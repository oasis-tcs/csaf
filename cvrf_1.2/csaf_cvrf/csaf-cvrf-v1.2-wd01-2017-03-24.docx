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7A85B0" w14:textId="0502D5A2" w:rsidR="00C71349" w:rsidRPr="00CE06CB" w:rsidRDefault="005B7853" w:rsidP="008C100C">
      <w:pPr>
        <w:pStyle w:val="Title"/>
        <w:rPr>
          <w:sz w:val="28"/>
          <w:szCs w:val="28"/>
        </w:rPr>
      </w:pPr>
      <w:bookmarkStart w:id="0" w:name="_GoBack"/>
      <w:bookmarkEnd w:id="0"/>
      <w:r>
        <w:rPr>
          <w:sz w:val="28"/>
          <w:szCs w:val="28"/>
        </w:rPr>
        <w:t>CSAF Common Vulnerability</w:t>
      </w:r>
      <w:r w:rsidR="009523EF" w:rsidRPr="00CE06CB">
        <w:rPr>
          <w:sz w:val="28"/>
          <w:szCs w:val="28"/>
        </w:rPr>
        <w:t xml:space="preserve"> </w:t>
      </w:r>
      <w:r>
        <w:rPr>
          <w:sz w:val="28"/>
          <w:szCs w:val="28"/>
        </w:rPr>
        <w:t xml:space="preserve">Reporting Framework (CVRF) </w:t>
      </w:r>
      <w:r w:rsidR="009523EF" w:rsidRPr="00CE06CB">
        <w:rPr>
          <w:sz w:val="28"/>
          <w:szCs w:val="28"/>
        </w:rPr>
        <w:t xml:space="preserve">Version </w:t>
      </w:r>
      <w:r w:rsidR="00B56878">
        <w:rPr>
          <w:sz w:val="28"/>
          <w:szCs w:val="28"/>
        </w:rPr>
        <w:t>1.</w:t>
      </w:r>
      <w:r>
        <w:rPr>
          <w:sz w:val="28"/>
          <w:szCs w:val="28"/>
        </w:rPr>
        <w:t>2</w:t>
      </w:r>
    </w:p>
    <w:p w14:paraId="63678DB2" w14:textId="77777777" w:rsidR="00E4299F" w:rsidRPr="003817AC" w:rsidRDefault="00CE06CB" w:rsidP="003817AC">
      <w:pPr>
        <w:pStyle w:val="Subtitle"/>
        <w:rPr>
          <w:sz w:val="24"/>
          <w:szCs w:val="24"/>
        </w:rPr>
      </w:pPr>
      <w:r w:rsidRPr="003817AC">
        <w:rPr>
          <w:sz w:val="24"/>
          <w:szCs w:val="24"/>
        </w:rPr>
        <w:t xml:space="preserve">Working Draft </w:t>
      </w:r>
      <w:r w:rsidR="001847BD" w:rsidRPr="003817AC">
        <w:rPr>
          <w:sz w:val="24"/>
          <w:szCs w:val="24"/>
        </w:rPr>
        <w:t>01</w:t>
      </w:r>
    </w:p>
    <w:p w14:paraId="16B3E0ED" w14:textId="743B40DD" w:rsidR="00E01912" w:rsidRDefault="00977EFE" w:rsidP="00E01912">
      <w:pPr>
        <w:pStyle w:val="Subtitle"/>
        <w:rPr>
          <w:sz w:val="24"/>
          <w:szCs w:val="24"/>
        </w:rPr>
      </w:pPr>
      <w:bookmarkStart w:id="1" w:name="_Toc85472892"/>
      <w:r>
        <w:rPr>
          <w:sz w:val="24"/>
          <w:szCs w:val="24"/>
        </w:rPr>
        <w:t>2</w:t>
      </w:r>
      <w:r w:rsidR="00F91F45">
        <w:rPr>
          <w:sz w:val="24"/>
          <w:szCs w:val="24"/>
        </w:rPr>
        <w:t>4</w:t>
      </w:r>
      <w:r w:rsidR="005B7853">
        <w:rPr>
          <w:sz w:val="24"/>
          <w:szCs w:val="24"/>
        </w:rPr>
        <w:t xml:space="preserve"> </w:t>
      </w:r>
      <w:r w:rsidR="003072C1">
        <w:rPr>
          <w:sz w:val="24"/>
          <w:szCs w:val="24"/>
        </w:rPr>
        <w:t>March</w:t>
      </w:r>
      <w:r w:rsidR="007D079E">
        <w:rPr>
          <w:sz w:val="24"/>
          <w:szCs w:val="24"/>
        </w:rPr>
        <w:t xml:space="preserve"> 201</w:t>
      </w:r>
      <w:r w:rsidR="008C6D82">
        <w:rPr>
          <w:sz w:val="24"/>
          <w:szCs w:val="24"/>
        </w:rPr>
        <w:t>7</w:t>
      </w:r>
    </w:p>
    <w:p w14:paraId="0DC88FDC" w14:textId="77777777" w:rsidR="00D17F06" w:rsidRDefault="00D17F06" w:rsidP="00D17F06">
      <w:pPr>
        <w:pStyle w:val="Titlepageinfo"/>
      </w:pPr>
      <w:r>
        <w:t>Technical Committee:</w:t>
      </w:r>
    </w:p>
    <w:p w14:paraId="6243A165" w14:textId="58CA67EA" w:rsidR="00D17F06" w:rsidRDefault="0018284E" w:rsidP="00D17F06">
      <w:pPr>
        <w:pStyle w:val="Titlepageinfodescription"/>
      </w:pPr>
      <w:hyperlink r:id="rId8" w:history="1">
        <w:r w:rsidR="005B7853">
          <w:rPr>
            <w:rStyle w:val="Hyperlink"/>
          </w:rPr>
          <w:t>OASIS Common Security Advisory Framework (CSAF) TC</w:t>
        </w:r>
      </w:hyperlink>
    </w:p>
    <w:p w14:paraId="57937B8D" w14:textId="77777777" w:rsidR="00D17F06" w:rsidRDefault="00E77FDA" w:rsidP="00D17F06">
      <w:pPr>
        <w:pStyle w:val="Titlepageinfo"/>
      </w:pPr>
      <w:r>
        <w:t>Chair</w:t>
      </w:r>
      <w:r w:rsidR="00D17F06">
        <w:t>:</w:t>
      </w:r>
    </w:p>
    <w:p w14:paraId="4FF7C496" w14:textId="77777777" w:rsidR="008F61FB" w:rsidRDefault="00D50E1D" w:rsidP="00E77FDA">
      <w:pPr>
        <w:pStyle w:val="Contributor"/>
      </w:pPr>
      <w:r>
        <w:t>Omar Santos</w:t>
      </w:r>
      <w:r w:rsidR="006B65C7">
        <w:t xml:space="preserve"> (</w:t>
      </w:r>
      <w:hyperlink r:id="rId9" w:history="1">
        <w:r>
          <w:rPr>
            <w:rStyle w:val="Hyperlink"/>
          </w:rPr>
          <w:t>os@cisco.com</w:t>
        </w:r>
      </w:hyperlink>
      <w:r w:rsidR="006B65C7">
        <w:t>),</w:t>
      </w:r>
      <w:r w:rsidR="006B65C7" w:rsidRPr="00960D49">
        <w:t xml:space="preserve"> </w:t>
      </w:r>
      <w:hyperlink r:id="rId10" w:history="1">
        <w:r>
          <w:rPr>
            <w:rStyle w:val="Hyperlink"/>
          </w:rPr>
          <w:t>Cisco Systems</w:t>
        </w:r>
      </w:hyperlink>
    </w:p>
    <w:p w14:paraId="6F3D8BB3" w14:textId="77777777" w:rsidR="00D17F06" w:rsidRDefault="00D17F06" w:rsidP="00D17F06">
      <w:pPr>
        <w:pStyle w:val="Titlepageinfo"/>
      </w:pPr>
      <w:r>
        <w:t>E</w:t>
      </w:r>
      <w:r w:rsidR="00E77FDA">
        <w:t>ditor</w:t>
      </w:r>
      <w:r>
        <w:t>:</w:t>
      </w:r>
    </w:p>
    <w:p w14:paraId="272550BC" w14:textId="77777777" w:rsidR="008F61FB" w:rsidRDefault="00E77FDA" w:rsidP="006B65C7">
      <w:pPr>
        <w:pStyle w:val="Contributor"/>
      </w:pPr>
      <w:r>
        <w:t>Stefan Hagen</w:t>
      </w:r>
      <w:r w:rsidR="006B65C7" w:rsidRPr="00960D49">
        <w:t xml:space="preserve"> (</w:t>
      </w:r>
      <w:hyperlink r:id="rId11" w:history="1">
        <w:r>
          <w:rPr>
            <w:rStyle w:val="Hyperlink"/>
          </w:rPr>
          <w:t>stefan@hagen.link</w:t>
        </w:r>
      </w:hyperlink>
      <w:r w:rsidR="006B65C7" w:rsidRPr="00960D49">
        <w:t xml:space="preserve">), </w:t>
      </w:r>
      <w:r>
        <w:t>Individual</w:t>
      </w:r>
    </w:p>
    <w:p w14:paraId="5D96F5C4" w14:textId="77777777" w:rsidR="006B65C7" w:rsidRDefault="006B65C7" w:rsidP="006B65C7">
      <w:pPr>
        <w:pStyle w:val="Titlepageinfo"/>
      </w:pPr>
      <w:bookmarkStart w:id="2" w:name="AdditionalArtifacts"/>
      <w:r>
        <w:t>Additional artifacts</w:t>
      </w:r>
      <w:bookmarkEnd w:id="2"/>
      <w:r>
        <w:t>:</w:t>
      </w:r>
    </w:p>
    <w:p w14:paraId="035F4642" w14:textId="68016175" w:rsidR="006B65C7" w:rsidRDefault="006B65C7" w:rsidP="0023482D">
      <w:pPr>
        <w:pStyle w:val="RelatedWork"/>
        <w:numPr>
          <w:ilvl w:val="0"/>
          <w:numId w:val="0"/>
        </w:numPr>
        <w:ind w:left="720"/>
      </w:pPr>
      <w:r w:rsidRPr="00560795">
        <w:t xml:space="preserve">This prose specification is one component of a Work Product </w:t>
      </w:r>
      <w:r w:rsidR="001945A5">
        <w:t>that</w:t>
      </w:r>
      <w:r w:rsidRPr="00560795">
        <w:t xml:space="preserve"> also includes:</w:t>
      </w:r>
    </w:p>
    <w:p w14:paraId="79171496" w14:textId="77777777" w:rsidR="006B65C7" w:rsidRPr="00023918" w:rsidRDefault="006B65C7" w:rsidP="0023482D">
      <w:pPr>
        <w:pStyle w:val="RelatedWork"/>
        <w:rPr>
          <w:lang w:val="de-DE"/>
        </w:rPr>
      </w:pPr>
      <w:r w:rsidRPr="00023918">
        <w:rPr>
          <w:lang w:val="de-DE"/>
        </w:rPr>
        <w:t xml:space="preserve">XML </w:t>
      </w:r>
      <w:r w:rsidRPr="00D1675A">
        <w:rPr>
          <w:lang w:val="de-DE"/>
        </w:rPr>
        <w:t>schemas</w:t>
      </w:r>
      <w:r w:rsidRPr="00023918">
        <w:rPr>
          <w:lang w:val="de-DE"/>
        </w:rPr>
        <w:t>:</w:t>
      </w:r>
      <w:r w:rsidRPr="00023918">
        <w:rPr>
          <w:rStyle w:val="Hyperlink"/>
          <w:lang w:val="de-DE"/>
        </w:rPr>
        <w:t xml:space="preserve"> </w:t>
      </w:r>
      <w:hyperlink r:id="rId12" w:history="1">
        <w:r w:rsidR="00E77FDA" w:rsidRPr="00023918">
          <w:rPr>
            <w:rStyle w:val="Hyperlink"/>
            <w:lang w:val="de-DE"/>
          </w:rPr>
          <w:t>http://docs.oasis-open.org/csaf/csaf-cvrf/v1.2/csd01/schemas/</w:t>
        </w:r>
      </w:hyperlink>
    </w:p>
    <w:p w14:paraId="410A06DE" w14:textId="77777777" w:rsidR="00D17F06" w:rsidRDefault="00D17F06" w:rsidP="00D17F06">
      <w:pPr>
        <w:pStyle w:val="Titlepageinfo"/>
      </w:pPr>
      <w:bookmarkStart w:id="3" w:name="RelatedWork"/>
      <w:r>
        <w:t>Related work</w:t>
      </w:r>
      <w:bookmarkEnd w:id="3"/>
      <w:r>
        <w:t>:</w:t>
      </w:r>
    </w:p>
    <w:p w14:paraId="38B63FD3" w14:textId="77777777" w:rsidR="00D17F06" w:rsidRPr="004C4D7C" w:rsidRDefault="00D17F06" w:rsidP="00D17F06">
      <w:pPr>
        <w:pStyle w:val="Titlepageinfodescription"/>
      </w:pPr>
      <w:r>
        <w:t>This specification replaces or supersedes:</w:t>
      </w:r>
    </w:p>
    <w:p w14:paraId="42BB5EF0" w14:textId="0E7FD92F" w:rsidR="00D17F06" w:rsidRDefault="00E77FDA" w:rsidP="00E77FDA">
      <w:pPr>
        <w:pStyle w:val="RelatedWork"/>
      </w:pPr>
      <w:r w:rsidRPr="00E77FDA">
        <w:rPr>
          <w:i/>
        </w:rPr>
        <w:t>The Common Vulnerability Reporting Framework (CVRF) Version 1.1</w:t>
      </w:r>
      <w:r>
        <w:t>.</w:t>
      </w:r>
      <w:r w:rsidR="000542F2">
        <w:t>,</w:t>
      </w:r>
      <w:r w:rsidR="000542F2" w:rsidRPr="000542F2">
        <w:t xml:space="preserve"> </w:t>
      </w:r>
      <w:r w:rsidR="000542F2">
        <w:t xml:space="preserve">ICASI, </w:t>
      </w:r>
      <w:r w:rsidR="000542F2" w:rsidRPr="000542F2">
        <w:t>ICASI CVRF Working Group</w:t>
      </w:r>
      <w:r w:rsidR="000542F2">
        <w:t>,</w:t>
      </w:r>
      <w:r>
        <w:t xml:space="preserve"> </w:t>
      </w:r>
      <w:r w:rsidR="000542F2">
        <w:t xml:space="preserve">Mike Schiffman, Editor, </w:t>
      </w:r>
      <w:r w:rsidR="00135945">
        <w:t>May</w:t>
      </w:r>
      <w:r w:rsidR="000542F2">
        <w:t> </w:t>
      </w:r>
      <w:r w:rsidR="00135945">
        <w:t>2012</w:t>
      </w:r>
      <w:r w:rsidR="000542F2">
        <w:t>,</w:t>
      </w:r>
      <w:r w:rsidR="00135945">
        <w:t xml:space="preserve"> </w:t>
      </w:r>
      <w:r w:rsidR="000542F2">
        <w:br/>
      </w:r>
      <w:hyperlink r:id="rId13" w:history="1">
        <w:r w:rsidRPr="00E77FDA">
          <w:rPr>
            <w:rStyle w:val="Hyperlink"/>
          </w:rPr>
          <w:t>http://www.icasi.org/the-common-vulnerability-reporting-framework-cvrf-v1-1/</w:t>
        </w:r>
      </w:hyperlink>
      <w:r>
        <w:t>.</w:t>
      </w:r>
    </w:p>
    <w:p w14:paraId="6BE0DE63" w14:textId="77777777" w:rsidR="00D17F06" w:rsidRDefault="00D17F06" w:rsidP="00D17F06">
      <w:pPr>
        <w:pStyle w:val="Titlepageinfo"/>
      </w:pPr>
      <w:r>
        <w:t>Declared XML namespaces:</w:t>
      </w:r>
    </w:p>
    <w:p w14:paraId="2CC0658A" w14:textId="77777777" w:rsidR="00D17F06" w:rsidRDefault="0018284E" w:rsidP="00135945">
      <w:pPr>
        <w:pStyle w:val="RelatedWork"/>
      </w:pPr>
      <w:hyperlink r:id="rId14" w:history="1">
        <w:r w:rsidR="00135945" w:rsidRPr="00135945">
          <w:rPr>
            <w:rStyle w:val="Hyperlink"/>
          </w:rPr>
          <w:t>http://docs.oasis-open.org/csaf/ns/csaf-cvrf/v1.2/common</w:t>
        </w:r>
      </w:hyperlink>
    </w:p>
    <w:p w14:paraId="6C04366C" w14:textId="77777777" w:rsidR="00135945" w:rsidRDefault="0018284E" w:rsidP="00135945">
      <w:pPr>
        <w:pStyle w:val="RelatedWork"/>
      </w:pPr>
      <w:hyperlink r:id="rId15" w:history="1">
        <w:r w:rsidR="00135945">
          <w:rPr>
            <w:rStyle w:val="Hyperlink"/>
          </w:rPr>
          <w:t>http://docs.oasis-open.org/csaf/ns/csaf-cvrf/v1.2/cvrf</w:t>
        </w:r>
      </w:hyperlink>
    </w:p>
    <w:p w14:paraId="78A8BE86" w14:textId="77777777" w:rsidR="00135945" w:rsidRDefault="0018284E" w:rsidP="00135945">
      <w:pPr>
        <w:pStyle w:val="RelatedWork"/>
      </w:pPr>
      <w:hyperlink r:id="rId16" w:history="1">
        <w:r w:rsidR="00135945">
          <w:rPr>
            <w:rStyle w:val="Hyperlink"/>
          </w:rPr>
          <w:t>http://docs.oasis-open.org/csaf/ns/csaf-cvrf/v1.2/prod</w:t>
        </w:r>
      </w:hyperlink>
    </w:p>
    <w:p w14:paraId="7CA20D18" w14:textId="77777777" w:rsidR="00135945" w:rsidRDefault="0018284E" w:rsidP="00135945">
      <w:pPr>
        <w:pStyle w:val="RelatedWork"/>
      </w:pPr>
      <w:hyperlink r:id="rId17" w:history="1">
        <w:r w:rsidR="00135945">
          <w:rPr>
            <w:rStyle w:val="Hyperlink"/>
          </w:rPr>
          <w:t>http://docs.oasis-open.org/csaf/ns/csaf-cvrf/v1.2/vuln</w:t>
        </w:r>
      </w:hyperlink>
    </w:p>
    <w:p w14:paraId="14F94663" w14:textId="77777777" w:rsidR="00735E3A" w:rsidRDefault="00735E3A" w:rsidP="00735E3A">
      <w:pPr>
        <w:pStyle w:val="Titlepageinfo"/>
      </w:pPr>
      <w:r>
        <w:t>Abstract:</w:t>
      </w:r>
    </w:p>
    <w:p w14:paraId="3A0DF68B" w14:textId="59BB89F5" w:rsidR="00735E3A" w:rsidRDefault="009E06FA" w:rsidP="009E06FA">
      <w:pPr>
        <w:pStyle w:val="Abstract"/>
      </w:pPr>
      <w:r>
        <w:t xml:space="preserve">The CSAF Common Vulnerability Reporting Framework (CVRF) Version 1.2 is the definitive reference for the </w:t>
      </w:r>
      <w:r w:rsidR="00541156">
        <w:t xml:space="preserve">CSAF </w:t>
      </w:r>
      <w:r>
        <w:t>CVRF language</w:t>
      </w:r>
      <w:r w:rsidR="000F10CF">
        <w:t xml:space="preserve"> which supports </w:t>
      </w:r>
      <w:r w:rsidR="0039445F">
        <w:t xml:space="preserve">creation, update, and interoperable </w:t>
      </w:r>
      <w:r w:rsidR="000F10CF">
        <w:t xml:space="preserve">exchange of </w:t>
      </w:r>
      <w:r w:rsidR="0039445F">
        <w:t xml:space="preserve">security advisories as structured </w:t>
      </w:r>
      <w:r w:rsidR="000F10CF">
        <w:t>info</w:t>
      </w:r>
      <w:r w:rsidR="0039445F">
        <w:t>rmation on products, vulnerabilities and the status of impact and remediation among interested parties.</w:t>
      </w:r>
    </w:p>
    <w:p w14:paraId="44B7FD46" w14:textId="77777777" w:rsidR="00544386" w:rsidRDefault="00544386" w:rsidP="00544386">
      <w:pPr>
        <w:pStyle w:val="Titlepageinfo"/>
      </w:pPr>
      <w:r>
        <w:t>Status:</w:t>
      </w:r>
    </w:p>
    <w:p w14:paraId="617C4AE8" w14:textId="77777777" w:rsidR="001057D2" w:rsidRDefault="00544386" w:rsidP="001057D2">
      <w:pPr>
        <w:pStyle w:val="Abstract"/>
      </w:pPr>
      <w:r>
        <w:t>T</w:t>
      </w:r>
      <w:r w:rsidR="001847BD" w:rsidRPr="001847BD">
        <w:t xml:space="preserve">his </w:t>
      </w:r>
      <w:hyperlink r:id="rId18" w:anchor="dWorkingDraft" w:history="1">
        <w:r w:rsidR="001847BD" w:rsidRPr="001847BD">
          <w:rPr>
            <w:rStyle w:val="Hyperlink"/>
          </w:rPr>
          <w:t>Working Draft</w:t>
        </w:r>
      </w:hyperlink>
      <w:r w:rsidR="001847BD" w:rsidRPr="001847BD">
        <w:t xml:space="preserve"> (WD) has been produced by one or more TC Members; it has not yet been voted on by the TC or </w:t>
      </w:r>
      <w:hyperlink r:id="rId19" w:anchor="committeeDraft" w:history="1">
        <w:r w:rsidR="001847BD" w:rsidRPr="001847BD">
          <w:rPr>
            <w:rStyle w:val="Hyperlink"/>
          </w:rPr>
          <w:t>approved</w:t>
        </w:r>
      </w:hyperlink>
      <w:r w:rsidR="001847BD" w:rsidRPr="001847BD">
        <w:t xml:space="preserve"> as a Committee Draft (Committee Specification Draft or a Committee Note Draft). The OASIS document </w:t>
      </w:r>
      <w:hyperlink r:id="rId20" w:anchor="standApprovProcess" w:history="1">
        <w:r w:rsidR="001847BD" w:rsidRPr="001847BD">
          <w:rPr>
            <w:rStyle w:val="Hyperlink"/>
          </w:rPr>
          <w:t>Approval Process</w:t>
        </w:r>
      </w:hyperlink>
      <w:r w:rsidR="001847BD" w:rsidRPr="001847BD">
        <w:t xml:space="preserve"> begins officially with a TC vote to approve a WD as a Committee Draft. A TC may approve a Working Draft, revise it, and re-approve it any number of times as a Committee Draf</w:t>
      </w:r>
      <w:r w:rsidR="001847BD">
        <w:t>t</w:t>
      </w:r>
      <w:r>
        <w:t>.</w:t>
      </w:r>
    </w:p>
    <w:p w14:paraId="135FB087" w14:textId="77777777" w:rsidR="001057D2" w:rsidRDefault="001057D2" w:rsidP="001057D2">
      <w:pPr>
        <w:pStyle w:val="Titlepageinfo"/>
      </w:pPr>
      <w:r>
        <w:t>URI pattern</w:t>
      </w:r>
      <w:r w:rsidR="00CA025D">
        <w:t>s</w:t>
      </w:r>
      <w:r>
        <w:t>:</w:t>
      </w:r>
    </w:p>
    <w:p w14:paraId="5903E1D0" w14:textId="77777777" w:rsidR="00CA025D" w:rsidRPr="00CA025D" w:rsidRDefault="00CA025D" w:rsidP="00CA025D">
      <w:pPr>
        <w:pStyle w:val="Titlepageinfodescription"/>
      </w:pPr>
      <w:r>
        <w:rPr>
          <w:rStyle w:val="Hyperlink"/>
          <w:color w:val="auto"/>
        </w:rPr>
        <w:t>Initial publication URI:</w:t>
      </w:r>
      <w:r>
        <w:rPr>
          <w:rStyle w:val="Hyperlink"/>
          <w:color w:val="auto"/>
        </w:rPr>
        <w:br/>
      </w:r>
      <w:r w:rsidR="001057D2" w:rsidRPr="00CA025D">
        <w:rPr>
          <w:rStyle w:val="Hyperlink"/>
          <w:color w:val="auto"/>
        </w:rPr>
        <w:t>http://docs.oasis-open.org/</w:t>
      </w:r>
      <w:r w:rsidR="00D50E1D">
        <w:rPr>
          <w:rStyle w:val="Hyperlink"/>
          <w:color w:val="auto"/>
        </w:rPr>
        <w:t>csaf</w:t>
      </w:r>
      <w:r w:rsidR="001057D2" w:rsidRPr="00CA025D">
        <w:rPr>
          <w:rStyle w:val="Hyperlink"/>
          <w:color w:val="auto"/>
        </w:rPr>
        <w:t>/</w:t>
      </w:r>
      <w:r w:rsidR="00D50E1D">
        <w:rPr>
          <w:rStyle w:val="Hyperlink"/>
          <w:color w:val="auto"/>
        </w:rPr>
        <w:t>csaf-cvrf</w:t>
      </w:r>
      <w:r w:rsidR="001057D2" w:rsidRPr="00CA025D">
        <w:rPr>
          <w:rStyle w:val="Hyperlink"/>
          <w:color w:val="auto"/>
        </w:rPr>
        <w:t>/v1.</w:t>
      </w:r>
      <w:r w:rsidR="00D50E1D">
        <w:rPr>
          <w:rStyle w:val="Hyperlink"/>
          <w:color w:val="auto"/>
        </w:rPr>
        <w:t>2</w:t>
      </w:r>
      <w:r w:rsidR="001057D2" w:rsidRPr="00CA025D">
        <w:rPr>
          <w:rStyle w:val="Hyperlink"/>
          <w:color w:val="auto"/>
        </w:rPr>
        <w:t>/csd01/</w:t>
      </w:r>
      <w:r w:rsidR="00D50E1D">
        <w:rPr>
          <w:rStyle w:val="Hyperlink"/>
          <w:color w:val="auto"/>
        </w:rPr>
        <w:t>csaf-cvrf</w:t>
      </w:r>
      <w:r w:rsidR="001057D2" w:rsidRPr="00CA025D">
        <w:rPr>
          <w:rStyle w:val="Hyperlink"/>
          <w:color w:val="auto"/>
        </w:rPr>
        <w:t>-v1.</w:t>
      </w:r>
      <w:r w:rsidR="00D50E1D">
        <w:rPr>
          <w:rStyle w:val="Hyperlink"/>
          <w:color w:val="auto"/>
        </w:rPr>
        <w:t>2</w:t>
      </w:r>
      <w:r w:rsidR="001057D2" w:rsidRPr="00CA025D">
        <w:rPr>
          <w:rStyle w:val="Hyperlink"/>
          <w:color w:val="auto"/>
        </w:rPr>
        <w:t>-csd01.doc</w:t>
      </w:r>
      <w:r w:rsidR="00EF4226">
        <w:rPr>
          <w:rStyle w:val="Hyperlink"/>
          <w:color w:val="auto"/>
        </w:rPr>
        <w:t>x</w:t>
      </w:r>
    </w:p>
    <w:p w14:paraId="04FAE04D" w14:textId="77777777" w:rsidR="00CA025D" w:rsidRPr="00CA025D" w:rsidRDefault="00CA025D" w:rsidP="00CA025D">
      <w:pPr>
        <w:pStyle w:val="Titlepageinfodescription"/>
      </w:pPr>
      <w:r>
        <w:rPr>
          <w:rStyle w:val="Hyperlink"/>
          <w:color w:val="auto"/>
        </w:rPr>
        <w:t>Permanent “Latest version” URI:</w:t>
      </w:r>
      <w:r>
        <w:rPr>
          <w:rStyle w:val="Hyperlink"/>
          <w:color w:val="auto"/>
        </w:rPr>
        <w:br/>
      </w:r>
      <w:r w:rsidRPr="00CA025D">
        <w:rPr>
          <w:rStyle w:val="Hyperlink"/>
          <w:color w:val="auto"/>
        </w:rPr>
        <w:t>http://docs.oasis-open.org/</w:t>
      </w:r>
      <w:r w:rsidR="00D50E1D">
        <w:rPr>
          <w:rStyle w:val="Hyperlink"/>
          <w:color w:val="auto"/>
        </w:rPr>
        <w:t>csaf</w:t>
      </w:r>
      <w:r w:rsidR="00D50E1D" w:rsidRPr="00CA025D">
        <w:rPr>
          <w:rStyle w:val="Hyperlink"/>
          <w:color w:val="auto"/>
        </w:rPr>
        <w:t>/</w:t>
      </w:r>
      <w:r w:rsidR="00D50E1D">
        <w:rPr>
          <w:rStyle w:val="Hyperlink"/>
          <w:color w:val="auto"/>
        </w:rPr>
        <w:t>csaf-cvrf</w:t>
      </w:r>
      <w:r w:rsidR="00D50E1D" w:rsidRPr="00CA025D">
        <w:rPr>
          <w:rStyle w:val="Hyperlink"/>
          <w:color w:val="auto"/>
        </w:rPr>
        <w:t>/v1.</w:t>
      </w:r>
      <w:r w:rsidR="00D50E1D">
        <w:rPr>
          <w:rStyle w:val="Hyperlink"/>
          <w:color w:val="auto"/>
        </w:rPr>
        <w:t>2</w:t>
      </w:r>
      <w:r w:rsidR="00D50E1D" w:rsidRPr="00CA025D">
        <w:rPr>
          <w:rStyle w:val="Hyperlink"/>
          <w:color w:val="auto"/>
        </w:rPr>
        <w:t>/</w:t>
      </w:r>
      <w:r w:rsidR="00D50E1D">
        <w:rPr>
          <w:rStyle w:val="Hyperlink"/>
          <w:color w:val="auto"/>
        </w:rPr>
        <w:t>csaf-cvrf</w:t>
      </w:r>
      <w:r w:rsidRPr="00CA025D">
        <w:rPr>
          <w:rStyle w:val="Hyperlink"/>
          <w:color w:val="auto"/>
        </w:rPr>
        <w:t>-v1.</w:t>
      </w:r>
      <w:r w:rsidR="00D50E1D">
        <w:rPr>
          <w:rStyle w:val="Hyperlink"/>
          <w:color w:val="auto"/>
        </w:rPr>
        <w:t>2</w:t>
      </w:r>
      <w:r w:rsidRPr="00CA025D">
        <w:rPr>
          <w:rStyle w:val="Hyperlink"/>
          <w:color w:val="auto"/>
        </w:rPr>
        <w:t>.doc</w:t>
      </w:r>
      <w:r w:rsidR="00EF4226">
        <w:rPr>
          <w:rStyle w:val="Hyperlink"/>
          <w:color w:val="auto"/>
        </w:rPr>
        <w:t>x</w:t>
      </w:r>
    </w:p>
    <w:p w14:paraId="277BA77E" w14:textId="77777777" w:rsidR="00544386" w:rsidRDefault="001057D2" w:rsidP="001057D2">
      <w:pPr>
        <w:pStyle w:val="Abstract"/>
      </w:pPr>
      <w:r>
        <w:t>(Managed by OASIS TC Administration; please don’t modify.)</w:t>
      </w:r>
    </w:p>
    <w:p w14:paraId="4DD5451E" w14:textId="77777777" w:rsidR="006E4329" w:rsidRDefault="006E4329" w:rsidP="00544386">
      <w:pPr>
        <w:pStyle w:val="Abstract"/>
      </w:pPr>
    </w:p>
    <w:p w14:paraId="09C98085" w14:textId="77777777" w:rsidR="001E392A" w:rsidRDefault="001E392A" w:rsidP="00544386">
      <w:pPr>
        <w:pStyle w:val="Abstract"/>
      </w:pPr>
    </w:p>
    <w:p w14:paraId="12542205" w14:textId="77777777" w:rsidR="006E4329" w:rsidRPr="00852E10" w:rsidRDefault="001847BD" w:rsidP="006E4329">
      <w:r>
        <w:t>Copyright © OASIS Open</w:t>
      </w:r>
      <w:r w:rsidR="00D142A8">
        <w:t xml:space="preserve"> 201</w:t>
      </w:r>
      <w:r w:rsidR="008C6D82">
        <w:t>7</w:t>
      </w:r>
      <w:r w:rsidR="006E4329" w:rsidRPr="00852E10">
        <w:t>. All Rights Reserved.</w:t>
      </w:r>
    </w:p>
    <w:p w14:paraId="40A9DA08" w14:textId="77777777" w:rsidR="006E4329" w:rsidRPr="00852E10" w:rsidRDefault="006E4329" w:rsidP="006E4329">
      <w:r w:rsidRPr="00852E10">
        <w:t xml:space="preserve">All capitalized terms in the following text have the meanings assigned to them in the OASIS Intellectual Property Rights Policy (the "OASIS IPR Policy"). The full </w:t>
      </w:r>
      <w:hyperlink r:id="rId21" w:history="1">
        <w:r w:rsidRPr="001847BD">
          <w:rPr>
            <w:rStyle w:val="Hyperlink"/>
          </w:rPr>
          <w:t>Policy</w:t>
        </w:r>
      </w:hyperlink>
      <w:r w:rsidRPr="00852E10">
        <w:t xml:space="preserve"> may be found at the OASIS website.</w:t>
      </w:r>
    </w:p>
    <w:p w14:paraId="4F1E31EF" w14:textId="77777777" w:rsidR="006E4329" w:rsidRPr="00852E10" w:rsidRDefault="006E4329" w:rsidP="006E4329">
      <w:r w:rsidRPr="00852E10">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w:t>
      </w:r>
      <w:r w:rsidRPr="00852E10">
        <w:lastRenderedPageBreak/>
        <w:t>and this section are included on all such copies and derivative works. However, this document itself may not be modified in any way, including by removing the copyright notice or references to OASIS, except as needed for the purpose of developing any document or deliverable produced by an OASIS Technical Committee (in which case the rules applicable to copyrights, as set forth in the OASIS IPR Policy, must be followed) or as required to translate it into languages other than English.</w:t>
      </w:r>
    </w:p>
    <w:p w14:paraId="546E6D2C" w14:textId="77777777" w:rsidR="006E4329" w:rsidRDefault="006E4329" w:rsidP="006E4329">
      <w:r w:rsidRPr="00852E10">
        <w:t>The limited permissions granted above are perpetual and will not be revoked by OASIS or its successors or assigns.</w:t>
      </w:r>
    </w:p>
    <w:p w14:paraId="2B5F1889" w14:textId="77777777" w:rsidR="001E392A" w:rsidRPr="00960D49" w:rsidRDefault="001E392A" w:rsidP="006E4329">
      <w:pPr>
        <w:rPr>
          <w:szCs w:val="20"/>
        </w:rPr>
      </w:pPr>
      <w:r w:rsidRPr="008C3D8A">
        <w:t>This document and the information contained herein is provided on an "AS IS" basis and OASIS DISCLAIMS ALL WARRANTIES, EXPRESS OR IMPLIED, INCLUDING BUT NOT LIMITED TO ANY WARRANTY THAT THE USE OF THE INFORMATION HEREIN WILL NOT INFRINGE ANY OWNERSHIP RIGHTS OR ANY IMPLIED WARRANTIES OF MERCHANTABILITY OR FITNESS FOR A PARTICULAR PURPOSE.</w:t>
      </w:r>
    </w:p>
    <w:p w14:paraId="7A3D1AA8" w14:textId="77777777" w:rsidR="001847BD" w:rsidRPr="00852E10" w:rsidRDefault="001847BD" w:rsidP="001847BD">
      <w:pPr>
        <w:pStyle w:val="Notices"/>
      </w:pPr>
      <w:r>
        <w:lastRenderedPageBreak/>
        <w:t>Table of Contents</w:t>
      </w:r>
    </w:p>
    <w:p w14:paraId="0C79930C" w14:textId="77777777" w:rsidR="00F9362E" w:rsidRDefault="000C66BB">
      <w:pPr>
        <w:pStyle w:val="TOC1"/>
        <w:rPr>
          <w:rFonts w:asciiTheme="minorHAnsi" w:eastAsiaTheme="minorEastAsia" w:hAnsiTheme="minorHAnsi" w:cstheme="minorBidi"/>
          <w:noProof/>
          <w:sz w:val="24"/>
        </w:rPr>
      </w:pPr>
      <w:r>
        <w:fldChar w:fldCharType="begin"/>
      </w:r>
      <w:r>
        <w:instrText xml:space="preserve"> TOC \o "1-6" \h \z \u </w:instrText>
      </w:r>
      <w:r>
        <w:fldChar w:fldCharType="separate"/>
      </w:r>
      <w:hyperlink w:anchor="_Toc478074528" w:history="1">
        <w:r w:rsidR="00F9362E" w:rsidRPr="00194865">
          <w:rPr>
            <w:rStyle w:val="Hyperlink"/>
            <w:noProof/>
          </w:rPr>
          <w:t>1</w:t>
        </w:r>
        <w:r w:rsidR="00F9362E">
          <w:rPr>
            <w:rFonts w:asciiTheme="minorHAnsi" w:eastAsiaTheme="minorEastAsia" w:hAnsiTheme="minorHAnsi" w:cstheme="minorBidi"/>
            <w:noProof/>
            <w:sz w:val="24"/>
          </w:rPr>
          <w:tab/>
        </w:r>
        <w:r w:rsidR="00F9362E" w:rsidRPr="00194865">
          <w:rPr>
            <w:rStyle w:val="Hyperlink"/>
            <w:noProof/>
          </w:rPr>
          <w:t>Introduction</w:t>
        </w:r>
        <w:r w:rsidR="00F9362E">
          <w:rPr>
            <w:noProof/>
            <w:webHidden/>
          </w:rPr>
          <w:tab/>
        </w:r>
        <w:r w:rsidR="00F9362E">
          <w:rPr>
            <w:noProof/>
            <w:webHidden/>
          </w:rPr>
          <w:fldChar w:fldCharType="begin"/>
        </w:r>
        <w:r w:rsidR="00F9362E">
          <w:rPr>
            <w:noProof/>
            <w:webHidden/>
          </w:rPr>
          <w:instrText xml:space="preserve"> PAGEREF _Toc478074528 \h </w:instrText>
        </w:r>
        <w:r w:rsidR="00F9362E">
          <w:rPr>
            <w:noProof/>
            <w:webHidden/>
          </w:rPr>
        </w:r>
        <w:r w:rsidR="00F9362E">
          <w:rPr>
            <w:noProof/>
            <w:webHidden/>
          </w:rPr>
          <w:fldChar w:fldCharType="separate"/>
        </w:r>
        <w:r w:rsidR="00F119E8">
          <w:rPr>
            <w:noProof/>
            <w:webHidden/>
          </w:rPr>
          <w:t>8</w:t>
        </w:r>
        <w:r w:rsidR="00F9362E">
          <w:rPr>
            <w:noProof/>
            <w:webHidden/>
          </w:rPr>
          <w:fldChar w:fldCharType="end"/>
        </w:r>
      </w:hyperlink>
    </w:p>
    <w:p w14:paraId="2F0AE51D"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529" w:history="1">
        <w:r w:rsidR="00F9362E" w:rsidRPr="00194865">
          <w:rPr>
            <w:rStyle w:val="Hyperlink"/>
            <w:noProof/>
          </w:rPr>
          <w:t>1.1 Organization of CSAF CVRF</w:t>
        </w:r>
        <w:r w:rsidR="00F9362E">
          <w:rPr>
            <w:noProof/>
            <w:webHidden/>
          </w:rPr>
          <w:tab/>
        </w:r>
        <w:r w:rsidR="00F9362E">
          <w:rPr>
            <w:noProof/>
            <w:webHidden/>
          </w:rPr>
          <w:fldChar w:fldCharType="begin"/>
        </w:r>
        <w:r w:rsidR="00F9362E">
          <w:rPr>
            <w:noProof/>
            <w:webHidden/>
          </w:rPr>
          <w:instrText xml:space="preserve"> PAGEREF _Toc478074529 \h </w:instrText>
        </w:r>
        <w:r w:rsidR="00F9362E">
          <w:rPr>
            <w:noProof/>
            <w:webHidden/>
          </w:rPr>
        </w:r>
        <w:r w:rsidR="00F9362E">
          <w:rPr>
            <w:noProof/>
            <w:webHidden/>
          </w:rPr>
          <w:fldChar w:fldCharType="separate"/>
        </w:r>
        <w:r w:rsidR="00F119E8">
          <w:rPr>
            <w:noProof/>
            <w:webHidden/>
          </w:rPr>
          <w:t>8</w:t>
        </w:r>
        <w:r w:rsidR="00F9362E">
          <w:rPr>
            <w:noProof/>
            <w:webHidden/>
          </w:rPr>
          <w:fldChar w:fldCharType="end"/>
        </w:r>
      </w:hyperlink>
    </w:p>
    <w:p w14:paraId="50045463"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530" w:history="1">
        <w:r w:rsidR="00F9362E" w:rsidRPr="00194865">
          <w:rPr>
            <w:rStyle w:val="Hyperlink"/>
            <w:noProof/>
          </w:rPr>
          <w:t>1.2 Terminology</w:t>
        </w:r>
        <w:r w:rsidR="00F9362E">
          <w:rPr>
            <w:noProof/>
            <w:webHidden/>
          </w:rPr>
          <w:tab/>
        </w:r>
        <w:r w:rsidR="00F9362E">
          <w:rPr>
            <w:noProof/>
            <w:webHidden/>
          </w:rPr>
          <w:fldChar w:fldCharType="begin"/>
        </w:r>
        <w:r w:rsidR="00F9362E">
          <w:rPr>
            <w:noProof/>
            <w:webHidden/>
          </w:rPr>
          <w:instrText xml:space="preserve"> PAGEREF _Toc478074530 \h </w:instrText>
        </w:r>
        <w:r w:rsidR="00F9362E">
          <w:rPr>
            <w:noProof/>
            <w:webHidden/>
          </w:rPr>
        </w:r>
        <w:r w:rsidR="00F9362E">
          <w:rPr>
            <w:noProof/>
            <w:webHidden/>
          </w:rPr>
          <w:fldChar w:fldCharType="separate"/>
        </w:r>
        <w:r w:rsidR="00F119E8">
          <w:rPr>
            <w:noProof/>
            <w:webHidden/>
          </w:rPr>
          <w:t>8</w:t>
        </w:r>
        <w:r w:rsidR="00F9362E">
          <w:rPr>
            <w:noProof/>
            <w:webHidden/>
          </w:rPr>
          <w:fldChar w:fldCharType="end"/>
        </w:r>
      </w:hyperlink>
    </w:p>
    <w:p w14:paraId="51264569"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31" w:history="1">
        <w:r w:rsidR="00F9362E" w:rsidRPr="00194865">
          <w:rPr>
            <w:rStyle w:val="Hyperlink"/>
            <w:noProof/>
          </w:rPr>
          <w:t>1.2.1 Terms and Definitions</w:t>
        </w:r>
        <w:r w:rsidR="00F9362E">
          <w:rPr>
            <w:noProof/>
            <w:webHidden/>
          </w:rPr>
          <w:tab/>
        </w:r>
        <w:r w:rsidR="00F9362E">
          <w:rPr>
            <w:noProof/>
            <w:webHidden/>
          </w:rPr>
          <w:fldChar w:fldCharType="begin"/>
        </w:r>
        <w:r w:rsidR="00F9362E">
          <w:rPr>
            <w:noProof/>
            <w:webHidden/>
          </w:rPr>
          <w:instrText xml:space="preserve"> PAGEREF _Toc478074531 \h </w:instrText>
        </w:r>
        <w:r w:rsidR="00F9362E">
          <w:rPr>
            <w:noProof/>
            <w:webHidden/>
          </w:rPr>
        </w:r>
        <w:r w:rsidR="00F9362E">
          <w:rPr>
            <w:noProof/>
            <w:webHidden/>
          </w:rPr>
          <w:fldChar w:fldCharType="separate"/>
        </w:r>
        <w:r w:rsidR="00F119E8">
          <w:rPr>
            <w:noProof/>
            <w:webHidden/>
          </w:rPr>
          <w:t>8</w:t>
        </w:r>
        <w:r w:rsidR="00F9362E">
          <w:rPr>
            <w:noProof/>
            <w:webHidden/>
          </w:rPr>
          <w:fldChar w:fldCharType="end"/>
        </w:r>
      </w:hyperlink>
    </w:p>
    <w:p w14:paraId="4441B91E"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32" w:history="1">
        <w:r w:rsidR="00F9362E" w:rsidRPr="00194865">
          <w:rPr>
            <w:rStyle w:val="Hyperlink"/>
            <w:noProof/>
          </w:rPr>
          <w:t>1.2.2 Abbreviated Terms</w:t>
        </w:r>
        <w:r w:rsidR="00F9362E">
          <w:rPr>
            <w:noProof/>
            <w:webHidden/>
          </w:rPr>
          <w:tab/>
        </w:r>
        <w:r w:rsidR="00F9362E">
          <w:rPr>
            <w:noProof/>
            <w:webHidden/>
          </w:rPr>
          <w:fldChar w:fldCharType="begin"/>
        </w:r>
        <w:r w:rsidR="00F9362E">
          <w:rPr>
            <w:noProof/>
            <w:webHidden/>
          </w:rPr>
          <w:instrText xml:space="preserve"> PAGEREF _Toc478074532 \h </w:instrText>
        </w:r>
        <w:r w:rsidR="00F9362E">
          <w:rPr>
            <w:noProof/>
            <w:webHidden/>
          </w:rPr>
        </w:r>
        <w:r w:rsidR="00F9362E">
          <w:rPr>
            <w:noProof/>
            <w:webHidden/>
          </w:rPr>
          <w:fldChar w:fldCharType="separate"/>
        </w:r>
        <w:r w:rsidR="00F119E8">
          <w:rPr>
            <w:noProof/>
            <w:webHidden/>
          </w:rPr>
          <w:t>8</w:t>
        </w:r>
        <w:r w:rsidR="00F9362E">
          <w:rPr>
            <w:noProof/>
            <w:webHidden/>
          </w:rPr>
          <w:fldChar w:fldCharType="end"/>
        </w:r>
      </w:hyperlink>
    </w:p>
    <w:p w14:paraId="286783EC"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533" w:history="1">
        <w:r w:rsidR="00F9362E" w:rsidRPr="00194865">
          <w:rPr>
            <w:rStyle w:val="Hyperlink"/>
            <w:noProof/>
          </w:rPr>
          <w:t>1.3 Normative References</w:t>
        </w:r>
        <w:r w:rsidR="00F9362E">
          <w:rPr>
            <w:noProof/>
            <w:webHidden/>
          </w:rPr>
          <w:tab/>
        </w:r>
        <w:r w:rsidR="00F9362E">
          <w:rPr>
            <w:noProof/>
            <w:webHidden/>
          </w:rPr>
          <w:fldChar w:fldCharType="begin"/>
        </w:r>
        <w:r w:rsidR="00F9362E">
          <w:rPr>
            <w:noProof/>
            <w:webHidden/>
          </w:rPr>
          <w:instrText xml:space="preserve"> PAGEREF _Toc478074533 \h </w:instrText>
        </w:r>
        <w:r w:rsidR="00F9362E">
          <w:rPr>
            <w:noProof/>
            <w:webHidden/>
          </w:rPr>
        </w:r>
        <w:r w:rsidR="00F9362E">
          <w:rPr>
            <w:noProof/>
            <w:webHidden/>
          </w:rPr>
          <w:fldChar w:fldCharType="separate"/>
        </w:r>
        <w:r w:rsidR="00F119E8">
          <w:rPr>
            <w:noProof/>
            <w:webHidden/>
          </w:rPr>
          <w:t>9</w:t>
        </w:r>
        <w:r w:rsidR="00F9362E">
          <w:rPr>
            <w:noProof/>
            <w:webHidden/>
          </w:rPr>
          <w:fldChar w:fldCharType="end"/>
        </w:r>
      </w:hyperlink>
    </w:p>
    <w:p w14:paraId="263CCE47"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534" w:history="1">
        <w:r w:rsidR="00F9362E" w:rsidRPr="00194865">
          <w:rPr>
            <w:rStyle w:val="Hyperlink"/>
            <w:noProof/>
          </w:rPr>
          <w:t>1.4 Non-Normative References</w:t>
        </w:r>
        <w:r w:rsidR="00F9362E">
          <w:rPr>
            <w:noProof/>
            <w:webHidden/>
          </w:rPr>
          <w:tab/>
        </w:r>
        <w:r w:rsidR="00F9362E">
          <w:rPr>
            <w:noProof/>
            <w:webHidden/>
          </w:rPr>
          <w:fldChar w:fldCharType="begin"/>
        </w:r>
        <w:r w:rsidR="00F9362E">
          <w:rPr>
            <w:noProof/>
            <w:webHidden/>
          </w:rPr>
          <w:instrText xml:space="preserve"> PAGEREF _Toc478074534 \h </w:instrText>
        </w:r>
        <w:r w:rsidR="00F9362E">
          <w:rPr>
            <w:noProof/>
            <w:webHidden/>
          </w:rPr>
        </w:r>
        <w:r w:rsidR="00F9362E">
          <w:rPr>
            <w:noProof/>
            <w:webHidden/>
          </w:rPr>
          <w:fldChar w:fldCharType="separate"/>
        </w:r>
        <w:r w:rsidR="00F119E8">
          <w:rPr>
            <w:noProof/>
            <w:webHidden/>
          </w:rPr>
          <w:t>9</w:t>
        </w:r>
        <w:r w:rsidR="00F9362E">
          <w:rPr>
            <w:noProof/>
            <w:webHidden/>
          </w:rPr>
          <w:fldChar w:fldCharType="end"/>
        </w:r>
      </w:hyperlink>
    </w:p>
    <w:p w14:paraId="05C22F98"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535" w:history="1">
        <w:r w:rsidR="00F9362E" w:rsidRPr="00194865">
          <w:rPr>
            <w:rStyle w:val="Hyperlink"/>
            <w:noProof/>
          </w:rPr>
          <w:t>1.5 Typographical Conventions</w:t>
        </w:r>
        <w:r w:rsidR="00F9362E">
          <w:rPr>
            <w:noProof/>
            <w:webHidden/>
          </w:rPr>
          <w:tab/>
        </w:r>
        <w:r w:rsidR="00F9362E">
          <w:rPr>
            <w:noProof/>
            <w:webHidden/>
          </w:rPr>
          <w:fldChar w:fldCharType="begin"/>
        </w:r>
        <w:r w:rsidR="00F9362E">
          <w:rPr>
            <w:noProof/>
            <w:webHidden/>
          </w:rPr>
          <w:instrText xml:space="preserve"> PAGEREF _Toc478074535 \h </w:instrText>
        </w:r>
        <w:r w:rsidR="00F9362E">
          <w:rPr>
            <w:noProof/>
            <w:webHidden/>
          </w:rPr>
        </w:r>
        <w:r w:rsidR="00F9362E">
          <w:rPr>
            <w:noProof/>
            <w:webHidden/>
          </w:rPr>
          <w:fldChar w:fldCharType="separate"/>
        </w:r>
        <w:r w:rsidR="00F119E8">
          <w:rPr>
            <w:noProof/>
            <w:webHidden/>
          </w:rPr>
          <w:t>10</w:t>
        </w:r>
        <w:r w:rsidR="00F9362E">
          <w:rPr>
            <w:noProof/>
            <w:webHidden/>
          </w:rPr>
          <w:fldChar w:fldCharType="end"/>
        </w:r>
      </w:hyperlink>
    </w:p>
    <w:p w14:paraId="05A89DBC" w14:textId="77777777" w:rsidR="00F9362E" w:rsidRDefault="0018284E">
      <w:pPr>
        <w:pStyle w:val="TOC1"/>
        <w:rPr>
          <w:rFonts w:asciiTheme="minorHAnsi" w:eastAsiaTheme="minorEastAsia" w:hAnsiTheme="minorHAnsi" w:cstheme="minorBidi"/>
          <w:noProof/>
          <w:sz w:val="24"/>
        </w:rPr>
      </w:pPr>
      <w:hyperlink w:anchor="_Toc478074536" w:history="1">
        <w:r w:rsidR="00F9362E" w:rsidRPr="00194865">
          <w:rPr>
            <w:rStyle w:val="Hyperlink"/>
            <w:noProof/>
          </w:rPr>
          <w:t>2</w:t>
        </w:r>
        <w:r w:rsidR="00F9362E">
          <w:rPr>
            <w:rFonts w:asciiTheme="minorHAnsi" w:eastAsiaTheme="minorEastAsia" w:hAnsiTheme="minorHAnsi" w:cstheme="minorBidi"/>
            <w:noProof/>
            <w:sz w:val="24"/>
          </w:rPr>
          <w:tab/>
        </w:r>
        <w:r w:rsidR="00F9362E" w:rsidRPr="00194865">
          <w:rPr>
            <w:rStyle w:val="Hyperlink"/>
            <w:noProof/>
          </w:rPr>
          <w:t>Design Considerations</w:t>
        </w:r>
        <w:r w:rsidR="00F9362E">
          <w:rPr>
            <w:noProof/>
            <w:webHidden/>
          </w:rPr>
          <w:tab/>
        </w:r>
        <w:r w:rsidR="00F9362E">
          <w:rPr>
            <w:noProof/>
            <w:webHidden/>
          </w:rPr>
          <w:fldChar w:fldCharType="begin"/>
        </w:r>
        <w:r w:rsidR="00F9362E">
          <w:rPr>
            <w:noProof/>
            <w:webHidden/>
          </w:rPr>
          <w:instrText xml:space="preserve"> PAGEREF _Toc478074536 \h </w:instrText>
        </w:r>
        <w:r w:rsidR="00F9362E">
          <w:rPr>
            <w:noProof/>
            <w:webHidden/>
          </w:rPr>
        </w:r>
        <w:r w:rsidR="00F9362E">
          <w:rPr>
            <w:noProof/>
            <w:webHidden/>
          </w:rPr>
          <w:fldChar w:fldCharType="separate"/>
        </w:r>
        <w:r w:rsidR="00F119E8">
          <w:rPr>
            <w:noProof/>
            <w:webHidden/>
          </w:rPr>
          <w:t>11</w:t>
        </w:r>
        <w:r w:rsidR="00F9362E">
          <w:rPr>
            <w:noProof/>
            <w:webHidden/>
          </w:rPr>
          <w:fldChar w:fldCharType="end"/>
        </w:r>
      </w:hyperlink>
    </w:p>
    <w:p w14:paraId="30B7DBA9"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537" w:history="1">
        <w:r w:rsidR="00F9362E" w:rsidRPr="00194865">
          <w:rPr>
            <w:rStyle w:val="Hyperlink"/>
            <w:noProof/>
          </w:rPr>
          <w:t>2.1 Construction Principles</w:t>
        </w:r>
        <w:r w:rsidR="00F9362E">
          <w:rPr>
            <w:noProof/>
            <w:webHidden/>
          </w:rPr>
          <w:tab/>
        </w:r>
        <w:r w:rsidR="00F9362E">
          <w:rPr>
            <w:noProof/>
            <w:webHidden/>
          </w:rPr>
          <w:fldChar w:fldCharType="begin"/>
        </w:r>
        <w:r w:rsidR="00F9362E">
          <w:rPr>
            <w:noProof/>
            <w:webHidden/>
          </w:rPr>
          <w:instrText xml:space="preserve"> PAGEREF _Toc478074537 \h </w:instrText>
        </w:r>
        <w:r w:rsidR="00F9362E">
          <w:rPr>
            <w:noProof/>
            <w:webHidden/>
          </w:rPr>
        </w:r>
        <w:r w:rsidR="00F9362E">
          <w:rPr>
            <w:noProof/>
            <w:webHidden/>
          </w:rPr>
          <w:fldChar w:fldCharType="separate"/>
        </w:r>
        <w:r w:rsidR="00F119E8">
          <w:rPr>
            <w:noProof/>
            <w:webHidden/>
          </w:rPr>
          <w:t>12</w:t>
        </w:r>
        <w:r w:rsidR="00F9362E">
          <w:rPr>
            <w:noProof/>
            <w:webHidden/>
          </w:rPr>
          <w:fldChar w:fldCharType="end"/>
        </w:r>
      </w:hyperlink>
    </w:p>
    <w:p w14:paraId="1872BC3C"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542" w:history="1">
        <w:r w:rsidR="00F9362E" w:rsidRPr="00194865">
          <w:rPr>
            <w:rStyle w:val="Hyperlink"/>
            <w:noProof/>
          </w:rPr>
          <w:t>2.2 Domain Models</w:t>
        </w:r>
        <w:r w:rsidR="00F9362E">
          <w:rPr>
            <w:noProof/>
            <w:webHidden/>
          </w:rPr>
          <w:tab/>
        </w:r>
        <w:r w:rsidR="00F9362E">
          <w:rPr>
            <w:noProof/>
            <w:webHidden/>
          </w:rPr>
          <w:fldChar w:fldCharType="begin"/>
        </w:r>
        <w:r w:rsidR="00F9362E">
          <w:rPr>
            <w:noProof/>
            <w:webHidden/>
          </w:rPr>
          <w:instrText xml:space="preserve"> PAGEREF _Toc478074542 \h </w:instrText>
        </w:r>
        <w:r w:rsidR="00F9362E">
          <w:rPr>
            <w:noProof/>
            <w:webHidden/>
          </w:rPr>
        </w:r>
        <w:r w:rsidR="00F9362E">
          <w:rPr>
            <w:noProof/>
            <w:webHidden/>
          </w:rPr>
          <w:fldChar w:fldCharType="separate"/>
        </w:r>
        <w:r w:rsidR="00F119E8">
          <w:rPr>
            <w:noProof/>
            <w:webHidden/>
          </w:rPr>
          <w:t>13</w:t>
        </w:r>
        <w:r w:rsidR="00F9362E">
          <w:rPr>
            <w:noProof/>
            <w:webHidden/>
          </w:rPr>
          <w:fldChar w:fldCharType="end"/>
        </w:r>
      </w:hyperlink>
    </w:p>
    <w:p w14:paraId="04AC1B79"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43" w:history="1">
        <w:r w:rsidR="00F9362E" w:rsidRPr="00194865">
          <w:rPr>
            <w:rStyle w:val="Hyperlink"/>
            <w:noProof/>
          </w:rPr>
          <w:t>2.2.1 Date and Time Model</w:t>
        </w:r>
        <w:r w:rsidR="00F9362E">
          <w:rPr>
            <w:noProof/>
            <w:webHidden/>
          </w:rPr>
          <w:tab/>
        </w:r>
        <w:r w:rsidR="00F9362E">
          <w:rPr>
            <w:noProof/>
            <w:webHidden/>
          </w:rPr>
          <w:fldChar w:fldCharType="begin"/>
        </w:r>
        <w:r w:rsidR="00F9362E">
          <w:rPr>
            <w:noProof/>
            <w:webHidden/>
          </w:rPr>
          <w:instrText xml:space="preserve"> PAGEREF _Toc478074543 \h </w:instrText>
        </w:r>
        <w:r w:rsidR="00F9362E">
          <w:rPr>
            <w:noProof/>
            <w:webHidden/>
          </w:rPr>
        </w:r>
        <w:r w:rsidR="00F9362E">
          <w:rPr>
            <w:noProof/>
            <w:webHidden/>
          </w:rPr>
          <w:fldChar w:fldCharType="separate"/>
        </w:r>
        <w:r w:rsidR="00F119E8">
          <w:rPr>
            <w:noProof/>
            <w:webHidden/>
          </w:rPr>
          <w:t>13</w:t>
        </w:r>
        <w:r w:rsidR="00F9362E">
          <w:rPr>
            <w:noProof/>
            <w:webHidden/>
          </w:rPr>
          <w:fldChar w:fldCharType="end"/>
        </w:r>
      </w:hyperlink>
    </w:p>
    <w:p w14:paraId="59A6A3FB"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44" w:history="1">
        <w:r w:rsidR="00F9362E" w:rsidRPr="00194865">
          <w:rPr>
            <w:rStyle w:val="Hyperlink"/>
            <w:noProof/>
          </w:rPr>
          <w:t>2.2.2 Note Type Model</w:t>
        </w:r>
        <w:r w:rsidR="00F9362E">
          <w:rPr>
            <w:noProof/>
            <w:webHidden/>
          </w:rPr>
          <w:tab/>
        </w:r>
        <w:r w:rsidR="00F9362E">
          <w:rPr>
            <w:noProof/>
            <w:webHidden/>
          </w:rPr>
          <w:fldChar w:fldCharType="begin"/>
        </w:r>
        <w:r w:rsidR="00F9362E">
          <w:rPr>
            <w:noProof/>
            <w:webHidden/>
          </w:rPr>
          <w:instrText xml:space="preserve"> PAGEREF _Toc478074544 \h </w:instrText>
        </w:r>
        <w:r w:rsidR="00F9362E">
          <w:rPr>
            <w:noProof/>
            <w:webHidden/>
          </w:rPr>
        </w:r>
        <w:r w:rsidR="00F9362E">
          <w:rPr>
            <w:noProof/>
            <w:webHidden/>
          </w:rPr>
          <w:fldChar w:fldCharType="separate"/>
        </w:r>
        <w:r w:rsidR="00F119E8">
          <w:rPr>
            <w:noProof/>
            <w:webHidden/>
          </w:rPr>
          <w:t>14</w:t>
        </w:r>
        <w:r w:rsidR="00F9362E">
          <w:rPr>
            <w:noProof/>
            <w:webHidden/>
          </w:rPr>
          <w:fldChar w:fldCharType="end"/>
        </w:r>
      </w:hyperlink>
    </w:p>
    <w:p w14:paraId="68EDC8C5"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45" w:history="1">
        <w:r w:rsidR="00F9362E" w:rsidRPr="00194865">
          <w:rPr>
            <w:rStyle w:val="Hyperlink"/>
            <w:noProof/>
          </w:rPr>
          <w:t>2.2.2.1 Note Type Model — Description</w:t>
        </w:r>
        <w:r w:rsidR="00F9362E">
          <w:rPr>
            <w:noProof/>
            <w:webHidden/>
          </w:rPr>
          <w:tab/>
        </w:r>
        <w:r w:rsidR="00F9362E">
          <w:rPr>
            <w:noProof/>
            <w:webHidden/>
          </w:rPr>
          <w:fldChar w:fldCharType="begin"/>
        </w:r>
        <w:r w:rsidR="00F9362E">
          <w:rPr>
            <w:noProof/>
            <w:webHidden/>
          </w:rPr>
          <w:instrText xml:space="preserve"> PAGEREF _Toc478074545 \h </w:instrText>
        </w:r>
        <w:r w:rsidR="00F9362E">
          <w:rPr>
            <w:noProof/>
            <w:webHidden/>
          </w:rPr>
        </w:r>
        <w:r w:rsidR="00F9362E">
          <w:rPr>
            <w:noProof/>
            <w:webHidden/>
          </w:rPr>
          <w:fldChar w:fldCharType="separate"/>
        </w:r>
        <w:r w:rsidR="00F119E8">
          <w:rPr>
            <w:noProof/>
            <w:webHidden/>
          </w:rPr>
          <w:t>14</w:t>
        </w:r>
        <w:r w:rsidR="00F9362E">
          <w:rPr>
            <w:noProof/>
            <w:webHidden/>
          </w:rPr>
          <w:fldChar w:fldCharType="end"/>
        </w:r>
      </w:hyperlink>
    </w:p>
    <w:p w14:paraId="053C1FB0"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46" w:history="1">
        <w:r w:rsidR="00F9362E" w:rsidRPr="00194865">
          <w:rPr>
            <w:rStyle w:val="Hyperlink"/>
            <w:noProof/>
          </w:rPr>
          <w:t>2.2.2.2 Note Type Model — Details</w:t>
        </w:r>
        <w:r w:rsidR="00F9362E">
          <w:rPr>
            <w:noProof/>
            <w:webHidden/>
          </w:rPr>
          <w:tab/>
        </w:r>
        <w:r w:rsidR="00F9362E">
          <w:rPr>
            <w:noProof/>
            <w:webHidden/>
          </w:rPr>
          <w:fldChar w:fldCharType="begin"/>
        </w:r>
        <w:r w:rsidR="00F9362E">
          <w:rPr>
            <w:noProof/>
            <w:webHidden/>
          </w:rPr>
          <w:instrText xml:space="preserve"> PAGEREF _Toc478074546 \h </w:instrText>
        </w:r>
        <w:r w:rsidR="00F9362E">
          <w:rPr>
            <w:noProof/>
            <w:webHidden/>
          </w:rPr>
        </w:r>
        <w:r w:rsidR="00F9362E">
          <w:rPr>
            <w:noProof/>
            <w:webHidden/>
          </w:rPr>
          <w:fldChar w:fldCharType="separate"/>
        </w:r>
        <w:r w:rsidR="00F119E8">
          <w:rPr>
            <w:noProof/>
            <w:webHidden/>
          </w:rPr>
          <w:t>14</w:t>
        </w:r>
        <w:r w:rsidR="00F9362E">
          <w:rPr>
            <w:noProof/>
            <w:webHidden/>
          </w:rPr>
          <w:fldChar w:fldCharType="end"/>
        </w:r>
      </w:hyperlink>
    </w:p>
    <w:p w14:paraId="6E98488D"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47" w:history="1">
        <w:r w:rsidR="00F9362E" w:rsidRPr="00194865">
          <w:rPr>
            <w:rStyle w:val="Hyperlink"/>
            <w:noProof/>
          </w:rPr>
          <w:t>2.2.2.3 Note Type Model — FAQ</w:t>
        </w:r>
        <w:r w:rsidR="00F9362E">
          <w:rPr>
            <w:noProof/>
            <w:webHidden/>
          </w:rPr>
          <w:tab/>
        </w:r>
        <w:r w:rsidR="00F9362E">
          <w:rPr>
            <w:noProof/>
            <w:webHidden/>
          </w:rPr>
          <w:fldChar w:fldCharType="begin"/>
        </w:r>
        <w:r w:rsidR="00F9362E">
          <w:rPr>
            <w:noProof/>
            <w:webHidden/>
          </w:rPr>
          <w:instrText xml:space="preserve"> PAGEREF _Toc478074547 \h </w:instrText>
        </w:r>
        <w:r w:rsidR="00F9362E">
          <w:rPr>
            <w:noProof/>
            <w:webHidden/>
          </w:rPr>
        </w:r>
        <w:r w:rsidR="00F9362E">
          <w:rPr>
            <w:noProof/>
            <w:webHidden/>
          </w:rPr>
          <w:fldChar w:fldCharType="separate"/>
        </w:r>
        <w:r w:rsidR="00F119E8">
          <w:rPr>
            <w:noProof/>
            <w:webHidden/>
          </w:rPr>
          <w:t>14</w:t>
        </w:r>
        <w:r w:rsidR="00F9362E">
          <w:rPr>
            <w:noProof/>
            <w:webHidden/>
          </w:rPr>
          <w:fldChar w:fldCharType="end"/>
        </w:r>
      </w:hyperlink>
    </w:p>
    <w:p w14:paraId="63242A1A"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48" w:history="1">
        <w:r w:rsidR="00F9362E" w:rsidRPr="00194865">
          <w:rPr>
            <w:rStyle w:val="Hyperlink"/>
            <w:noProof/>
          </w:rPr>
          <w:t>2.2.2.4 Note Type Model — General</w:t>
        </w:r>
        <w:r w:rsidR="00F9362E">
          <w:rPr>
            <w:noProof/>
            <w:webHidden/>
          </w:rPr>
          <w:tab/>
        </w:r>
        <w:r w:rsidR="00F9362E">
          <w:rPr>
            <w:noProof/>
            <w:webHidden/>
          </w:rPr>
          <w:fldChar w:fldCharType="begin"/>
        </w:r>
        <w:r w:rsidR="00F9362E">
          <w:rPr>
            <w:noProof/>
            <w:webHidden/>
          </w:rPr>
          <w:instrText xml:space="preserve"> PAGEREF _Toc478074548 \h </w:instrText>
        </w:r>
        <w:r w:rsidR="00F9362E">
          <w:rPr>
            <w:noProof/>
            <w:webHidden/>
          </w:rPr>
        </w:r>
        <w:r w:rsidR="00F9362E">
          <w:rPr>
            <w:noProof/>
            <w:webHidden/>
          </w:rPr>
          <w:fldChar w:fldCharType="separate"/>
        </w:r>
        <w:r w:rsidR="00F119E8">
          <w:rPr>
            <w:noProof/>
            <w:webHidden/>
          </w:rPr>
          <w:t>14</w:t>
        </w:r>
        <w:r w:rsidR="00F9362E">
          <w:rPr>
            <w:noProof/>
            <w:webHidden/>
          </w:rPr>
          <w:fldChar w:fldCharType="end"/>
        </w:r>
      </w:hyperlink>
    </w:p>
    <w:p w14:paraId="7D702266"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49" w:history="1">
        <w:r w:rsidR="00F9362E" w:rsidRPr="00194865">
          <w:rPr>
            <w:rStyle w:val="Hyperlink"/>
            <w:noProof/>
          </w:rPr>
          <w:t>2.2.2.5 Note Type Model — Legal Disclaimer</w:t>
        </w:r>
        <w:r w:rsidR="00F9362E">
          <w:rPr>
            <w:noProof/>
            <w:webHidden/>
          </w:rPr>
          <w:tab/>
        </w:r>
        <w:r w:rsidR="00F9362E">
          <w:rPr>
            <w:noProof/>
            <w:webHidden/>
          </w:rPr>
          <w:fldChar w:fldCharType="begin"/>
        </w:r>
        <w:r w:rsidR="00F9362E">
          <w:rPr>
            <w:noProof/>
            <w:webHidden/>
          </w:rPr>
          <w:instrText xml:space="preserve"> PAGEREF _Toc478074549 \h </w:instrText>
        </w:r>
        <w:r w:rsidR="00F9362E">
          <w:rPr>
            <w:noProof/>
            <w:webHidden/>
          </w:rPr>
        </w:r>
        <w:r w:rsidR="00F9362E">
          <w:rPr>
            <w:noProof/>
            <w:webHidden/>
          </w:rPr>
          <w:fldChar w:fldCharType="separate"/>
        </w:r>
        <w:r w:rsidR="00F119E8">
          <w:rPr>
            <w:noProof/>
            <w:webHidden/>
          </w:rPr>
          <w:t>14</w:t>
        </w:r>
        <w:r w:rsidR="00F9362E">
          <w:rPr>
            <w:noProof/>
            <w:webHidden/>
          </w:rPr>
          <w:fldChar w:fldCharType="end"/>
        </w:r>
      </w:hyperlink>
    </w:p>
    <w:p w14:paraId="51E4A607"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50" w:history="1">
        <w:r w:rsidR="00F9362E" w:rsidRPr="00194865">
          <w:rPr>
            <w:rStyle w:val="Hyperlink"/>
            <w:noProof/>
          </w:rPr>
          <w:t>2.2.2.6 Note Type Model — Other</w:t>
        </w:r>
        <w:r w:rsidR="00F9362E">
          <w:rPr>
            <w:noProof/>
            <w:webHidden/>
          </w:rPr>
          <w:tab/>
        </w:r>
        <w:r w:rsidR="00F9362E">
          <w:rPr>
            <w:noProof/>
            <w:webHidden/>
          </w:rPr>
          <w:fldChar w:fldCharType="begin"/>
        </w:r>
        <w:r w:rsidR="00F9362E">
          <w:rPr>
            <w:noProof/>
            <w:webHidden/>
          </w:rPr>
          <w:instrText xml:space="preserve"> PAGEREF _Toc478074550 \h </w:instrText>
        </w:r>
        <w:r w:rsidR="00F9362E">
          <w:rPr>
            <w:noProof/>
            <w:webHidden/>
          </w:rPr>
        </w:r>
        <w:r w:rsidR="00F9362E">
          <w:rPr>
            <w:noProof/>
            <w:webHidden/>
          </w:rPr>
          <w:fldChar w:fldCharType="separate"/>
        </w:r>
        <w:r w:rsidR="00F119E8">
          <w:rPr>
            <w:noProof/>
            <w:webHidden/>
          </w:rPr>
          <w:t>14</w:t>
        </w:r>
        <w:r w:rsidR="00F9362E">
          <w:rPr>
            <w:noProof/>
            <w:webHidden/>
          </w:rPr>
          <w:fldChar w:fldCharType="end"/>
        </w:r>
      </w:hyperlink>
    </w:p>
    <w:p w14:paraId="4BC247DD"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51" w:history="1">
        <w:r w:rsidR="00F9362E" w:rsidRPr="00194865">
          <w:rPr>
            <w:rStyle w:val="Hyperlink"/>
            <w:noProof/>
          </w:rPr>
          <w:t>2.2.2.7 Note Type Model — Summary</w:t>
        </w:r>
        <w:r w:rsidR="00F9362E">
          <w:rPr>
            <w:noProof/>
            <w:webHidden/>
          </w:rPr>
          <w:tab/>
        </w:r>
        <w:r w:rsidR="00F9362E">
          <w:rPr>
            <w:noProof/>
            <w:webHidden/>
          </w:rPr>
          <w:fldChar w:fldCharType="begin"/>
        </w:r>
        <w:r w:rsidR="00F9362E">
          <w:rPr>
            <w:noProof/>
            <w:webHidden/>
          </w:rPr>
          <w:instrText xml:space="preserve"> PAGEREF _Toc478074551 \h </w:instrText>
        </w:r>
        <w:r w:rsidR="00F9362E">
          <w:rPr>
            <w:noProof/>
            <w:webHidden/>
          </w:rPr>
        </w:r>
        <w:r w:rsidR="00F9362E">
          <w:rPr>
            <w:noProof/>
            <w:webHidden/>
          </w:rPr>
          <w:fldChar w:fldCharType="separate"/>
        </w:r>
        <w:r w:rsidR="00F119E8">
          <w:rPr>
            <w:noProof/>
            <w:webHidden/>
          </w:rPr>
          <w:t>15</w:t>
        </w:r>
        <w:r w:rsidR="00F9362E">
          <w:rPr>
            <w:noProof/>
            <w:webHidden/>
          </w:rPr>
          <w:fldChar w:fldCharType="end"/>
        </w:r>
      </w:hyperlink>
    </w:p>
    <w:p w14:paraId="774BC3A5"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52" w:history="1">
        <w:r w:rsidR="00F9362E" w:rsidRPr="00194865">
          <w:rPr>
            <w:rStyle w:val="Hyperlink"/>
            <w:noProof/>
          </w:rPr>
          <w:t>2.2.3 Product Branch Type Model</w:t>
        </w:r>
        <w:r w:rsidR="00F9362E">
          <w:rPr>
            <w:noProof/>
            <w:webHidden/>
          </w:rPr>
          <w:tab/>
        </w:r>
        <w:r w:rsidR="00F9362E">
          <w:rPr>
            <w:noProof/>
            <w:webHidden/>
          </w:rPr>
          <w:fldChar w:fldCharType="begin"/>
        </w:r>
        <w:r w:rsidR="00F9362E">
          <w:rPr>
            <w:noProof/>
            <w:webHidden/>
          </w:rPr>
          <w:instrText xml:space="preserve"> PAGEREF _Toc478074552 \h </w:instrText>
        </w:r>
        <w:r w:rsidR="00F9362E">
          <w:rPr>
            <w:noProof/>
            <w:webHidden/>
          </w:rPr>
        </w:r>
        <w:r w:rsidR="00F9362E">
          <w:rPr>
            <w:noProof/>
            <w:webHidden/>
          </w:rPr>
          <w:fldChar w:fldCharType="separate"/>
        </w:r>
        <w:r w:rsidR="00F119E8">
          <w:rPr>
            <w:noProof/>
            <w:webHidden/>
          </w:rPr>
          <w:t>15</w:t>
        </w:r>
        <w:r w:rsidR="00F9362E">
          <w:rPr>
            <w:noProof/>
            <w:webHidden/>
          </w:rPr>
          <w:fldChar w:fldCharType="end"/>
        </w:r>
      </w:hyperlink>
    </w:p>
    <w:p w14:paraId="309D9365"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53" w:history="1">
        <w:r w:rsidR="00F9362E" w:rsidRPr="00194865">
          <w:rPr>
            <w:rStyle w:val="Hyperlink"/>
            <w:noProof/>
          </w:rPr>
          <w:t>2.2.3.1 Product Branch Type Model — Architecture</w:t>
        </w:r>
        <w:r w:rsidR="00F9362E">
          <w:rPr>
            <w:noProof/>
            <w:webHidden/>
          </w:rPr>
          <w:tab/>
        </w:r>
        <w:r w:rsidR="00F9362E">
          <w:rPr>
            <w:noProof/>
            <w:webHidden/>
          </w:rPr>
          <w:fldChar w:fldCharType="begin"/>
        </w:r>
        <w:r w:rsidR="00F9362E">
          <w:rPr>
            <w:noProof/>
            <w:webHidden/>
          </w:rPr>
          <w:instrText xml:space="preserve"> PAGEREF _Toc478074553 \h </w:instrText>
        </w:r>
        <w:r w:rsidR="00F9362E">
          <w:rPr>
            <w:noProof/>
            <w:webHidden/>
          </w:rPr>
        </w:r>
        <w:r w:rsidR="00F9362E">
          <w:rPr>
            <w:noProof/>
            <w:webHidden/>
          </w:rPr>
          <w:fldChar w:fldCharType="separate"/>
        </w:r>
        <w:r w:rsidR="00F119E8">
          <w:rPr>
            <w:noProof/>
            <w:webHidden/>
          </w:rPr>
          <w:t>15</w:t>
        </w:r>
        <w:r w:rsidR="00F9362E">
          <w:rPr>
            <w:noProof/>
            <w:webHidden/>
          </w:rPr>
          <w:fldChar w:fldCharType="end"/>
        </w:r>
      </w:hyperlink>
    </w:p>
    <w:p w14:paraId="282C464F"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54" w:history="1">
        <w:r w:rsidR="00F9362E" w:rsidRPr="00194865">
          <w:rPr>
            <w:rStyle w:val="Hyperlink"/>
            <w:noProof/>
          </w:rPr>
          <w:t>2.2.3.2 Product Branch Type Model — Host Name</w:t>
        </w:r>
        <w:r w:rsidR="00F9362E">
          <w:rPr>
            <w:noProof/>
            <w:webHidden/>
          </w:rPr>
          <w:tab/>
        </w:r>
        <w:r w:rsidR="00F9362E">
          <w:rPr>
            <w:noProof/>
            <w:webHidden/>
          </w:rPr>
          <w:fldChar w:fldCharType="begin"/>
        </w:r>
        <w:r w:rsidR="00F9362E">
          <w:rPr>
            <w:noProof/>
            <w:webHidden/>
          </w:rPr>
          <w:instrText xml:space="preserve"> PAGEREF _Toc478074554 \h </w:instrText>
        </w:r>
        <w:r w:rsidR="00F9362E">
          <w:rPr>
            <w:noProof/>
            <w:webHidden/>
          </w:rPr>
        </w:r>
        <w:r w:rsidR="00F9362E">
          <w:rPr>
            <w:noProof/>
            <w:webHidden/>
          </w:rPr>
          <w:fldChar w:fldCharType="separate"/>
        </w:r>
        <w:r w:rsidR="00F119E8">
          <w:rPr>
            <w:noProof/>
            <w:webHidden/>
          </w:rPr>
          <w:t>15</w:t>
        </w:r>
        <w:r w:rsidR="00F9362E">
          <w:rPr>
            <w:noProof/>
            <w:webHidden/>
          </w:rPr>
          <w:fldChar w:fldCharType="end"/>
        </w:r>
      </w:hyperlink>
    </w:p>
    <w:p w14:paraId="45921C84"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55" w:history="1">
        <w:r w:rsidR="00F9362E" w:rsidRPr="00194865">
          <w:rPr>
            <w:rStyle w:val="Hyperlink"/>
            <w:noProof/>
          </w:rPr>
          <w:t>2.2.3.3 Product Branch Type Model — Language</w:t>
        </w:r>
        <w:r w:rsidR="00F9362E">
          <w:rPr>
            <w:noProof/>
            <w:webHidden/>
          </w:rPr>
          <w:tab/>
        </w:r>
        <w:r w:rsidR="00F9362E">
          <w:rPr>
            <w:noProof/>
            <w:webHidden/>
          </w:rPr>
          <w:fldChar w:fldCharType="begin"/>
        </w:r>
        <w:r w:rsidR="00F9362E">
          <w:rPr>
            <w:noProof/>
            <w:webHidden/>
          </w:rPr>
          <w:instrText xml:space="preserve"> PAGEREF _Toc478074555 \h </w:instrText>
        </w:r>
        <w:r w:rsidR="00F9362E">
          <w:rPr>
            <w:noProof/>
            <w:webHidden/>
          </w:rPr>
        </w:r>
        <w:r w:rsidR="00F9362E">
          <w:rPr>
            <w:noProof/>
            <w:webHidden/>
          </w:rPr>
          <w:fldChar w:fldCharType="separate"/>
        </w:r>
        <w:r w:rsidR="00F119E8">
          <w:rPr>
            <w:noProof/>
            <w:webHidden/>
          </w:rPr>
          <w:t>15</w:t>
        </w:r>
        <w:r w:rsidR="00F9362E">
          <w:rPr>
            <w:noProof/>
            <w:webHidden/>
          </w:rPr>
          <w:fldChar w:fldCharType="end"/>
        </w:r>
      </w:hyperlink>
    </w:p>
    <w:p w14:paraId="115CC94D"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56" w:history="1">
        <w:r w:rsidR="00F9362E" w:rsidRPr="00194865">
          <w:rPr>
            <w:rStyle w:val="Hyperlink"/>
            <w:noProof/>
          </w:rPr>
          <w:t>2.2.3.4 Product Branch Type Model — Legacy</w:t>
        </w:r>
        <w:r w:rsidR="00F9362E">
          <w:rPr>
            <w:noProof/>
            <w:webHidden/>
          </w:rPr>
          <w:tab/>
        </w:r>
        <w:r w:rsidR="00F9362E">
          <w:rPr>
            <w:noProof/>
            <w:webHidden/>
          </w:rPr>
          <w:fldChar w:fldCharType="begin"/>
        </w:r>
        <w:r w:rsidR="00F9362E">
          <w:rPr>
            <w:noProof/>
            <w:webHidden/>
          </w:rPr>
          <w:instrText xml:space="preserve"> PAGEREF _Toc478074556 \h </w:instrText>
        </w:r>
        <w:r w:rsidR="00F9362E">
          <w:rPr>
            <w:noProof/>
            <w:webHidden/>
          </w:rPr>
        </w:r>
        <w:r w:rsidR="00F9362E">
          <w:rPr>
            <w:noProof/>
            <w:webHidden/>
          </w:rPr>
          <w:fldChar w:fldCharType="separate"/>
        </w:r>
        <w:r w:rsidR="00F119E8">
          <w:rPr>
            <w:noProof/>
            <w:webHidden/>
          </w:rPr>
          <w:t>15</w:t>
        </w:r>
        <w:r w:rsidR="00F9362E">
          <w:rPr>
            <w:noProof/>
            <w:webHidden/>
          </w:rPr>
          <w:fldChar w:fldCharType="end"/>
        </w:r>
      </w:hyperlink>
    </w:p>
    <w:p w14:paraId="2FA33E2E"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57" w:history="1">
        <w:r w:rsidR="00F9362E" w:rsidRPr="00194865">
          <w:rPr>
            <w:rStyle w:val="Hyperlink"/>
            <w:noProof/>
          </w:rPr>
          <w:t>2.2.3.5 Product Branch Type Model — Patch Level</w:t>
        </w:r>
        <w:r w:rsidR="00F9362E">
          <w:rPr>
            <w:noProof/>
            <w:webHidden/>
          </w:rPr>
          <w:tab/>
        </w:r>
        <w:r w:rsidR="00F9362E">
          <w:rPr>
            <w:noProof/>
            <w:webHidden/>
          </w:rPr>
          <w:fldChar w:fldCharType="begin"/>
        </w:r>
        <w:r w:rsidR="00F9362E">
          <w:rPr>
            <w:noProof/>
            <w:webHidden/>
          </w:rPr>
          <w:instrText xml:space="preserve"> PAGEREF _Toc478074557 \h </w:instrText>
        </w:r>
        <w:r w:rsidR="00F9362E">
          <w:rPr>
            <w:noProof/>
            <w:webHidden/>
          </w:rPr>
        </w:r>
        <w:r w:rsidR="00F9362E">
          <w:rPr>
            <w:noProof/>
            <w:webHidden/>
          </w:rPr>
          <w:fldChar w:fldCharType="separate"/>
        </w:r>
        <w:r w:rsidR="00F119E8">
          <w:rPr>
            <w:noProof/>
            <w:webHidden/>
          </w:rPr>
          <w:t>15</w:t>
        </w:r>
        <w:r w:rsidR="00F9362E">
          <w:rPr>
            <w:noProof/>
            <w:webHidden/>
          </w:rPr>
          <w:fldChar w:fldCharType="end"/>
        </w:r>
      </w:hyperlink>
    </w:p>
    <w:p w14:paraId="24952ED3"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58" w:history="1">
        <w:r w:rsidR="00F9362E" w:rsidRPr="00194865">
          <w:rPr>
            <w:rStyle w:val="Hyperlink"/>
            <w:noProof/>
          </w:rPr>
          <w:t>2.2.3.6 Product Branch Type Model — Product Family</w:t>
        </w:r>
        <w:r w:rsidR="00F9362E">
          <w:rPr>
            <w:noProof/>
            <w:webHidden/>
          </w:rPr>
          <w:tab/>
        </w:r>
        <w:r w:rsidR="00F9362E">
          <w:rPr>
            <w:noProof/>
            <w:webHidden/>
          </w:rPr>
          <w:fldChar w:fldCharType="begin"/>
        </w:r>
        <w:r w:rsidR="00F9362E">
          <w:rPr>
            <w:noProof/>
            <w:webHidden/>
          </w:rPr>
          <w:instrText xml:space="preserve"> PAGEREF _Toc478074558 \h </w:instrText>
        </w:r>
        <w:r w:rsidR="00F9362E">
          <w:rPr>
            <w:noProof/>
            <w:webHidden/>
          </w:rPr>
        </w:r>
        <w:r w:rsidR="00F9362E">
          <w:rPr>
            <w:noProof/>
            <w:webHidden/>
          </w:rPr>
          <w:fldChar w:fldCharType="separate"/>
        </w:r>
        <w:r w:rsidR="00F119E8">
          <w:rPr>
            <w:noProof/>
            <w:webHidden/>
          </w:rPr>
          <w:t>15</w:t>
        </w:r>
        <w:r w:rsidR="00F9362E">
          <w:rPr>
            <w:noProof/>
            <w:webHidden/>
          </w:rPr>
          <w:fldChar w:fldCharType="end"/>
        </w:r>
      </w:hyperlink>
    </w:p>
    <w:p w14:paraId="0A320C67"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59" w:history="1">
        <w:r w:rsidR="00F9362E" w:rsidRPr="00194865">
          <w:rPr>
            <w:rStyle w:val="Hyperlink"/>
            <w:noProof/>
          </w:rPr>
          <w:t>2.2.3.7 Product Branch Type Model — Product Name</w:t>
        </w:r>
        <w:r w:rsidR="00F9362E">
          <w:rPr>
            <w:noProof/>
            <w:webHidden/>
          </w:rPr>
          <w:tab/>
        </w:r>
        <w:r w:rsidR="00F9362E">
          <w:rPr>
            <w:noProof/>
            <w:webHidden/>
          </w:rPr>
          <w:fldChar w:fldCharType="begin"/>
        </w:r>
        <w:r w:rsidR="00F9362E">
          <w:rPr>
            <w:noProof/>
            <w:webHidden/>
          </w:rPr>
          <w:instrText xml:space="preserve"> PAGEREF _Toc478074559 \h </w:instrText>
        </w:r>
        <w:r w:rsidR="00F9362E">
          <w:rPr>
            <w:noProof/>
            <w:webHidden/>
          </w:rPr>
        </w:r>
        <w:r w:rsidR="00F9362E">
          <w:rPr>
            <w:noProof/>
            <w:webHidden/>
          </w:rPr>
          <w:fldChar w:fldCharType="separate"/>
        </w:r>
        <w:r w:rsidR="00F119E8">
          <w:rPr>
            <w:noProof/>
            <w:webHidden/>
          </w:rPr>
          <w:t>15</w:t>
        </w:r>
        <w:r w:rsidR="00F9362E">
          <w:rPr>
            <w:noProof/>
            <w:webHidden/>
          </w:rPr>
          <w:fldChar w:fldCharType="end"/>
        </w:r>
      </w:hyperlink>
    </w:p>
    <w:p w14:paraId="3D12844A"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60" w:history="1">
        <w:r w:rsidR="00F9362E" w:rsidRPr="00194865">
          <w:rPr>
            <w:rStyle w:val="Hyperlink"/>
            <w:noProof/>
          </w:rPr>
          <w:t>2.2.3.8 Product Branch Type Model — Product Version</w:t>
        </w:r>
        <w:r w:rsidR="00F9362E">
          <w:rPr>
            <w:noProof/>
            <w:webHidden/>
          </w:rPr>
          <w:tab/>
        </w:r>
        <w:r w:rsidR="00F9362E">
          <w:rPr>
            <w:noProof/>
            <w:webHidden/>
          </w:rPr>
          <w:fldChar w:fldCharType="begin"/>
        </w:r>
        <w:r w:rsidR="00F9362E">
          <w:rPr>
            <w:noProof/>
            <w:webHidden/>
          </w:rPr>
          <w:instrText xml:space="preserve"> PAGEREF _Toc478074560 \h </w:instrText>
        </w:r>
        <w:r w:rsidR="00F9362E">
          <w:rPr>
            <w:noProof/>
            <w:webHidden/>
          </w:rPr>
        </w:r>
        <w:r w:rsidR="00F9362E">
          <w:rPr>
            <w:noProof/>
            <w:webHidden/>
          </w:rPr>
          <w:fldChar w:fldCharType="separate"/>
        </w:r>
        <w:r w:rsidR="00F119E8">
          <w:rPr>
            <w:noProof/>
            <w:webHidden/>
          </w:rPr>
          <w:t>16</w:t>
        </w:r>
        <w:r w:rsidR="00F9362E">
          <w:rPr>
            <w:noProof/>
            <w:webHidden/>
          </w:rPr>
          <w:fldChar w:fldCharType="end"/>
        </w:r>
      </w:hyperlink>
    </w:p>
    <w:p w14:paraId="0A69DF8E"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61" w:history="1">
        <w:r w:rsidR="00F9362E" w:rsidRPr="00194865">
          <w:rPr>
            <w:rStyle w:val="Hyperlink"/>
            <w:noProof/>
          </w:rPr>
          <w:t>2.2.3.9 Product Branch Type Model — Service Pack</w:t>
        </w:r>
        <w:r w:rsidR="00F9362E">
          <w:rPr>
            <w:noProof/>
            <w:webHidden/>
          </w:rPr>
          <w:tab/>
        </w:r>
        <w:r w:rsidR="00F9362E">
          <w:rPr>
            <w:noProof/>
            <w:webHidden/>
          </w:rPr>
          <w:fldChar w:fldCharType="begin"/>
        </w:r>
        <w:r w:rsidR="00F9362E">
          <w:rPr>
            <w:noProof/>
            <w:webHidden/>
          </w:rPr>
          <w:instrText xml:space="preserve"> PAGEREF _Toc478074561 \h </w:instrText>
        </w:r>
        <w:r w:rsidR="00F9362E">
          <w:rPr>
            <w:noProof/>
            <w:webHidden/>
          </w:rPr>
        </w:r>
        <w:r w:rsidR="00F9362E">
          <w:rPr>
            <w:noProof/>
            <w:webHidden/>
          </w:rPr>
          <w:fldChar w:fldCharType="separate"/>
        </w:r>
        <w:r w:rsidR="00F119E8">
          <w:rPr>
            <w:noProof/>
            <w:webHidden/>
          </w:rPr>
          <w:t>16</w:t>
        </w:r>
        <w:r w:rsidR="00F9362E">
          <w:rPr>
            <w:noProof/>
            <w:webHidden/>
          </w:rPr>
          <w:fldChar w:fldCharType="end"/>
        </w:r>
      </w:hyperlink>
    </w:p>
    <w:p w14:paraId="1AB207CE"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62" w:history="1">
        <w:r w:rsidR="00F9362E" w:rsidRPr="00194865">
          <w:rPr>
            <w:rStyle w:val="Hyperlink"/>
            <w:noProof/>
          </w:rPr>
          <w:t>2.2.3.10 Product Branch Type Model — Specification</w:t>
        </w:r>
        <w:r w:rsidR="00F9362E">
          <w:rPr>
            <w:noProof/>
            <w:webHidden/>
          </w:rPr>
          <w:tab/>
        </w:r>
        <w:r w:rsidR="00F9362E">
          <w:rPr>
            <w:noProof/>
            <w:webHidden/>
          </w:rPr>
          <w:fldChar w:fldCharType="begin"/>
        </w:r>
        <w:r w:rsidR="00F9362E">
          <w:rPr>
            <w:noProof/>
            <w:webHidden/>
          </w:rPr>
          <w:instrText xml:space="preserve"> PAGEREF _Toc478074562 \h </w:instrText>
        </w:r>
        <w:r w:rsidR="00F9362E">
          <w:rPr>
            <w:noProof/>
            <w:webHidden/>
          </w:rPr>
        </w:r>
        <w:r w:rsidR="00F9362E">
          <w:rPr>
            <w:noProof/>
            <w:webHidden/>
          </w:rPr>
          <w:fldChar w:fldCharType="separate"/>
        </w:r>
        <w:r w:rsidR="00F119E8">
          <w:rPr>
            <w:noProof/>
            <w:webHidden/>
          </w:rPr>
          <w:t>16</w:t>
        </w:r>
        <w:r w:rsidR="00F9362E">
          <w:rPr>
            <w:noProof/>
            <w:webHidden/>
          </w:rPr>
          <w:fldChar w:fldCharType="end"/>
        </w:r>
      </w:hyperlink>
    </w:p>
    <w:p w14:paraId="3AE22CAC"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63" w:history="1">
        <w:r w:rsidR="00F9362E" w:rsidRPr="00194865">
          <w:rPr>
            <w:rStyle w:val="Hyperlink"/>
            <w:noProof/>
          </w:rPr>
          <w:t>2.2.3.11 Product Branch Type Model — Vendor</w:t>
        </w:r>
        <w:r w:rsidR="00F9362E">
          <w:rPr>
            <w:noProof/>
            <w:webHidden/>
          </w:rPr>
          <w:tab/>
        </w:r>
        <w:r w:rsidR="00F9362E">
          <w:rPr>
            <w:noProof/>
            <w:webHidden/>
          </w:rPr>
          <w:fldChar w:fldCharType="begin"/>
        </w:r>
        <w:r w:rsidR="00F9362E">
          <w:rPr>
            <w:noProof/>
            <w:webHidden/>
          </w:rPr>
          <w:instrText xml:space="preserve"> PAGEREF _Toc478074563 \h </w:instrText>
        </w:r>
        <w:r w:rsidR="00F9362E">
          <w:rPr>
            <w:noProof/>
            <w:webHidden/>
          </w:rPr>
        </w:r>
        <w:r w:rsidR="00F9362E">
          <w:rPr>
            <w:noProof/>
            <w:webHidden/>
          </w:rPr>
          <w:fldChar w:fldCharType="separate"/>
        </w:r>
        <w:r w:rsidR="00F119E8">
          <w:rPr>
            <w:noProof/>
            <w:webHidden/>
          </w:rPr>
          <w:t>16</w:t>
        </w:r>
        <w:r w:rsidR="00F9362E">
          <w:rPr>
            <w:noProof/>
            <w:webHidden/>
          </w:rPr>
          <w:fldChar w:fldCharType="end"/>
        </w:r>
      </w:hyperlink>
    </w:p>
    <w:p w14:paraId="11D89D3A"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64" w:history="1">
        <w:r w:rsidR="00F9362E" w:rsidRPr="00194865">
          <w:rPr>
            <w:rStyle w:val="Hyperlink"/>
            <w:noProof/>
          </w:rPr>
          <w:t>2.2.4 Product Relationship Type Model</w:t>
        </w:r>
        <w:r w:rsidR="00F9362E">
          <w:rPr>
            <w:noProof/>
            <w:webHidden/>
          </w:rPr>
          <w:tab/>
        </w:r>
        <w:r w:rsidR="00F9362E">
          <w:rPr>
            <w:noProof/>
            <w:webHidden/>
          </w:rPr>
          <w:fldChar w:fldCharType="begin"/>
        </w:r>
        <w:r w:rsidR="00F9362E">
          <w:rPr>
            <w:noProof/>
            <w:webHidden/>
          </w:rPr>
          <w:instrText xml:space="preserve"> PAGEREF _Toc478074564 \h </w:instrText>
        </w:r>
        <w:r w:rsidR="00F9362E">
          <w:rPr>
            <w:noProof/>
            <w:webHidden/>
          </w:rPr>
        </w:r>
        <w:r w:rsidR="00F9362E">
          <w:rPr>
            <w:noProof/>
            <w:webHidden/>
          </w:rPr>
          <w:fldChar w:fldCharType="separate"/>
        </w:r>
        <w:r w:rsidR="00F119E8">
          <w:rPr>
            <w:noProof/>
            <w:webHidden/>
          </w:rPr>
          <w:t>16</w:t>
        </w:r>
        <w:r w:rsidR="00F9362E">
          <w:rPr>
            <w:noProof/>
            <w:webHidden/>
          </w:rPr>
          <w:fldChar w:fldCharType="end"/>
        </w:r>
      </w:hyperlink>
    </w:p>
    <w:p w14:paraId="3E146C46"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65" w:history="1">
        <w:r w:rsidR="00F9362E" w:rsidRPr="00194865">
          <w:rPr>
            <w:rStyle w:val="Hyperlink"/>
            <w:noProof/>
          </w:rPr>
          <w:t>2.2.4.1 Product Relationship Type Model — Default Component Of</w:t>
        </w:r>
        <w:r w:rsidR="00F9362E">
          <w:rPr>
            <w:noProof/>
            <w:webHidden/>
          </w:rPr>
          <w:tab/>
        </w:r>
        <w:r w:rsidR="00F9362E">
          <w:rPr>
            <w:noProof/>
            <w:webHidden/>
          </w:rPr>
          <w:fldChar w:fldCharType="begin"/>
        </w:r>
        <w:r w:rsidR="00F9362E">
          <w:rPr>
            <w:noProof/>
            <w:webHidden/>
          </w:rPr>
          <w:instrText xml:space="preserve"> PAGEREF _Toc478074565 \h </w:instrText>
        </w:r>
        <w:r w:rsidR="00F9362E">
          <w:rPr>
            <w:noProof/>
            <w:webHidden/>
          </w:rPr>
        </w:r>
        <w:r w:rsidR="00F9362E">
          <w:rPr>
            <w:noProof/>
            <w:webHidden/>
          </w:rPr>
          <w:fldChar w:fldCharType="separate"/>
        </w:r>
        <w:r w:rsidR="00F119E8">
          <w:rPr>
            <w:noProof/>
            <w:webHidden/>
          </w:rPr>
          <w:t>16</w:t>
        </w:r>
        <w:r w:rsidR="00F9362E">
          <w:rPr>
            <w:noProof/>
            <w:webHidden/>
          </w:rPr>
          <w:fldChar w:fldCharType="end"/>
        </w:r>
      </w:hyperlink>
    </w:p>
    <w:p w14:paraId="308A87BB"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66" w:history="1">
        <w:r w:rsidR="00F9362E" w:rsidRPr="00194865">
          <w:rPr>
            <w:rStyle w:val="Hyperlink"/>
            <w:noProof/>
          </w:rPr>
          <w:t>2.2.4.2 Product Relationship Type Model — External Component Of</w:t>
        </w:r>
        <w:r w:rsidR="00F9362E">
          <w:rPr>
            <w:noProof/>
            <w:webHidden/>
          </w:rPr>
          <w:tab/>
        </w:r>
        <w:r w:rsidR="00F9362E">
          <w:rPr>
            <w:noProof/>
            <w:webHidden/>
          </w:rPr>
          <w:fldChar w:fldCharType="begin"/>
        </w:r>
        <w:r w:rsidR="00F9362E">
          <w:rPr>
            <w:noProof/>
            <w:webHidden/>
          </w:rPr>
          <w:instrText xml:space="preserve"> PAGEREF _Toc478074566 \h </w:instrText>
        </w:r>
        <w:r w:rsidR="00F9362E">
          <w:rPr>
            <w:noProof/>
            <w:webHidden/>
          </w:rPr>
        </w:r>
        <w:r w:rsidR="00F9362E">
          <w:rPr>
            <w:noProof/>
            <w:webHidden/>
          </w:rPr>
          <w:fldChar w:fldCharType="separate"/>
        </w:r>
        <w:r w:rsidR="00F119E8">
          <w:rPr>
            <w:noProof/>
            <w:webHidden/>
          </w:rPr>
          <w:t>17</w:t>
        </w:r>
        <w:r w:rsidR="00F9362E">
          <w:rPr>
            <w:noProof/>
            <w:webHidden/>
          </w:rPr>
          <w:fldChar w:fldCharType="end"/>
        </w:r>
      </w:hyperlink>
    </w:p>
    <w:p w14:paraId="4D85E3A7"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67" w:history="1">
        <w:r w:rsidR="00F9362E" w:rsidRPr="00194865">
          <w:rPr>
            <w:rStyle w:val="Hyperlink"/>
            <w:noProof/>
          </w:rPr>
          <w:t>2.2.4.3 Product Relationship Type Model — Installed On</w:t>
        </w:r>
        <w:r w:rsidR="00F9362E">
          <w:rPr>
            <w:noProof/>
            <w:webHidden/>
          </w:rPr>
          <w:tab/>
        </w:r>
        <w:r w:rsidR="00F9362E">
          <w:rPr>
            <w:noProof/>
            <w:webHidden/>
          </w:rPr>
          <w:fldChar w:fldCharType="begin"/>
        </w:r>
        <w:r w:rsidR="00F9362E">
          <w:rPr>
            <w:noProof/>
            <w:webHidden/>
          </w:rPr>
          <w:instrText xml:space="preserve"> PAGEREF _Toc478074567 \h </w:instrText>
        </w:r>
        <w:r w:rsidR="00F9362E">
          <w:rPr>
            <w:noProof/>
            <w:webHidden/>
          </w:rPr>
        </w:r>
        <w:r w:rsidR="00F9362E">
          <w:rPr>
            <w:noProof/>
            <w:webHidden/>
          </w:rPr>
          <w:fldChar w:fldCharType="separate"/>
        </w:r>
        <w:r w:rsidR="00F119E8">
          <w:rPr>
            <w:noProof/>
            <w:webHidden/>
          </w:rPr>
          <w:t>17</w:t>
        </w:r>
        <w:r w:rsidR="00F9362E">
          <w:rPr>
            <w:noProof/>
            <w:webHidden/>
          </w:rPr>
          <w:fldChar w:fldCharType="end"/>
        </w:r>
      </w:hyperlink>
    </w:p>
    <w:p w14:paraId="247B6BE4"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68" w:history="1">
        <w:r w:rsidR="00F9362E" w:rsidRPr="00194865">
          <w:rPr>
            <w:rStyle w:val="Hyperlink"/>
            <w:noProof/>
          </w:rPr>
          <w:t>2.2.4.4 Product Relationship Type Model — Installed With</w:t>
        </w:r>
        <w:r w:rsidR="00F9362E">
          <w:rPr>
            <w:noProof/>
            <w:webHidden/>
          </w:rPr>
          <w:tab/>
        </w:r>
        <w:r w:rsidR="00F9362E">
          <w:rPr>
            <w:noProof/>
            <w:webHidden/>
          </w:rPr>
          <w:fldChar w:fldCharType="begin"/>
        </w:r>
        <w:r w:rsidR="00F9362E">
          <w:rPr>
            <w:noProof/>
            <w:webHidden/>
          </w:rPr>
          <w:instrText xml:space="preserve"> PAGEREF _Toc478074568 \h </w:instrText>
        </w:r>
        <w:r w:rsidR="00F9362E">
          <w:rPr>
            <w:noProof/>
            <w:webHidden/>
          </w:rPr>
        </w:r>
        <w:r w:rsidR="00F9362E">
          <w:rPr>
            <w:noProof/>
            <w:webHidden/>
          </w:rPr>
          <w:fldChar w:fldCharType="separate"/>
        </w:r>
        <w:r w:rsidR="00F119E8">
          <w:rPr>
            <w:noProof/>
            <w:webHidden/>
          </w:rPr>
          <w:t>17</w:t>
        </w:r>
        <w:r w:rsidR="00F9362E">
          <w:rPr>
            <w:noProof/>
            <w:webHidden/>
          </w:rPr>
          <w:fldChar w:fldCharType="end"/>
        </w:r>
      </w:hyperlink>
    </w:p>
    <w:p w14:paraId="2DE6C4B9"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69" w:history="1">
        <w:r w:rsidR="00F9362E" w:rsidRPr="00194865">
          <w:rPr>
            <w:rStyle w:val="Hyperlink"/>
            <w:noProof/>
          </w:rPr>
          <w:t>2.2.4.5 Product Relationship Type Model — Optional Component Of</w:t>
        </w:r>
        <w:r w:rsidR="00F9362E">
          <w:rPr>
            <w:noProof/>
            <w:webHidden/>
          </w:rPr>
          <w:tab/>
        </w:r>
        <w:r w:rsidR="00F9362E">
          <w:rPr>
            <w:noProof/>
            <w:webHidden/>
          </w:rPr>
          <w:fldChar w:fldCharType="begin"/>
        </w:r>
        <w:r w:rsidR="00F9362E">
          <w:rPr>
            <w:noProof/>
            <w:webHidden/>
          </w:rPr>
          <w:instrText xml:space="preserve"> PAGEREF _Toc478074569 \h </w:instrText>
        </w:r>
        <w:r w:rsidR="00F9362E">
          <w:rPr>
            <w:noProof/>
            <w:webHidden/>
          </w:rPr>
        </w:r>
        <w:r w:rsidR="00F9362E">
          <w:rPr>
            <w:noProof/>
            <w:webHidden/>
          </w:rPr>
          <w:fldChar w:fldCharType="separate"/>
        </w:r>
        <w:r w:rsidR="00F119E8">
          <w:rPr>
            <w:noProof/>
            <w:webHidden/>
          </w:rPr>
          <w:t>17</w:t>
        </w:r>
        <w:r w:rsidR="00F9362E">
          <w:rPr>
            <w:noProof/>
            <w:webHidden/>
          </w:rPr>
          <w:fldChar w:fldCharType="end"/>
        </w:r>
      </w:hyperlink>
    </w:p>
    <w:p w14:paraId="0915BE35"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70" w:history="1">
        <w:r w:rsidR="00F9362E" w:rsidRPr="00194865">
          <w:rPr>
            <w:rStyle w:val="Hyperlink"/>
            <w:noProof/>
          </w:rPr>
          <w:t>2.2.5 Product Tree Models</w:t>
        </w:r>
        <w:r w:rsidR="00F9362E">
          <w:rPr>
            <w:noProof/>
            <w:webHidden/>
          </w:rPr>
          <w:tab/>
        </w:r>
        <w:r w:rsidR="00F9362E">
          <w:rPr>
            <w:noProof/>
            <w:webHidden/>
          </w:rPr>
          <w:fldChar w:fldCharType="begin"/>
        </w:r>
        <w:r w:rsidR="00F9362E">
          <w:rPr>
            <w:noProof/>
            <w:webHidden/>
          </w:rPr>
          <w:instrText xml:space="preserve"> PAGEREF _Toc478074570 \h </w:instrText>
        </w:r>
        <w:r w:rsidR="00F9362E">
          <w:rPr>
            <w:noProof/>
            <w:webHidden/>
          </w:rPr>
        </w:r>
        <w:r w:rsidR="00F9362E">
          <w:rPr>
            <w:noProof/>
            <w:webHidden/>
          </w:rPr>
          <w:fldChar w:fldCharType="separate"/>
        </w:r>
        <w:r w:rsidR="00F119E8">
          <w:rPr>
            <w:noProof/>
            <w:webHidden/>
          </w:rPr>
          <w:t>17</w:t>
        </w:r>
        <w:r w:rsidR="00F9362E">
          <w:rPr>
            <w:noProof/>
            <w:webHidden/>
          </w:rPr>
          <w:fldChar w:fldCharType="end"/>
        </w:r>
      </w:hyperlink>
    </w:p>
    <w:p w14:paraId="222EB84B"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71" w:history="1">
        <w:r w:rsidR="00F9362E" w:rsidRPr="00194865">
          <w:rPr>
            <w:rStyle w:val="Hyperlink"/>
            <w:noProof/>
          </w:rPr>
          <w:t>2.2.5.1 Product Tree Model — Flat</w:t>
        </w:r>
        <w:r w:rsidR="00F9362E">
          <w:rPr>
            <w:noProof/>
            <w:webHidden/>
          </w:rPr>
          <w:tab/>
        </w:r>
        <w:r w:rsidR="00F9362E">
          <w:rPr>
            <w:noProof/>
            <w:webHidden/>
          </w:rPr>
          <w:fldChar w:fldCharType="begin"/>
        </w:r>
        <w:r w:rsidR="00F9362E">
          <w:rPr>
            <w:noProof/>
            <w:webHidden/>
          </w:rPr>
          <w:instrText xml:space="preserve"> PAGEREF _Toc478074571 \h </w:instrText>
        </w:r>
        <w:r w:rsidR="00F9362E">
          <w:rPr>
            <w:noProof/>
            <w:webHidden/>
          </w:rPr>
        </w:r>
        <w:r w:rsidR="00F9362E">
          <w:rPr>
            <w:noProof/>
            <w:webHidden/>
          </w:rPr>
          <w:fldChar w:fldCharType="separate"/>
        </w:r>
        <w:r w:rsidR="00F119E8">
          <w:rPr>
            <w:noProof/>
            <w:webHidden/>
          </w:rPr>
          <w:t>17</w:t>
        </w:r>
        <w:r w:rsidR="00F9362E">
          <w:rPr>
            <w:noProof/>
            <w:webHidden/>
          </w:rPr>
          <w:fldChar w:fldCharType="end"/>
        </w:r>
      </w:hyperlink>
    </w:p>
    <w:p w14:paraId="7560E232"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72" w:history="1">
        <w:r w:rsidR="00F9362E" w:rsidRPr="00194865">
          <w:rPr>
            <w:rStyle w:val="Hyperlink"/>
            <w:noProof/>
          </w:rPr>
          <w:t>2.2.5.2 Product Tree Model — Branch</w:t>
        </w:r>
        <w:r w:rsidR="00F9362E">
          <w:rPr>
            <w:noProof/>
            <w:webHidden/>
          </w:rPr>
          <w:tab/>
        </w:r>
        <w:r w:rsidR="00F9362E">
          <w:rPr>
            <w:noProof/>
            <w:webHidden/>
          </w:rPr>
          <w:fldChar w:fldCharType="begin"/>
        </w:r>
        <w:r w:rsidR="00F9362E">
          <w:rPr>
            <w:noProof/>
            <w:webHidden/>
          </w:rPr>
          <w:instrText xml:space="preserve"> PAGEREF _Toc478074572 \h </w:instrText>
        </w:r>
        <w:r w:rsidR="00F9362E">
          <w:rPr>
            <w:noProof/>
            <w:webHidden/>
          </w:rPr>
        </w:r>
        <w:r w:rsidR="00F9362E">
          <w:rPr>
            <w:noProof/>
            <w:webHidden/>
          </w:rPr>
          <w:fldChar w:fldCharType="separate"/>
        </w:r>
        <w:r w:rsidR="00F119E8">
          <w:rPr>
            <w:noProof/>
            <w:webHidden/>
          </w:rPr>
          <w:t>17</w:t>
        </w:r>
        <w:r w:rsidR="00F9362E">
          <w:rPr>
            <w:noProof/>
            <w:webHidden/>
          </w:rPr>
          <w:fldChar w:fldCharType="end"/>
        </w:r>
      </w:hyperlink>
    </w:p>
    <w:p w14:paraId="20D286E9"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73" w:history="1">
        <w:r w:rsidR="00F9362E" w:rsidRPr="00194865">
          <w:rPr>
            <w:rStyle w:val="Hyperlink"/>
            <w:bCs/>
            <w:noProof/>
          </w:rPr>
          <w:t>2.2.5.3</w:t>
        </w:r>
        <w:r w:rsidR="00F9362E" w:rsidRPr="00194865">
          <w:rPr>
            <w:rStyle w:val="Hyperlink"/>
            <w:noProof/>
          </w:rPr>
          <w:t xml:space="preserve"> Product Tree Model — </w:t>
        </w:r>
        <w:r w:rsidR="00F9362E" w:rsidRPr="00194865">
          <w:rPr>
            <w:rStyle w:val="Hyperlink"/>
            <w:bCs/>
            <w:noProof/>
          </w:rPr>
          <w:t>Concatenated</w:t>
        </w:r>
        <w:r w:rsidR="00F9362E">
          <w:rPr>
            <w:noProof/>
            <w:webHidden/>
          </w:rPr>
          <w:tab/>
        </w:r>
        <w:r w:rsidR="00F9362E">
          <w:rPr>
            <w:noProof/>
            <w:webHidden/>
          </w:rPr>
          <w:fldChar w:fldCharType="begin"/>
        </w:r>
        <w:r w:rsidR="00F9362E">
          <w:rPr>
            <w:noProof/>
            <w:webHidden/>
          </w:rPr>
          <w:instrText xml:space="preserve"> PAGEREF _Toc478074573 \h </w:instrText>
        </w:r>
        <w:r w:rsidR="00F9362E">
          <w:rPr>
            <w:noProof/>
            <w:webHidden/>
          </w:rPr>
        </w:r>
        <w:r w:rsidR="00F9362E">
          <w:rPr>
            <w:noProof/>
            <w:webHidden/>
          </w:rPr>
          <w:fldChar w:fldCharType="separate"/>
        </w:r>
        <w:r w:rsidR="00F119E8">
          <w:rPr>
            <w:noProof/>
            <w:webHidden/>
          </w:rPr>
          <w:t>17</w:t>
        </w:r>
        <w:r w:rsidR="00F9362E">
          <w:rPr>
            <w:noProof/>
            <w:webHidden/>
          </w:rPr>
          <w:fldChar w:fldCharType="end"/>
        </w:r>
      </w:hyperlink>
    </w:p>
    <w:p w14:paraId="478E5E1A"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74" w:history="1">
        <w:r w:rsidR="00F9362E" w:rsidRPr="00194865">
          <w:rPr>
            <w:rStyle w:val="Hyperlink"/>
            <w:bCs/>
            <w:noProof/>
          </w:rPr>
          <w:t>2.2.5.4</w:t>
        </w:r>
        <w:r w:rsidR="00F9362E" w:rsidRPr="00194865">
          <w:rPr>
            <w:rStyle w:val="Hyperlink"/>
            <w:noProof/>
          </w:rPr>
          <w:t xml:space="preserve"> Product Tree Model — </w:t>
        </w:r>
        <w:r w:rsidR="00F9362E" w:rsidRPr="00194865">
          <w:rPr>
            <w:rStyle w:val="Hyperlink"/>
            <w:bCs/>
            <w:noProof/>
          </w:rPr>
          <w:t>Grouped:</w:t>
        </w:r>
        <w:r w:rsidR="00F9362E">
          <w:rPr>
            <w:noProof/>
            <w:webHidden/>
          </w:rPr>
          <w:tab/>
        </w:r>
        <w:r w:rsidR="00F9362E">
          <w:rPr>
            <w:noProof/>
            <w:webHidden/>
          </w:rPr>
          <w:fldChar w:fldCharType="begin"/>
        </w:r>
        <w:r w:rsidR="00F9362E">
          <w:rPr>
            <w:noProof/>
            <w:webHidden/>
          </w:rPr>
          <w:instrText xml:space="preserve"> PAGEREF _Toc478074574 \h </w:instrText>
        </w:r>
        <w:r w:rsidR="00F9362E">
          <w:rPr>
            <w:noProof/>
            <w:webHidden/>
          </w:rPr>
        </w:r>
        <w:r w:rsidR="00F9362E">
          <w:rPr>
            <w:noProof/>
            <w:webHidden/>
          </w:rPr>
          <w:fldChar w:fldCharType="separate"/>
        </w:r>
        <w:r w:rsidR="00F119E8">
          <w:rPr>
            <w:noProof/>
            <w:webHidden/>
          </w:rPr>
          <w:t>18</w:t>
        </w:r>
        <w:r w:rsidR="00F9362E">
          <w:rPr>
            <w:noProof/>
            <w:webHidden/>
          </w:rPr>
          <w:fldChar w:fldCharType="end"/>
        </w:r>
      </w:hyperlink>
    </w:p>
    <w:p w14:paraId="3BBCF3E5"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75" w:history="1">
        <w:r w:rsidR="00F9362E" w:rsidRPr="00194865">
          <w:rPr>
            <w:rStyle w:val="Hyperlink"/>
            <w:noProof/>
          </w:rPr>
          <w:t>2.2.6 Publisher Type Model</w:t>
        </w:r>
        <w:r w:rsidR="00F9362E">
          <w:rPr>
            <w:noProof/>
            <w:webHidden/>
          </w:rPr>
          <w:tab/>
        </w:r>
        <w:r w:rsidR="00F9362E">
          <w:rPr>
            <w:noProof/>
            <w:webHidden/>
          </w:rPr>
          <w:fldChar w:fldCharType="begin"/>
        </w:r>
        <w:r w:rsidR="00F9362E">
          <w:rPr>
            <w:noProof/>
            <w:webHidden/>
          </w:rPr>
          <w:instrText xml:space="preserve"> PAGEREF _Toc478074575 \h </w:instrText>
        </w:r>
        <w:r w:rsidR="00F9362E">
          <w:rPr>
            <w:noProof/>
            <w:webHidden/>
          </w:rPr>
        </w:r>
        <w:r w:rsidR="00F9362E">
          <w:rPr>
            <w:noProof/>
            <w:webHidden/>
          </w:rPr>
          <w:fldChar w:fldCharType="separate"/>
        </w:r>
        <w:r w:rsidR="00F119E8">
          <w:rPr>
            <w:noProof/>
            <w:webHidden/>
          </w:rPr>
          <w:t>18</w:t>
        </w:r>
        <w:r w:rsidR="00F9362E">
          <w:rPr>
            <w:noProof/>
            <w:webHidden/>
          </w:rPr>
          <w:fldChar w:fldCharType="end"/>
        </w:r>
      </w:hyperlink>
    </w:p>
    <w:p w14:paraId="5AE579F9"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76" w:history="1">
        <w:r w:rsidR="00F9362E" w:rsidRPr="00194865">
          <w:rPr>
            <w:rStyle w:val="Hyperlink"/>
            <w:noProof/>
          </w:rPr>
          <w:t>2.2.6.1 Publisher Type Model — Coordinator</w:t>
        </w:r>
        <w:r w:rsidR="00F9362E">
          <w:rPr>
            <w:noProof/>
            <w:webHidden/>
          </w:rPr>
          <w:tab/>
        </w:r>
        <w:r w:rsidR="00F9362E">
          <w:rPr>
            <w:noProof/>
            <w:webHidden/>
          </w:rPr>
          <w:fldChar w:fldCharType="begin"/>
        </w:r>
        <w:r w:rsidR="00F9362E">
          <w:rPr>
            <w:noProof/>
            <w:webHidden/>
          </w:rPr>
          <w:instrText xml:space="preserve"> PAGEREF _Toc478074576 \h </w:instrText>
        </w:r>
        <w:r w:rsidR="00F9362E">
          <w:rPr>
            <w:noProof/>
            <w:webHidden/>
          </w:rPr>
        </w:r>
        <w:r w:rsidR="00F9362E">
          <w:rPr>
            <w:noProof/>
            <w:webHidden/>
          </w:rPr>
          <w:fldChar w:fldCharType="separate"/>
        </w:r>
        <w:r w:rsidR="00F119E8">
          <w:rPr>
            <w:noProof/>
            <w:webHidden/>
          </w:rPr>
          <w:t>18</w:t>
        </w:r>
        <w:r w:rsidR="00F9362E">
          <w:rPr>
            <w:noProof/>
            <w:webHidden/>
          </w:rPr>
          <w:fldChar w:fldCharType="end"/>
        </w:r>
      </w:hyperlink>
    </w:p>
    <w:p w14:paraId="308520DF"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77" w:history="1">
        <w:r w:rsidR="00F9362E" w:rsidRPr="00194865">
          <w:rPr>
            <w:rStyle w:val="Hyperlink"/>
            <w:noProof/>
          </w:rPr>
          <w:t>2.2.6.2 Publisher Type Model — Discoverer</w:t>
        </w:r>
        <w:r w:rsidR="00F9362E">
          <w:rPr>
            <w:noProof/>
            <w:webHidden/>
          </w:rPr>
          <w:tab/>
        </w:r>
        <w:r w:rsidR="00F9362E">
          <w:rPr>
            <w:noProof/>
            <w:webHidden/>
          </w:rPr>
          <w:fldChar w:fldCharType="begin"/>
        </w:r>
        <w:r w:rsidR="00F9362E">
          <w:rPr>
            <w:noProof/>
            <w:webHidden/>
          </w:rPr>
          <w:instrText xml:space="preserve"> PAGEREF _Toc478074577 \h </w:instrText>
        </w:r>
        <w:r w:rsidR="00F9362E">
          <w:rPr>
            <w:noProof/>
            <w:webHidden/>
          </w:rPr>
        </w:r>
        <w:r w:rsidR="00F9362E">
          <w:rPr>
            <w:noProof/>
            <w:webHidden/>
          </w:rPr>
          <w:fldChar w:fldCharType="separate"/>
        </w:r>
        <w:r w:rsidR="00F119E8">
          <w:rPr>
            <w:noProof/>
            <w:webHidden/>
          </w:rPr>
          <w:t>18</w:t>
        </w:r>
        <w:r w:rsidR="00F9362E">
          <w:rPr>
            <w:noProof/>
            <w:webHidden/>
          </w:rPr>
          <w:fldChar w:fldCharType="end"/>
        </w:r>
      </w:hyperlink>
    </w:p>
    <w:p w14:paraId="7E4AD590"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78" w:history="1">
        <w:r w:rsidR="00F9362E" w:rsidRPr="00194865">
          <w:rPr>
            <w:rStyle w:val="Hyperlink"/>
            <w:noProof/>
          </w:rPr>
          <w:t>2.2.6.3 Publisher Type Model — Other</w:t>
        </w:r>
        <w:r w:rsidR="00F9362E">
          <w:rPr>
            <w:noProof/>
            <w:webHidden/>
          </w:rPr>
          <w:tab/>
        </w:r>
        <w:r w:rsidR="00F9362E">
          <w:rPr>
            <w:noProof/>
            <w:webHidden/>
          </w:rPr>
          <w:fldChar w:fldCharType="begin"/>
        </w:r>
        <w:r w:rsidR="00F9362E">
          <w:rPr>
            <w:noProof/>
            <w:webHidden/>
          </w:rPr>
          <w:instrText xml:space="preserve"> PAGEREF _Toc478074578 \h </w:instrText>
        </w:r>
        <w:r w:rsidR="00F9362E">
          <w:rPr>
            <w:noProof/>
            <w:webHidden/>
          </w:rPr>
        </w:r>
        <w:r w:rsidR="00F9362E">
          <w:rPr>
            <w:noProof/>
            <w:webHidden/>
          </w:rPr>
          <w:fldChar w:fldCharType="separate"/>
        </w:r>
        <w:r w:rsidR="00F119E8">
          <w:rPr>
            <w:noProof/>
            <w:webHidden/>
          </w:rPr>
          <w:t>18</w:t>
        </w:r>
        <w:r w:rsidR="00F9362E">
          <w:rPr>
            <w:noProof/>
            <w:webHidden/>
          </w:rPr>
          <w:fldChar w:fldCharType="end"/>
        </w:r>
      </w:hyperlink>
    </w:p>
    <w:p w14:paraId="17EFEB41"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79" w:history="1">
        <w:r w:rsidR="00F9362E" w:rsidRPr="00194865">
          <w:rPr>
            <w:rStyle w:val="Hyperlink"/>
            <w:noProof/>
          </w:rPr>
          <w:t>2.2.6.4 Publisher Type Model — User</w:t>
        </w:r>
        <w:r w:rsidR="00F9362E">
          <w:rPr>
            <w:noProof/>
            <w:webHidden/>
          </w:rPr>
          <w:tab/>
        </w:r>
        <w:r w:rsidR="00F9362E">
          <w:rPr>
            <w:noProof/>
            <w:webHidden/>
          </w:rPr>
          <w:fldChar w:fldCharType="begin"/>
        </w:r>
        <w:r w:rsidR="00F9362E">
          <w:rPr>
            <w:noProof/>
            <w:webHidden/>
          </w:rPr>
          <w:instrText xml:space="preserve"> PAGEREF _Toc478074579 \h </w:instrText>
        </w:r>
        <w:r w:rsidR="00F9362E">
          <w:rPr>
            <w:noProof/>
            <w:webHidden/>
          </w:rPr>
        </w:r>
        <w:r w:rsidR="00F9362E">
          <w:rPr>
            <w:noProof/>
            <w:webHidden/>
          </w:rPr>
          <w:fldChar w:fldCharType="separate"/>
        </w:r>
        <w:r w:rsidR="00F119E8">
          <w:rPr>
            <w:noProof/>
            <w:webHidden/>
          </w:rPr>
          <w:t>18</w:t>
        </w:r>
        <w:r w:rsidR="00F9362E">
          <w:rPr>
            <w:noProof/>
            <w:webHidden/>
          </w:rPr>
          <w:fldChar w:fldCharType="end"/>
        </w:r>
      </w:hyperlink>
    </w:p>
    <w:p w14:paraId="6A20CC7D"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80" w:history="1">
        <w:r w:rsidR="00F9362E" w:rsidRPr="00194865">
          <w:rPr>
            <w:rStyle w:val="Hyperlink"/>
            <w:noProof/>
          </w:rPr>
          <w:t>2.2.6.5 Publisher Type Model — Vendor</w:t>
        </w:r>
        <w:r w:rsidR="00F9362E">
          <w:rPr>
            <w:noProof/>
            <w:webHidden/>
          </w:rPr>
          <w:tab/>
        </w:r>
        <w:r w:rsidR="00F9362E">
          <w:rPr>
            <w:noProof/>
            <w:webHidden/>
          </w:rPr>
          <w:fldChar w:fldCharType="begin"/>
        </w:r>
        <w:r w:rsidR="00F9362E">
          <w:rPr>
            <w:noProof/>
            <w:webHidden/>
          </w:rPr>
          <w:instrText xml:space="preserve"> PAGEREF _Toc478074580 \h </w:instrText>
        </w:r>
        <w:r w:rsidR="00F9362E">
          <w:rPr>
            <w:noProof/>
            <w:webHidden/>
          </w:rPr>
        </w:r>
        <w:r w:rsidR="00F9362E">
          <w:rPr>
            <w:noProof/>
            <w:webHidden/>
          </w:rPr>
          <w:fldChar w:fldCharType="separate"/>
        </w:r>
        <w:r w:rsidR="00F119E8">
          <w:rPr>
            <w:noProof/>
            <w:webHidden/>
          </w:rPr>
          <w:t>18</w:t>
        </w:r>
        <w:r w:rsidR="00F9362E">
          <w:rPr>
            <w:noProof/>
            <w:webHidden/>
          </w:rPr>
          <w:fldChar w:fldCharType="end"/>
        </w:r>
      </w:hyperlink>
    </w:p>
    <w:p w14:paraId="0751DA3D"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81" w:history="1">
        <w:r w:rsidR="00F9362E" w:rsidRPr="00194865">
          <w:rPr>
            <w:rStyle w:val="Hyperlink"/>
            <w:noProof/>
          </w:rPr>
          <w:t>2.2.7 Reference Type Model</w:t>
        </w:r>
        <w:r w:rsidR="00F9362E">
          <w:rPr>
            <w:noProof/>
            <w:webHidden/>
          </w:rPr>
          <w:tab/>
        </w:r>
        <w:r w:rsidR="00F9362E">
          <w:rPr>
            <w:noProof/>
            <w:webHidden/>
          </w:rPr>
          <w:fldChar w:fldCharType="begin"/>
        </w:r>
        <w:r w:rsidR="00F9362E">
          <w:rPr>
            <w:noProof/>
            <w:webHidden/>
          </w:rPr>
          <w:instrText xml:space="preserve"> PAGEREF _Toc478074581 \h </w:instrText>
        </w:r>
        <w:r w:rsidR="00F9362E">
          <w:rPr>
            <w:noProof/>
            <w:webHidden/>
          </w:rPr>
        </w:r>
        <w:r w:rsidR="00F9362E">
          <w:rPr>
            <w:noProof/>
            <w:webHidden/>
          </w:rPr>
          <w:fldChar w:fldCharType="separate"/>
        </w:r>
        <w:r w:rsidR="00F119E8">
          <w:rPr>
            <w:noProof/>
            <w:webHidden/>
          </w:rPr>
          <w:t>18</w:t>
        </w:r>
        <w:r w:rsidR="00F9362E">
          <w:rPr>
            <w:noProof/>
            <w:webHidden/>
          </w:rPr>
          <w:fldChar w:fldCharType="end"/>
        </w:r>
      </w:hyperlink>
    </w:p>
    <w:p w14:paraId="6A2E0F2E"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82" w:history="1">
        <w:r w:rsidR="00F9362E" w:rsidRPr="00194865">
          <w:rPr>
            <w:rStyle w:val="Hyperlink"/>
            <w:noProof/>
          </w:rPr>
          <w:t>2.2.7.1 Reference Type Model — External</w:t>
        </w:r>
        <w:r w:rsidR="00F9362E">
          <w:rPr>
            <w:noProof/>
            <w:webHidden/>
          </w:rPr>
          <w:tab/>
        </w:r>
        <w:r w:rsidR="00F9362E">
          <w:rPr>
            <w:noProof/>
            <w:webHidden/>
          </w:rPr>
          <w:fldChar w:fldCharType="begin"/>
        </w:r>
        <w:r w:rsidR="00F9362E">
          <w:rPr>
            <w:noProof/>
            <w:webHidden/>
          </w:rPr>
          <w:instrText xml:space="preserve"> PAGEREF _Toc478074582 \h </w:instrText>
        </w:r>
        <w:r w:rsidR="00F9362E">
          <w:rPr>
            <w:noProof/>
            <w:webHidden/>
          </w:rPr>
        </w:r>
        <w:r w:rsidR="00F9362E">
          <w:rPr>
            <w:noProof/>
            <w:webHidden/>
          </w:rPr>
          <w:fldChar w:fldCharType="separate"/>
        </w:r>
        <w:r w:rsidR="00F119E8">
          <w:rPr>
            <w:noProof/>
            <w:webHidden/>
          </w:rPr>
          <w:t>19</w:t>
        </w:r>
        <w:r w:rsidR="00F9362E">
          <w:rPr>
            <w:noProof/>
            <w:webHidden/>
          </w:rPr>
          <w:fldChar w:fldCharType="end"/>
        </w:r>
      </w:hyperlink>
    </w:p>
    <w:p w14:paraId="04093A52"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83" w:history="1">
        <w:r w:rsidR="00F9362E" w:rsidRPr="00194865">
          <w:rPr>
            <w:rStyle w:val="Hyperlink"/>
            <w:noProof/>
          </w:rPr>
          <w:t>2.2.7.2 Reference Type Model — Self</w:t>
        </w:r>
        <w:r w:rsidR="00F9362E">
          <w:rPr>
            <w:noProof/>
            <w:webHidden/>
          </w:rPr>
          <w:tab/>
        </w:r>
        <w:r w:rsidR="00F9362E">
          <w:rPr>
            <w:noProof/>
            <w:webHidden/>
          </w:rPr>
          <w:fldChar w:fldCharType="begin"/>
        </w:r>
        <w:r w:rsidR="00F9362E">
          <w:rPr>
            <w:noProof/>
            <w:webHidden/>
          </w:rPr>
          <w:instrText xml:space="preserve"> PAGEREF _Toc478074583 \h </w:instrText>
        </w:r>
        <w:r w:rsidR="00F9362E">
          <w:rPr>
            <w:noProof/>
            <w:webHidden/>
          </w:rPr>
        </w:r>
        <w:r w:rsidR="00F9362E">
          <w:rPr>
            <w:noProof/>
            <w:webHidden/>
          </w:rPr>
          <w:fldChar w:fldCharType="separate"/>
        </w:r>
        <w:r w:rsidR="00F119E8">
          <w:rPr>
            <w:noProof/>
            <w:webHidden/>
          </w:rPr>
          <w:t>19</w:t>
        </w:r>
        <w:r w:rsidR="00F9362E">
          <w:rPr>
            <w:noProof/>
            <w:webHidden/>
          </w:rPr>
          <w:fldChar w:fldCharType="end"/>
        </w:r>
      </w:hyperlink>
    </w:p>
    <w:p w14:paraId="710F10C3"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84" w:history="1">
        <w:r w:rsidR="00F9362E" w:rsidRPr="00194865">
          <w:rPr>
            <w:rStyle w:val="Hyperlink"/>
            <w:noProof/>
          </w:rPr>
          <w:t>2.2.8 Status Type Model</w:t>
        </w:r>
        <w:r w:rsidR="00F9362E">
          <w:rPr>
            <w:noProof/>
            <w:webHidden/>
          </w:rPr>
          <w:tab/>
        </w:r>
        <w:r w:rsidR="00F9362E">
          <w:rPr>
            <w:noProof/>
            <w:webHidden/>
          </w:rPr>
          <w:fldChar w:fldCharType="begin"/>
        </w:r>
        <w:r w:rsidR="00F9362E">
          <w:rPr>
            <w:noProof/>
            <w:webHidden/>
          </w:rPr>
          <w:instrText xml:space="preserve"> PAGEREF _Toc478074584 \h </w:instrText>
        </w:r>
        <w:r w:rsidR="00F9362E">
          <w:rPr>
            <w:noProof/>
            <w:webHidden/>
          </w:rPr>
        </w:r>
        <w:r w:rsidR="00F9362E">
          <w:rPr>
            <w:noProof/>
            <w:webHidden/>
          </w:rPr>
          <w:fldChar w:fldCharType="separate"/>
        </w:r>
        <w:r w:rsidR="00F119E8">
          <w:rPr>
            <w:noProof/>
            <w:webHidden/>
          </w:rPr>
          <w:t>19</w:t>
        </w:r>
        <w:r w:rsidR="00F9362E">
          <w:rPr>
            <w:noProof/>
            <w:webHidden/>
          </w:rPr>
          <w:fldChar w:fldCharType="end"/>
        </w:r>
      </w:hyperlink>
    </w:p>
    <w:p w14:paraId="6A02F2C9"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85" w:history="1">
        <w:r w:rsidR="00F9362E" w:rsidRPr="00194865">
          <w:rPr>
            <w:rStyle w:val="Hyperlink"/>
            <w:noProof/>
          </w:rPr>
          <w:t>2.2.8.1 Status Type Model — Draft</w:t>
        </w:r>
        <w:r w:rsidR="00F9362E">
          <w:rPr>
            <w:noProof/>
            <w:webHidden/>
          </w:rPr>
          <w:tab/>
        </w:r>
        <w:r w:rsidR="00F9362E">
          <w:rPr>
            <w:noProof/>
            <w:webHidden/>
          </w:rPr>
          <w:fldChar w:fldCharType="begin"/>
        </w:r>
        <w:r w:rsidR="00F9362E">
          <w:rPr>
            <w:noProof/>
            <w:webHidden/>
          </w:rPr>
          <w:instrText xml:space="preserve"> PAGEREF _Toc478074585 \h </w:instrText>
        </w:r>
        <w:r w:rsidR="00F9362E">
          <w:rPr>
            <w:noProof/>
            <w:webHidden/>
          </w:rPr>
        </w:r>
        <w:r w:rsidR="00F9362E">
          <w:rPr>
            <w:noProof/>
            <w:webHidden/>
          </w:rPr>
          <w:fldChar w:fldCharType="separate"/>
        </w:r>
        <w:r w:rsidR="00F119E8">
          <w:rPr>
            <w:noProof/>
            <w:webHidden/>
          </w:rPr>
          <w:t>19</w:t>
        </w:r>
        <w:r w:rsidR="00F9362E">
          <w:rPr>
            <w:noProof/>
            <w:webHidden/>
          </w:rPr>
          <w:fldChar w:fldCharType="end"/>
        </w:r>
      </w:hyperlink>
    </w:p>
    <w:p w14:paraId="0E29033B"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86" w:history="1">
        <w:r w:rsidR="00F9362E" w:rsidRPr="00194865">
          <w:rPr>
            <w:rStyle w:val="Hyperlink"/>
            <w:noProof/>
          </w:rPr>
          <w:t>2.2.8.2 Status Type Model — Final</w:t>
        </w:r>
        <w:r w:rsidR="00F9362E">
          <w:rPr>
            <w:noProof/>
            <w:webHidden/>
          </w:rPr>
          <w:tab/>
        </w:r>
        <w:r w:rsidR="00F9362E">
          <w:rPr>
            <w:noProof/>
            <w:webHidden/>
          </w:rPr>
          <w:fldChar w:fldCharType="begin"/>
        </w:r>
        <w:r w:rsidR="00F9362E">
          <w:rPr>
            <w:noProof/>
            <w:webHidden/>
          </w:rPr>
          <w:instrText xml:space="preserve"> PAGEREF _Toc478074586 \h </w:instrText>
        </w:r>
        <w:r w:rsidR="00F9362E">
          <w:rPr>
            <w:noProof/>
            <w:webHidden/>
          </w:rPr>
        </w:r>
        <w:r w:rsidR="00F9362E">
          <w:rPr>
            <w:noProof/>
            <w:webHidden/>
          </w:rPr>
          <w:fldChar w:fldCharType="separate"/>
        </w:r>
        <w:r w:rsidR="00F119E8">
          <w:rPr>
            <w:noProof/>
            <w:webHidden/>
          </w:rPr>
          <w:t>19</w:t>
        </w:r>
        <w:r w:rsidR="00F9362E">
          <w:rPr>
            <w:noProof/>
            <w:webHidden/>
          </w:rPr>
          <w:fldChar w:fldCharType="end"/>
        </w:r>
      </w:hyperlink>
    </w:p>
    <w:p w14:paraId="566DABB9"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87" w:history="1">
        <w:r w:rsidR="00F9362E" w:rsidRPr="00194865">
          <w:rPr>
            <w:rStyle w:val="Hyperlink"/>
            <w:noProof/>
          </w:rPr>
          <w:t>2.2.8.3 Status Type Model — Interim</w:t>
        </w:r>
        <w:r w:rsidR="00F9362E">
          <w:rPr>
            <w:noProof/>
            <w:webHidden/>
          </w:rPr>
          <w:tab/>
        </w:r>
        <w:r w:rsidR="00F9362E">
          <w:rPr>
            <w:noProof/>
            <w:webHidden/>
          </w:rPr>
          <w:fldChar w:fldCharType="begin"/>
        </w:r>
        <w:r w:rsidR="00F9362E">
          <w:rPr>
            <w:noProof/>
            <w:webHidden/>
          </w:rPr>
          <w:instrText xml:space="preserve"> PAGEREF _Toc478074587 \h </w:instrText>
        </w:r>
        <w:r w:rsidR="00F9362E">
          <w:rPr>
            <w:noProof/>
            <w:webHidden/>
          </w:rPr>
        </w:r>
        <w:r w:rsidR="00F9362E">
          <w:rPr>
            <w:noProof/>
            <w:webHidden/>
          </w:rPr>
          <w:fldChar w:fldCharType="separate"/>
        </w:r>
        <w:r w:rsidR="00F119E8">
          <w:rPr>
            <w:noProof/>
            <w:webHidden/>
          </w:rPr>
          <w:t>19</w:t>
        </w:r>
        <w:r w:rsidR="00F9362E">
          <w:rPr>
            <w:noProof/>
            <w:webHidden/>
          </w:rPr>
          <w:fldChar w:fldCharType="end"/>
        </w:r>
      </w:hyperlink>
    </w:p>
    <w:p w14:paraId="4861C860"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88" w:history="1">
        <w:r w:rsidR="00F9362E" w:rsidRPr="00194865">
          <w:rPr>
            <w:rStyle w:val="Hyperlink"/>
            <w:noProof/>
          </w:rPr>
          <w:t>2.2.9 Version Type Model</w:t>
        </w:r>
        <w:r w:rsidR="00F9362E">
          <w:rPr>
            <w:noProof/>
            <w:webHidden/>
          </w:rPr>
          <w:tab/>
        </w:r>
        <w:r w:rsidR="00F9362E">
          <w:rPr>
            <w:noProof/>
            <w:webHidden/>
          </w:rPr>
          <w:fldChar w:fldCharType="begin"/>
        </w:r>
        <w:r w:rsidR="00F9362E">
          <w:rPr>
            <w:noProof/>
            <w:webHidden/>
          </w:rPr>
          <w:instrText xml:space="preserve"> PAGEREF _Toc478074588 \h </w:instrText>
        </w:r>
        <w:r w:rsidR="00F9362E">
          <w:rPr>
            <w:noProof/>
            <w:webHidden/>
          </w:rPr>
        </w:r>
        <w:r w:rsidR="00F9362E">
          <w:rPr>
            <w:noProof/>
            <w:webHidden/>
          </w:rPr>
          <w:fldChar w:fldCharType="separate"/>
        </w:r>
        <w:r w:rsidR="00F119E8">
          <w:rPr>
            <w:noProof/>
            <w:webHidden/>
          </w:rPr>
          <w:t>19</w:t>
        </w:r>
        <w:r w:rsidR="00F9362E">
          <w:rPr>
            <w:noProof/>
            <w:webHidden/>
          </w:rPr>
          <w:fldChar w:fldCharType="end"/>
        </w:r>
      </w:hyperlink>
    </w:p>
    <w:p w14:paraId="6A50E17D"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89" w:history="1">
        <w:r w:rsidR="00F9362E" w:rsidRPr="00194865">
          <w:rPr>
            <w:rStyle w:val="Hyperlink"/>
            <w:noProof/>
          </w:rPr>
          <w:t>2.2.10 Vulnerability CVE Type Model</w:t>
        </w:r>
        <w:r w:rsidR="00F9362E">
          <w:rPr>
            <w:noProof/>
            <w:webHidden/>
          </w:rPr>
          <w:tab/>
        </w:r>
        <w:r w:rsidR="00F9362E">
          <w:rPr>
            <w:noProof/>
            <w:webHidden/>
          </w:rPr>
          <w:fldChar w:fldCharType="begin"/>
        </w:r>
        <w:r w:rsidR="00F9362E">
          <w:rPr>
            <w:noProof/>
            <w:webHidden/>
          </w:rPr>
          <w:instrText xml:space="preserve"> PAGEREF _Toc478074589 \h </w:instrText>
        </w:r>
        <w:r w:rsidR="00F9362E">
          <w:rPr>
            <w:noProof/>
            <w:webHidden/>
          </w:rPr>
        </w:r>
        <w:r w:rsidR="00F9362E">
          <w:rPr>
            <w:noProof/>
            <w:webHidden/>
          </w:rPr>
          <w:fldChar w:fldCharType="separate"/>
        </w:r>
        <w:r w:rsidR="00F119E8">
          <w:rPr>
            <w:noProof/>
            <w:webHidden/>
          </w:rPr>
          <w:t>20</w:t>
        </w:r>
        <w:r w:rsidR="00F9362E">
          <w:rPr>
            <w:noProof/>
            <w:webHidden/>
          </w:rPr>
          <w:fldChar w:fldCharType="end"/>
        </w:r>
      </w:hyperlink>
    </w:p>
    <w:p w14:paraId="3BE777B7"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90" w:history="1">
        <w:r w:rsidR="00F9362E" w:rsidRPr="00194865">
          <w:rPr>
            <w:rStyle w:val="Hyperlink"/>
            <w:noProof/>
          </w:rPr>
          <w:t>2.2.11 Vulnerability CVSS Version 2 Type Model</w:t>
        </w:r>
        <w:r w:rsidR="00F9362E">
          <w:rPr>
            <w:noProof/>
            <w:webHidden/>
          </w:rPr>
          <w:tab/>
        </w:r>
        <w:r w:rsidR="00F9362E">
          <w:rPr>
            <w:noProof/>
            <w:webHidden/>
          </w:rPr>
          <w:fldChar w:fldCharType="begin"/>
        </w:r>
        <w:r w:rsidR="00F9362E">
          <w:rPr>
            <w:noProof/>
            <w:webHidden/>
          </w:rPr>
          <w:instrText xml:space="preserve"> PAGEREF _Toc478074590 \h </w:instrText>
        </w:r>
        <w:r w:rsidR="00F9362E">
          <w:rPr>
            <w:noProof/>
            <w:webHidden/>
          </w:rPr>
        </w:r>
        <w:r w:rsidR="00F9362E">
          <w:rPr>
            <w:noProof/>
            <w:webHidden/>
          </w:rPr>
          <w:fldChar w:fldCharType="separate"/>
        </w:r>
        <w:r w:rsidR="00F119E8">
          <w:rPr>
            <w:noProof/>
            <w:webHidden/>
          </w:rPr>
          <w:t>20</w:t>
        </w:r>
        <w:r w:rsidR="00F9362E">
          <w:rPr>
            <w:noProof/>
            <w:webHidden/>
          </w:rPr>
          <w:fldChar w:fldCharType="end"/>
        </w:r>
      </w:hyperlink>
    </w:p>
    <w:p w14:paraId="39E87242"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91" w:history="1">
        <w:r w:rsidR="00F9362E" w:rsidRPr="00194865">
          <w:rPr>
            <w:rStyle w:val="Hyperlink"/>
            <w:noProof/>
          </w:rPr>
          <w:t>2.2.12 Vulnerability CVSS Version 3 Type Model</w:t>
        </w:r>
        <w:r w:rsidR="00F9362E">
          <w:rPr>
            <w:noProof/>
            <w:webHidden/>
          </w:rPr>
          <w:tab/>
        </w:r>
        <w:r w:rsidR="00F9362E">
          <w:rPr>
            <w:noProof/>
            <w:webHidden/>
          </w:rPr>
          <w:fldChar w:fldCharType="begin"/>
        </w:r>
        <w:r w:rsidR="00F9362E">
          <w:rPr>
            <w:noProof/>
            <w:webHidden/>
          </w:rPr>
          <w:instrText xml:space="preserve"> PAGEREF _Toc478074591 \h </w:instrText>
        </w:r>
        <w:r w:rsidR="00F9362E">
          <w:rPr>
            <w:noProof/>
            <w:webHidden/>
          </w:rPr>
        </w:r>
        <w:r w:rsidR="00F9362E">
          <w:rPr>
            <w:noProof/>
            <w:webHidden/>
          </w:rPr>
          <w:fldChar w:fldCharType="separate"/>
        </w:r>
        <w:r w:rsidR="00F119E8">
          <w:rPr>
            <w:noProof/>
            <w:webHidden/>
          </w:rPr>
          <w:t>20</w:t>
        </w:r>
        <w:r w:rsidR="00F9362E">
          <w:rPr>
            <w:noProof/>
            <w:webHidden/>
          </w:rPr>
          <w:fldChar w:fldCharType="end"/>
        </w:r>
      </w:hyperlink>
    </w:p>
    <w:p w14:paraId="25743275"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92" w:history="1">
        <w:r w:rsidR="00F9362E" w:rsidRPr="00194865">
          <w:rPr>
            <w:rStyle w:val="Hyperlink"/>
            <w:noProof/>
          </w:rPr>
          <w:t>2.2.13 Vulnerability CWE Type Model</w:t>
        </w:r>
        <w:r w:rsidR="00F9362E">
          <w:rPr>
            <w:noProof/>
            <w:webHidden/>
          </w:rPr>
          <w:tab/>
        </w:r>
        <w:r w:rsidR="00F9362E">
          <w:rPr>
            <w:noProof/>
            <w:webHidden/>
          </w:rPr>
          <w:fldChar w:fldCharType="begin"/>
        </w:r>
        <w:r w:rsidR="00F9362E">
          <w:rPr>
            <w:noProof/>
            <w:webHidden/>
          </w:rPr>
          <w:instrText xml:space="preserve"> PAGEREF _Toc478074592 \h </w:instrText>
        </w:r>
        <w:r w:rsidR="00F9362E">
          <w:rPr>
            <w:noProof/>
            <w:webHidden/>
          </w:rPr>
        </w:r>
        <w:r w:rsidR="00F9362E">
          <w:rPr>
            <w:noProof/>
            <w:webHidden/>
          </w:rPr>
          <w:fldChar w:fldCharType="separate"/>
        </w:r>
        <w:r w:rsidR="00F119E8">
          <w:rPr>
            <w:noProof/>
            <w:webHidden/>
          </w:rPr>
          <w:t>21</w:t>
        </w:r>
        <w:r w:rsidR="00F9362E">
          <w:rPr>
            <w:noProof/>
            <w:webHidden/>
          </w:rPr>
          <w:fldChar w:fldCharType="end"/>
        </w:r>
      </w:hyperlink>
    </w:p>
    <w:p w14:paraId="75C07C3B"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93" w:history="1">
        <w:r w:rsidR="00F9362E" w:rsidRPr="00194865">
          <w:rPr>
            <w:rStyle w:val="Hyperlink"/>
            <w:noProof/>
          </w:rPr>
          <w:t>2.2.14 Vulnerability ID Type Model</w:t>
        </w:r>
        <w:r w:rsidR="00F9362E">
          <w:rPr>
            <w:noProof/>
            <w:webHidden/>
          </w:rPr>
          <w:tab/>
        </w:r>
        <w:r w:rsidR="00F9362E">
          <w:rPr>
            <w:noProof/>
            <w:webHidden/>
          </w:rPr>
          <w:fldChar w:fldCharType="begin"/>
        </w:r>
        <w:r w:rsidR="00F9362E">
          <w:rPr>
            <w:noProof/>
            <w:webHidden/>
          </w:rPr>
          <w:instrText xml:space="preserve"> PAGEREF _Toc478074593 \h </w:instrText>
        </w:r>
        <w:r w:rsidR="00F9362E">
          <w:rPr>
            <w:noProof/>
            <w:webHidden/>
          </w:rPr>
        </w:r>
        <w:r w:rsidR="00F9362E">
          <w:rPr>
            <w:noProof/>
            <w:webHidden/>
          </w:rPr>
          <w:fldChar w:fldCharType="separate"/>
        </w:r>
        <w:r w:rsidR="00F119E8">
          <w:rPr>
            <w:noProof/>
            <w:webHidden/>
          </w:rPr>
          <w:t>21</w:t>
        </w:r>
        <w:r w:rsidR="00F9362E">
          <w:rPr>
            <w:noProof/>
            <w:webHidden/>
          </w:rPr>
          <w:fldChar w:fldCharType="end"/>
        </w:r>
      </w:hyperlink>
    </w:p>
    <w:p w14:paraId="746AD971"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595" w:history="1">
        <w:r w:rsidR="00F9362E" w:rsidRPr="00194865">
          <w:rPr>
            <w:rStyle w:val="Hyperlink"/>
            <w:noProof/>
          </w:rPr>
          <w:t>2.2.15 Vulnerability Involvement Type Model</w:t>
        </w:r>
        <w:r w:rsidR="00F9362E">
          <w:rPr>
            <w:noProof/>
            <w:webHidden/>
          </w:rPr>
          <w:tab/>
        </w:r>
        <w:r w:rsidR="00F9362E">
          <w:rPr>
            <w:noProof/>
            <w:webHidden/>
          </w:rPr>
          <w:fldChar w:fldCharType="begin"/>
        </w:r>
        <w:r w:rsidR="00F9362E">
          <w:rPr>
            <w:noProof/>
            <w:webHidden/>
          </w:rPr>
          <w:instrText xml:space="preserve"> PAGEREF _Toc478074595 \h </w:instrText>
        </w:r>
        <w:r w:rsidR="00F9362E">
          <w:rPr>
            <w:noProof/>
            <w:webHidden/>
          </w:rPr>
        </w:r>
        <w:r w:rsidR="00F9362E">
          <w:rPr>
            <w:noProof/>
            <w:webHidden/>
          </w:rPr>
          <w:fldChar w:fldCharType="separate"/>
        </w:r>
        <w:r w:rsidR="00F119E8">
          <w:rPr>
            <w:noProof/>
            <w:webHidden/>
          </w:rPr>
          <w:t>22</w:t>
        </w:r>
        <w:r w:rsidR="00F9362E">
          <w:rPr>
            <w:noProof/>
            <w:webHidden/>
          </w:rPr>
          <w:fldChar w:fldCharType="end"/>
        </w:r>
      </w:hyperlink>
    </w:p>
    <w:p w14:paraId="4224C78D"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96" w:history="1">
        <w:r w:rsidR="00F9362E" w:rsidRPr="00194865">
          <w:rPr>
            <w:rStyle w:val="Hyperlink"/>
            <w:noProof/>
          </w:rPr>
          <w:t>2.2.15.1 Vulnerability Involvement Type Model — Completed</w:t>
        </w:r>
        <w:r w:rsidR="00F9362E">
          <w:rPr>
            <w:noProof/>
            <w:webHidden/>
          </w:rPr>
          <w:tab/>
        </w:r>
        <w:r w:rsidR="00F9362E">
          <w:rPr>
            <w:noProof/>
            <w:webHidden/>
          </w:rPr>
          <w:fldChar w:fldCharType="begin"/>
        </w:r>
        <w:r w:rsidR="00F9362E">
          <w:rPr>
            <w:noProof/>
            <w:webHidden/>
          </w:rPr>
          <w:instrText xml:space="preserve"> PAGEREF _Toc478074596 \h </w:instrText>
        </w:r>
        <w:r w:rsidR="00F9362E">
          <w:rPr>
            <w:noProof/>
            <w:webHidden/>
          </w:rPr>
        </w:r>
        <w:r w:rsidR="00F9362E">
          <w:rPr>
            <w:noProof/>
            <w:webHidden/>
          </w:rPr>
          <w:fldChar w:fldCharType="separate"/>
        </w:r>
        <w:r w:rsidR="00F119E8">
          <w:rPr>
            <w:noProof/>
            <w:webHidden/>
          </w:rPr>
          <w:t>22</w:t>
        </w:r>
        <w:r w:rsidR="00F9362E">
          <w:rPr>
            <w:noProof/>
            <w:webHidden/>
          </w:rPr>
          <w:fldChar w:fldCharType="end"/>
        </w:r>
      </w:hyperlink>
    </w:p>
    <w:p w14:paraId="18083DAC"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97" w:history="1">
        <w:r w:rsidR="00F9362E" w:rsidRPr="00194865">
          <w:rPr>
            <w:rStyle w:val="Hyperlink"/>
            <w:noProof/>
          </w:rPr>
          <w:t>2.2.15.2 Vulnerability Involvement Type Model — Contact Attempted</w:t>
        </w:r>
        <w:r w:rsidR="00F9362E">
          <w:rPr>
            <w:noProof/>
            <w:webHidden/>
          </w:rPr>
          <w:tab/>
        </w:r>
        <w:r w:rsidR="00F9362E">
          <w:rPr>
            <w:noProof/>
            <w:webHidden/>
          </w:rPr>
          <w:fldChar w:fldCharType="begin"/>
        </w:r>
        <w:r w:rsidR="00F9362E">
          <w:rPr>
            <w:noProof/>
            <w:webHidden/>
          </w:rPr>
          <w:instrText xml:space="preserve"> PAGEREF _Toc478074597 \h </w:instrText>
        </w:r>
        <w:r w:rsidR="00F9362E">
          <w:rPr>
            <w:noProof/>
            <w:webHidden/>
          </w:rPr>
        </w:r>
        <w:r w:rsidR="00F9362E">
          <w:rPr>
            <w:noProof/>
            <w:webHidden/>
          </w:rPr>
          <w:fldChar w:fldCharType="separate"/>
        </w:r>
        <w:r w:rsidR="00F119E8">
          <w:rPr>
            <w:noProof/>
            <w:webHidden/>
          </w:rPr>
          <w:t>22</w:t>
        </w:r>
        <w:r w:rsidR="00F9362E">
          <w:rPr>
            <w:noProof/>
            <w:webHidden/>
          </w:rPr>
          <w:fldChar w:fldCharType="end"/>
        </w:r>
      </w:hyperlink>
    </w:p>
    <w:p w14:paraId="0F32B3F9"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98" w:history="1">
        <w:r w:rsidR="00F9362E" w:rsidRPr="00194865">
          <w:rPr>
            <w:rStyle w:val="Hyperlink"/>
            <w:noProof/>
          </w:rPr>
          <w:t>2.2.15.3 Vulnerability Involvement Type Model — Disputed</w:t>
        </w:r>
        <w:r w:rsidR="00F9362E">
          <w:rPr>
            <w:noProof/>
            <w:webHidden/>
          </w:rPr>
          <w:tab/>
        </w:r>
        <w:r w:rsidR="00F9362E">
          <w:rPr>
            <w:noProof/>
            <w:webHidden/>
          </w:rPr>
          <w:fldChar w:fldCharType="begin"/>
        </w:r>
        <w:r w:rsidR="00F9362E">
          <w:rPr>
            <w:noProof/>
            <w:webHidden/>
          </w:rPr>
          <w:instrText xml:space="preserve"> PAGEREF _Toc478074598 \h </w:instrText>
        </w:r>
        <w:r w:rsidR="00F9362E">
          <w:rPr>
            <w:noProof/>
            <w:webHidden/>
          </w:rPr>
        </w:r>
        <w:r w:rsidR="00F9362E">
          <w:rPr>
            <w:noProof/>
            <w:webHidden/>
          </w:rPr>
          <w:fldChar w:fldCharType="separate"/>
        </w:r>
        <w:r w:rsidR="00F119E8">
          <w:rPr>
            <w:noProof/>
            <w:webHidden/>
          </w:rPr>
          <w:t>22</w:t>
        </w:r>
        <w:r w:rsidR="00F9362E">
          <w:rPr>
            <w:noProof/>
            <w:webHidden/>
          </w:rPr>
          <w:fldChar w:fldCharType="end"/>
        </w:r>
      </w:hyperlink>
    </w:p>
    <w:p w14:paraId="272F0BAF"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599" w:history="1">
        <w:r w:rsidR="00F9362E" w:rsidRPr="00194865">
          <w:rPr>
            <w:rStyle w:val="Hyperlink"/>
            <w:noProof/>
          </w:rPr>
          <w:t>2.2.15.4 Vulnerability Involvement Type Model — In Progress</w:t>
        </w:r>
        <w:r w:rsidR="00F9362E">
          <w:rPr>
            <w:noProof/>
            <w:webHidden/>
          </w:rPr>
          <w:tab/>
        </w:r>
        <w:r w:rsidR="00F9362E">
          <w:rPr>
            <w:noProof/>
            <w:webHidden/>
          </w:rPr>
          <w:fldChar w:fldCharType="begin"/>
        </w:r>
        <w:r w:rsidR="00F9362E">
          <w:rPr>
            <w:noProof/>
            <w:webHidden/>
          </w:rPr>
          <w:instrText xml:space="preserve"> PAGEREF _Toc478074599 \h </w:instrText>
        </w:r>
        <w:r w:rsidR="00F9362E">
          <w:rPr>
            <w:noProof/>
            <w:webHidden/>
          </w:rPr>
        </w:r>
        <w:r w:rsidR="00F9362E">
          <w:rPr>
            <w:noProof/>
            <w:webHidden/>
          </w:rPr>
          <w:fldChar w:fldCharType="separate"/>
        </w:r>
        <w:r w:rsidR="00F119E8">
          <w:rPr>
            <w:noProof/>
            <w:webHidden/>
          </w:rPr>
          <w:t>23</w:t>
        </w:r>
        <w:r w:rsidR="00F9362E">
          <w:rPr>
            <w:noProof/>
            <w:webHidden/>
          </w:rPr>
          <w:fldChar w:fldCharType="end"/>
        </w:r>
      </w:hyperlink>
    </w:p>
    <w:p w14:paraId="52E00334"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00" w:history="1">
        <w:r w:rsidR="00F9362E" w:rsidRPr="00194865">
          <w:rPr>
            <w:rStyle w:val="Hyperlink"/>
            <w:noProof/>
          </w:rPr>
          <w:t>2.2.15.5 Vulnerability Involvement Type Model — Not Contacted</w:t>
        </w:r>
        <w:r w:rsidR="00F9362E">
          <w:rPr>
            <w:noProof/>
            <w:webHidden/>
          </w:rPr>
          <w:tab/>
        </w:r>
        <w:r w:rsidR="00F9362E">
          <w:rPr>
            <w:noProof/>
            <w:webHidden/>
          </w:rPr>
          <w:fldChar w:fldCharType="begin"/>
        </w:r>
        <w:r w:rsidR="00F9362E">
          <w:rPr>
            <w:noProof/>
            <w:webHidden/>
          </w:rPr>
          <w:instrText xml:space="preserve"> PAGEREF _Toc478074600 \h </w:instrText>
        </w:r>
        <w:r w:rsidR="00F9362E">
          <w:rPr>
            <w:noProof/>
            <w:webHidden/>
          </w:rPr>
        </w:r>
        <w:r w:rsidR="00F9362E">
          <w:rPr>
            <w:noProof/>
            <w:webHidden/>
          </w:rPr>
          <w:fldChar w:fldCharType="separate"/>
        </w:r>
        <w:r w:rsidR="00F119E8">
          <w:rPr>
            <w:noProof/>
            <w:webHidden/>
          </w:rPr>
          <w:t>23</w:t>
        </w:r>
        <w:r w:rsidR="00F9362E">
          <w:rPr>
            <w:noProof/>
            <w:webHidden/>
          </w:rPr>
          <w:fldChar w:fldCharType="end"/>
        </w:r>
      </w:hyperlink>
    </w:p>
    <w:p w14:paraId="76E7B86E"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01" w:history="1">
        <w:r w:rsidR="00F9362E" w:rsidRPr="00194865">
          <w:rPr>
            <w:rStyle w:val="Hyperlink"/>
            <w:noProof/>
          </w:rPr>
          <w:t>2.2.15.6 Vulnerability Involvement Type Model — Open</w:t>
        </w:r>
        <w:r w:rsidR="00F9362E">
          <w:rPr>
            <w:noProof/>
            <w:webHidden/>
          </w:rPr>
          <w:tab/>
        </w:r>
        <w:r w:rsidR="00F9362E">
          <w:rPr>
            <w:noProof/>
            <w:webHidden/>
          </w:rPr>
          <w:fldChar w:fldCharType="begin"/>
        </w:r>
        <w:r w:rsidR="00F9362E">
          <w:rPr>
            <w:noProof/>
            <w:webHidden/>
          </w:rPr>
          <w:instrText xml:space="preserve"> PAGEREF _Toc478074601 \h </w:instrText>
        </w:r>
        <w:r w:rsidR="00F9362E">
          <w:rPr>
            <w:noProof/>
            <w:webHidden/>
          </w:rPr>
        </w:r>
        <w:r w:rsidR="00F9362E">
          <w:rPr>
            <w:noProof/>
            <w:webHidden/>
          </w:rPr>
          <w:fldChar w:fldCharType="separate"/>
        </w:r>
        <w:r w:rsidR="00F119E8">
          <w:rPr>
            <w:noProof/>
            <w:webHidden/>
          </w:rPr>
          <w:t>23</w:t>
        </w:r>
        <w:r w:rsidR="00F9362E">
          <w:rPr>
            <w:noProof/>
            <w:webHidden/>
          </w:rPr>
          <w:fldChar w:fldCharType="end"/>
        </w:r>
      </w:hyperlink>
    </w:p>
    <w:p w14:paraId="329B4C4C"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02" w:history="1">
        <w:r w:rsidR="00F9362E" w:rsidRPr="00194865">
          <w:rPr>
            <w:rStyle w:val="Hyperlink"/>
            <w:noProof/>
          </w:rPr>
          <w:t>2.2.16 Vulnerability Product Affected Status Type Model</w:t>
        </w:r>
        <w:r w:rsidR="00F9362E">
          <w:rPr>
            <w:noProof/>
            <w:webHidden/>
          </w:rPr>
          <w:tab/>
        </w:r>
        <w:r w:rsidR="00F9362E">
          <w:rPr>
            <w:noProof/>
            <w:webHidden/>
          </w:rPr>
          <w:fldChar w:fldCharType="begin"/>
        </w:r>
        <w:r w:rsidR="00F9362E">
          <w:rPr>
            <w:noProof/>
            <w:webHidden/>
          </w:rPr>
          <w:instrText xml:space="preserve"> PAGEREF _Toc478074602 \h </w:instrText>
        </w:r>
        <w:r w:rsidR="00F9362E">
          <w:rPr>
            <w:noProof/>
            <w:webHidden/>
          </w:rPr>
        </w:r>
        <w:r w:rsidR="00F9362E">
          <w:rPr>
            <w:noProof/>
            <w:webHidden/>
          </w:rPr>
          <w:fldChar w:fldCharType="separate"/>
        </w:r>
        <w:r w:rsidR="00F119E8">
          <w:rPr>
            <w:noProof/>
            <w:webHidden/>
          </w:rPr>
          <w:t>23</w:t>
        </w:r>
        <w:r w:rsidR="00F9362E">
          <w:rPr>
            <w:noProof/>
            <w:webHidden/>
          </w:rPr>
          <w:fldChar w:fldCharType="end"/>
        </w:r>
      </w:hyperlink>
    </w:p>
    <w:p w14:paraId="0ACACEAA"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03" w:history="1">
        <w:r w:rsidR="00F9362E" w:rsidRPr="00194865">
          <w:rPr>
            <w:rStyle w:val="Hyperlink"/>
            <w:noProof/>
          </w:rPr>
          <w:t>2.2.16.1 Vulnerability Product Affected Status Type Model — First Affected</w:t>
        </w:r>
        <w:r w:rsidR="00F9362E">
          <w:rPr>
            <w:noProof/>
            <w:webHidden/>
          </w:rPr>
          <w:tab/>
        </w:r>
        <w:r w:rsidR="00F9362E">
          <w:rPr>
            <w:noProof/>
            <w:webHidden/>
          </w:rPr>
          <w:fldChar w:fldCharType="begin"/>
        </w:r>
        <w:r w:rsidR="00F9362E">
          <w:rPr>
            <w:noProof/>
            <w:webHidden/>
          </w:rPr>
          <w:instrText xml:space="preserve"> PAGEREF _Toc478074603 \h </w:instrText>
        </w:r>
        <w:r w:rsidR="00F9362E">
          <w:rPr>
            <w:noProof/>
            <w:webHidden/>
          </w:rPr>
        </w:r>
        <w:r w:rsidR="00F9362E">
          <w:rPr>
            <w:noProof/>
            <w:webHidden/>
          </w:rPr>
          <w:fldChar w:fldCharType="separate"/>
        </w:r>
        <w:r w:rsidR="00F119E8">
          <w:rPr>
            <w:noProof/>
            <w:webHidden/>
          </w:rPr>
          <w:t>23</w:t>
        </w:r>
        <w:r w:rsidR="00F9362E">
          <w:rPr>
            <w:noProof/>
            <w:webHidden/>
          </w:rPr>
          <w:fldChar w:fldCharType="end"/>
        </w:r>
      </w:hyperlink>
    </w:p>
    <w:p w14:paraId="2166F513"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04" w:history="1">
        <w:r w:rsidR="00F9362E" w:rsidRPr="00194865">
          <w:rPr>
            <w:rStyle w:val="Hyperlink"/>
            <w:noProof/>
          </w:rPr>
          <w:t>2.2.16.2 Vulnerability Product Affected Status Type Model — Known Affected</w:t>
        </w:r>
        <w:r w:rsidR="00F9362E">
          <w:rPr>
            <w:noProof/>
            <w:webHidden/>
          </w:rPr>
          <w:tab/>
        </w:r>
        <w:r w:rsidR="00F9362E">
          <w:rPr>
            <w:noProof/>
            <w:webHidden/>
          </w:rPr>
          <w:fldChar w:fldCharType="begin"/>
        </w:r>
        <w:r w:rsidR="00F9362E">
          <w:rPr>
            <w:noProof/>
            <w:webHidden/>
          </w:rPr>
          <w:instrText xml:space="preserve"> PAGEREF _Toc478074604 \h </w:instrText>
        </w:r>
        <w:r w:rsidR="00F9362E">
          <w:rPr>
            <w:noProof/>
            <w:webHidden/>
          </w:rPr>
        </w:r>
        <w:r w:rsidR="00F9362E">
          <w:rPr>
            <w:noProof/>
            <w:webHidden/>
          </w:rPr>
          <w:fldChar w:fldCharType="separate"/>
        </w:r>
        <w:r w:rsidR="00F119E8">
          <w:rPr>
            <w:noProof/>
            <w:webHidden/>
          </w:rPr>
          <w:t>23</w:t>
        </w:r>
        <w:r w:rsidR="00F9362E">
          <w:rPr>
            <w:noProof/>
            <w:webHidden/>
          </w:rPr>
          <w:fldChar w:fldCharType="end"/>
        </w:r>
      </w:hyperlink>
    </w:p>
    <w:p w14:paraId="05D49EEA"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05" w:history="1">
        <w:r w:rsidR="00F9362E" w:rsidRPr="00194865">
          <w:rPr>
            <w:rStyle w:val="Hyperlink"/>
            <w:noProof/>
          </w:rPr>
          <w:t>2.2.16.3 Vulnerability Product Affected Status Type Model — Known Not Affected</w:t>
        </w:r>
        <w:r w:rsidR="00F9362E">
          <w:rPr>
            <w:noProof/>
            <w:webHidden/>
          </w:rPr>
          <w:tab/>
        </w:r>
        <w:r w:rsidR="00F9362E">
          <w:rPr>
            <w:noProof/>
            <w:webHidden/>
          </w:rPr>
          <w:fldChar w:fldCharType="begin"/>
        </w:r>
        <w:r w:rsidR="00F9362E">
          <w:rPr>
            <w:noProof/>
            <w:webHidden/>
          </w:rPr>
          <w:instrText xml:space="preserve"> PAGEREF _Toc478074605 \h </w:instrText>
        </w:r>
        <w:r w:rsidR="00F9362E">
          <w:rPr>
            <w:noProof/>
            <w:webHidden/>
          </w:rPr>
        </w:r>
        <w:r w:rsidR="00F9362E">
          <w:rPr>
            <w:noProof/>
            <w:webHidden/>
          </w:rPr>
          <w:fldChar w:fldCharType="separate"/>
        </w:r>
        <w:r w:rsidR="00F119E8">
          <w:rPr>
            <w:noProof/>
            <w:webHidden/>
          </w:rPr>
          <w:t>23</w:t>
        </w:r>
        <w:r w:rsidR="00F9362E">
          <w:rPr>
            <w:noProof/>
            <w:webHidden/>
          </w:rPr>
          <w:fldChar w:fldCharType="end"/>
        </w:r>
      </w:hyperlink>
    </w:p>
    <w:p w14:paraId="48E135A6"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06" w:history="1">
        <w:r w:rsidR="00F9362E" w:rsidRPr="00194865">
          <w:rPr>
            <w:rStyle w:val="Hyperlink"/>
            <w:noProof/>
          </w:rPr>
          <w:t>2.2.16.4 Vulnerability Product Affected Status Type Model — First Fixed</w:t>
        </w:r>
        <w:r w:rsidR="00F9362E">
          <w:rPr>
            <w:noProof/>
            <w:webHidden/>
          </w:rPr>
          <w:tab/>
        </w:r>
        <w:r w:rsidR="00F9362E">
          <w:rPr>
            <w:noProof/>
            <w:webHidden/>
          </w:rPr>
          <w:fldChar w:fldCharType="begin"/>
        </w:r>
        <w:r w:rsidR="00F9362E">
          <w:rPr>
            <w:noProof/>
            <w:webHidden/>
          </w:rPr>
          <w:instrText xml:space="preserve"> PAGEREF _Toc478074606 \h </w:instrText>
        </w:r>
        <w:r w:rsidR="00F9362E">
          <w:rPr>
            <w:noProof/>
            <w:webHidden/>
          </w:rPr>
        </w:r>
        <w:r w:rsidR="00F9362E">
          <w:rPr>
            <w:noProof/>
            <w:webHidden/>
          </w:rPr>
          <w:fldChar w:fldCharType="separate"/>
        </w:r>
        <w:r w:rsidR="00F119E8">
          <w:rPr>
            <w:noProof/>
            <w:webHidden/>
          </w:rPr>
          <w:t>23</w:t>
        </w:r>
        <w:r w:rsidR="00F9362E">
          <w:rPr>
            <w:noProof/>
            <w:webHidden/>
          </w:rPr>
          <w:fldChar w:fldCharType="end"/>
        </w:r>
      </w:hyperlink>
    </w:p>
    <w:p w14:paraId="02D3F574"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07" w:history="1">
        <w:r w:rsidR="00F9362E" w:rsidRPr="00194865">
          <w:rPr>
            <w:rStyle w:val="Hyperlink"/>
            <w:noProof/>
          </w:rPr>
          <w:t>2.2.16.5 Vulnerability Product Affected Status Type Model — Fixed</w:t>
        </w:r>
        <w:r w:rsidR="00F9362E">
          <w:rPr>
            <w:noProof/>
            <w:webHidden/>
          </w:rPr>
          <w:tab/>
        </w:r>
        <w:r w:rsidR="00F9362E">
          <w:rPr>
            <w:noProof/>
            <w:webHidden/>
          </w:rPr>
          <w:fldChar w:fldCharType="begin"/>
        </w:r>
        <w:r w:rsidR="00F9362E">
          <w:rPr>
            <w:noProof/>
            <w:webHidden/>
          </w:rPr>
          <w:instrText xml:space="preserve"> PAGEREF _Toc478074607 \h </w:instrText>
        </w:r>
        <w:r w:rsidR="00F9362E">
          <w:rPr>
            <w:noProof/>
            <w:webHidden/>
          </w:rPr>
        </w:r>
        <w:r w:rsidR="00F9362E">
          <w:rPr>
            <w:noProof/>
            <w:webHidden/>
          </w:rPr>
          <w:fldChar w:fldCharType="separate"/>
        </w:r>
        <w:r w:rsidR="00F119E8">
          <w:rPr>
            <w:noProof/>
            <w:webHidden/>
          </w:rPr>
          <w:t>23</w:t>
        </w:r>
        <w:r w:rsidR="00F9362E">
          <w:rPr>
            <w:noProof/>
            <w:webHidden/>
          </w:rPr>
          <w:fldChar w:fldCharType="end"/>
        </w:r>
      </w:hyperlink>
    </w:p>
    <w:p w14:paraId="187C15F2"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08" w:history="1">
        <w:r w:rsidR="00F9362E" w:rsidRPr="00194865">
          <w:rPr>
            <w:rStyle w:val="Hyperlink"/>
            <w:noProof/>
          </w:rPr>
          <w:t>2.2.16.6 Vulnerability Product Affected Status Type Model — Recommended</w:t>
        </w:r>
        <w:r w:rsidR="00F9362E">
          <w:rPr>
            <w:noProof/>
            <w:webHidden/>
          </w:rPr>
          <w:tab/>
        </w:r>
        <w:r w:rsidR="00F9362E">
          <w:rPr>
            <w:noProof/>
            <w:webHidden/>
          </w:rPr>
          <w:fldChar w:fldCharType="begin"/>
        </w:r>
        <w:r w:rsidR="00F9362E">
          <w:rPr>
            <w:noProof/>
            <w:webHidden/>
          </w:rPr>
          <w:instrText xml:space="preserve"> PAGEREF _Toc478074608 \h </w:instrText>
        </w:r>
        <w:r w:rsidR="00F9362E">
          <w:rPr>
            <w:noProof/>
            <w:webHidden/>
          </w:rPr>
        </w:r>
        <w:r w:rsidR="00F9362E">
          <w:rPr>
            <w:noProof/>
            <w:webHidden/>
          </w:rPr>
          <w:fldChar w:fldCharType="separate"/>
        </w:r>
        <w:r w:rsidR="00F119E8">
          <w:rPr>
            <w:noProof/>
            <w:webHidden/>
          </w:rPr>
          <w:t>24</w:t>
        </w:r>
        <w:r w:rsidR="00F9362E">
          <w:rPr>
            <w:noProof/>
            <w:webHidden/>
          </w:rPr>
          <w:fldChar w:fldCharType="end"/>
        </w:r>
      </w:hyperlink>
    </w:p>
    <w:p w14:paraId="6B629E3C"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09" w:history="1">
        <w:r w:rsidR="00F9362E" w:rsidRPr="00194865">
          <w:rPr>
            <w:rStyle w:val="Hyperlink"/>
            <w:noProof/>
          </w:rPr>
          <w:t>2.2.16.7 Vulnerability Product Affected Status Type Model — Last Affected</w:t>
        </w:r>
        <w:r w:rsidR="00F9362E">
          <w:rPr>
            <w:noProof/>
            <w:webHidden/>
          </w:rPr>
          <w:tab/>
        </w:r>
        <w:r w:rsidR="00F9362E">
          <w:rPr>
            <w:noProof/>
            <w:webHidden/>
          </w:rPr>
          <w:fldChar w:fldCharType="begin"/>
        </w:r>
        <w:r w:rsidR="00F9362E">
          <w:rPr>
            <w:noProof/>
            <w:webHidden/>
          </w:rPr>
          <w:instrText xml:space="preserve"> PAGEREF _Toc478074609 \h </w:instrText>
        </w:r>
        <w:r w:rsidR="00F9362E">
          <w:rPr>
            <w:noProof/>
            <w:webHidden/>
          </w:rPr>
        </w:r>
        <w:r w:rsidR="00F9362E">
          <w:rPr>
            <w:noProof/>
            <w:webHidden/>
          </w:rPr>
          <w:fldChar w:fldCharType="separate"/>
        </w:r>
        <w:r w:rsidR="00F119E8">
          <w:rPr>
            <w:noProof/>
            <w:webHidden/>
          </w:rPr>
          <w:t>24</w:t>
        </w:r>
        <w:r w:rsidR="00F9362E">
          <w:rPr>
            <w:noProof/>
            <w:webHidden/>
          </w:rPr>
          <w:fldChar w:fldCharType="end"/>
        </w:r>
      </w:hyperlink>
    </w:p>
    <w:p w14:paraId="415D52EA"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10" w:history="1">
        <w:r w:rsidR="00F9362E" w:rsidRPr="00194865">
          <w:rPr>
            <w:rStyle w:val="Hyperlink"/>
            <w:noProof/>
          </w:rPr>
          <w:t>2.2.17 Vulnerability Remediation Type Model</w:t>
        </w:r>
        <w:r w:rsidR="00F9362E">
          <w:rPr>
            <w:noProof/>
            <w:webHidden/>
          </w:rPr>
          <w:tab/>
        </w:r>
        <w:r w:rsidR="00F9362E">
          <w:rPr>
            <w:noProof/>
            <w:webHidden/>
          </w:rPr>
          <w:fldChar w:fldCharType="begin"/>
        </w:r>
        <w:r w:rsidR="00F9362E">
          <w:rPr>
            <w:noProof/>
            <w:webHidden/>
          </w:rPr>
          <w:instrText xml:space="preserve"> PAGEREF _Toc478074610 \h </w:instrText>
        </w:r>
        <w:r w:rsidR="00F9362E">
          <w:rPr>
            <w:noProof/>
            <w:webHidden/>
          </w:rPr>
        </w:r>
        <w:r w:rsidR="00F9362E">
          <w:rPr>
            <w:noProof/>
            <w:webHidden/>
          </w:rPr>
          <w:fldChar w:fldCharType="separate"/>
        </w:r>
        <w:r w:rsidR="00F119E8">
          <w:rPr>
            <w:noProof/>
            <w:webHidden/>
          </w:rPr>
          <w:t>24</w:t>
        </w:r>
        <w:r w:rsidR="00F9362E">
          <w:rPr>
            <w:noProof/>
            <w:webHidden/>
          </w:rPr>
          <w:fldChar w:fldCharType="end"/>
        </w:r>
      </w:hyperlink>
    </w:p>
    <w:p w14:paraId="3442C33C"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11" w:history="1">
        <w:r w:rsidR="00F9362E" w:rsidRPr="00194865">
          <w:rPr>
            <w:rStyle w:val="Hyperlink"/>
            <w:noProof/>
          </w:rPr>
          <w:t>2.2.17.1 Vulnerability Remediation Type Model — Workaround</w:t>
        </w:r>
        <w:r w:rsidR="00F9362E">
          <w:rPr>
            <w:noProof/>
            <w:webHidden/>
          </w:rPr>
          <w:tab/>
        </w:r>
        <w:r w:rsidR="00F9362E">
          <w:rPr>
            <w:noProof/>
            <w:webHidden/>
          </w:rPr>
          <w:fldChar w:fldCharType="begin"/>
        </w:r>
        <w:r w:rsidR="00F9362E">
          <w:rPr>
            <w:noProof/>
            <w:webHidden/>
          </w:rPr>
          <w:instrText xml:space="preserve"> PAGEREF _Toc478074611 \h </w:instrText>
        </w:r>
        <w:r w:rsidR="00F9362E">
          <w:rPr>
            <w:noProof/>
            <w:webHidden/>
          </w:rPr>
        </w:r>
        <w:r w:rsidR="00F9362E">
          <w:rPr>
            <w:noProof/>
            <w:webHidden/>
          </w:rPr>
          <w:fldChar w:fldCharType="separate"/>
        </w:r>
        <w:r w:rsidR="00F119E8">
          <w:rPr>
            <w:noProof/>
            <w:webHidden/>
          </w:rPr>
          <w:t>24</w:t>
        </w:r>
        <w:r w:rsidR="00F9362E">
          <w:rPr>
            <w:noProof/>
            <w:webHidden/>
          </w:rPr>
          <w:fldChar w:fldCharType="end"/>
        </w:r>
      </w:hyperlink>
    </w:p>
    <w:p w14:paraId="0048A1AD"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12" w:history="1">
        <w:r w:rsidR="00F9362E" w:rsidRPr="00194865">
          <w:rPr>
            <w:rStyle w:val="Hyperlink"/>
            <w:noProof/>
          </w:rPr>
          <w:t>2.2.17.2 Vulnerability Remediation Type Model — Mitigation</w:t>
        </w:r>
        <w:r w:rsidR="00F9362E">
          <w:rPr>
            <w:noProof/>
            <w:webHidden/>
          </w:rPr>
          <w:tab/>
        </w:r>
        <w:r w:rsidR="00F9362E">
          <w:rPr>
            <w:noProof/>
            <w:webHidden/>
          </w:rPr>
          <w:fldChar w:fldCharType="begin"/>
        </w:r>
        <w:r w:rsidR="00F9362E">
          <w:rPr>
            <w:noProof/>
            <w:webHidden/>
          </w:rPr>
          <w:instrText xml:space="preserve"> PAGEREF _Toc478074612 \h </w:instrText>
        </w:r>
        <w:r w:rsidR="00F9362E">
          <w:rPr>
            <w:noProof/>
            <w:webHidden/>
          </w:rPr>
        </w:r>
        <w:r w:rsidR="00F9362E">
          <w:rPr>
            <w:noProof/>
            <w:webHidden/>
          </w:rPr>
          <w:fldChar w:fldCharType="separate"/>
        </w:r>
        <w:r w:rsidR="00F119E8">
          <w:rPr>
            <w:noProof/>
            <w:webHidden/>
          </w:rPr>
          <w:t>24</w:t>
        </w:r>
        <w:r w:rsidR="00F9362E">
          <w:rPr>
            <w:noProof/>
            <w:webHidden/>
          </w:rPr>
          <w:fldChar w:fldCharType="end"/>
        </w:r>
      </w:hyperlink>
    </w:p>
    <w:p w14:paraId="7D6F2B42"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13" w:history="1">
        <w:r w:rsidR="00F9362E" w:rsidRPr="00194865">
          <w:rPr>
            <w:rStyle w:val="Hyperlink"/>
            <w:noProof/>
          </w:rPr>
          <w:t>2.2.17.3 Vulnerability Remediation Type Model — Vendor Fix</w:t>
        </w:r>
        <w:r w:rsidR="00F9362E">
          <w:rPr>
            <w:noProof/>
            <w:webHidden/>
          </w:rPr>
          <w:tab/>
        </w:r>
        <w:r w:rsidR="00F9362E">
          <w:rPr>
            <w:noProof/>
            <w:webHidden/>
          </w:rPr>
          <w:fldChar w:fldCharType="begin"/>
        </w:r>
        <w:r w:rsidR="00F9362E">
          <w:rPr>
            <w:noProof/>
            <w:webHidden/>
          </w:rPr>
          <w:instrText xml:space="preserve"> PAGEREF _Toc478074613 \h </w:instrText>
        </w:r>
        <w:r w:rsidR="00F9362E">
          <w:rPr>
            <w:noProof/>
            <w:webHidden/>
          </w:rPr>
        </w:r>
        <w:r w:rsidR="00F9362E">
          <w:rPr>
            <w:noProof/>
            <w:webHidden/>
          </w:rPr>
          <w:fldChar w:fldCharType="separate"/>
        </w:r>
        <w:r w:rsidR="00F119E8">
          <w:rPr>
            <w:noProof/>
            <w:webHidden/>
          </w:rPr>
          <w:t>24</w:t>
        </w:r>
        <w:r w:rsidR="00F9362E">
          <w:rPr>
            <w:noProof/>
            <w:webHidden/>
          </w:rPr>
          <w:fldChar w:fldCharType="end"/>
        </w:r>
      </w:hyperlink>
    </w:p>
    <w:p w14:paraId="2CDB72C6"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14" w:history="1">
        <w:r w:rsidR="00F9362E" w:rsidRPr="00194865">
          <w:rPr>
            <w:rStyle w:val="Hyperlink"/>
            <w:noProof/>
          </w:rPr>
          <w:t>2.2.17.4 Vulnerability Remediation Type Model — None Available</w:t>
        </w:r>
        <w:r w:rsidR="00F9362E">
          <w:rPr>
            <w:noProof/>
            <w:webHidden/>
          </w:rPr>
          <w:tab/>
        </w:r>
        <w:r w:rsidR="00F9362E">
          <w:rPr>
            <w:noProof/>
            <w:webHidden/>
          </w:rPr>
          <w:fldChar w:fldCharType="begin"/>
        </w:r>
        <w:r w:rsidR="00F9362E">
          <w:rPr>
            <w:noProof/>
            <w:webHidden/>
          </w:rPr>
          <w:instrText xml:space="preserve"> PAGEREF _Toc478074614 \h </w:instrText>
        </w:r>
        <w:r w:rsidR="00F9362E">
          <w:rPr>
            <w:noProof/>
            <w:webHidden/>
          </w:rPr>
        </w:r>
        <w:r w:rsidR="00F9362E">
          <w:rPr>
            <w:noProof/>
            <w:webHidden/>
          </w:rPr>
          <w:fldChar w:fldCharType="separate"/>
        </w:r>
        <w:r w:rsidR="00F119E8">
          <w:rPr>
            <w:noProof/>
            <w:webHidden/>
          </w:rPr>
          <w:t>24</w:t>
        </w:r>
        <w:r w:rsidR="00F9362E">
          <w:rPr>
            <w:noProof/>
            <w:webHidden/>
          </w:rPr>
          <w:fldChar w:fldCharType="end"/>
        </w:r>
      </w:hyperlink>
    </w:p>
    <w:p w14:paraId="79CED817"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15" w:history="1">
        <w:r w:rsidR="00F9362E" w:rsidRPr="00194865">
          <w:rPr>
            <w:rStyle w:val="Hyperlink"/>
            <w:noProof/>
          </w:rPr>
          <w:t>2.2.17.5 Vulnerability Remediation Type Model — Will Not Fix</w:t>
        </w:r>
        <w:r w:rsidR="00F9362E">
          <w:rPr>
            <w:noProof/>
            <w:webHidden/>
          </w:rPr>
          <w:tab/>
        </w:r>
        <w:r w:rsidR="00F9362E">
          <w:rPr>
            <w:noProof/>
            <w:webHidden/>
          </w:rPr>
          <w:fldChar w:fldCharType="begin"/>
        </w:r>
        <w:r w:rsidR="00F9362E">
          <w:rPr>
            <w:noProof/>
            <w:webHidden/>
          </w:rPr>
          <w:instrText xml:space="preserve"> PAGEREF _Toc478074615 \h </w:instrText>
        </w:r>
        <w:r w:rsidR="00F9362E">
          <w:rPr>
            <w:noProof/>
            <w:webHidden/>
          </w:rPr>
        </w:r>
        <w:r w:rsidR="00F9362E">
          <w:rPr>
            <w:noProof/>
            <w:webHidden/>
          </w:rPr>
          <w:fldChar w:fldCharType="separate"/>
        </w:r>
        <w:r w:rsidR="00F119E8">
          <w:rPr>
            <w:noProof/>
            <w:webHidden/>
          </w:rPr>
          <w:t>25</w:t>
        </w:r>
        <w:r w:rsidR="00F9362E">
          <w:rPr>
            <w:noProof/>
            <w:webHidden/>
          </w:rPr>
          <w:fldChar w:fldCharType="end"/>
        </w:r>
      </w:hyperlink>
    </w:p>
    <w:p w14:paraId="0F44D31C"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16" w:history="1">
        <w:r w:rsidR="00F9362E" w:rsidRPr="00194865">
          <w:rPr>
            <w:rStyle w:val="Hyperlink"/>
            <w:noProof/>
          </w:rPr>
          <w:t>2.2.18 Vulnerability Threat Type Model</w:t>
        </w:r>
        <w:r w:rsidR="00F9362E">
          <w:rPr>
            <w:noProof/>
            <w:webHidden/>
          </w:rPr>
          <w:tab/>
        </w:r>
        <w:r w:rsidR="00F9362E">
          <w:rPr>
            <w:noProof/>
            <w:webHidden/>
          </w:rPr>
          <w:fldChar w:fldCharType="begin"/>
        </w:r>
        <w:r w:rsidR="00F9362E">
          <w:rPr>
            <w:noProof/>
            <w:webHidden/>
          </w:rPr>
          <w:instrText xml:space="preserve"> PAGEREF _Toc478074616 \h </w:instrText>
        </w:r>
        <w:r w:rsidR="00F9362E">
          <w:rPr>
            <w:noProof/>
            <w:webHidden/>
          </w:rPr>
        </w:r>
        <w:r w:rsidR="00F9362E">
          <w:rPr>
            <w:noProof/>
            <w:webHidden/>
          </w:rPr>
          <w:fldChar w:fldCharType="separate"/>
        </w:r>
        <w:r w:rsidR="00F119E8">
          <w:rPr>
            <w:noProof/>
            <w:webHidden/>
          </w:rPr>
          <w:t>25</w:t>
        </w:r>
        <w:r w:rsidR="00F9362E">
          <w:rPr>
            <w:noProof/>
            <w:webHidden/>
          </w:rPr>
          <w:fldChar w:fldCharType="end"/>
        </w:r>
      </w:hyperlink>
    </w:p>
    <w:p w14:paraId="5E638A40"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17" w:history="1">
        <w:r w:rsidR="00F9362E" w:rsidRPr="00194865">
          <w:rPr>
            <w:rStyle w:val="Hyperlink"/>
            <w:noProof/>
          </w:rPr>
          <w:t>2.2.18.1 Vulnerability Threat Type Model — Impact</w:t>
        </w:r>
        <w:r w:rsidR="00F9362E">
          <w:rPr>
            <w:noProof/>
            <w:webHidden/>
          </w:rPr>
          <w:tab/>
        </w:r>
        <w:r w:rsidR="00F9362E">
          <w:rPr>
            <w:noProof/>
            <w:webHidden/>
          </w:rPr>
          <w:fldChar w:fldCharType="begin"/>
        </w:r>
        <w:r w:rsidR="00F9362E">
          <w:rPr>
            <w:noProof/>
            <w:webHidden/>
          </w:rPr>
          <w:instrText xml:space="preserve"> PAGEREF _Toc478074617 \h </w:instrText>
        </w:r>
        <w:r w:rsidR="00F9362E">
          <w:rPr>
            <w:noProof/>
            <w:webHidden/>
          </w:rPr>
        </w:r>
        <w:r w:rsidR="00F9362E">
          <w:rPr>
            <w:noProof/>
            <w:webHidden/>
          </w:rPr>
          <w:fldChar w:fldCharType="separate"/>
        </w:r>
        <w:r w:rsidR="00F119E8">
          <w:rPr>
            <w:noProof/>
            <w:webHidden/>
          </w:rPr>
          <w:t>25</w:t>
        </w:r>
        <w:r w:rsidR="00F9362E">
          <w:rPr>
            <w:noProof/>
            <w:webHidden/>
          </w:rPr>
          <w:fldChar w:fldCharType="end"/>
        </w:r>
      </w:hyperlink>
    </w:p>
    <w:p w14:paraId="2BBB921E"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18" w:history="1">
        <w:r w:rsidR="00F9362E" w:rsidRPr="00194865">
          <w:rPr>
            <w:rStyle w:val="Hyperlink"/>
            <w:noProof/>
          </w:rPr>
          <w:t>2.2.18.2 Vulnerability Threat Type Model — Exploit Status</w:t>
        </w:r>
        <w:r w:rsidR="00F9362E">
          <w:rPr>
            <w:noProof/>
            <w:webHidden/>
          </w:rPr>
          <w:tab/>
        </w:r>
        <w:r w:rsidR="00F9362E">
          <w:rPr>
            <w:noProof/>
            <w:webHidden/>
          </w:rPr>
          <w:fldChar w:fldCharType="begin"/>
        </w:r>
        <w:r w:rsidR="00F9362E">
          <w:rPr>
            <w:noProof/>
            <w:webHidden/>
          </w:rPr>
          <w:instrText xml:space="preserve"> PAGEREF _Toc478074618 \h </w:instrText>
        </w:r>
        <w:r w:rsidR="00F9362E">
          <w:rPr>
            <w:noProof/>
            <w:webHidden/>
          </w:rPr>
        </w:r>
        <w:r w:rsidR="00F9362E">
          <w:rPr>
            <w:noProof/>
            <w:webHidden/>
          </w:rPr>
          <w:fldChar w:fldCharType="separate"/>
        </w:r>
        <w:r w:rsidR="00F119E8">
          <w:rPr>
            <w:noProof/>
            <w:webHidden/>
          </w:rPr>
          <w:t>25</w:t>
        </w:r>
        <w:r w:rsidR="00F9362E">
          <w:rPr>
            <w:noProof/>
            <w:webHidden/>
          </w:rPr>
          <w:fldChar w:fldCharType="end"/>
        </w:r>
      </w:hyperlink>
    </w:p>
    <w:p w14:paraId="55E14CB5"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19" w:history="1">
        <w:r w:rsidR="00F9362E" w:rsidRPr="00194865">
          <w:rPr>
            <w:rStyle w:val="Hyperlink"/>
            <w:noProof/>
          </w:rPr>
          <w:t>2.2.18.3 Vulnerability Threat Type Model — Target Set</w:t>
        </w:r>
        <w:r w:rsidR="00F9362E">
          <w:rPr>
            <w:noProof/>
            <w:webHidden/>
          </w:rPr>
          <w:tab/>
        </w:r>
        <w:r w:rsidR="00F9362E">
          <w:rPr>
            <w:noProof/>
            <w:webHidden/>
          </w:rPr>
          <w:fldChar w:fldCharType="begin"/>
        </w:r>
        <w:r w:rsidR="00F9362E">
          <w:rPr>
            <w:noProof/>
            <w:webHidden/>
          </w:rPr>
          <w:instrText xml:space="preserve"> PAGEREF _Toc478074619 \h </w:instrText>
        </w:r>
        <w:r w:rsidR="00F9362E">
          <w:rPr>
            <w:noProof/>
            <w:webHidden/>
          </w:rPr>
        </w:r>
        <w:r w:rsidR="00F9362E">
          <w:rPr>
            <w:noProof/>
            <w:webHidden/>
          </w:rPr>
          <w:fldChar w:fldCharType="separate"/>
        </w:r>
        <w:r w:rsidR="00F119E8">
          <w:rPr>
            <w:noProof/>
            <w:webHidden/>
          </w:rPr>
          <w:t>25</w:t>
        </w:r>
        <w:r w:rsidR="00F9362E">
          <w:rPr>
            <w:noProof/>
            <w:webHidden/>
          </w:rPr>
          <w:fldChar w:fldCharType="end"/>
        </w:r>
      </w:hyperlink>
    </w:p>
    <w:p w14:paraId="3F48A45B" w14:textId="77777777" w:rsidR="00F9362E" w:rsidRDefault="0018284E">
      <w:pPr>
        <w:pStyle w:val="TOC1"/>
        <w:rPr>
          <w:rFonts w:asciiTheme="minorHAnsi" w:eastAsiaTheme="minorEastAsia" w:hAnsiTheme="minorHAnsi" w:cstheme="minorBidi"/>
          <w:noProof/>
          <w:sz w:val="24"/>
        </w:rPr>
      </w:pPr>
      <w:hyperlink w:anchor="_Toc478074620" w:history="1">
        <w:r w:rsidR="00F9362E" w:rsidRPr="00194865">
          <w:rPr>
            <w:rStyle w:val="Hyperlink"/>
            <w:noProof/>
          </w:rPr>
          <w:t>3</w:t>
        </w:r>
        <w:r w:rsidR="00F9362E">
          <w:rPr>
            <w:rFonts w:asciiTheme="minorHAnsi" w:eastAsiaTheme="minorEastAsia" w:hAnsiTheme="minorHAnsi" w:cstheme="minorBidi"/>
            <w:noProof/>
            <w:sz w:val="24"/>
          </w:rPr>
          <w:tab/>
        </w:r>
        <w:r w:rsidR="00F9362E" w:rsidRPr="00194865">
          <w:rPr>
            <w:rStyle w:val="Hyperlink"/>
            <w:noProof/>
          </w:rPr>
          <w:t>CSAF CVRF Model Tree Map</w:t>
        </w:r>
        <w:r w:rsidR="00F9362E">
          <w:rPr>
            <w:noProof/>
            <w:webHidden/>
          </w:rPr>
          <w:tab/>
        </w:r>
        <w:r w:rsidR="00F9362E">
          <w:rPr>
            <w:noProof/>
            <w:webHidden/>
          </w:rPr>
          <w:fldChar w:fldCharType="begin"/>
        </w:r>
        <w:r w:rsidR="00F9362E">
          <w:rPr>
            <w:noProof/>
            <w:webHidden/>
          </w:rPr>
          <w:instrText xml:space="preserve"> PAGEREF _Toc478074620 \h </w:instrText>
        </w:r>
        <w:r w:rsidR="00F9362E">
          <w:rPr>
            <w:noProof/>
            <w:webHidden/>
          </w:rPr>
        </w:r>
        <w:r w:rsidR="00F9362E">
          <w:rPr>
            <w:noProof/>
            <w:webHidden/>
          </w:rPr>
          <w:fldChar w:fldCharType="separate"/>
        </w:r>
        <w:r w:rsidR="00F119E8">
          <w:rPr>
            <w:noProof/>
            <w:webHidden/>
          </w:rPr>
          <w:t>26</w:t>
        </w:r>
        <w:r w:rsidR="00F9362E">
          <w:rPr>
            <w:noProof/>
            <w:webHidden/>
          </w:rPr>
          <w:fldChar w:fldCharType="end"/>
        </w:r>
      </w:hyperlink>
    </w:p>
    <w:p w14:paraId="60D60069" w14:textId="77777777" w:rsidR="00F9362E" w:rsidRDefault="0018284E">
      <w:pPr>
        <w:pStyle w:val="TOC1"/>
        <w:rPr>
          <w:rFonts w:asciiTheme="minorHAnsi" w:eastAsiaTheme="minorEastAsia" w:hAnsiTheme="minorHAnsi" w:cstheme="minorBidi"/>
          <w:noProof/>
          <w:sz w:val="24"/>
        </w:rPr>
      </w:pPr>
      <w:hyperlink w:anchor="_Toc478074621" w:history="1">
        <w:r w:rsidR="00F9362E" w:rsidRPr="00194865">
          <w:rPr>
            <w:rStyle w:val="Hyperlink"/>
            <w:noProof/>
          </w:rPr>
          <w:t>4</w:t>
        </w:r>
        <w:r w:rsidR="00F9362E">
          <w:rPr>
            <w:rFonts w:asciiTheme="minorHAnsi" w:eastAsiaTheme="minorEastAsia" w:hAnsiTheme="minorHAnsi" w:cstheme="minorBidi"/>
            <w:noProof/>
            <w:sz w:val="24"/>
          </w:rPr>
          <w:tab/>
        </w:r>
        <w:r w:rsidR="00F9362E" w:rsidRPr="00194865">
          <w:rPr>
            <w:rStyle w:val="Hyperlink"/>
            <w:noProof/>
          </w:rPr>
          <w:t>Document (Context) Schema Elements</w:t>
        </w:r>
        <w:r w:rsidR="00F9362E">
          <w:rPr>
            <w:noProof/>
            <w:webHidden/>
          </w:rPr>
          <w:tab/>
        </w:r>
        <w:r w:rsidR="00F9362E">
          <w:rPr>
            <w:noProof/>
            <w:webHidden/>
          </w:rPr>
          <w:fldChar w:fldCharType="begin"/>
        </w:r>
        <w:r w:rsidR="00F9362E">
          <w:rPr>
            <w:noProof/>
            <w:webHidden/>
          </w:rPr>
          <w:instrText xml:space="preserve"> PAGEREF _Toc478074621 \h </w:instrText>
        </w:r>
        <w:r w:rsidR="00F9362E">
          <w:rPr>
            <w:noProof/>
            <w:webHidden/>
          </w:rPr>
        </w:r>
        <w:r w:rsidR="00F9362E">
          <w:rPr>
            <w:noProof/>
            <w:webHidden/>
          </w:rPr>
          <w:fldChar w:fldCharType="separate"/>
        </w:r>
        <w:r w:rsidR="00F119E8">
          <w:rPr>
            <w:noProof/>
            <w:webHidden/>
          </w:rPr>
          <w:t>28</w:t>
        </w:r>
        <w:r w:rsidR="00F9362E">
          <w:rPr>
            <w:noProof/>
            <w:webHidden/>
          </w:rPr>
          <w:fldChar w:fldCharType="end"/>
        </w:r>
      </w:hyperlink>
    </w:p>
    <w:p w14:paraId="0CDAB5AF"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622" w:history="1">
        <w:r w:rsidR="00F9362E" w:rsidRPr="00194865">
          <w:rPr>
            <w:rStyle w:val="Hyperlink"/>
            <w:noProof/>
          </w:rPr>
          <w:t>4.1 Document</w:t>
        </w:r>
        <w:r w:rsidR="00F9362E">
          <w:rPr>
            <w:noProof/>
            <w:webHidden/>
          </w:rPr>
          <w:tab/>
        </w:r>
        <w:r w:rsidR="00F9362E">
          <w:rPr>
            <w:noProof/>
            <w:webHidden/>
          </w:rPr>
          <w:fldChar w:fldCharType="begin"/>
        </w:r>
        <w:r w:rsidR="00F9362E">
          <w:rPr>
            <w:noProof/>
            <w:webHidden/>
          </w:rPr>
          <w:instrText xml:space="preserve"> PAGEREF _Toc478074622 \h </w:instrText>
        </w:r>
        <w:r w:rsidR="00F9362E">
          <w:rPr>
            <w:noProof/>
            <w:webHidden/>
          </w:rPr>
        </w:r>
        <w:r w:rsidR="00F9362E">
          <w:rPr>
            <w:noProof/>
            <w:webHidden/>
          </w:rPr>
          <w:fldChar w:fldCharType="separate"/>
        </w:r>
        <w:r w:rsidR="00F119E8">
          <w:rPr>
            <w:noProof/>
            <w:webHidden/>
          </w:rPr>
          <w:t>28</w:t>
        </w:r>
        <w:r w:rsidR="00F9362E">
          <w:rPr>
            <w:noProof/>
            <w:webHidden/>
          </w:rPr>
          <w:fldChar w:fldCharType="end"/>
        </w:r>
      </w:hyperlink>
    </w:p>
    <w:p w14:paraId="3D789F84"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623" w:history="1">
        <w:r w:rsidR="00F9362E" w:rsidRPr="00194865">
          <w:rPr>
            <w:rStyle w:val="Hyperlink"/>
            <w:noProof/>
          </w:rPr>
          <w:t>4.2 Document Title</w:t>
        </w:r>
        <w:r w:rsidR="00F9362E">
          <w:rPr>
            <w:noProof/>
            <w:webHidden/>
          </w:rPr>
          <w:tab/>
        </w:r>
        <w:r w:rsidR="00F9362E">
          <w:rPr>
            <w:noProof/>
            <w:webHidden/>
          </w:rPr>
          <w:fldChar w:fldCharType="begin"/>
        </w:r>
        <w:r w:rsidR="00F9362E">
          <w:rPr>
            <w:noProof/>
            <w:webHidden/>
          </w:rPr>
          <w:instrText xml:space="preserve"> PAGEREF _Toc478074623 \h </w:instrText>
        </w:r>
        <w:r w:rsidR="00F9362E">
          <w:rPr>
            <w:noProof/>
            <w:webHidden/>
          </w:rPr>
        </w:r>
        <w:r w:rsidR="00F9362E">
          <w:rPr>
            <w:noProof/>
            <w:webHidden/>
          </w:rPr>
          <w:fldChar w:fldCharType="separate"/>
        </w:r>
        <w:r w:rsidR="00F119E8">
          <w:rPr>
            <w:noProof/>
            <w:webHidden/>
          </w:rPr>
          <w:t>28</w:t>
        </w:r>
        <w:r w:rsidR="00F9362E">
          <w:rPr>
            <w:noProof/>
            <w:webHidden/>
          </w:rPr>
          <w:fldChar w:fldCharType="end"/>
        </w:r>
      </w:hyperlink>
    </w:p>
    <w:p w14:paraId="578C537C"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624" w:history="1">
        <w:r w:rsidR="00F9362E" w:rsidRPr="00194865">
          <w:rPr>
            <w:rStyle w:val="Hyperlink"/>
            <w:noProof/>
          </w:rPr>
          <w:t>4.3 Document Type</w:t>
        </w:r>
        <w:r w:rsidR="00F9362E">
          <w:rPr>
            <w:noProof/>
            <w:webHidden/>
          </w:rPr>
          <w:tab/>
        </w:r>
        <w:r w:rsidR="00F9362E">
          <w:rPr>
            <w:noProof/>
            <w:webHidden/>
          </w:rPr>
          <w:fldChar w:fldCharType="begin"/>
        </w:r>
        <w:r w:rsidR="00F9362E">
          <w:rPr>
            <w:noProof/>
            <w:webHidden/>
          </w:rPr>
          <w:instrText xml:space="preserve"> PAGEREF _Toc478074624 \h </w:instrText>
        </w:r>
        <w:r w:rsidR="00F9362E">
          <w:rPr>
            <w:noProof/>
            <w:webHidden/>
          </w:rPr>
        </w:r>
        <w:r w:rsidR="00F9362E">
          <w:rPr>
            <w:noProof/>
            <w:webHidden/>
          </w:rPr>
          <w:fldChar w:fldCharType="separate"/>
        </w:r>
        <w:r w:rsidR="00F119E8">
          <w:rPr>
            <w:noProof/>
            <w:webHidden/>
          </w:rPr>
          <w:t>29</w:t>
        </w:r>
        <w:r w:rsidR="00F9362E">
          <w:rPr>
            <w:noProof/>
            <w:webHidden/>
          </w:rPr>
          <w:fldChar w:fldCharType="end"/>
        </w:r>
      </w:hyperlink>
    </w:p>
    <w:p w14:paraId="3D6B8F4B"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625" w:history="1">
        <w:r w:rsidR="00F9362E" w:rsidRPr="00194865">
          <w:rPr>
            <w:rStyle w:val="Hyperlink"/>
            <w:noProof/>
          </w:rPr>
          <w:t>4.4 Document Publisher</w:t>
        </w:r>
        <w:r w:rsidR="00F9362E">
          <w:rPr>
            <w:noProof/>
            <w:webHidden/>
          </w:rPr>
          <w:tab/>
        </w:r>
        <w:r w:rsidR="00F9362E">
          <w:rPr>
            <w:noProof/>
            <w:webHidden/>
          </w:rPr>
          <w:fldChar w:fldCharType="begin"/>
        </w:r>
        <w:r w:rsidR="00F9362E">
          <w:rPr>
            <w:noProof/>
            <w:webHidden/>
          </w:rPr>
          <w:instrText xml:space="preserve"> PAGEREF _Toc478074625 \h </w:instrText>
        </w:r>
        <w:r w:rsidR="00F9362E">
          <w:rPr>
            <w:noProof/>
            <w:webHidden/>
          </w:rPr>
        </w:r>
        <w:r w:rsidR="00F9362E">
          <w:rPr>
            <w:noProof/>
            <w:webHidden/>
          </w:rPr>
          <w:fldChar w:fldCharType="separate"/>
        </w:r>
        <w:r w:rsidR="00F119E8">
          <w:rPr>
            <w:noProof/>
            <w:webHidden/>
          </w:rPr>
          <w:t>30</w:t>
        </w:r>
        <w:r w:rsidR="00F9362E">
          <w:rPr>
            <w:noProof/>
            <w:webHidden/>
          </w:rPr>
          <w:fldChar w:fldCharType="end"/>
        </w:r>
      </w:hyperlink>
    </w:p>
    <w:p w14:paraId="62650284"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26" w:history="1">
        <w:r w:rsidR="00F9362E" w:rsidRPr="00194865">
          <w:rPr>
            <w:rStyle w:val="Hyperlink"/>
            <w:noProof/>
          </w:rPr>
          <w:t>4.4.1 Document Publisher – Contact Details</w:t>
        </w:r>
        <w:r w:rsidR="00F9362E">
          <w:rPr>
            <w:noProof/>
            <w:webHidden/>
          </w:rPr>
          <w:tab/>
        </w:r>
        <w:r w:rsidR="00F9362E">
          <w:rPr>
            <w:noProof/>
            <w:webHidden/>
          </w:rPr>
          <w:fldChar w:fldCharType="begin"/>
        </w:r>
        <w:r w:rsidR="00F9362E">
          <w:rPr>
            <w:noProof/>
            <w:webHidden/>
          </w:rPr>
          <w:instrText xml:space="preserve"> PAGEREF _Toc478074626 \h </w:instrText>
        </w:r>
        <w:r w:rsidR="00F9362E">
          <w:rPr>
            <w:noProof/>
            <w:webHidden/>
          </w:rPr>
        </w:r>
        <w:r w:rsidR="00F9362E">
          <w:rPr>
            <w:noProof/>
            <w:webHidden/>
          </w:rPr>
          <w:fldChar w:fldCharType="separate"/>
        </w:r>
        <w:r w:rsidR="00F119E8">
          <w:rPr>
            <w:noProof/>
            <w:webHidden/>
          </w:rPr>
          <w:t>31</w:t>
        </w:r>
        <w:r w:rsidR="00F9362E">
          <w:rPr>
            <w:noProof/>
            <w:webHidden/>
          </w:rPr>
          <w:fldChar w:fldCharType="end"/>
        </w:r>
      </w:hyperlink>
    </w:p>
    <w:p w14:paraId="581E6CBA"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27" w:history="1">
        <w:r w:rsidR="00F9362E" w:rsidRPr="00194865">
          <w:rPr>
            <w:rStyle w:val="Hyperlink"/>
            <w:noProof/>
          </w:rPr>
          <w:t>4.4.2 Document Publisher – Issuing Authority</w:t>
        </w:r>
        <w:r w:rsidR="00F9362E">
          <w:rPr>
            <w:noProof/>
            <w:webHidden/>
          </w:rPr>
          <w:tab/>
        </w:r>
        <w:r w:rsidR="00F9362E">
          <w:rPr>
            <w:noProof/>
            <w:webHidden/>
          </w:rPr>
          <w:fldChar w:fldCharType="begin"/>
        </w:r>
        <w:r w:rsidR="00F9362E">
          <w:rPr>
            <w:noProof/>
            <w:webHidden/>
          </w:rPr>
          <w:instrText xml:space="preserve"> PAGEREF _Toc478074627 \h </w:instrText>
        </w:r>
        <w:r w:rsidR="00F9362E">
          <w:rPr>
            <w:noProof/>
            <w:webHidden/>
          </w:rPr>
        </w:r>
        <w:r w:rsidR="00F9362E">
          <w:rPr>
            <w:noProof/>
            <w:webHidden/>
          </w:rPr>
          <w:fldChar w:fldCharType="separate"/>
        </w:r>
        <w:r w:rsidR="00F119E8">
          <w:rPr>
            <w:noProof/>
            <w:webHidden/>
          </w:rPr>
          <w:t>31</w:t>
        </w:r>
        <w:r w:rsidR="00F9362E">
          <w:rPr>
            <w:noProof/>
            <w:webHidden/>
          </w:rPr>
          <w:fldChar w:fldCharType="end"/>
        </w:r>
      </w:hyperlink>
    </w:p>
    <w:p w14:paraId="223DEF31"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628" w:history="1">
        <w:r w:rsidR="00F9362E" w:rsidRPr="00194865">
          <w:rPr>
            <w:rStyle w:val="Hyperlink"/>
            <w:noProof/>
          </w:rPr>
          <w:t>4.5 Document Tracking</w:t>
        </w:r>
        <w:r w:rsidR="00F9362E">
          <w:rPr>
            <w:noProof/>
            <w:webHidden/>
          </w:rPr>
          <w:tab/>
        </w:r>
        <w:r w:rsidR="00F9362E">
          <w:rPr>
            <w:noProof/>
            <w:webHidden/>
          </w:rPr>
          <w:fldChar w:fldCharType="begin"/>
        </w:r>
        <w:r w:rsidR="00F9362E">
          <w:rPr>
            <w:noProof/>
            <w:webHidden/>
          </w:rPr>
          <w:instrText xml:space="preserve"> PAGEREF _Toc478074628 \h </w:instrText>
        </w:r>
        <w:r w:rsidR="00F9362E">
          <w:rPr>
            <w:noProof/>
            <w:webHidden/>
          </w:rPr>
        </w:r>
        <w:r w:rsidR="00F9362E">
          <w:rPr>
            <w:noProof/>
            <w:webHidden/>
          </w:rPr>
          <w:fldChar w:fldCharType="separate"/>
        </w:r>
        <w:r w:rsidR="00F119E8">
          <w:rPr>
            <w:noProof/>
            <w:webHidden/>
          </w:rPr>
          <w:t>32</w:t>
        </w:r>
        <w:r w:rsidR="00F9362E">
          <w:rPr>
            <w:noProof/>
            <w:webHidden/>
          </w:rPr>
          <w:fldChar w:fldCharType="end"/>
        </w:r>
      </w:hyperlink>
    </w:p>
    <w:p w14:paraId="3D0DF98D"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29" w:history="1">
        <w:r w:rsidR="00F9362E" w:rsidRPr="00194865">
          <w:rPr>
            <w:rStyle w:val="Hyperlink"/>
            <w:noProof/>
          </w:rPr>
          <w:t>4.5.1 Document Tracking – Identification</w:t>
        </w:r>
        <w:r w:rsidR="00F9362E">
          <w:rPr>
            <w:noProof/>
            <w:webHidden/>
          </w:rPr>
          <w:tab/>
        </w:r>
        <w:r w:rsidR="00F9362E">
          <w:rPr>
            <w:noProof/>
            <w:webHidden/>
          </w:rPr>
          <w:fldChar w:fldCharType="begin"/>
        </w:r>
        <w:r w:rsidR="00F9362E">
          <w:rPr>
            <w:noProof/>
            <w:webHidden/>
          </w:rPr>
          <w:instrText xml:space="preserve"> PAGEREF _Toc478074629 \h </w:instrText>
        </w:r>
        <w:r w:rsidR="00F9362E">
          <w:rPr>
            <w:noProof/>
            <w:webHidden/>
          </w:rPr>
        </w:r>
        <w:r w:rsidR="00F9362E">
          <w:rPr>
            <w:noProof/>
            <w:webHidden/>
          </w:rPr>
          <w:fldChar w:fldCharType="separate"/>
        </w:r>
        <w:r w:rsidR="00F119E8">
          <w:rPr>
            <w:noProof/>
            <w:webHidden/>
          </w:rPr>
          <w:t>33</w:t>
        </w:r>
        <w:r w:rsidR="00F9362E">
          <w:rPr>
            <w:noProof/>
            <w:webHidden/>
          </w:rPr>
          <w:fldChar w:fldCharType="end"/>
        </w:r>
      </w:hyperlink>
    </w:p>
    <w:p w14:paraId="5C2B6C64"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38" w:history="1">
        <w:r w:rsidR="00F9362E" w:rsidRPr="00194865">
          <w:rPr>
            <w:rStyle w:val="Hyperlink"/>
            <w:noProof/>
          </w:rPr>
          <w:t>4.5.1.1 Document Tracking – Identification – ID</w:t>
        </w:r>
        <w:r w:rsidR="00F9362E">
          <w:rPr>
            <w:noProof/>
            <w:webHidden/>
          </w:rPr>
          <w:tab/>
        </w:r>
        <w:r w:rsidR="00F9362E">
          <w:rPr>
            <w:noProof/>
            <w:webHidden/>
          </w:rPr>
          <w:fldChar w:fldCharType="begin"/>
        </w:r>
        <w:r w:rsidR="00F9362E">
          <w:rPr>
            <w:noProof/>
            <w:webHidden/>
          </w:rPr>
          <w:instrText xml:space="preserve"> PAGEREF _Toc478074638 \h </w:instrText>
        </w:r>
        <w:r w:rsidR="00F9362E">
          <w:rPr>
            <w:noProof/>
            <w:webHidden/>
          </w:rPr>
        </w:r>
        <w:r w:rsidR="00F9362E">
          <w:rPr>
            <w:noProof/>
            <w:webHidden/>
          </w:rPr>
          <w:fldChar w:fldCharType="separate"/>
        </w:r>
        <w:r w:rsidR="00F119E8">
          <w:rPr>
            <w:noProof/>
            <w:webHidden/>
          </w:rPr>
          <w:t>33</w:t>
        </w:r>
        <w:r w:rsidR="00F9362E">
          <w:rPr>
            <w:noProof/>
            <w:webHidden/>
          </w:rPr>
          <w:fldChar w:fldCharType="end"/>
        </w:r>
      </w:hyperlink>
    </w:p>
    <w:p w14:paraId="08EA0DD3"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43" w:history="1">
        <w:r w:rsidR="00F9362E" w:rsidRPr="00194865">
          <w:rPr>
            <w:rStyle w:val="Hyperlink"/>
            <w:noProof/>
          </w:rPr>
          <w:t>4.5.1.2 Document Tracking – Identification – Alias</w:t>
        </w:r>
        <w:r w:rsidR="00F9362E">
          <w:rPr>
            <w:noProof/>
            <w:webHidden/>
          </w:rPr>
          <w:tab/>
        </w:r>
        <w:r w:rsidR="00F9362E">
          <w:rPr>
            <w:noProof/>
            <w:webHidden/>
          </w:rPr>
          <w:fldChar w:fldCharType="begin"/>
        </w:r>
        <w:r w:rsidR="00F9362E">
          <w:rPr>
            <w:noProof/>
            <w:webHidden/>
          </w:rPr>
          <w:instrText xml:space="preserve"> PAGEREF _Toc478074643 \h </w:instrText>
        </w:r>
        <w:r w:rsidR="00F9362E">
          <w:rPr>
            <w:noProof/>
            <w:webHidden/>
          </w:rPr>
        </w:r>
        <w:r w:rsidR="00F9362E">
          <w:rPr>
            <w:noProof/>
            <w:webHidden/>
          </w:rPr>
          <w:fldChar w:fldCharType="separate"/>
        </w:r>
        <w:r w:rsidR="00F119E8">
          <w:rPr>
            <w:noProof/>
            <w:webHidden/>
          </w:rPr>
          <w:t>33</w:t>
        </w:r>
        <w:r w:rsidR="00F9362E">
          <w:rPr>
            <w:noProof/>
            <w:webHidden/>
          </w:rPr>
          <w:fldChar w:fldCharType="end"/>
        </w:r>
      </w:hyperlink>
    </w:p>
    <w:p w14:paraId="162114CC"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48" w:history="1">
        <w:r w:rsidR="00F9362E" w:rsidRPr="00194865">
          <w:rPr>
            <w:rStyle w:val="Hyperlink"/>
            <w:noProof/>
          </w:rPr>
          <w:t>4.5.2 Document Tracking – Status</w:t>
        </w:r>
        <w:r w:rsidR="00F9362E">
          <w:rPr>
            <w:noProof/>
            <w:webHidden/>
          </w:rPr>
          <w:tab/>
        </w:r>
        <w:r w:rsidR="00F9362E">
          <w:rPr>
            <w:noProof/>
            <w:webHidden/>
          </w:rPr>
          <w:fldChar w:fldCharType="begin"/>
        </w:r>
        <w:r w:rsidR="00F9362E">
          <w:rPr>
            <w:noProof/>
            <w:webHidden/>
          </w:rPr>
          <w:instrText xml:space="preserve"> PAGEREF _Toc478074648 \h </w:instrText>
        </w:r>
        <w:r w:rsidR="00F9362E">
          <w:rPr>
            <w:noProof/>
            <w:webHidden/>
          </w:rPr>
        </w:r>
        <w:r w:rsidR="00F9362E">
          <w:rPr>
            <w:noProof/>
            <w:webHidden/>
          </w:rPr>
          <w:fldChar w:fldCharType="separate"/>
        </w:r>
        <w:r w:rsidR="00F119E8">
          <w:rPr>
            <w:noProof/>
            <w:webHidden/>
          </w:rPr>
          <w:t>33</w:t>
        </w:r>
        <w:r w:rsidR="00F9362E">
          <w:rPr>
            <w:noProof/>
            <w:webHidden/>
          </w:rPr>
          <w:fldChar w:fldCharType="end"/>
        </w:r>
      </w:hyperlink>
    </w:p>
    <w:p w14:paraId="0E2791FB"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54" w:history="1">
        <w:r w:rsidR="00F9362E" w:rsidRPr="00194865">
          <w:rPr>
            <w:rStyle w:val="Hyperlink"/>
            <w:noProof/>
          </w:rPr>
          <w:t>4.5.3 Document Tracking – Version</w:t>
        </w:r>
        <w:r w:rsidR="00F9362E">
          <w:rPr>
            <w:noProof/>
            <w:webHidden/>
          </w:rPr>
          <w:tab/>
        </w:r>
        <w:r w:rsidR="00F9362E">
          <w:rPr>
            <w:noProof/>
            <w:webHidden/>
          </w:rPr>
          <w:fldChar w:fldCharType="begin"/>
        </w:r>
        <w:r w:rsidR="00F9362E">
          <w:rPr>
            <w:noProof/>
            <w:webHidden/>
          </w:rPr>
          <w:instrText xml:space="preserve"> PAGEREF _Toc478074654 \h </w:instrText>
        </w:r>
        <w:r w:rsidR="00F9362E">
          <w:rPr>
            <w:noProof/>
            <w:webHidden/>
          </w:rPr>
        </w:r>
        <w:r w:rsidR="00F9362E">
          <w:rPr>
            <w:noProof/>
            <w:webHidden/>
          </w:rPr>
          <w:fldChar w:fldCharType="separate"/>
        </w:r>
        <w:r w:rsidR="00F119E8">
          <w:rPr>
            <w:noProof/>
            <w:webHidden/>
          </w:rPr>
          <w:t>34</w:t>
        </w:r>
        <w:r w:rsidR="00F9362E">
          <w:rPr>
            <w:noProof/>
            <w:webHidden/>
          </w:rPr>
          <w:fldChar w:fldCharType="end"/>
        </w:r>
      </w:hyperlink>
    </w:p>
    <w:p w14:paraId="1F1802AF"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55" w:history="1">
        <w:r w:rsidR="00F9362E" w:rsidRPr="00194865">
          <w:rPr>
            <w:rStyle w:val="Hyperlink"/>
            <w:noProof/>
          </w:rPr>
          <w:t>4.5.4 Document Tracking – Revision History</w:t>
        </w:r>
        <w:r w:rsidR="00F9362E">
          <w:rPr>
            <w:noProof/>
            <w:webHidden/>
          </w:rPr>
          <w:tab/>
        </w:r>
        <w:r w:rsidR="00F9362E">
          <w:rPr>
            <w:noProof/>
            <w:webHidden/>
          </w:rPr>
          <w:fldChar w:fldCharType="begin"/>
        </w:r>
        <w:r w:rsidR="00F9362E">
          <w:rPr>
            <w:noProof/>
            <w:webHidden/>
          </w:rPr>
          <w:instrText xml:space="preserve"> PAGEREF _Toc478074655 \h </w:instrText>
        </w:r>
        <w:r w:rsidR="00F9362E">
          <w:rPr>
            <w:noProof/>
            <w:webHidden/>
          </w:rPr>
        </w:r>
        <w:r w:rsidR="00F9362E">
          <w:rPr>
            <w:noProof/>
            <w:webHidden/>
          </w:rPr>
          <w:fldChar w:fldCharType="separate"/>
        </w:r>
        <w:r w:rsidR="00F119E8">
          <w:rPr>
            <w:noProof/>
            <w:webHidden/>
          </w:rPr>
          <w:t>35</w:t>
        </w:r>
        <w:r w:rsidR="00F9362E">
          <w:rPr>
            <w:noProof/>
            <w:webHidden/>
          </w:rPr>
          <w:fldChar w:fldCharType="end"/>
        </w:r>
      </w:hyperlink>
    </w:p>
    <w:p w14:paraId="772BA566"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56" w:history="1">
        <w:r w:rsidR="00F9362E" w:rsidRPr="00194865">
          <w:rPr>
            <w:rStyle w:val="Hyperlink"/>
            <w:noProof/>
          </w:rPr>
          <w:t>4.5.4.1 Document Tracking – Revision History – Revision</w:t>
        </w:r>
        <w:r w:rsidR="00F9362E">
          <w:rPr>
            <w:noProof/>
            <w:webHidden/>
          </w:rPr>
          <w:tab/>
        </w:r>
        <w:r w:rsidR="00F9362E">
          <w:rPr>
            <w:noProof/>
            <w:webHidden/>
          </w:rPr>
          <w:fldChar w:fldCharType="begin"/>
        </w:r>
        <w:r w:rsidR="00F9362E">
          <w:rPr>
            <w:noProof/>
            <w:webHidden/>
          </w:rPr>
          <w:instrText xml:space="preserve"> PAGEREF _Toc478074656 \h </w:instrText>
        </w:r>
        <w:r w:rsidR="00F9362E">
          <w:rPr>
            <w:noProof/>
            <w:webHidden/>
          </w:rPr>
        </w:r>
        <w:r w:rsidR="00F9362E">
          <w:rPr>
            <w:noProof/>
            <w:webHidden/>
          </w:rPr>
          <w:fldChar w:fldCharType="separate"/>
        </w:r>
        <w:r w:rsidR="00F119E8">
          <w:rPr>
            <w:noProof/>
            <w:webHidden/>
          </w:rPr>
          <w:t>35</w:t>
        </w:r>
        <w:r w:rsidR="00F9362E">
          <w:rPr>
            <w:noProof/>
            <w:webHidden/>
          </w:rPr>
          <w:fldChar w:fldCharType="end"/>
        </w:r>
      </w:hyperlink>
    </w:p>
    <w:p w14:paraId="6075323D" w14:textId="77777777" w:rsidR="00F9362E" w:rsidRDefault="0018284E">
      <w:pPr>
        <w:pStyle w:val="TOC5"/>
        <w:tabs>
          <w:tab w:val="right" w:leader="dot" w:pos="9350"/>
        </w:tabs>
        <w:rPr>
          <w:rFonts w:asciiTheme="minorHAnsi" w:eastAsiaTheme="minorEastAsia" w:hAnsiTheme="minorHAnsi" w:cstheme="minorBidi"/>
          <w:noProof/>
          <w:sz w:val="24"/>
        </w:rPr>
      </w:pPr>
      <w:hyperlink w:anchor="_Toc478074662" w:history="1">
        <w:r w:rsidR="00F9362E" w:rsidRPr="00194865">
          <w:rPr>
            <w:rStyle w:val="Hyperlink"/>
            <w:noProof/>
          </w:rPr>
          <w:t>4.5.4.1.1 Document Tracking – Revision History – Revision – Number</w:t>
        </w:r>
        <w:r w:rsidR="00F9362E">
          <w:rPr>
            <w:noProof/>
            <w:webHidden/>
          </w:rPr>
          <w:tab/>
        </w:r>
        <w:r w:rsidR="00F9362E">
          <w:rPr>
            <w:noProof/>
            <w:webHidden/>
          </w:rPr>
          <w:fldChar w:fldCharType="begin"/>
        </w:r>
        <w:r w:rsidR="00F9362E">
          <w:rPr>
            <w:noProof/>
            <w:webHidden/>
          </w:rPr>
          <w:instrText xml:space="preserve"> PAGEREF _Toc478074662 \h </w:instrText>
        </w:r>
        <w:r w:rsidR="00F9362E">
          <w:rPr>
            <w:noProof/>
            <w:webHidden/>
          </w:rPr>
        </w:r>
        <w:r w:rsidR="00F9362E">
          <w:rPr>
            <w:noProof/>
            <w:webHidden/>
          </w:rPr>
          <w:fldChar w:fldCharType="separate"/>
        </w:r>
        <w:r w:rsidR="00F119E8">
          <w:rPr>
            <w:noProof/>
            <w:webHidden/>
          </w:rPr>
          <w:t>35</w:t>
        </w:r>
        <w:r w:rsidR="00F9362E">
          <w:rPr>
            <w:noProof/>
            <w:webHidden/>
          </w:rPr>
          <w:fldChar w:fldCharType="end"/>
        </w:r>
      </w:hyperlink>
    </w:p>
    <w:p w14:paraId="0B15357D" w14:textId="77777777" w:rsidR="00F9362E" w:rsidRDefault="0018284E">
      <w:pPr>
        <w:pStyle w:val="TOC5"/>
        <w:tabs>
          <w:tab w:val="right" w:leader="dot" w:pos="9350"/>
        </w:tabs>
        <w:rPr>
          <w:rFonts w:asciiTheme="minorHAnsi" w:eastAsiaTheme="minorEastAsia" w:hAnsiTheme="minorHAnsi" w:cstheme="minorBidi"/>
          <w:noProof/>
          <w:sz w:val="24"/>
        </w:rPr>
      </w:pPr>
      <w:hyperlink w:anchor="_Toc478074675" w:history="1">
        <w:r w:rsidR="00F9362E" w:rsidRPr="00194865">
          <w:rPr>
            <w:rStyle w:val="Hyperlink"/>
            <w:noProof/>
          </w:rPr>
          <w:t>4.5.4.1.2 Document Tracking – Revision History – Revision – Date</w:t>
        </w:r>
        <w:r w:rsidR="00F9362E">
          <w:rPr>
            <w:noProof/>
            <w:webHidden/>
          </w:rPr>
          <w:tab/>
        </w:r>
        <w:r w:rsidR="00F9362E">
          <w:rPr>
            <w:noProof/>
            <w:webHidden/>
          </w:rPr>
          <w:fldChar w:fldCharType="begin"/>
        </w:r>
        <w:r w:rsidR="00F9362E">
          <w:rPr>
            <w:noProof/>
            <w:webHidden/>
          </w:rPr>
          <w:instrText xml:space="preserve"> PAGEREF _Toc478074675 \h </w:instrText>
        </w:r>
        <w:r w:rsidR="00F9362E">
          <w:rPr>
            <w:noProof/>
            <w:webHidden/>
          </w:rPr>
        </w:r>
        <w:r w:rsidR="00F9362E">
          <w:rPr>
            <w:noProof/>
            <w:webHidden/>
          </w:rPr>
          <w:fldChar w:fldCharType="separate"/>
        </w:r>
        <w:r w:rsidR="00F119E8">
          <w:rPr>
            <w:noProof/>
            <w:webHidden/>
          </w:rPr>
          <w:t>35</w:t>
        </w:r>
        <w:r w:rsidR="00F9362E">
          <w:rPr>
            <w:noProof/>
            <w:webHidden/>
          </w:rPr>
          <w:fldChar w:fldCharType="end"/>
        </w:r>
      </w:hyperlink>
    </w:p>
    <w:p w14:paraId="47B1C265" w14:textId="77777777" w:rsidR="00F9362E" w:rsidRDefault="0018284E">
      <w:pPr>
        <w:pStyle w:val="TOC5"/>
        <w:tabs>
          <w:tab w:val="right" w:leader="dot" w:pos="9350"/>
        </w:tabs>
        <w:rPr>
          <w:rFonts w:asciiTheme="minorHAnsi" w:eastAsiaTheme="minorEastAsia" w:hAnsiTheme="minorHAnsi" w:cstheme="minorBidi"/>
          <w:noProof/>
          <w:sz w:val="24"/>
        </w:rPr>
      </w:pPr>
      <w:hyperlink w:anchor="_Toc478074676" w:history="1">
        <w:r w:rsidR="00F9362E" w:rsidRPr="00194865">
          <w:rPr>
            <w:rStyle w:val="Hyperlink"/>
            <w:noProof/>
          </w:rPr>
          <w:t>4.5.4.1.3 Document Tracking – Revision History – Revision – Description</w:t>
        </w:r>
        <w:r w:rsidR="00F9362E">
          <w:rPr>
            <w:noProof/>
            <w:webHidden/>
          </w:rPr>
          <w:tab/>
        </w:r>
        <w:r w:rsidR="00F9362E">
          <w:rPr>
            <w:noProof/>
            <w:webHidden/>
          </w:rPr>
          <w:fldChar w:fldCharType="begin"/>
        </w:r>
        <w:r w:rsidR="00F9362E">
          <w:rPr>
            <w:noProof/>
            <w:webHidden/>
          </w:rPr>
          <w:instrText xml:space="preserve"> PAGEREF _Toc478074676 \h </w:instrText>
        </w:r>
        <w:r w:rsidR="00F9362E">
          <w:rPr>
            <w:noProof/>
            <w:webHidden/>
          </w:rPr>
        </w:r>
        <w:r w:rsidR="00F9362E">
          <w:rPr>
            <w:noProof/>
            <w:webHidden/>
          </w:rPr>
          <w:fldChar w:fldCharType="separate"/>
        </w:r>
        <w:r w:rsidR="00F119E8">
          <w:rPr>
            <w:noProof/>
            <w:webHidden/>
          </w:rPr>
          <w:t>35</w:t>
        </w:r>
        <w:r w:rsidR="00F9362E">
          <w:rPr>
            <w:noProof/>
            <w:webHidden/>
          </w:rPr>
          <w:fldChar w:fldCharType="end"/>
        </w:r>
      </w:hyperlink>
    </w:p>
    <w:p w14:paraId="097B6932"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78" w:history="1">
        <w:r w:rsidR="00F9362E" w:rsidRPr="00194865">
          <w:rPr>
            <w:rStyle w:val="Hyperlink"/>
            <w:noProof/>
          </w:rPr>
          <w:t>4.5.5 Document Tracking – Initial Release Date</w:t>
        </w:r>
        <w:r w:rsidR="00F9362E">
          <w:rPr>
            <w:noProof/>
            <w:webHidden/>
          </w:rPr>
          <w:tab/>
        </w:r>
        <w:r w:rsidR="00F9362E">
          <w:rPr>
            <w:noProof/>
            <w:webHidden/>
          </w:rPr>
          <w:fldChar w:fldCharType="begin"/>
        </w:r>
        <w:r w:rsidR="00F9362E">
          <w:rPr>
            <w:noProof/>
            <w:webHidden/>
          </w:rPr>
          <w:instrText xml:space="preserve"> PAGEREF _Toc478074678 \h </w:instrText>
        </w:r>
        <w:r w:rsidR="00F9362E">
          <w:rPr>
            <w:noProof/>
            <w:webHidden/>
          </w:rPr>
        </w:r>
        <w:r w:rsidR="00F9362E">
          <w:rPr>
            <w:noProof/>
            <w:webHidden/>
          </w:rPr>
          <w:fldChar w:fldCharType="separate"/>
        </w:r>
        <w:r w:rsidR="00F119E8">
          <w:rPr>
            <w:noProof/>
            <w:webHidden/>
          </w:rPr>
          <w:t>36</w:t>
        </w:r>
        <w:r w:rsidR="00F9362E">
          <w:rPr>
            <w:noProof/>
            <w:webHidden/>
          </w:rPr>
          <w:fldChar w:fldCharType="end"/>
        </w:r>
      </w:hyperlink>
    </w:p>
    <w:p w14:paraId="5E7F6819"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79" w:history="1">
        <w:r w:rsidR="00F9362E" w:rsidRPr="00194865">
          <w:rPr>
            <w:rStyle w:val="Hyperlink"/>
            <w:noProof/>
          </w:rPr>
          <w:t>4.5.6 Document Tracking – Current Release Date</w:t>
        </w:r>
        <w:r w:rsidR="00F9362E">
          <w:rPr>
            <w:noProof/>
            <w:webHidden/>
          </w:rPr>
          <w:tab/>
        </w:r>
        <w:r w:rsidR="00F9362E">
          <w:rPr>
            <w:noProof/>
            <w:webHidden/>
          </w:rPr>
          <w:fldChar w:fldCharType="begin"/>
        </w:r>
        <w:r w:rsidR="00F9362E">
          <w:rPr>
            <w:noProof/>
            <w:webHidden/>
          </w:rPr>
          <w:instrText xml:space="preserve"> PAGEREF _Toc478074679 \h </w:instrText>
        </w:r>
        <w:r w:rsidR="00F9362E">
          <w:rPr>
            <w:noProof/>
            <w:webHidden/>
          </w:rPr>
        </w:r>
        <w:r w:rsidR="00F9362E">
          <w:rPr>
            <w:noProof/>
            <w:webHidden/>
          </w:rPr>
          <w:fldChar w:fldCharType="separate"/>
        </w:r>
        <w:r w:rsidR="00F119E8">
          <w:rPr>
            <w:noProof/>
            <w:webHidden/>
          </w:rPr>
          <w:t>36</w:t>
        </w:r>
        <w:r w:rsidR="00F9362E">
          <w:rPr>
            <w:noProof/>
            <w:webHidden/>
          </w:rPr>
          <w:fldChar w:fldCharType="end"/>
        </w:r>
      </w:hyperlink>
    </w:p>
    <w:p w14:paraId="58C9651E"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680" w:history="1">
        <w:r w:rsidR="00F9362E" w:rsidRPr="00194865">
          <w:rPr>
            <w:rStyle w:val="Hyperlink"/>
            <w:noProof/>
          </w:rPr>
          <w:t>4.5.7 Document Tracking – Generator</w:t>
        </w:r>
        <w:r w:rsidR="00F9362E">
          <w:rPr>
            <w:noProof/>
            <w:webHidden/>
          </w:rPr>
          <w:tab/>
        </w:r>
        <w:r w:rsidR="00F9362E">
          <w:rPr>
            <w:noProof/>
            <w:webHidden/>
          </w:rPr>
          <w:fldChar w:fldCharType="begin"/>
        </w:r>
        <w:r w:rsidR="00F9362E">
          <w:rPr>
            <w:noProof/>
            <w:webHidden/>
          </w:rPr>
          <w:instrText xml:space="preserve"> PAGEREF _Toc478074680 \h </w:instrText>
        </w:r>
        <w:r w:rsidR="00F9362E">
          <w:rPr>
            <w:noProof/>
            <w:webHidden/>
          </w:rPr>
        </w:r>
        <w:r w:rsidR="00F9362E">
          <w:rPr>
            <w:noProof/>
            <w:webHidden/>
          </w:rPr>
          <w:fldChar w:fldCharType="separate"/>
        </w:r>
        <w:r w:rsidR="00F119E8">
          <w:rPr>
            <w:noProof/>
            <w:webHidden/>
          </w:rPr>
          <w:t>37</w:t>
        </w:r>
        <w:r w:rsidR="00F9362E">
          <w:rPr>
            <w:noProof/>
            <w:webHidden/>
          </w:rPr>
          <w:fldChar w:fldCharType="end"/>
        </w:r>
      </w:hyperlink>
    </w:p>
    <w:p w14:paraId="4139082A"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88" w:history="1">
        <w:r w:rsidR="00F9362E" w:rsidRPr="00194865">
          <w:rPr>
            <w:rStyle w:val="Hyperlink"/>
            <w:noProof/>
          </w:rPr>
          <w:t>4.5.7.1 Document Tracking – Generator – Engine</w:t>
        </w:r>
        <w:r w:rsidR="00F9362E">
          <w:rPr>
            <w:noProof/>
            <w:webHidden/>
          </w:rPr>
          <w:tab/>
        </w:r>
        <w:r w:rsidR="00F9362E">
          <w:rPr>
            <w:noProof/>
            <w:webHidden/>
          </w:rPr>
          <w:fldChar w:fldCharType="begin"/>
        </w:r>
        <w:r w:rsidR="00F9362E">
          <w:rPr>
            <w:noProof/>
            <w:webHidden/>
          </w:rPr>
          <w:instrText xml:space="preserve"> PAGEREF _Toc478074688 \h </w:instrText>
        </w:r>
        <w:r w:rsidR="00F9362E">
          <w:rPr>
            <w:noProof/>
            <w:webHidden/>
          </w:rPr>
        </w:r>
        <w:r w:rsidR="00F9362E">
          <w:rPr>
            <w:noProof/>
            <w:webHidden/>
          </w:rPr>
          <w:fldChar w:fldCharType="separate"/>
        </w:r>
        <w:r w:rsidR="00F119E8">
          <w:rPr>
            <w:noProof/>
            <w:webHidden/>
          </w:rPr>
          <w:t>37</w:t>
        </w:r>
        <w:r w:rsidR="00F9362E">
          <w:rPr>
            <w:noProof/>
            <w:webHidden/>
          </w:rPr>
          <w:fldChar w:fldCharType="end"/>
        </w:r>
      </w:hyperlink>
    </w:p>
    <w:p w14:paraId="43FB0C0C"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694" w:history="1">
        <w:r w:rsidR="00F9362E" w:rsidRPr="00194865">
          <w:rPr>
            <w:rStyle w:val="Hyperlink"/>
            <w:noProof/>
          </w:rPr>
          <w:t>4.5.7.2 Document Tracking – Generator – Date</w:t>
        </w:r>
        <w:r w:rsidR="00F9362E">
          <w:rPr>
            <w:noProof/>
            <w:webHidden/>
          </w:rPr>
          <w:tab/>
        </w:r>
        <w:r w:rsidR="00F9362E">
          <w:rPr>
            <w:noProof/>
            <w:webHidden/>
          </w:rPr>
          <w:fldChar w:fldCharType="begin"/>
        </w:r>
        <w:r w:rsidR="00F9362E">
          <w:rPr>
            <w:noProof/>
            <w:webHidden/>
          </w:rPr>
          <w:instrText xml:space="preserve"> PAGEREF _Toc478074694 \h </w:instrText>
        </w:r>
        <w:r w:rsidR="00F9362E">
          <w:rPr>
            <w:noProof/>
            <w:webHidden/>
          </w:rPr>
        </w:r>
        <w:r w:rsidR="00F9362E">
          <w:rPr>
            <w:noProof/>
            <w:webHidden/>
          </w:rPr>
          <w:fldChar w:fldCharType="separate"/>
        </w:r>
        <w:r w:rsidR="00F119E8">
          <w:rPr>
            <w:noProof/>
            <w:webHidden/>
          </w:rPr>
          <w:t>37</w:t>
        </w:r>
        <w:r w:rsidR="00F9362E">
          <w:rPr>
            <w:noProof/>
            <w:webHidden/>
          </w:rPr>
          <w:fldChar w:fldCharType="end"/>
        </w:r>
      </w:hyperlink>
    </w:p>
    <w:p w14:paraId="110A0B91"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695" w:history="1">
        <w:r w:rsidR="00F9362E" w:rsidRPr="00194865">
          <w:rPr>
            <w:rStyle w:val="Hyperlink"/>
            <w:noProof/>
          </w:rPr>
          <w:t>4.6 Document Notes</w:t>
        </w:r>
        <w:r w:rsidR="00F9362E">
          <w:rPr>
            <w:noProof/>
            <w:webHidden/>
          </w:rPr>
          <w:tab/>
        </w:r>
        <w:r w:rsidR="00F9362E">
          <w:rPr>
            <w:noProof/>
            <w:webHidden/>
          </w:rPr>
          <w:fldChar w:fldCharType="begin"/>
        </w:r>
        <w:r w:rsidR="00F9362E">
          <w:rPr>
            <w:noProof/>
            <w:webHidden/>
          </w:rPr>
          <w:instrText xml:space="preserve"> PAGEREF _Toc478074695 \h </w:instrText>
        </w:r>
        <w:r w:rsidR="00F9362E">
          <w:rPr>
            <w:noProof/>
            <w:webHidden/>
          </w:rPr>
        </w:r>
        <w:r w:rsidR="00F9362E">
          <w:rPr>
            <w:noProof/>
            <w:webHidden/>
          </w:rPr>
          <w:fldChar w:fldCharType="separate"/>
        </w:r>
        <w:r w:rsidR="00F119E8">
          <w:rPr>
            <w:noProof/>
            <w:webHidden/>
          </w:rPr>
          <w:t>39</w:t>
        </w:r>
        <w:r w:rsidR="00F9362E">
          <w:rPr>
            <w:noProof/>
            <w:webHidden/>
          </w:rPr>
          <w:fldChar w:fldCharType="end"/>
        </w:r>
      </w:hyperlink>
    </w:p>
    <w:p w14:paraId="496A8008"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701" w:history="1">
        <w:r w:rsidR="00F9362E" w:rsidRPr="00194865">
          <w:rPr>
            <w:rStyle w:val="Hyperlink"/>
            <w:noProof/>
          </w:rPr>
          <w:t>4.6.1 Document Notes – Note</w:t>
        </w:r>
        <w:r w:rsidR="00F9362E">
          <w:rPr>
            <w:noProof/>
            <w:webHidden/>
          </w:rPr>
          <w:tab/>
        </w:r>
        <w:r w:rsidR="00F9362E">
          <w:rPr>
            <w:noProof/>
            <w:webHidden/>
          </w:rPr>
          <w:fldChar w:fldCharType="begin"/>
        </w:r>
        <w:r w:rsidR="00F9362E">
          <w:rPr>
            <w:noProof/>
            <w:webHidden/>
          </w:rPr>
          <w:instrText xml:space="preserve"> PAGEREF _Toc478074701 \h </w:instrText>
        </w:r>
        <w:r w:rsidR="00F9362E">
          <w:rPr>
            <w:noProof/>
            <w:webHidden/>
          </w:rPr>
        </w:r>
        <w:r w:rsidR="00F9362E">
          <w:rPr>
            <w:noProof/>
            <w:webHidden/>
          </w:rPr>
          <w:fldChar w:fldCharType="separate"/>
        </w:r>
        <w:r w:rsidR="00F119E8">
          <w:rPr>
            <w:noProof/>
            <w:webHidden/>
          </w:rPr>
          <w:t>40</w:t>
        </w:r>
        <w:r w:rsidR="00F9362E">
          <w:rPr>
            <w:noProof/>
            <w:webHidden/>
          </w:rPr>
          <w:fldChar w:fldCharType="end"/>
        </w:r>
      </w:hyperlink>
    </w:p>
    <w:p w14:paraId="15BEA241"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02" w:history="1">
        <w:r w:rsidR="00F9362E" w:rsidRPr="00194865">
          <w:rPr>
            <w:rStyle w:val="Hyperlink"/>
            <w:noProof/>
          </w:rPr>
          <w:t xml:space="preserve"> Document Distribution</w:t>
        </w:r>
        <w:r w:rsidR="00F9362E">
          <w:rPr>
            <w:noProof/>
            <w:webHidden/>
          </w:rPr>
          <w:tab/>
        </w:r>
        <w:r w:rsidR="00F9362E">
          <w:rPr>
            <w:noProof/>
            <w:webHidden/>
          </w:rPr>
          <w:fldChar w:fldCharType="begin"/>
        </w:r>
        <w:r w:rsidR="00F9362E">
          <w:rPr>
            <w:noProof/>
            <w:webHidden/>
          </w:rPr>
          <w:instrText xml:space="preserve"> PAGEREF _Toc478074702 \h </w:instrText>
        </w:r>
        <w:r w:rsidR="00F9362E">
          <w:rPr>
            <w:noProof/>
            <w:webHidden/>
          </w:rPr>
        </w:r>
        <w:r w:rsidR="00F9362E">
          <w:rPr>
            <w:noProof/>
            <w:webHidden/>
          </w:rPr>
          <w:fldChar w:fldCharType="separate"/>
        </w:r>
        <w:r w:rsidR="00F119E8">
          <w:rPr>
            <w:noProof/>
            <w:webHidden/>
          </w:rPr>
          <w:t>41</w:t>
        </w:r>
        <w:r w:rsidR="00F9362E">
          <w:rPr>
            <w:noProof/>
            <w:webHidden/>
          </w:rPr>
          <w:fldChar w:fldCharType="end"/>
        </w:r>
      </w:hyperlink>
    </w:p>
    <w:p w14:paraId="4D6347F1"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04" w:history="1">
        <w:r w:rsidR="00F9362E" w:rsidRPr="00194865">
          <w:rPr>
            <w:rStyle w:val="Hyperlink"/>
            <w:noProof/>
          </w:rPr>
          <w:t>4.7</w:t>
        </w:r>
        <w:r w:rsidR="00F9362E">
          <w:rPr>
            <w:noProof/>
            <w:webHidden/>
          </w:rPr>
          <w:tab/>
        </w:r>
        <w:r w:rsidR="00F9362E">
          <w:rPr>
            <w:noProof/>
            <w:webHidden/>
          </w:rPr>
          <w:fldChar w:fldCharType="begin"/>
        </w:r>
        <w:r w:rsidR="00F9362E">
          <w:rPr>
            <w:noProof/>
            <w:webHidden/>
          </w:rPr>
          <w:instrText xml:space="preserve"> PAGEREF _Toc478074704 \h </w:instrText>
        </w:r>
        <w:r w:rsidR="00F9362E">
          <w:rPr>
            <w:noProof/>
            <w:webHidden/>
          </w:rPr>
        </w:r>
        <w:r w:rsidR="00F9362E">
          <w:rPr>
            <w:noProof/>
            <w:webHidden/>
          </w:rPr>
          <w:fldChar w:fldCharType="separate"/>
        </w:r>
        <w:r w:rsidR="00F119E8">
          <w:rPr>
            <w:noProof/>
            <w:webHidden/>
          </w:rPr>
          <w:t>41</w:t>
        </w:r>
        <w:r w:rsidR="00F9362E">
          <w:rPr>
            <w:noProof/>
            <w:webHidden/>
          </w:rPr>
          <w:fldChar w:fldCharType="end"/>
        </w:r>
      </w:hyperlink>
    </w:p>
    <w:p w14:paraId="74CBC875"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05" w:history="1">
        <w:r w:rsidR="00F9362E" w:rsidRPr="00194865">
          <w:rPr>
            <w:rStyle w:val="Hyperlink"/>
            <w:noProof/>
          </w:rPr>
          <w:t>4.8 Aggregate Severity</w:t>
        </w:r>
        <w:r w:rsidR="00F9362E">
          <w:rPr>
            <w:noProof/>
            <w:webHidden/>
          </w:rPr>
          <w:tab/>
        </w:r>
        <w:r w:rsidR="00F9362E">
          <w:rPr>
            <w:noProof/>
            <w:webHidden/>
          </w:rPr>
          <w:fldChar w:fldCharType="begin"/>
        </w:r>
        <w:r w:rsidR="00F9362E">
          <w:rPr>
            <w:noProof/>
            <w:webHidden/>
          </w:rPr>
          <w:instrText xml:space="preserve"> PAGEREF _Toc478074705 \h </w:instrText>
        </w:r>
        <w:r w:rsidR="00F9362E">
          <w:rPr>
            <w:noProof/>
            <w:webHidden/>
          </w:rPr>
        </w:r>
        <w:r w:rsidR="00F9362E">
          <w:rPr>
            <w:noProof/>
            <w:webHidden/>
          </w:rPr>
          <w:fldChar w:fldCharType="separate"/>
        </w:r>
        <w:r w:rsidR="00F119E8">
          <w:rPr>
            <w:noProof/>
            <w:webHidden/>
          </w:rPr>
          <w:t>42</w:t>
        </w:r>
        <w:r w:rsidR="00F9362E">
          <w:rPr>
            <w:noProof/>
            <w:webHidden/>
          </w:rPr>
          <w:fldChar w:fldCharType="end"/>
        </w:r>
      </w:hyperlink>
    </w:p>
    <w:p w14:paraId="48D61D86"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07" w:history="1">
        <w:r w:rsidR="00F9362E" w:rsidRPr="00194865">
          <w:rPr>
            <w:rStyle w:val="Hyperlink"/>
            <w:noProof/>
          </w:rPr>
          <w:t>4.9 Document References</w:t>
        </w:r>
        <w:r w:rsidR="00F9362E">
          <w:rPr>
            <w:noProof/>
            <w:webHidden/>
          </w:rPr>
          <w:tab/>
        </w:r>
        <w:r w:rsidR="00F9362E">
          <w:rPr>
            <w:noProof/>
            <w:webHidden/>
          </w:rPr>
          <w:fldChar w:fldCharType="begin"/>
        </w:r>
        <w:r w:rsidR="00F9362E">
          <w:rPr>
            <w:noProof/>
            <w:webHidden/>
          </w:rPr>
          <w:instrText xml:space="preserve"> PAGEREF _Toc478074707 \h </w:instrText>
        </w:r>
        <w:r w:rsidR="00F9362E">
          <w:rPr>
            <w:noProof/>
            <w:webHidden/>
          </w:rPr>
        </w:r>
        <w:r w:rsidR="00F9362E">
          <w:rPr>
            <w:noProof/>
            <w:webHidden/>
          </w:rPr>
          <w:fldChar w:fldCharType="separate"/>
        </w:r>
        <w:r w:rsidR="00F119E8">
          <w:rPr>
            <w:noProof/>
            <w:webHidden/>
          </w:rPr>
          <w:t>42</w:t>
        </w:r>
        <w:r w:rsidR="00F9362E">
          <w:rPr>
            <w:noProof/>
            <w:webHidden/>
          </w:rPr>
          <w:fldChar w:fldCharType="end"/>
        </w:r>
      </w:hyperlink>
    </w:p>
    <w:p w14:paraId="5937829B"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712" w:history="1">
        <w:r w:rsidR="00F9362E" w:rsidRPr="00194865">
          <w:rPr>
            <w:rStyle w:val="Hyperlink"/>
            <w:noProof/>
          </w:rPr>
          <w:t>4.9.1 Document References – Reference</w:t>
        </w:r>
        <w:r w:rsidR="00F9362E">
          <w:rPr>
            <w:noProof/>
            <w:webHidden/>
          </w:rPr>
          <w:tab/>
        </w:r>
        <w:r w:rsidR="00F9362E">
          <w:rPr>
            <w:noProof/>
            <w:webHidden/>
          </w:rPr>
          <w:fldChar w:fldCharType="begin"/>
        </w:r>
        <w:r w:rsidR="00F9362E">
          <w:rPr>
            <w:noProof/>
            <w:webHidden/>
          </w:rPr>
          <w:instrText xml:space="preserve"> PAGEREF _Toc478074712 \h </w:instrText>
        </w:r>
        <w:r w:rsidR="00F9362E">
          <w:rPr>
            <w:noProof/>
            <w:webHidden/>
          </w:rPr>
        </w:r>
        <w:r w:rsidR="00F9362E">
          <w:rPr>
            <w:noProof/>
            <w:webHidden/>
          </w:rPr>
          <w:fldChar w:fldCharType="separate"/>
        </w:r>
        <w:r w:rsidR="00F119E8">
          <w:rPr>
            <w:noProof/>
            <w:webHidden/>
          </w:rPr>
          <w:t>43</w:t>
        </w:r>
        <w:r w:rsidR="00F9362E">
          <w:rPr>
            <w:noProof/>
            <w:webHidden/>
          </w:rPr>
          <w:fldChar w:fldCharType="end"/>
        </w:r>
      </w:hyperlink>
    </w:p>
    <w:p w14:paraId="419A67D9"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717" w:history="1">
        <w:r w:rsidR="00F9362E" w:rsidRPr="00194865">
          <w:rPr>
            <w:rStyle w:val="Hyperlink"/>
            <w:noProof/>
          </w:rPr>
          <w:t>4.9.1.1 Document References – Reference – URL</w:t>
        </w:r>
        <w:r w:rsidR="00F9362E">
          <w:rPr>
            <w:noProof/>
            <w:webHidden/>
          </w:rPr>
          <w:tab/>
        </w:r>
        <w:r w:rsidR="00F9362E">
          <w:rPr>
            <w:noProof/>
            <w:webHidden/>
          </w:rPr>
          <w:fldChar w:fldCharType="begin"/>
        </w:r>
        <w:r w:rsidR="00F9362E">
          <w:rPr>
            <w:noProof/>
            <w:webHidden/>
          </w:rPr>
          <w:instrText xml:space="preserve"> PAGEREF _Toc478074717 \h </w:instrText>
        </w:r>
        <w:r w:rsidR="00F9362E">
          <w:rPr>
            <w:noProof/>
            <w:webHidden/>
          </w:rPr>
        </w:r>
        <w:r w:rsidR="00F9362E">
          <w:rPr>
            <w:noProof/>
            <w:webHidden/>
          </w:rPr>
          <w:fldChar w:fldCharType="separate"/>
        </w:r>
        <w:r w:rsidR="00F119E8">
          <w:rPr>
            <w:noProof/>
            <w:webHidden/>
          </w:rPr>
          <w:t>43</w:t>
        </w:r>
        <w:r w:rsidR="00F9362E">
          <w:rPr>
            <w:noProof/>
            <w:webHidden/>
          </w:rPr>
          <w:fldChar w:fldCharType="end"/>
        </w:r>
      </w:hyperlink>
    </w:p>
    <w:p w14:paraId="5B8ECD1E"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721" w:history="1">
        <w:r w:rsidR="00F9362E" w:rsidRPr="00194865">
          <w:rPr>
            <w:rStyle w:val="Hyperlink"/>
            <w:noProof/>
          </w:rPr>
          <w:t>4.9.1.2 Document References – Reference – Description</w:t>
        </w:r>
        <w:r w:rsidR="00F9362E">
          <w:rPr>
            <w:noProof/>
            <w:webHidden/>
          </w:rPr>
          <w:tab/>
        </w:r>
        <w:r w:rsidR="00F9362E">
          <w:rPr>
            <w:noProof/>
            <w:webHidden/>
          </w:rPr>
          <w:fldChar w:fldCharType="begin"/>
        </w:r>
        <w:r w:rsidR="00F9362E">
          <w:rPr>
            <w:noProof/>
            <w:webHidden/>
          </w:rPr>
          <w:instrText xml:space="preserve"> PAGEREF _Toc478074721 \h </w:instrText>
        </w:r>
        <w:r w:rsidR="00F9362E">
          <w:rPr>
            <w:noProof/>
            <w:webHidden/>
          </w:rPr>
        </w:r>
        <w:r w:rsidR="00F9362E">
          <w:rPr>
            <w:noProof/>
            <w:webHidden/>
          </w:rPr>
          <w:fldChar w:fldCharType="separate"/>
        </w:r>
        <w:r w:rsidR="00F119E8">
          <w:rPr>
            <w:noProof/>
            <w:webHidden/>
          </w:rPr>
          <w:t>43</w:t>
        </w:r>
        <w:r w:rsidR="00F9362E">
          <w:rPr>
            <w:noProof/>
            <w:webHidden/>
          </w:rPr>
          <w:fldChar w:fldCharType="end"/>
        </w:r>
      </w:hyperlink>
    </w:p>
    <w:p w14:paraId="105FD736"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22" w:history="1">
        <w:r w:rsidR="00F9362E" w:rsidRPr="00194865">
          <w:rPr>
            <w:rStyle w:val="Hyperlink"/>
            <w:noProof/>
          </w:rPr>
          <w:t>4.10 Acknowledgements</w:t>
        </w:r>
        <w:r w:rsidR="00F9362E">
          <w:rPr>
            <w:noProof/>
            <w:webHidden/>
          </w:rPr>
          <w:tab/>
        </w:r>
        <w:r w:rsidR="00F9362E">
          <w:rPr>
            <w:noProof/>
            <w:webHidden/>
          </w:rPr>
          <w:fldChar w:fldCharType="begin"/>
        </w:r>
        <w:r w:rsidR="00F9362E">
          <w:rPr>
            <w:noProof/>
            <w:webHidden/>
          </w:rPr>
          <w:instrText xml:space="preserve"> PAGEREF _Toc478074722 \h </w:instrText>
        </w:r>
        <w:r w:rsidR="00F9362E">
          <w:rPr>
            <w:noProof/>
            <w:webHidden/>
          </w:rPr>
        </w:r>
        <w:r w:rsidR="00F9362E">
          <w:rPr>
            <w:noProof/>
            <w:webHidden/>
          </w:rPr>
          <w:fldChar w:fldCharType="separate"/>
        </w:r>
        <w:r w:rsidR="00F119E8">
          <w:rPr>
            <w:noProof/>
            <w:webHidden/>
          </w:rPr>
          <w:t>44</w:t>
        </w:r>
        <w:r w:rsidR="00F9362E">
          <w:rPr>
            <w:noProof/>
            <w:webHidden/>
          </w:rPr>
          <w:fldChar w:fldCharType="end"/>
        </w:r>
      </w:hyperlink>
    </w:p>
    <w:p w14:paraId="47CFE7E4"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727" w:history="1">
        <w:r w:rsidR="00F9362E" w:rsidRPr="00194865">
          <w:rPr>
            <w:rStyle w:val="Hyperlink"/>
            <w:noProof/>
          </w:rPr>
          <w:t>4.10.1 Acknowledgements – Acknowledgement</w:t>
        </w:r>
        <w:r w:rsidR="00F9362E">
          <w:rPr>
            <w:noProof/>
            <w:webHidden/>
          </w:rPr>
          <w:tab/>
        </w:r>
        <w:r w:rsidR="00F9362E">
          <w:rPr>
            <w:noProof/>
            <w:webHidden/>
          </w:rPr>
          <w:fldChar w:fldCharType="begin"/>
        </w:r>
        <w:r w:rsidR="00F9362E">
          <w:rPr>
            <w:noProof/>
            <w:webHidden/>
          </w:rPr>
          <w:instrText xml:space="preserve"> PAGEREF _Toc478074727 \h </w:instrText>
        </w:r>
        <w:r w:rsidR="00F9362E">
          <w:rPr>
            <w:noProof/>
            <w:webHidden/>
          </w:rPr>
        </w:r>
        <w:r w:rsidR="00F9362E">
          <w:rPr>
            <w:noProof/>
            <w:webHidden/>
          </w:rPr>
          <w:fldChar w:fldCharType="separate"/>
        </w:r>
        <w:r w:rsidR="00F119E8">
          <w:rPr>
            <w:noProof/>
            <w:webHidden/>
          </w:rPr>
          <w:t>45</w:t>
        </w:r>
        <w:r w:rsidR="00F9362E">
          <w:rPr>
            <w:noProof/>
            <w:webHidden/>
          </w:rPr>
          <w:fldChar w:fldCharType="end"/>
        </w:r>
      </w:hyperlink>
    </w:p>
    <w:p w14:paraId="0DFFF54A"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733" w:history="1">
        <w:r w:rsidR="00F9362E" w:rsidRPr="00194865">
          <w:rPr>
            <w:rStyle w:val="Hyperlink"/>
            <w:noProof/>
          </w:rPr>
          <w:t>4.10.1.1 Acknowledgements – Acknowledgement – Name</w:t>
        </w:r>
        <w:r w:rsidR="00F9362E">
          <w:rPr>
            <w:noProof/>
            <w:webHidden/>
          </w:rPr>
          <w:tab/>
        </w:r>
        <w:r w:rsidR="00F9362E">
          <w:rPr>
            <w:noProof/>
            <w:webHidden/>
          </w:rPr>
          <w:fldChar w:fldCharType="begin"/>
        </w:r>
        <w:r w:rsidR="00F9362E">
          <w:rPr>
            <w:noProof/>
            <w:webHidden/>
          </w:rPr>
          <w:instrText xml:space="preserve"> PAGEREF _Toc478074733 \h </w:instrText>
        </w:r>
        <w:r w:rsidR="00F9362E">
          <w:rPr>
            <w:noProof/>
            <w:webHidden/>
          </w:rPr>
        </w:r>
        <w:r w:rsidR="00F9362E">
          <w:rPr>
            <w:noProof/>
            <w:webHidden/>
          </w:rPr>
          <w:fldChar w:fldCharType="separate"/>
        </w:r>
        <w:r w:rsidR="00F119E8">
          <w:rPr>
            <w:noProof/>
            <w:webHidden/>
          </w:rPr>
          <w:t>46</w:t>
        </w:r>
        <w:r w:rsidR="00F9362E">
          <w:rPr>
            <w:noProof/>
            <w:webHidden/>
          </w:rPr>
          <w:fldChar w:fldCharType="end"/>
        </w:r>
      </w:hyperlink>
    </w:p>
    <w:p w14:paraId="2F71DB18"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743" w:history="1">
        <w:r w:rsidR="00F9362E" w:rsidRPr="00194865">
          <w:rPr>
            <w:rStyle w:val="Hyperlink"/>
            <w:noProof/>
          </w:rPr>
          <w:t>4.10.1.2 Acknowledgements – Acknowledgement – Organization</w:t>
        </w:r>
        <w:r w:rsidR="00F9362E">
          <w:rPr>
            <w:noProof/>
            <w:webHidden/>
          </w:rPr>
          <w:tab/>
        </w:r>
        <w:r w:rsidR="00F9362E">
          <w:rPr>
            <w:noProof/>
            <w:webHidden/>
          </w:rPr>
          <w:fldChar w:fldCharType="begin"/>
        </w:r>
        <w:r w:rsidR="00F9362E">
          <w:rPr>
            <w:noProof/>
            <w:webHidden/>
          </w:rPr>
          <w:instrText xml:space="preserve"> PAGEREF _Toc478074743 \h </w:instrText>
        </w:r>
        <w:r w:rsidR="00F9362E">
          <w:rPr>
            <w:noProof/>
            <w:webHidden/>
          </w:rPr>
        </w:r>
        <w:r w:rsidR="00F9362E">
          <w:rPr>
            <w:noProof/>
            <w:webHidden/>
          </w:rPr>
          <w:fldChar w:fldCharType="separate"/>
        </w:r>
        <w:r w:rsidR="00F119E8">
          <w:rPr>
            <w:noProof/>
            <w:webHidden/>
          </w:rPr>
          <w:t>46</w:t>
        </w:r>
        <w:r w:rsidR="00F9362E">
          <w:rPr>
            <w:noProof/>
            <w:webHidden/>
          </w:rPr>
          <w:fldChar w:fldCharType="end"/>
        </w:r>
      </w:hyperlink>
    </w:p>
    <w:p w14:paraId="3DEEFEF0"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751" w:history="1">
        <w:r w:rsidR="00F9362E" w:rsidRPr="00194865">
          <w:rPr>
            <w:rStyle w:val="Hyperlink"/>
            <w:noProof/>
          </w:rPr>
          <w:t>4.10.1.3 Acknowledgements – Acknowledgement – Description</w:t>
        </w:r>
        <w:r w:rsidR="00F9362E">
          <w:rPr>
            <w:noProof/>
            <w:webHidden/>
          </w:rPr>
          <w:tab/>
        </w:r>
        <w:r w:rsidR="00F9362E">
          <w:rPr>
            <w:noProof/>
            <w:webHidden/>
          </w:rPr>
          <w:fldChar w:fldCharType="begin"/>
        </w:r>
        <w:r w:rsidR="00F9362E">
          <w:rPr>
            <w:noProof/>
            <w:webHidden/>
          </w:rPr>
          <w:instrText xml:space="preserve"> PAGEREF _Toc478074751 \h </w:instrText>
        </w:r>
        <w:r w:rsidR="00F9362E">
          <w:rPr>
            <w:noProof/>
            <w:webHidden/>
          </w:rPr>
        </w:r>
        <w:r w:rsidR="00F9362E">
          <w:rPr>
            <w:noProof/>
            <w:webHidden/>
          </w:rPr>
          <w:fldChar w:fldCharType="separate"/>
        </w:r>
        <w:r w:rsidR="00F119E8">
          <w:rPr>
            <w:noProof/>
            <w:webHidden/>
          </w:rPr>
          <w:t>46</w:t>
        </w:r>
        <w:r w:rsidR="00F9362E">
          <w:rPr>
            <w:noProof/>
            <w:webHidden/>
          </w:rPr>
          <w:fldChar w:fldCharType="end"/>
        </w:r>
      </w:hyperlink>
    </w:p>
    <w:p w14:paraId="14B70127"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760" w:history="1">
        <w:r w:rsidR="00F9362E" w:rsidRPr="00194865">
          <w:rPr>
            <w:rStyle w:val="Hyperlink"/>
            <w:noProof/>
          </w:rPr>
          <w:t>4.10.1.4 Acknowledgements – Acknowledgement – URL</w:t>
        </w:r>
        <w:r w:rsidR="00F9362E">
          <w:rPr>
            <w:noProof/>
            <w:webHidden/>
          </w:rPr>
          <w:tab/>
        </w:r>
        <w:r w:rsidR="00F9362E">
          <w:rPr>
            <w:noProof/>
            <w:webHidden/>
          </w:rPr>
          <w:fldChar w:fldCharType="begin"/>
        </w:r>
        <w:r w:rsidR="00F9362E">
          <w:rPr>
            <w:noProof/>
            <w:webHidden/>
          </w:rPr>
          <w:instrText xml:space="preserve"> PAGEREF _Toc478074760 \h </w:instrText>
        </w:r>
        <w:r w:rsidR="00F9362E">
          <w:rPr>
            <w:noProof/>
            <w:webHidden/>
          </w:rPr>
        </w:r>
        <w:r w:rsidR="00F9362E">
          <w:rPr>
            <w:noProof/>
            <w:webHidden/>
          </w:rPr>
          <w:fldChar w:fldCharType="separate"/>
        </w:r>
        <w:r w:rsidR="00F119E8">
          <w:rPr>
            <w:noProof/>
            <w:webHidden/>
          </w:rPr>
          <w:t>46</w:t>
        </w:r>
        <w:r w:rsidR="00F9362E">
          <w:rPr>
            <w:noProof/>
            <w:webHidden/>
          </w:rPr>
          <w:fldChar w:fldCharType="end"/>
        </w:r>
      </w:hyperlink>
    </w:p>
    <w:p w14:paraId="4BB3DEFA" w14:textId="77777777" w:rsidR="00F9362E" w:rsidRDefault="0018284E">
      <w:pPr>
        <w:pStyle w:val="TOC1"/>
        <w:rPr>
          <w:rFonts w:asciiTheme="minorHAnsi" w:eastAsiaTheme="minorEastAsia" w:hAnsiTheme="minorHAnsi" w:cstheme="minorBidi"/>
          <w:noProof/>
          <w:sz w:val="24"/>
        </w:rPr>
      </w:pPr>
      <w:hyperlink w:anchor="_Toc478074761" w:history="1">
        <w:r w:rsidR="00F9362E" w:rsidRPr="00194865">
          <w:rPr>
            <w:rStyle w:val="Hyperlink"/>
            <w:noProof/>
          </w:rPr>
          <w:t>5</w:t>
        </w:r>
        <w:r w:rsidR="00F9362E">
          <w:rPr>
            <w:rFonts w:asciiTheme="minorHAnsi" w:eastAsiaTheme="minorEastAsia" w:hAnsiTheme="minorHAnsi" w:cstheme="minorBidi"/>
            <w:noProof/>
            <w:sz w:val="24"/>
          </w:rPr>
          <w:tab/>
        </w:r>
        <w:r w:rsidR="00F9362E" w:rsidRPr="00194865">
          <w:rPr>
            <w:rStyle w:val="Hyperlink"/>
            <w:noProof/>
          </w:rPr>
          <w:t>Product Tree Schema Elements</w:t>
        </w:r>
        <w:r w:rsidR="00F9362E">
          <w:rPr>
            <w:noProof/>
            <w:webHidden/>
          </w:rPr>
          <w:tab/>
        </w:r>
        <w:r w:rsidR="00F9362E">
          <w:rPr>
            <w:noProof/>
            <w:webHidden/>
          </w:rPr>
          <w:fldChar w:fldCharType="begin"/>
        </w:r>
        <w:r w:rsidR="00F9362E">
          <w:rPr>
            <w:noProof/>
            <w:webHidden/>
          </w:rPr>
          <w:instrText xml:space="preserve"> PAGEREF _Toc478074761 \h </w:instrText>
        </w:r>
        <w:r w:rsidR="00F9362E">
          <w:rPr>
            <w:noProof/>
            <w:webHidden/>
          </w:rPr>
        </w:r>
        <w:r w:rsidR="00F9362E">
          <w:rPr>
            <w:noProof/>
            <w:webHidden/>
          </w:rPr>
          <w:fldChar w:fldCharType="separate"/>
        </w:r>
        <w:r w:rsidR="00F119E8">
          <w:rPr>
            <w:noProof/>
            <w:webHidden/>
          </w:rPr>
          <w:t>48</w:t>
        </w:r>
        <w:r w:rsidR="00F9362E">
          <w:rPr>
            <w:noProof/>
            <w:webHidden/>
          </w:rPr>
          <w:fldChar w:fldCharType="end"/>
        </w:r>
      </w:hyperlink>
    </w:p>
    <w:p w14:paraId="4E7E044C"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63" w:history="1">
        <w:r w:rsidR="00F9362E" w:rsidRPr="00194865">
          <w:rPr>
            <w:rStyle w:val="Hyperlink"/>
            <w:noProof/>
          </w:rPr>
          <w:t>5.1 Product Tree</w:t>
        </w:r>
        <w:r w:rsidR="00F9362E">
          <w:rPr>
            <w:noProof/>
            <w:webHidden/>
          </w:rPr>
          <w:tab/>
        </w:r>
        <w:r w:rsidR="00F9362E">
          <w:rPr>
            <w:noProof/>
            <w:webHidden/>
          </w:rPr>
          <w:fldChar w:fldCharType="begin"/>
        </w:r>
        <w:r w:rsidR="00F9362E">
          <w:rPr>
            <w:noProof/>
            <w:webHidden/>
          </w:rPr>
          <w:instrText xml:space="preserve"> PAGEREF _Toc478074763 \h </w:instrText>
        </w:r>
        <w:r w:rsidR="00F9362E">
          <w:rPr>
            <w:noProof/>
            <w:webHidden/>
          </w:rPr>
        </w:r>
        <w:r w:rsidR="00F9362E">
          <w:rPr>
            <w:noProof/>
            <w:webHidden/>
          </w:rPr>
          <w:fldChar w:fldCharType="separate"/>
        </w:r>
        <w:r w:rsidR="00F119E8">
          <w:rPr>
            <w:noProof/>
            <w:webHidden/>
          </w:rPr>
          <w:t>49</w:t>
        </w:r>
        <w:r w:rsidR="00F9362E">
          <w:rPr>
            <w:noProof/>
            <w:webHidden/>
          </w:rPr>
          <w:fldChar w:fldCharType="end"/>
        </w:r>
      </w:hyperlink>
    </w:p>
    <w:p w14:paraId="5377AB87"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764" w:history="1">
        <w:r w:rsidR="00F9362E" w:rsidRPr="00194865">
          <w:rPr>
            <w:rStyle w:val="Hyperlink"/>
            <w:noProof/>
          </w:rPr>
          <w:t>5.1.1 Product Tree – Branch</w:t>
        </w:r>
        <w:r w:rsidR="00F9362E">
          <w:rPr>
            <w:noProof/>
            <w:webHidden/>
          </w:rPr>
          <w:tab/>
        </w:r>
        <w:r w:rsidR="00F9362E">
          <w:rPr>
            <w:noProof/>
            <w:webHidden/>
          </w:rPr>
          <w:fldChar w:fldCharType="begin"/>
        </w:r>
        <w:r w:rsidR="00F9362E">
          <w:rPr>
            <w:noProof/>
            <w:webHidden/>
          </w:rPr>
          <w:instrText xml:space="preserve"> PAGEREF _Toc478074764 \h </w:instrText>
        </w:r>
        <w:r w:rsidR="00F9362E">
          <w:rPr>
            <w:noProof/>
            <w:webHidden/>
          </w:rPr>
        </w:r>
        <w:r w:rsidR="00F9362E">
          <w:rPr>
            <w:noProof/>
            <w:webHidden/>
          </w:rPr>
          <w:fldChar w:fldCharType="separate"/>
        </w:r>
        <w:r w:rsidR="00F119E8">
          <w:rPr>
            <w:noProof/>
            <w:webHidden/>
          </w:rPr>
          <w:t>51</w:t>
        </w:r>
        <w:r w:rsidR="00F9362E">
          <w:rPr>
            <w:noProof/>
            <w:webHidden/>
          </w:rPr>
          <w:fldChar w:fldCharType="end"/>
        </w:r>
      </w:hyperlink>
    </w:p>
    <w:p w14:paraId="30FC44AB"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766" w:history="1">
        <w:r w:rsidR="00F9362E" w:rsidRPr="00194865">
          <w:rPr>
            <w:rStyle w:val="Hyperlink"/>
            <w:noProof/>
          </w:rPr>
          <w:t>5.1.2 Product Tree – Full Product Name</w:t>
        </w:r>
        <w:r w:rsidR="00F9362E">
          <w:rPr>
            <w:noProof/>
            <w:webHidden/>
          </w:rPr>
          <w:tab/>
        </w:r>
        <w:r w:rsidR="00F9362E">
          <w:rPr>
            <w:noProof/>
            <w:webHidden/>
          </w:rPr>
          <w:fldChar w:fldCharType="begin"/>
        </w:r>
        <w:r w:rsidR="00F9362E">
          <w:rPr>
            <w:noProof/>
            <w:webHidden/>
          </w:rPr>
          <w:instrText xml:space="preserve"> PAGEREF _Toc478074766 \h </w:instrText>
        </w:r>
        <w:r w:rsidR="00F9362E">
          <w:rPr>
            <w:noProof/>
            <w:webHidden/>
          </w:rPr>
        </w:r>
        <w:r w:rsidR="00F9362E">
          <w:rPr>
            <w:noProof/>
            <w:webHidden/>
          </w:rPr>
          <w:fldChar w:fldCharType="separate"/>
        </w:r>
        <w:r w:rsidR="00F119E8">
          <w:rPr>
            <w:noProof/>
            <w:webHidden/>
          </w:rPr>
          <w:t>53</w:t>
        </w:r>
        <w:r w:rsidR="00F9362E">
          <w:rPr>
            <w:noProof/>
            <w:webHidden/>
          </w:rPr>
          <w:fldChar w:fldCharType="end"/>
        </w:r>
      </w:hyperlink>
    </w:p>
    <w:p w14:paraId="58E319CE"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768" w:history="1">
        <w:r w:rsidR="00F9362E" w:rsidRPr="00194865">
          <w:rPr>
            <w:rStyle w:val="Hyperlink"/>
            <w:noProof/>
          </w:rPr>
          <w:t>5.1.3 Product Tree – Relationship</w:t>
        </w:r>
        <w:r w:rsidR="00F9362E">
          <w:rPr>
            <w:noProof/>
            <w:webHidden/>
          </w:rPr>
          <w:tab/>
        </w:r>
        <w:r w:rsidR="00F9362E">
          <w:rPr>
            <w:noProof/>
            <w:webHidden/>
          </w:rPr>
          <w:fldChar w:fldCharType="begin"/>
        </w:r>
        <w:r w:rsidR="00F9362E">
          <w:rPr>
            <w:noProof/>
            <w:webHidden/>
          </w:rPr>
          <w:instrText xml:space="preserve"> PAGEREF _Toc478074768 \h </w:instrText>
        </w:r>
        <w:r w:rsidR="00F9362E">
          <w:rPr>
            <w:noProof/>
            <w:webHidden/>
          </w:rPr>
        </w:r>
        <w:r w:rsidR="00F9362E">
          <w:rPr>
            <w:noProof/>
            <w:webHidden/>
          </w:rPr>
          <w:fldChar w:fldCharType="separate"/>
        </w:r>
        <w:r w:rsidR="00F119E8">
          <w:rPr>
            <w:noProof/>
            <w:webHidden/>
          </w:rPr>
          <w:t>54</w:t>
        </w:r>
        <w:r w:rsidR="00F9362E">
          <w:rPr>
            <w:noProof/>
            <w:webHidden/>
          </w:rPr>
          <w:fldChar w:fldCharType="end"/>
        </w:r>
      </w:hyperlink>
    </w:p>
    <w:p w14:paraId="1B61CAD5"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769" w:history="1">
        <w:r w:rsidR="00F9362E" w:rsidRPr="00194865">
          <w:rPr>
            <w:rStyle w:val="Hyperlink"/>
            <w:noProof/>
          </w:rPr>
          <w:t>5.1.4 Product Tree – Product Groups</w:t>
        </w:r>
        <w:r w:rsidR="00F9362E">
          <w:rPr>
            <w:noProof/>
            <w:webHidden/>
          </w:rPr>
          <w:tab/>
        </w:r>
        <w:r w:rsidR="00F9362E">
          <w:rPr>
            <w:noProof/>
            <w:webHidden/>
          </w:rPr>
          <w:fldChar w:fldCharType="begin"/>
        </w:r>
        <w:r w:rsidR="00F9362E">
          <w:rPr>
            <w:noProof/>
            <w:webHidden/>
          </w:rPr>
          <w:instrText xml:space="preserve"> PAGEREF _Toc478074769 \h </w:instrText>
        </w:r>
        <w:r w:rsidR="00F9362E">
          <w:rPr>
            <w:noProof/>
            <w:webHidden/>
          </w:rPr>
        </w:r>
        <w:r w:rsidR="00F9362E">
          <w:rPr>
            <w:noProof/>
            <w:webHidden/>
          </w:rPr>
          <w:fldChar w:fldCharType="separate"/>
        </w:r>
        <w:r w:rsidR="00F119E8">
          <w:rPr>
            <w:noProof/>
            <w:webHidden/>
          </w:rPr>
          <w:t>55</w:t>
        </w:r>
        <w:r w:rsidR="00F9362E">
          <w:rPr>
            <w:noProof/>
            <w:webHidden/>
          </w:rPr>
          <w:fldChar w:fldCharType="end"/>
        </w:r>
      </w:hyperlink>
    </w:p>
    <w:p w14:paraId="11AEFC70"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771" w:history="1">
        <w:r w:rsidR="00F9362E" w:rsidRPr="00194865">
          <w:rPr>
            <w:rStyle w:val="Hyperlink"/>
            <w:noProof/>
          </w:rPr>
          <w:t>5.1.4.1 Product Tree – Product Groups – Group</w:t>
        </w:r>
        <w:r w:rsidR="00F9362E">
          <w:rPr>
            <w:noProof/>
            <w:webHidden/>
          </w:rPr>
          <w:tab/>
        </w:r>
        <w:r w:rsidR="00F9362E">
          <w:rPr>
            <w:noProof/>
            <w:webHidden/>
          </w:rPr>
          <w:fldChar w:fldCharType="begin"/>
        </w:r>
        <w:r w:rsidR="00F9362E">
          <w:rPr>
            <w:noProof/>
            <w:webHidden/>
          </w:rPr>
          <w:instrText xml:space="preserve"> PAGEREF _Toc478074771 \h </w:instrText>
        </w:r>
        <w:r w:rsidR="00F9362E">
          <w:rPr>
            <w:noProof/>
            <w:webHidden/>
          </w:rPr>
        </w:r>
        <w:r w:rsidR="00F9362E">
          <w:rPr>
            <w:noProof/>
            <w:webHidden/>
          </w:rPr>
          <w:fldChar w:fldCharType="separate"/>
        </w:r>
        <w:r w:rsidR="00F119E8">
          <w:rPr>
            <w:noProof/>
            <w:webHidden/>
          </w:rPr>
          <w:t>57</w:t>
        </w:r>
        <w:r w:rsidR="00F9362E">
          <w:rPr>
            <w:noProof/>
            <w:webHidden/>
          </w:rPr>
          <w:fldChar w:fldCharType="end"/>
        </w:r>
      </w:hyperlink>
    </w:p>
    <w:p w14:paraId="01170ADD" w14:textId="77777777" w:rsidR="00F9362E" w:rsidRDefault="0018284E">
      <w:pPr>
        <w:pStyle w:val="TOC5"/>
        <w:tabs>
          <w:tab w:val="right" w:leader="dot" w:pos="9350"/>
        </w:tabs>
        <w:rPr>
          <w:rFonts w:asciiTheme="minorHAnsi" w:eastAsiaTheme="minorEastAsia" w:hAnsiTheme="minorHAnsi" w:cstheme="minorBidi"/>
          <w:noProof/>
          <w:sz w:val="24"/>
        </w:rPr>
      </w:pPr>
      <w:hyperlink w:anchor="_Toc478074777" w:history="1">
        <w:r w:rsidR="00F9362E" w:rsidRPr="00194865">
          <w:rPr>
            <w:rStyle w:val="Hyperlink"/>
            <w:noProof/>
          </w:rPr>
          <w:t>5.1.4.1.1 Product Tree – Product Groups – Group – Description</w:t>
        </w:r>
        <w:r w:rsidR="00F9362E">
          <w:rPr>
            <w:noProof/>
            <w:webHidden/>
          </w:rPr>
          <w:tab/>
        </w:r>
        <w:r w:rsidR="00F9362E">
          <w:rPr>
            <w:noProof/>
            <w:webHidden/>
          </w:rPr>
          <w:fldChar w:fldCharType="begin"/>
        </w:r>
        <w:r w:rsidR="00F9362E">
          <w:rPr>
            <w:noProof/>
            <w:webHidden/>
          </w:rPr>
          <w:instrText xml:space="preserve"> PAGEREF _Toc478074777 \h </w:instrText>
        </w:r>
        <w:r w:rsidR="00F9362E">
          <w:rPr>
            <w:noProof/>
            <w:webHidden/>
          </w:rPr>
        </w:r>
        <w:r w:rsidR="00F9362E">
          <w:rPr>
            <w:noProof/>
            <w:webHidden/>
          </w:rPr>
          <w:fldChar w:fldCharType="separate"/>
        </w:r>
        <w:r w:rsidR="00F119E8">
          <w:rPr>
            <w:noProof/>
            <w:webHidden/>
          </w:rPr>
          <w:t>57</w:t>
        </w:r>
        <w:r w:rsidR="00F9362E">
          <w:rPr>
            <w:noProof/>
            <w:webHidden/>
          </w:rPr>
          <w:fldChar w:fldCharType="end"/>
        </w:r>
      </w:hyperlink>
    </w:p>
    <w:p w14:paraId="6C088046" w14:textId="77777777" w:rsidR="00F9362E" w:rsidRDefault="0018284E">
      <w:pPr>
        <w:pStyle w:val="TOC5"/>
        <w:tabs>
          <w:tab w:val="right" w:leader="dot" w:pos="9350"/>
        </w:tabs>
        <w:rPr>
          <w:rFonts w:asciiTheme="minorHAnsi" w:eastAsiaTheme="minorEastAsia" w:hAnsiTheme="minorHAnsi" w:cstheme="minorBidi"/>
          <w:noProof/>
          <w:sz w:val="24"/>
        </w:rPr>
      </w:pPr>
      <w:hyperlink w:anchor="_Toc478074780" w:history="1">
        <w:r w:rsidR="00F9362E" w:rsidRPr="00194865">
          <w:rPr>
            <w:rStyle w:val="Hyperlink"/>
            <w:noProof/>
          </w:rPr>
          <w:t>5.1.4.1.2 Product Tree – Product Groups – Group – Product ID</w:t>
        </w:r>
        <w:r w:rsidR="00F9362E">
          <w:rPr>
            <w:noProof/>
            <w:webHidden/>
          </w:rPr>
          <w:tab/>
        </w:r>
        <w:r w:rsidR="00F9362E">
          <w:rPr>
            <w:noProof/>
            <w:webHidden/>
          </w:rPr>
          <w:fldChar w:fldCharType="begin"/>
        </w:r>
        <w:r w:rsidR="00F9362E">
          <w:rPr>
            <w:noProof/>
            <w:webHidden/>
          </w:rPr>
          <w:instrText xml:space="preserve"> PAGEREF _Toc478074780 \h </w:instrText>
        </w:r>
        <w:r w:rsidR="00F9362E">
          <w:rPr>
            <w:noProof/>
            <w:webHidden/>
          </w:rPr>
        </w:r>
        <w:r w:rsidR="00F9362E">
          <w:rPr>
            <w:noProof/>
            <w:webHidden/>
          </w:rPr>
          <w:fldChar w:fldCharType="separate"/>
        </w:r>
        <w:r w:rsidR="00F119E8">
          <w:rPr>
            <w:noProof/>
            <w:webHidden/>
          </w:rPr>
          <w:t>57</w:t>
        </w:r>
        <w:r w:rsidR="00F9362E">
          <w:rPr>
            <w:noProof/>
            <w:webHidden/>
          </w:rPr>
          <w:fldChar w:fldCharType="end"/>
        </w:r>
      </w:hyperlink>
    </w:p>
    <w:p w14:paraId="1D2DDBEB" w14:textId="77777777" w:rsidR="00F9362E" w:rsidRDefault="0018284E">
      <w:pPr>
        <w:pStyle w:val="TOC1"/>
        <w:rPr>
          <w:rFonts w:asciiTheme="minorHAnsi" w:eastAsiaTheme="minorEastAsia" w:hAnsiTheme="minorHAnsi" w:cstheme="minorBidi"/>
          <w:noProof/>
          <w:sz w:val="24"/>
        </w:rPr>
      </w:pPr>
      <w:hyperlink w:anchor="_Toc478074781" w:history="1">
        <w:r w:rsidR="00F9362E" w:rsidRPr="00194865">
          <w:rPr>
            <w:rStyle w:val="Hyperlink"/>
            <w:noProof/>
          </w:rPr>
          <w:t>6</w:t>
        </w:r>
        <w:r w:rsidR="00F9362E">
          <w:rPr>
            <w:rFonts w:asciiTheme="minorHAnsi" w:eastAsiaTheme="minorEastAsia" w:hAnsiTheme="minorHAnsi" w:cstheme="minorBidi"/>
            <w:noProof/>
            <w:sz w:val="24"/>
          </w:rPr>
          <w:tab/>
        </w:r>
        <w:r w:rsidR="00F9362E" w:rsidRPr="00194865">
          <w:rPr>
            <w:rStyle w:val="Hyperlink"/>
            <w:noProof/>
          </w:rPr>
          <w:t>Vulnerability Schema Elements</w:t>
        </w:r>
        <w:r w:rsidR="00F9362E">
          <w:rPr>
            <w:noProof/>
            <w:webHidden/>
          </w:rPr>
          <w:tab/>
        </w:r>
        <w:r w:rsidR="00F9362E">
          <w:rPr>
            <w:noProof/>
            <w:webHidden/>
          </w:rPr>
          <w:fldChar w:fldCharType="begin"/>
        </w:r>
        <w:r w:rsidR="00F9362E">
          <w:rPr>
            <w:noProof/>
            <w:webHidden/>
          </w:rPr>
          <w:instrText xml:space="preserve"> PAGEREF _Toc478074781 \h </w:instrText>
        </w:r>
        <w:r w:rsidR="00F9362E">
          <w:rPr>
            <w:noProof/>
            <w:webHidden/>
          </w:rPr>
        </w:r>
        <w:r w:rsidR="00F9362E">
          <w:rPr>
            <w:noProof/>
            <w:webHidden/>
          </w:rPr>
          <w:fldChar w:fldCharType="separate"/>
        </w:r>
        <w:r w:rsidR="00F119E8">
          <w:rPr>
            <w:noProof/>
            <w:webHidden/>
          </w:rPr>
          <w:t>59</w:t>
        </w:r>
        <w:r w:rsidR="00F9362E">
          <w:rPr>
            <w:noProof/>
            <w:webHidden/>
          </w:rPr>
          <w:fldChar w:fldCharType="end"/>
        </w:r>
      </w:hyperlink>
    </w:p>
    <w:p w14:paraId="035A8757"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82" w:history="1">
        <w:r w:rsidR="00F9362E" w:rsidRPr="00194865">
          <w:rPr>
            <w:rStyle w:val="Hyperlink"/>
            <w:noProof/>
          </w:rPr>
          <w:t>6.1 Vulnerability</w:t>
        </w:r>
        <w:r w:rsidR="00F9362E">
          <w:rPr>
            <w:noProof/>
            <w:webHidden/>
          </w:rPr>
          <w:tab/>
        </w:r>
        <w:r w:rsidR="00F9362E">
          <w:rPr>
            <w:noProof/>
            <w:webHidden/>
          </w:rPr>
          <w:fldChar w:fldCharType="begin"/>
        </w:r>
        <w:r w:rsidR="00F9362E">
          <w:rPr>
            <w:noProof/>
            <w:webHidden/>
          </w:rPr>
          <w:instrText xml:space="preserve"> PAGEREF _Toc478074782 \h </w:instrText>
        </w:r>
        <w:r w:rsidR="00F9362E">
          <w:rPr>
            <w:noProof/>
            <w:webHidden/>
          </w:rPr>
        </w:r>
        <w:r w:rsidR="00F9362E">
          <w:rPr>
            <w:noProof/>
            <w:webHidden/>
          </w:rPr>
          <w:fldChar w:fldCharType="separate"/>
        </w:r>
        <w:r w:rsidR="00F119E8">
          <w:rPr>
            <w:noProof/>
            <w:webHidden/>
          </w:rPr>
          <w:t>60</w:t>
        </w:r>
        <w:r w:rsidR="00F9362E">
          <w:rPr>
            <w:noProof/>
            <w:webHidden/>
          </w:rPr>
          <w:fldChar w:fldCharType="end"/>
        </w:r>
      </w:hyperlink>
    </w:p>
    <w:p w14:paraId="4306B43A"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83" w:history="1">
        <w:r w:rsidR="00F9362E" w:rsidRPr="00194865">
          <w:rPr>
            <w:rStyle w:val="Hyperlink"/>
            <w:noProof/>
          </w:rPr>
          <w:t>6.2 Vulnerability – Title</w:t>
        </w:r>
        <w:r w:rsidR="00F9362E">
          <w:rPr>
            <w:noProof/>
            <w:webHidden/>
          </w:rPr>
          <w:tab/>
        </w:r>
        <w:r w:rsidR="00F9362E">
          <w:rPr>
            <w:noProof/>
            <w:webHidden/>
          </w:rPr>
          <w:fldChar w:fldCharType="begin"/>
        </w:r>
        <w:r w:rsidR="00F9362E">
          <w:rPr>
            <w:noProof/>
            <w:webHidden/>
          </w:rPr>
          <w:instrText xml:space="preserve"> PAGEREF _Toc478074783 \h </w:instrText>
        </w:r>
        <w:r w:rsidR="00F9362E">
          <w:rPr>
            <w:noProof/>
            <w:webHidden/>
          </w:rPr>
        </w:r>
        <w:r w:rsidR="00F9362E">
          <w:rPr>
            <w:noProof/>
            <w:webHidden/>
          </w:rPr>
          <w:fldChar w:fldCharType="separate"/>
        </w:r>
        <w:r w:rsidR="00F119E8">
          <w:rPr>
            <w:noProof/>
            <w:webHidden/>
          </w:rPr>
          <w:t>61</w:t>
        </w:r>
        <w:r w:rsidR="00F9362E">
          <w:rPr>
            <w:noProof/>
            <w:webHidden/>
          </w:rPr>
          <w:fldChar w:fldCharType="end"/>
        </w:r>
      </w:hyperlink>
    </w:p>
    <w:p w14:paraId="733CE192"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84" w:history="1">
        <w:r w:rsidR="00F9362E" w:rsidRPr="00194865">
          <w:rPr>
            <w:rStyle w:val="Hyperlink"/>
            <w:noProof/>
          </w:rPr>
          <w:t>6.3 Vulnerability – ID</w:t>
        </w:r>
        <w:r w:rsidR="00F9362E">
          <w:rPr>
            <w:noProof/>
            <w:webHidden/>
          </w:rPr>
          <w:tab/>
        </w:r>
        <w:r w:rsidR="00F9362E">
          <w:rPr>
            <w:noProof/>
            <w:webHidden/>
          </w:rPr>
          <w:fldChar w:fldCharType="begin"/>
        </w:r>
        <w:r w:rsidR="00F9362E">
          <w:rPr>
            <w:noProof/>
            <w:webHidden/>
          </w:rPr>
          <w:instrText xml:space="preserve"> PAGEREF _Toc478074784 \h </w:instrText>
        </w:r>
        <w:r w:rsidR="00F9362E">
          <w:rPr>
            <w:noProof/>
            <w:webHidden/>
          </w:rPr>
        </w:r>
        <w:r w:rsidR="00F9362E">
          <w:rPr>
            <w:noProof/>
            <w:webHidden/>
          </w:rPr>
          <w:fldChar w:fldCharType="separate"/>
        </w:r>
        <w:r w:rsidR="00F119E8">
          <w:rPr>
            <w:noProof/>
            <w:webHidden/>
          </w:rPr>
          <w:t>62</w:t>
        </w:r>
        <w:r w:rsidR="00F9362E">
          <w:rPr>
            <w:noProof/>
            <w:webHidden/>
          </w:rPr>
          <w:fldChar w:fldCharType="end"/>
        </w:r>
      </w:hyperlink>
    </w:p>
    <w:p w14:paraId="01A68957"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85" w:history="1">
        <w:r w:rsidR="00F9362E" w:rsidRPr="00194865">
          <w:rPr>
            <w:rStyle w:val="Hyperlink"/>
            <w:noProof/>
          </w:rPr>
          <w:t>6.4 Vulnerability – Notes</w:t>
        </w:r>
        <w:r w:rsidR="00F9362E">
          <w:rPr>
            <w:noProof/>
            <w:webHidden/>
          </w:rPr>
          <w:tab/>
        </w:r>
        <w:r w:rsidR="00F9362E">
          <w:rPr>
            <w:noProof/>
            <w:webHidden/>
          </w:rPr>
          <w:fldChar w:fldCharType="begin"/>
        </w:r>
        <w:r w:rsidR="00F9362E">
          <w:rPr>
            <w:noProof/>
            <w:webHidden/>
          </w:rPr>
          <w:instrText xml:space="preserve"> PAGEREF _Toc478074785 \h </w:instrText>
        </w:r>
        <w:r w:rsidR="00F9362E">
          <w:rPr>
            <w:noProof/>
            <w:webHidden/>
          </w:rPr>
        </w:r>
        <w:r w:rsidR="00F9362E">
          <w:rPr>
            <w:noProof/>
            <w:webHidden/>
          </w:rPr>
          <w:fldChar w:fldCharType="separate"/>
        </w:r>
        <w:r w:rsidR="00F119E8">
          <w:rPr>
            <w:noProof/>
            <w:webHidden/>
          </w:rPr>
          <w:t>63</w:t>
        </w:r>
        <w:r w:rsidR="00F9362E">
          <w:rPr>
            <w:noProof/>
            <w:webHidden/>
          </w:rPr>
          <w:fldChar w:fldCharType="end"/>
        </w:r>
      </w:hyperlink>
    </w:p>
    <w:p w14:paraId="6CEF8646"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791" w:history="1">
        <w:r w:rsidR="00F9362E" w:rsidRPr="00194865">
          <w:rPr>
            <w:rStyle w:val="Hyperlink"/>
            <w:noProof/>
          </w:rPr>
          <w:t>6.4.1 Vulnerability – Notes – Note</w:t>
        </w:r>
        <w:r w:rsidR="00F9362E">
          <w:rPr>
            <w:noProof/>
            <w:webHidden/>
          </w:rPr>
          <w:tab/>
        </w:r>
        <w:r w:rsidR="00F9362E">
          <w:rPr>
            <w:noProof/>
            <w:webHidden/>
          </w:rPr>
          <w:fldChar w:fldCharType="begin"/>
        </w:r>
        <w:r w:rsidR="00F9362E">
          <w:rPr>
            <w:noProof/>
            <w:webHidden/>
          </w:rPr>
          <w:instrText xml:space="preserve"> PAGEREF _Toc478074791 \h </w:instrText>
        </w:r>
        <w:r w:rsidR="00F9362E">
          <w:rPr>
            <w:noProof/>
            <w:webHidden/>
          </w:rPr>
        </w:r>
        <w:r w:rsidR="00F9362E">
          <w:rPr>
            <w:noProof/>
            <w:webHidden/>
          </w:rPr>
          <w:fldChar w:fldCharType="separate"/>
        </w:r>
        <w:r w:rsidR="00F119E8">
          <w:rPr>
            <w:noProof/>
            <w:webHidden/>
          </w:rPr>
          <w:t>63</w:t>
        </w:r>
        <w:r w:rsidR="00F9362E">
          <w:rPr>
            <w:noProof/>
            <w:webHidden/>
          </w:rPr>
          <w:fldChar w:fldCharType="end"/>
        </w:r>
      </w:hyperlink>
    </w:p>
    <w:p w14:paraId="3BFF2A0F"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93" w:history="1">
        <w:r w:rsidR="00F9362E" w:rsidRPr="00194865">
          <w:rPr>
            <w:rStyle w:val="Hyperlink"/>
            <w:noProof/>
          </w:rPr>
          <w:t>6.5 Vulnerability – Discovery Date</w:t>
        </w:r>
        <w:r w:rsidR="00F9362E">
          <w:rPr>
            <w:noProof/>
            <w:webHidden/>
          </w:rPr>
          <w:tab/>
        </w:r>
        <w:r w:rsidR="00F9362E">
          <w:rPr>
            <w:noProof/>
            <w:webHidden/>
          </w:rPr>
          <w:fldChar w:fldCharType="begin"/>
        </w:r>
        <w:r w:rsidR="00F9362E">
          <w:rPr>
            <w:noProof/>
            <w:webHidden/>
          </w:rPr>
          <w:instrText xml:space="preserve"> PAGEREF _Toc478074793 \h </w:instrText>
        </w:r>
        <w:r w:rsidR="00F9362E">
          <w:rPr>
            <w:noProof/>
            <w:webHidden/>
          </w:rPr>
        </w:r>
        <w:r w:rsidR="00F9362E">
          <w:rPr>
            <w:noProof/>
            <w:webHidden/>
          </w:rPr>
          <w:fldChar w:fldCharType="separate"/>
        </w:r>
        <w:r w:rsidR="00F119E8">
          <w:rPr>
            <w:noProof/>
            <w:webHidden/>
          </w:rPr>
          <w:t>64</w:t>
        </w:r>
        <w:r w:rsidR="00F9362E">
          <w:rPr>
            <w:noProof/>
            <w:webHidden/>
          </w:rPr>
          <w:fldChar w:fldCharType="end"/>
        </w:r>
      </w:hyperlink>
    </w:p>
    <w:p w14:paraId="46FD65C7"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95" w:history="1">
        <w:r w:rsidR="00F9362E" w:rsidRPr="00194865">
          <w:rPr>
            <w:rStyle w:val="Hyperlink"/>
            <w:noProof/>
          </w:rPr>
          <w:t>6.6 Vulnerability – Release Date</w:t>
        </w:r>
        <w:r w:rsidR="00F9362E">
          <w:rPr>
            <w:noProof/>
            <w:webHidden/>
          </w:rPr>
          <w:tab/>
        </w:r>
        <w:r w:rsidR="00F9362E">
          <w:rPr>
            <w:noProof/>
            <w:webHidden/>
          </w:rPr>
          <w:fldChar w:fldCharType="begin"/>
        </w:r>
        <w:r w:rsidR="00F9362E">
          <w:rPr>
            <w:noProof/>
            <w:webHidden/>
          </w:rPr>
          <w:instrText xml:space="preserve"> PAGEREF _Toc478074795 \h </w:instrText>
        </w:r>
        <w:r w:rsidR="00F9362E">
          <w:rPr>
            <w:noProof/>
            <w:webHidden/>
          </w:rPr>
        </w:r>
        <w:r w:rsidR="00F9362E">
          <w:rPr>
            <w:noProof/>
            <w:webHidden/>
          </w:rPr>
          <w:fldChar w:fldCharType="separate"/>
        </w:r>
        <w:r w:rsidR="00F119E8">
          <w:rPr>
            <w:noProof/>
            <w:webHidden/>
          </w:rPr>
          <w:t>64</w:t>
        </w:r>
        <w:r w:rsidR="00F9362E">
          <w:rPr>
            <w:noProof/>
            <w:webHidden/>
          </w:rPr>
          <w:fldChar w:fldCharType="end"/>
        </w:r>
      </w:hyperlink>
    </w:p>
    <w:p w14:paraId="02366574"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798" w:history="1">
        <w:r w:rsidR="00F9362E" w:rsidRPr="00194865">
          <w:rPr>
            <w:rStyle w:val="Hyperlink"/>
            <w:noProof/>
          </w:rPr>
          <w:t>6.7 Vulnerability – Involvements</w:t>
        </w:r>
        <w:r w:rsidR="00F9362E">
          <w:rPr>
            <w:noProof/>
            <w:webHidden/>
          </w:rPr>
          <w:tab/>
        </w:r>
        <w:r w:rsidR="00F9362E">
          <w:rPr>
            <w:noProof/>
            <w:webHidden/>
          </w:rPr>
          <w:fldChar w:fldCharType="begin"/>
        </w:r>
        <w:r w:rsidR="00F9362E">
          <w:rPr>
            <w:noProof/>
            <w:webHidden/>
          </w:rPr>
          <w:instrText xml:space="preserve"> PAGEREF _Toc478074798 \h </w:instrText>
        </w:r>
        <w:r w:rsidR="00F9362E">
          <w:rPr>
            <w:noProof/>
            <w:webHidden/>
          </w:rPr>
        </w:r>
        <w:r w:rsidR="00F9362E">
          <w:rPr>
            <w:noProof/>
            <w:webHidden/>
          </w:rPr>
          <w:fldChar w:fldCharType="separate"/>
        </w:r>
        <w:r w:rsidR="00F119E8">
          <w:rPr>
            <w:noProof/>
            <w:webHidden/>
          </w:rPr>
          <w:t>65</w:t>
        </w:r>
        <w:r w:rsidR="00F9362E">
          <w:rPr>
            <w:noProof/>
            <w:webHidden/>
          </w:rPr>
          <w:fldChar w:fldCharType="end"/>
        </w:r>
      </w:hyperlink>
    </w:p>
    <w:p w14:paraId="7BDEC4AA"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802" w:history="1">
        <w:r w:rsidR="00F9362E" w:rsidRPr="00194865">
          <w:rPr>
            <w:rStyle w:val="Hyperlink"/>
            <w:noProof/>
          </w:rPr>
          <w:t>6.7.1 Vulnerability – Involvements – Involvement</w:t>
        </w:r>
        <w:r w:rsidR="00F9362E">
          <w:rPr>
            <w:noProof/>
            <w:webHidden/>
          </w:rPr>
          <w:tab/>
        </w:r>
        <w:r w:rsidR="00F9362E">
          <w:rPr>
            <w:noProof/>
            <w:webHidden/>
          </w:rPr>
          <w:fldChar w:fldCharType="begin"/>
        </w:r>
        <w:r w:rsidR="00F9362E">
          <w:rPr>
            <w:noProof/>
            <w:webHidden/>
          </w:rPr>
          <w:instrText xml:space="preserve"> PAGEREF _Toc478074802 \h </w:instrText>
        </w:r>
        <w:r w:rsidR="00F9362E">
          <w:rPr>
            <w:noProof/>
            <w:webHidden/>
          </w:rPr>
        </w:r>
        <w:r w:rsidR="00F9362E">
          <w:rPr>
            <w:noProof/>
            <w:webHidden/>
          </w:rPr>
          <w:fldChar w:fldCharType="separate"/>
        </w:r>
        <w:r w:rsidR="00F119E8">
          <w:rPr>
            <w:noProof/>
            <w:webHidden/>
          </w:rPr>
          <w:t>65</w:t>
        </w:r>
        <w:r w:rsidR="00F9362E">
          <w:rPr>
            <w:noProof/>
            <w:webHidden/>
          </w:rPr>
          <w:fldChar w:fldCharType="end"/>
        </w:r>
      </w:hyperlink>
    </w:p>
    <w:p w14:paraId="2C2BB070"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06" w:history="1">
        <w:r w:rsidR="00F9362E" w:rsidRPr="00194865">
          <w:rPr>
            <w:rStyle w:val="Hyperlink"/>
            <w:noProof/>
          </w:rPr>
          <w:t>6.7.1.1 Vulnerability – Involvements – Involvement – Description</w:t>
        </w:r>
        <w:r w:rsidR="00F9362E">
          <w:rPr>
            <w:noProof/>
            <w:webHidden/>
          </w:rPr>
          <w:tab/>
        </w:r>
        <w:r w:rsidR="00F9362E">
          <w:rPr>
            <w:noProof/>
            <w:webHidden/>
          </w:rPr>
          <w:fldChar w:fldCharType="begin"/>
        </w:r>
        <w:r w:rsidR="00F9362E">
          <w:rPr>
            <w:noProof/>
            <w:webHidden/>
          </w:rPr>
          <w:instrText xml:space="preserve"> PAGEREF _Toc478074806 \h </w:instrText>
        </w:r>
        <w:r w:rsidR="00F9362E">
          <w:rPr>
            <w:noProof/>
            <w:webHidden/>
          </w:rPr>
        </w:r>
        <w:r w:rsidR="00F9362E">
          <w:rPr>
            <w:noProof/>
            <w:webHidden/>
          </w:rPr>
          <w:fldChar w:fldCharType="separate"/>
        </w:r>
        <w:r w:rsidR="00F119E8">
          <w:rPr>
            <w:noProof/>
            <w:webHidden/>
          </w:rPr>
          <w:t>65</w:t>
        </w:r>
        <w:r w:rsidR="00F9362E">
          <w:rPr>
            <w:noProof/>
            <w:webHidden/>
          </w:rPr>
          <w:fldChar w:fldCharType="end"/>
        </w:r>
      </w:hyperlink>
    </w:p>
    <w:p w14:paraId="231C7ADA"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809" w:history="1">
        <w:r w:rsidR="00F9362E" w:rsidRPr="00194865">
          <w:rPr>
            <w:rStyle w:val="Hyperlink"/>
            <w:noProof/>
          </w:rPr>
          <w:t>6.8 Vulnerability – CVE</w:t>
        </w:r>
        <w:r w:rsidR="00F9362E">
          <w:rPr>
            <w:noProof/>
            <w:webHidden/>
          </w:rPr>
          <w:tab/>
        </w:r>
        <w:r w:rsidR="00F9362E">
          <w:rPr>
            <w:noProof/>
            <w:webHidden/>
          </w:rPr>
          <w:fldChar w:fldCharType="begin"/>
        </w:r>
        <w:r w:rsidR="00F9362E">
          <w:rPr>
            <w:noProof/>
            <w:webHidden/>
          </w:rPr>
          <w:instrText xml:space="preserve"> PAGEREF _Toc478074809 \h </w:instrText>
        </w:r>
        <w:r w:rsidR="00F9362E">
          <w:rPr>
            <w:noProof/>
            <w:webHidden/>
          </w:rPr>
        </w:r>
        <w:r w:rsidR="00F9362E">
          <w:rPr>
            <w:noProof/>
            <w:webHidden/>
          </w:rPr>
          <w:fldChar w:fldCharType="separate"/>
        </w:r>
        <w:r w:rsidR="00F119E8">
          <w:rPr>
            <w:noProof/>
            <w:webHidden/>
          </w:rPr>
          <w:t>66</w:t>
        </w:r>
        <w:r w:rsidR="00F9362E">
          <w:rPr>
            <w:noProof/>
            <w:webHidden/>
          </w:rPr>
          <w:fldChar w:fldCharType="end"/>
        </w:r>
      </w:hyperlink>
    </w:p>
    <w:p w14:paraId="16A1BF96"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811" w:history="1">
        <w:r w:rsidR="00F9362E" w:rsidRPr="00194865">
          <w:rPr>
            <w:rStyle w:val="Hyperlink"/>
            <w:noProof/>
          </w:rPr>
          <w:t>6.9 Vulnerability – CWE</w:t>
        </w:r>
        <w:r w:rsidR="00F9362E">
          <w:rPr>
            <w:noProof/>
            <w:webHidden/>
          </w:rPr>
          <w:tab/>
        </w:r>
        <w:r w:rsidR="00F9362E">
          <w:rPr>
            <w:noProof/>
            <w:webHidden/>
          </w:rPr>
          <w:fldChar w:fldCharType="begin"/>
        </w:r>
        <w:r w:rsidR="00F9362E">
          <w:rPr>
            <w:noProof/>
            <w:webHidden/>
          </w:rPr>
          <w:instrText xml:space="preserve"> PAGEREF _Toc478074811 \h </w:instrText>
        </w:r>
        <w:r w:rsidR="00F9362E">
          <w:rPr>
            <w:noProof/>
            <w:webHidden/>
          </w:rPr>
        </w:r>
        <w:r w:rsidR="00F9362E">
          <w:rPr>
            <w:noProof/>
            <w:webHidden/>
          </w:rPr>
          <w:fldChar w:fldCharType="separate"/>
        </w:r>
        <w:r w:rsidR="00F119E8">
          <w:rPr>
            <w:noProof/>
            <w:webHidden/>
          </w:rPr>
          <w:t>67</w:t>
        </w:r>
        <w:r w:rsidR="00F9362E">
          <w:rPr>
            <w:noProof/>
            <w:webHidden/>
          </w:rPr>
          <w:fldChar w:fldCharType="end"/>
        </w:r>
      </w:hyperlink>
    </w:p>
    <w:p w14:paraId="563F8E6B"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812" w:history="1">
        <w:r w:rsidR="00F9362E" w:rsidRPr="00194865">
          <w:rPr>
            <w:rStyle w:val="Hyperlink"/>
            <w:noProof/>
          </w:rPr>
          <w:t>6.10 Vulnerability – Product Statuses</w:t>
        </w:r>
        <w:r w:rsidR="00F9362E">
          <w:rPr>
            <w:noProof/>
            <w:webHidden/>
          </w:rPr>
          <w:tab/>
        </w:r>
        <w:r w:rsidR="00F9362E">
          <w:rPr>
            <w:noProof/>
            <w:webHidden/>
          </w:rPr>
          <w:fldChar w:fldCharType="begin"/>
        </w:r>
        <w:r w:rsidR="00F9362E">
          <w:rPr>
            <w:noProof/>
            <w:webHidden/>
          </w:rPr>
          <w:instrText xml:space="preserve"> PAGEREF _Toc478074812 \h </w:instrText>
        </w:r>
        <w:r w:rsidR="00F9362E">
          <w:rPr>
            <w:noProof/>
            <w:webHidden/>
          </w:rPr>
        </w:r>
        <w:r w:rsidR="00F9362E">
          <w:rPr>
            <w:noProof/>
            <w:webHidden/>
          </w:rPr>
          <w:fldChar w:fldCharType="separate"/>
        </w:r>
        <w:r w:rsidR="00F119E8">
          <w:rPr>
            <w:noProof/>
            <w:webHidden/>
          </w:rPr>
          <w:t>67</w:t>
        </w:r>
        <w:r w:rsidR="00F9362E">
          <w:rPr>
            <w:noProof/>
            <w:webHidden/>
          </w:rPr>
          <w:fldChar w:fldCharType="end"/>
        </w:r>
      </w:hyperlink>
    </w:p>
    <w:p w14:paraId="5F479029"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816" w:history="1">
        <w:r w:rsidR="00F9362E" w:rsidRPr="00194865">
          <w:rPr>
            <w:rStyle w:val="Hyperlink"/>
            <w:noProof/>
          </w:rPr>
          <w:t>6.10.1 Vulnerability – Product Statuses – Status</w:t>
        </w:r>
        <w:r w:rsidR="00F9362E">
          <w:rPr>
            <w:noProof/>
            <w:webHidden/>
          </w:rPr>
          <w:tab/>
        </w:r>
        <w:r w:rsidR="00F9362E">
          <w:rPr>
            <w:noProof/>
            <w:webHidden/>
          </w:rPr>
          <w:fldChar w:fldCharType="begin"/>
        </w:r>
        <w:r w:rsidR="00F9362E">
          <w:rPr>
            <w:noProof/>
            <w:webHidden/>
          </w:rPr>
          <w:instrText xml:space="preserve"> PAGEREF _Toc478074816 \h </w:instrText>
        </w:r>
        <w:r w:rsidR="00F9362E">
          <w:rPr>
            <w:noProof/>
            <w:webHidden/>
          </w:rPr>
        </w:r>
        <w:r w:rsidR="00F9362E">
          <w:rPr>
            <w:noProof/>
            <w:webHidden/>
          </w:rPr>
          <w:fldChar w:fldCharType="separate"/>
        </w:r>
        <w:r w:rsidR="00F119E8">
          <w:rPr>
            <w:noProof/>
            <w:webHidden/>
          </w:rPr>
          <w:t>67</w:t>
        </w:r>
        <w:r w:rsidR="00F9362E">
          <w:rPr>
            <w:noProof/>
            <w:webHidden/>
          </w:rPr>
          <w:fldChar w:fldCharType="end"/>
        </w:r>
      </w:hyperlink>
    </w:p>
    <w:p w14:paraId="5772674F"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17" w:history="1">
        <w:r w:rsidR="00F9362E" w:rsidRPr="00194865">
          <w:rPr>
            <w:rStyle w:val="Hyperlink"/>
            <w:noProof/>
          </w:rPr>
          <w:t>6.10.1.1 Vulnerability – Product Statuses – Status – Product ID</w:t>
        </w:r>
        <w:r w:rsidR="00F9362E">
          <w:rPr>
            <w:noProof/>
            <w:webHidden/>
          </w:rPr>
          <w:tab/>
        </w:r>
        <w:r w:rsidR="00F9362E">
          <w:rPr>
            <w:noProof/>
            <w:webHidden/>
          </w:rPr>
          <w:fldChar w:fldCharType="begin"/>
        </w:r>
        <w:r w:rsidR="00F9362E">
          <w:rPr>
            <w:noProof/>
            <w:webHidden/>
          </w:rPr>
          <w:instrText xml:space="preserve"> PAGEREF _Toc478074817 \h </w:instrText>
        </w:r>
        <w:r w:rsidR="00F9362E">
          <w:rPr>
            <w:noProof/>
            <w:webHidden/>
          </w:rPr>
        </w:r>
        <w:r w:rsidR="00F9362E">
          <w:rPr>
            <w:noProof/>
            <w:webHidden/>
          </w:rPr>
          <w:fldChar w:fldCharType="separate"/>
        </w:r>
        <w:r w:rsidR="00F119E8">
          <w:rPr>
            <w:noProof/>
            <w:webHidden/>
          </w:rPr>
          <w:t>68</w:t>
        </w:r>
        <w:r w:rsidR="00F9362E">
          <w:rPr>
            <w:noProof/>
            <w:webHidden/>
          </w:rPr>
          <w:fldChar w:fldCharType="end"/>
        </w:r>
      </w:hyperlink>
    </w:p>
    <w:p w14:paraId="5AF2298C"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818" w:history="1">
        <w:r w:rsidR="00F9362E" w:rsidRPr="00194865">
          <w:rPr>
            <w:rStyle w:val="Hyperlink"/>
            <w:noProof/>
          </w:rPr>
          <w:t>6.11 Vulnerability – Threats</w:t>
        </w:r>
        <w:r w:rsidR="00F9362E">
          <w:rPr>
            <w:noProof/>
            <w:webHidden/>
          </w:rPr>
          <w:tab/>
        </w:r>
        <w:r w:rsidR="00F9362E">
          <w:rPr>
            <w:noProof/>
            <w:webHidden/>
          </w:rPr>
          <w:fldChar w:fldCharType="begin"/>
        </w:r>
        <w:r w:rsidR="00F9362E">
          <w:rPr>
            <w:noProof/>
            <w:webHidden/>
          </w:rPr>
          <w:instrText xml:space="preserve"> PAGEREF _Toc478074818 \h </w:instrText>
        </w:r>
        <w:r w:rsidR="00F9362E">
          <w:rPr>
            <w:noProof/>
            <w:webHidden/>
          </w:rPr>
        </w:r>
        <w:r w:rsidR="00F9362E">
          <w:rPr>
            <w:noProof/>
            <w:webHidden/>
          </w:rPr>
          <w:fldChar w:fldCharType="separate"/>
        </w:r>
        <w:r w:rsidR="00F119E8">
          <w:rPr>
            <w:noProof/>
            <w:webHidden/>
          </w:rPr>
          <w:t>68</w:t>
        </w:r>
        <w:r w:rsidR="00F9362E">
          <w:rPr>
            <w:noProof/>
            <w:webHidden/>
          </w:rPr>
          <w:fldChar w:fldCharType="end"/>
        </w:r>
      </w:hyperlink>
    </w:p>
    <w:p w14:paraId="1730D6A0"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823" w:history="1">
        <w:r w:rsidR="00F9362E" w:rsidRPr="00194865">
          <w:rPr>
            <w:rStyle w:val="Hyperlink"/>
            <w:noProof/>
          </w:rPr>
          <w:t>6.11.1 Vulnerability – Threats – Threat</w:t>
        </w:r>
        <w:r w:rsidR="00F9362E">
          <w:rPr>
            <w:noProof/>
            <w:webHidden/>
          </w:rPr>
          <w:tab/>
        </w:r>
        <w:r w:rsidR="00F9362E">
          <w:rPr>
            <w:noProof/>
            <w:webHidden/>
          </w:rPr>
          <w:fldChar w:fldCharType="begin"/>
        </w:r>
        <w:r w:rsidR="00F9362E">
          <w:rPr>
            <w:noProof/>
            <w:webHidden/>
          </w:rPr>
          <w:instrText xml:space="preserve"> PAGEREF _Toc478074823 \h </w:instrText>
        </w:r>
        <w:r w:rsidR="00F9362E">
          <w:rPr>
            <w:noProof/>
            <w:webHidden/>
          </w:rPr>
        </w:r>
        <w:r w:rsidR="00F9362E">
          <w:rPr>
            <w:noProof/>
            <w:webHidden/>
          </w:rPr>
          <w:fldChar w:fldCharType="separate"/>
        </w:r>
        <w:r w:rsidR="00F119E8">
          <w:rPr>
            <w:noProof/>
            <w:webHidden/>
          </w:rPr>
          <w:t>69</w:t>
        </w:r>
        <w:r w:rsidR="00F9362E">
          <w:rPr>
            <w:noProof/>
            <w:webHidden/>
          </w:rPr>
          <w:fldChar w:fldCharType="end"/>
        </w:r>
      </w:hyperlink>
    </w:p>
    <w:p w14:paraId="47A667C7"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27" w:history="1">
        <w:r w:rsidR="00F9362E" w:rsidRPr="00194865">
          <w:rPr>
            <w:rStyle w:val="Hyperlink"/>
            <w:noProof/>
          </w:rPr>
          <w:t>6.11.1.1 Vulnerability – Threats – Threat – Description</w:t>
        </w:r>
        <w:r w:rsidR="00F9362E">
          <w:rPr>
            <w:noProof/>
            <w:webHidden/>
          </w:rPr>
          <w:tab/>
        </w:r>
        <w:r w:rsidR="00F9362E">
          <w:rPr>
            <w:noProof/>
            <w:webHidden/>
          </w:rPr>
          <w:fldChar w:fldCharType="begin"/>
        </w:r>
        <w:r w:rsidR="00F9362E">
          <w:rPr>
            <w:noProof/>
            <w:webHidden/>
          </w:rPr>
          <w:instrText xml:space="preserve"> PAGEREF _Toc478074827 \h </w:instrText>
        </w:r>
        <w:r w:rsidR="00F9362E">
          <w:rPr>
            <w:noProof/>
            <w:webHidden/>
          </w:rPr>
        </w:r>
        <w:r w:rsidR="00F9362E">
          <w:rPr>
            <w:noProof/>
            <w:webHidden/>
          </w:rPr>
          <w:fldChar w:fldCharType="separate"/>
        </w:r>
        <w:r w:rsidR="00F119E8">
          <w:rPr>
            <w:noProof/>
            <w:webHidden/>
          </w:rPr>
          <w:t>70</w:t>
        </w:r>
        <w:r w:rsidR="00F9362E">
          <w:rPr>
            <w:noProof/>
            <w:webHidden/>
          </w:rPr>
          <w:fldChar w:fldCharType="end"/>
        </w:r>
      </w:hyperlink>
    </w:p>
    <w:p w14:paraId="55E82B36"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28" w:history="1">
        <w:r w:rsidR="00F9362E" w:rsidRPr="00194865">
          <w:rPr>
            <w:rStyle w:val="Hyperlink"/>
            <w:noProof/>
          </w:rPr>
          <w:t>6.11.1.2 Vulnerability – Threats – Threat – Product ID</w:t>
        </w:r>
        <w:r w:rsidR="00F9362E">
          <w:rPr>
            <w:noProof/>
            <w:webHidden/>
          </w:rPr>
          <w:tab/>
        </w:r>
        <w:r w:rsidR="00F9362E">
          <w:rPr>
            <w:noProof/>
            <w:webHidden/>
          </w:rPr>
          <w:fldChar w:fldCharType="begin"/>
        </w:r>
        <w:r w:rsidR="00F9362E">
          <w:rPr>
            <w:noProof/>
            <w:webHidden/>
          </w:rPr>
          <w:instrText xml:space="preserve"> PAGEREF _Toc478074828 \h </w:instrText>
        </w:r>
        <w:r w:rsidR="00F9362E">
          <w:rPr>
            <w:noProof/>
            <w:webHidden/>
          </w:rPr>
        </w:r>
        <w:r w:rsidR="00F9362E">
          <w:rPr>
            <w:noProof/>
            <w:webHidden/>
          </w:rPr>
          <w:fldChar w:fldCharType="separate"/>
        </w:r>
        <w:r w:rsidR="00F119E8">
          <w:rPr>
            <w:noProof/>
            <w:webHidden/>
          </w:rPr>
          <w:t>71</w:t>
        </w:r>
        <w:r w:rsidR="00F9362E">
          <w:rPr>
            <w:noProof/>
            <w:webHidden/>
          </w:rPr>
          <w:fldChar w:fldCharType="end"/>
        </w:r>
      </w:hyperlink>
    </w:p>
    <w:p w14:paraId="46CEA25D"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32" w:history="1">
        <w:r w:rsidR="00F9362E" w:rsidRPr="00194865">
          <w:rPr>
            <w:rStyle w:val="Hyperlink"/>
            <w:noProof/>
          </w:rPr>
          <w:t>6.11.1.3 Vulnerability – Threats – Threat – Group ID</w:t>
        </w:r>
        <w:r w:rsidR="00F9362E">
          <w:rPr>
            <w:noProof/>
            <w:webHidden/>
          </w:rPr>
          <w:tab/>
        </w:r>
        <w:r w:rsidR="00F9362E">
          <w:rPr>
            <w:noProof/>
            <w:webHidden/>
          </w:rPr>
          <w:fldChar w:fldCharType="begin"/>
        </w:r>
        <w:r w:rsidR="00F9362E">
          <w:rPr>
            <w:noProof/>
            <w:webHidden/>
          </w:rPr>
          <w:instrText xml:space="preserve"> PAGEREF _Toc478074832 \h </w:instrText>
        </w:r>
        <w:r w:rsidR="00F9362E">
          <w:rPr>
            <w:noProof/>
            <w:webHidden/>
          </w:rPr>
        </w:r>
        <w:r w:rsidR="00F9362E">
          <w:rPr>
            <w:noProof/>
            <w:webHidden/>
          </w:rPr>
          <w:fldChar w:fldCharType="separate"/>
        </w:r>
        <w:r w:rsidR="00F119E8">
          <w:rPr>
            <w:noProof/>
            <w:webHidden/>
          </w:rPr>
          <w:t>71</w:t>
        </w:r>
        <w:r w:rsidR="00F9362E">
          <w:rPr>
            <w:noProof/>
            <w:webHidden/>
          </w:rPr>
          <w:fldChar w:fldCharType="end"/>
        </w:r>
      </w:hyperlink>
    </w:p>
    <w:p w14:paraId="0037AB45"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833" w:history="1">
        <w:r w:rsidR="00F9362E" w:rsidRPr="00194865">
          <w:rPr>
            <w:rStyle w:val="Hyperlink"/>
            <w:noProof/>
          </w:rPr>
          <w:t>6.12 Vulnerability – CVSS Score Sets</w:t>
        </w:r>
        <w:r w:rsidR="00F9362E">
          <w:rPr>
            <w:noProof/>
            <w:webHidden/>
          </w:rPr>
          <w:tab/>
        </w:r>
        <w:r w:rsidR="00F9362E">
          <w:rPr>
            <w:noProof/>
            <w:webHidden/>
          </w:rPr>
          <w:fldChar w:fldCharType="begin"/>
        </w:r>
        <w:r w:rsidR="00F9362E">
          <w:rPr>
            <w:noProof/>
            <w:webHidden/>
          </w:rPr>
          <w:instrText xml:space="preserve"> PAGEREF _Toc478074833 \h </w:instrText>
        </w:r>
        <w:r w:rsidR="00F9362E">
          <w:rPr>
            <w:noProof/>
            <w:webHidden/>
          </w:rPr>
        </w:r>
        <w:r w:rsidR="00F9362E">
          <w:rPr>
            <w:noProof/>
            <w:webHidden/>
          </w:rPr>
          <w:fldChar w:fldCharType="separate"/>
        </w:r>
        <w:r w:rsidR="00F119E8">
          <w:rPr>
            <w:noProof/>
            <w:webHidden/>
          </w:rPr>
          <w:t>72</w:t>
        </w:r>
        <w:r w:rsidR="00F9362E">
          <w:rPr>
            <w:noProof/>
            <w:webHidden/>
          </w:rPr>
          <w:fldChar w:fldCharType="end"/>
        </w:r>
      </w:hyperlink>
    </w:p>
    <w:p w14:paraId="72B2359A"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835" w:history="1">
        <w:r w:rsidR="00F9362E" w:rsidRPr="00194865">
          <w:rPr>
            <w:rStyle w:val="Hyperlink"/>
            <w:noProof/>
          </w:rPr>
          <w:t>6.12.1 Vulnerability – CVSS Score Sets – Score Set V2</w:t>
        </w:r>
        <w:r w:rsidR="00F9362E">
          <w:rPr>
            <w:noProof/>
            <w:webHidden/>
          </w:rPr>
          <w:tab/>
        </w:r>
        <w:r w:rsidR="00F9362E">
          <w:rPr>
            <w:noProof/>
            <w:webHidden/>
          </w:rPr>
          <w:fldChar w:fldCharType="begin"/>
        </w:r>
        <w:r w:rsidR="00F9362E">
          <w:rPr>
            <w:noProof/>
            <w:webHidden/>
          </w:rPr>
          <w:instrText xml:space="preserve"> PAGEREF _Toc478074835 \h </w:instrText>
        </w:r>
        <w:r w:rsidR="00F9362E">
          <w:rPr>
            <w:noProof/>
            <w:webHidden/>
          </w:rPr>
        </w:r>
        <w:r w:rsidR="00F9362E">
          <w:rPr>
            <w:noProof/>
            <w:webHidden/>
          </w:rPr>
          <w:fldChar w:fldCharType="separate"/>
        </w:r>
        <w:r w:rsidR="00F119E8">
          <w:rPr>
            <w:noProof/>
            <w:webHidden/>
          </w:rPr>
          <w:t>73</w:t>
        </w:r>
        <w:r w:rsidR="00F9362E">
          <w:rPr>
            <w:noProof/>
            <w:webHidden/>
          </w:rPr>
          <w:fldChar w:fldCharType="end"/>
        </w:r>
      </w:hyperlink>
    </w:p>
    <w:p w14:paraId="39BF5659"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36" w:history="1">
        <w:r w:rsidR="00F9362E" w:rsidRPr="00194865">
          <w:rPr>
            <w:rStyle w:val="Hyperlink"/>
            <w:noProof/>
          </w:rPr>
          <w:t>6.12.1.1 Vulnerability – CVSS Score Sets – Score Set V2 – Base Score V2</w:t>
        </w:r>
        <w:r w:rsidR="00F9362E">
          <w:rPr>
            <w:noProof/>
            <w:webHidden/>
          </w:rPr>
          <w:tab/>
        </w:r>
        <w:r w:rsidR="00F9362E">
          <w:rPr>
            <w:noProof/>
            <w:webHidden/>
          </w:rPr>
          <w:fldChar w:fldCharType="begin"/>
        </w:r>
        <w:r w:rsidR="00F9362E">
          <w:rPr>
            <w:noProof/>
            <w:webHidden/>
          </w:rPr>
          <w:instrText xml:space="preserve"> PAGEREF _Toc478074836 \h </w:instrText>
        </w:r>
        <w:r w:rsidR="00F9362E">
          <w:rPr>
            <w:noProof/>
            <w:webHidden/>
          </w:rPr>
        </w:r>
        <w:r w:rsidR="00F9362E">
          <w:rPr>
            <w:noProof/>
            <w:webHidden/>
          </w:rPr>
          <w:fldChar w:fldCharType="separate"/>
        </w:r>
        <w:r w:rsidR="00F119E8">
          <w:rPr>
            <w:noProof/>
            <w:webHidden/>
          </w:rPr>
          <w:t>73</w:t>
        </w:r>
        <w:r w:rsidR="00F9362E">
          <w:rPr>
            <w:noProof/>
            <w:webHidden/>
          </w:rPr>
          <w:fldChar w:fldCharType="end"/>
        </w:r>
      </w:hyperlink>
    </w:p>
    <w:p w14:paraId="7C6070DD"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37" w:history="1">
        <w:r w:rsidR="00F9362E" w:rsidRPr="00194865">
          <w:rPr>
            <w:rStyle w:val="Hyperlink"/>
            <w:noProof/>
          </w:rPr>
          <w:t>6.12.1.2 Vulnerability – CVSS Score Sets – Score Set V2 – Temporal Score V2</w:t>
        </w:r>
        <w:r w:rsidR="00F9362E">
          <w:rPr>
            <w:noProof/>
            <w:webHidden/>
          </w:rPr>
          <w:tab/>
        </w:r>
        <w:r w:rsidR="00F9362E">
          <w:rPr>
            <w:noProof/>
            <w:webHidden/>
          </w:rPr>
          <w:fldChar w:fldCharType="begin"/>
        </w:r>
        <w:r w:rsidR="00F9362E">
          <w:rPr>
            <w:noProof/>
            <w:webHidden/>
          </w:rPr>
          <w:instrText xml:space="preserve"> PAGEREF _Toc478074837 \h </w:instrText>
        </w:r>
        <w:r w:rsidR="00F9362E">
          <w:rPr>
            <w:noProof/>
            <w:webHidden/>
          </w:rPr>
        </w:r>
        <w:r w:rsidR="00F9362E">
          <w:rPr>
            <w:noProof/>
            <w:webHidden/>
          </w:rPr>
          <w:fldChar w:fldCharType="separate"/>
        </w:r>
        <w:r w:rsidR="00F119E8">
          <w:rPr>
            <w:noProof/>
            <w:webHidden/>
          </w:rPr>
          <w:t>73</w:t>
        </w:r>
        <w:r w:rsidR="00F9362E">
          <w:rPr>
            <w:noProof/>
            <w:webHidden/>
          </w:rPr>
          <w:fldChar w:fldCharType="end"/>
        </w:r>
      </w:hyperlink>
    </w:p>
    <w:p w14:paraId="1AD6DB01"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38" w:history="1">
        <w:r w:rsidR="00F9362E" w:rsidRPr="00194865">
          <w:rPr>
            <w:rStyle w:val="Hyperlink"/>
            <w:noProof/>
          </w:rPr>
          <w:t>6.12.1.3 Vulnerability – CVSS Score Sets – Score Set V2 – Environmental ScoreV2</w:t>
        </w:r>
        <w:r w:rsidR="00F9362E">
          <w:rPr>
            <w:noProof/>
            <w:webHidden/>
          </w:rPr>
          <w:tab/>
        </w:r>
        <w:r w:rsidR="00F9362E">
          <w:rPr>
            <w:noProof/>
            <w:webHidden/>
          </w:rPr>
          <w:fldChar w:fldCharType="begin"/>
        </w:r>
        <w:r w:rsidR="00F9362E">
          <w:rPr>
            <w:noProof/>
            <w:webHidden/>
          </w:rPr>
          <w:instrText xml:space="preserve"> PAGEREF _Toc478074838 \h </w:instrText>
        </w:r>
        <w:r w:rsidR="00F9362E">
          <w:rPr>
            <w:noProof/>
            <w:webHidden/>
          </w:rPr>
        </w:r>
        <w:r w:rsidR="00F9362E">
          <w:rPr>
            <w:noProof/>
            <w:webHidden/>
          </w:rPr>
          <w:fldChar w:fldCharType="separate"/>
        </w:r>
        <w:r w:rsidR="00F119E8">
          <w:rPr>
            <w:noProof/>
            <w:webHidden/>
          </w:rPr>
          <w:t>73</w:t>
        </w:r>
        <w:r w:rsidR="00F9362E">
          <w:rPr>
            <w:noProof/>
            <w:webHidden/>
          </w:rPr>
          <w:fldChar w:fldCharType="end"/>
        </w:r>
      </w:hyperlink>
    </w:p>
    <w:p w14:paraId="3F9C6DA3"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39" w:history="1">
        <w:r w:rsidR="00F9362E" w:rsidRPr="00194865">
          <w:rPr>
            <w:rStyle w:val="Hyperlink"/>
            <w:noProof/>
          </w:rPr>
          <w:t>6.12.1.4 Vulnerability – CVSS Score Sets – Score Set V2 – Vector V2</w:t>
        </w:r>
        <w:r w:rsidR="00F9362E">
          <w:rPr>
            <w:noProof/>
            <w:webHidden/>
          </w:rPr>
          <w:tab/>
        </w:r>
        <w:r w:rsidR="00F9362E">
          <w:rPr>
            <w:noProof/>
            <w:webHidden/>
          </w:rPr>
          <w:fldChar w:fldCharType="begin"/>
        </w:r>
        <w:r w:rsidR="00F9362E">
          <w:rPr>
            <w:noProof/>
            <w:webHidden/>
          </w:rPr>
          <w:instrText xml:space="preserve"> PAGEREF _Toc478074839 \h </w:instrText>
        </w:r>
        <w:r w:rsidR="00F9362E">
          <w:rPr>
            <w:noProof/>
            <w:webHidden/>
          </w:rPr>
        </w:r>
        <w:r w:rsidR="00F9362E">
          <w:rPr>
            <w:noProof/>
            <w:webHidden/>
          </w:rPr>
          <w:fldChar w:fldCharType="separate"/>
        </w:r>
        <w:r w:rsidR="00F119E8">
          <w:rPr>
            <w:noProof/>
            <w:webHidden/>
          </w:rPr>
          <w:t>74</w:t>
        </w:r>
        <w:r w:rsidR="00F9362E">
          <w:rPr>
            <w:noProof/>
            <w:webHidden/>
          </w:rPr>
          <w:fldChar w:fldCharType="end"/>
        </w:r>
      </w:hyperlink>
    </w:p>
    <w:p w14:paraId="6F26C97F"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40" w:history="1">
        <w:r w:rsidR="00F9362E" w:rsidRPr="00194865">
          <w:rPr>
            <w:rStyle w:val="Hyperlink"/>
            <w:noProof/>
          </w:rPr>
          <w:t>6.12.1.5 Vulnerability – CVSS Score Sets – Score Set V2 – Product ID</w:t>
        </w:r>
        <w:r w:rsidR="00F9362E">
          <w:rPr>
            <w:noProof/>
            <w:webHidden/>
          </w:rPr>
          <w:tab/>
        </w:r>
        <w:r w:rsidR="00F9362E">
          <w:rPr>
            <w:noProof/>
            <w:webHidden/>
          </w:rPr>
          <w:fldChar w:fldCharType="begin"/>
        </w:r>
        <w:r w:rsidR="00F9362E">
          <w:rPr>
            <w:noProof/>
            <w:webHidden/>
          </w:rPr>
          <w:instrText xml:space="preserve"> PAGEREF _Toc478074840 \h </w:instrText>
        </w:r>
        <w:r w:rsidR="00F9362E">
          <w:rPr>
            <w:noProof/>
            <w:webHidden/>
          </w:rPr>
        </w:r>
        <w:r w:rsidR="00F9362E">
          <w:rPr>
            <w:noProof/>
            <w:webHidden/>
          </w:rPr>
          <w:fldChar w:fldCharType="separate"/>
        </w:r>
        <w:r w:rsidR="00F119E8">
          <w:rPr>
            <w:noProof/>
            <w:webHidden/>
          </w:rPr>
          <w:t>75</w:t>
        </w:r>
        <w:r w:rsidR="00F9362E">
          <w:rPr>
            <w:noProof/>
            <w:webHidden/>
          </w:rPr>
          <w:fldChar w:fldCharType="end"/>
        </w:r>
      </w:hyperlink>
    </w:p>
    <w:p w14:paraId="3E0D11AF"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841" w:history="1">
        <w:r w:rsidR="00F9362E" w:rsidRPr="00194865">
          <w:rPr>
            <w:rStyle w:val="Hyperlink"/>
            <w:noProof/>
          </w:rPr>
          <w:t>6.12.2 Vulnerability – CVSS Score Sets – Score Set V3</w:t>
        </w:r>
        <w:r w:rsidR="00F9362E">
          <w:rPr>
            <w:noProof/>
            <w:webHidden/>
          </w:rPr>
          <w:tab/>
        </w:r>
        <w:r w:rsidR="00F9362E">
          <w:rPr>
            <w:noProof/>
            <w:webHidden/>
          </w:rPr>
          <w:fldChar w:fldCharType="begin"/>
        </w:r>
        <w:r w:rsidR="00F9362E">
          <w:rPr>
            <w:noProof/>
            <w:webHidden/>
          </w:rPr>
          <w:instrText xml:space="preserve"> PAGEREF _Toc478074841 \h </w:instrText>
        </w:r>
        <w:r w:rsidR="00F9362E">
          <w:rPr>
            <w:noProof/>
            <w:webHidden/>
          </w:rPr>
        </w:r>
        <w:r w:rsidR="00F9362E">
          <w:rPr>
            <w:noProof/>
            <w:webHidden/>
          </w:rPr>
          <w:fldChar w:fldCharType="separate"/>
        </w:r>
        <w:r w:rsidR="00F119E8">
          <w:rPr>
            <w:noProof/>
            <w:webHidden/>
          </w:rPr>
          <w:t>75</w:t>
        </w:r>
        <w:r w:rsidR="00F9362E">
          <w:rPr>
            <w:noProof/>
            <w:webHidden/>
          </w:rPr>
          <w:fldChar w:fldCharType="end"/>
        </w:r>
      </w:hyperlink>
    </w:p>
    <w:p w14:paraId="166C4CDB"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47" w:history="1">
        <w:r w:rsidR="00F9362E" w:rsidRPr="00194865">
          <w:rPr>
            <w:rStyle w:val="Hyperlink"/>
            <w:noProof/>
          </w:rPr>
          <w:t>6.12.2.1 Vulnerability – CVSS Score Sets – Score Set V3 – Base Score V3</w:t>
        </w:r>
        <w:r w:rsidR="00F9362E">
          <w:rPr>
            <w:noProof/>
            <w:webHidden/>
          </w:rPr>
          <w:tab/>
        </w:r>
        <w:r w:rsidR="00F9362E">
          <w:rPr>
            <w:noProof/>
            <w:webHidden/>
          </w:rPr>
          <w:fldChar w:fldCharType="begin"/>
        </w:r>
        <w:r w:rsidR="00F9362E">
          <w:rPr>
            <w:noProof/>
            <w:webHidden/>
          </w:rPr>
          <w:instrText xml:space="preserve"> PAGEREF _Toc478074847 \h </w:instrText>
        </w:r>
        <w:r w:rsidR="00F9362E">
          <w:rPr>
            <w:noProof/>
            <w:webHidden/>
          </w:rPr>
        </w:r>
        <w:r w:rsidR="00F9362E">
          <w:rPr>
            <w:noProof/>
            <w:webHidden/>
          </w:rPr>
          <w:fldChar w:fldCharType="separate"/>
        </w:r>
        <w:r w:rsidR="00F119E8">
          <w:rPr>
            <w:noProof/>
            <w:webHidden/>
          </w:rPr>
          <w:t>75</w:t>
        </w:r>
        <w:r w:rsidR="00F9362E">
          <w:rPr>
            <w:noProof/>
            <w:webHidden/>
          </w:rPr>
          <w:fldChar w:fldCharType="end"/>
        </w:r>
      </w:hyperlink>
    </w:p>
    <w:p w14:paraId="53CD1EB6"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48" w:history="1">
        <w:r w:rsidR="00F9362E" w:rsidRPr="00194865">
          <w:rPr>
            <w:rStyle w:val="Hyperlink"/>
            <w:noProof/>
          </w:rPr>
          <w:t>6.12.2.2 Vulnerability – CVSS Score Sets – Score Set V3 – Temporal Score V3</w:t>
        </w:r>
        <w:r w:rsidR="00F9362E">
          <w:rPr>
            <w:noProof/>
            <w:webHidden/>
          </w:rPr>
          <w:tab/>
        </w:r>
        <w:r w:rsidR="00F9362E">
          <w:rPr>
            <w:noProof/>
            <w:webHidden/>
          </w:rPr>
          <w:fldChar w:fldCharType="begin"/>
        </w:r>
        <w:r w:rsidR="00F9362E">
          <w:rPr>
            <w:noProof/>
            <w:webHidden/>
          </w:rPr>
          <w:instrText xml:space="preserve"> PAGEREF _Toc478074848 \h </w:instrText>
        </w:r>
        <w:r w:rsidR="00F9362E">
          <w:rPr>
            <w:noProof/>
            <w:webHidden/>
          </w:rPr>
        </w:r>
        <w:r w:rsidR="00F9362E">
          <w:rPr>
            <w:noProof/>
            <w:webHidden/>
          </w:rPr>
          <w:fldChar w:fldCharType="separate"/>
        </w:r>
        <w:r w:rsidR="00F119E8">
          <w:rPr>
            <w:noProof/>
            <w:webHidden/>
          </w:rPr>
          <w:t>75</w:t>
        </w:r>
        <w:r w:rsidR="00F9362E">
          <w:rPr>
            <w:noProof/>
            <w:webHidden/>
          </w:rPr>
          <w:fldChar w:fldCharType="end"/>
        </w:r>
      </w:hyperlink>
    </w:p>
    <w:p w14:paraId="7F200BF2"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49" w:history="1">
        <w:r w:rsidR="00F9362E" w:rsidRPr="00194865">
          <w:rPr>
            <w:rStyle w:val="Hyperlink"/>
            <w:noProof/>
          </w:rPr>
          <w:t>6.12.2.3 Vulnerability – CVSS Score Sets – Score Set V3 – Environmental ScoreV3</w:t>
        </w:r>
        <w:r w:rsidR="00F9362E">
          <w:rPr>
            <w:noProof/>
            <w:webHidden/>
          </w:rPr>
          <w:tab/>
        </w:r>
        <w:r w:rsidR="00F9362E">
          <w:rPr>
            <w:noProof/>
            <w:webHidden/>
          </w:rPr>
          <w:fldChar w:fldCharType="begin"/>
        </w:r>
        <w:r w:rsidR="00F9362E">
          <w:rPr>
            <w:noProof/>
            <w:webHidden/>
          </w:rPr>
          <w:instrText xml:space="preserve"> PAGEREF _Toc478074849 \h </w:instrText>
        </w:r>
        <w:r w:rsidR="00F9362E">
          <w:rPr>
            <w:noProof/>
            <w:webHidden/>
          </w:rPr>
        </w:r>
        <w:r w:rsidR="00F9362E">
          <w:rPr>
            <w:noProof/>
            <w:webHidden/>
          </w:rPr>
          <w:fldChar w:fldCharType="separate"/>
        </w:r>
        <w:r w:rsidR="00F119E8">
          <w:rPr>
            <w:noProof/>
            <w:webHidden/>
          </w:rPr>
          <w:t>76</w:t>
        </w:r>
        <w:r w:rsidR="00F9362E">
          <w:rPr>
            <w:noProof/>
            <w:webHidden/>
          </w:rPr>
          <w:fldChar w:fldCharType="end"/>
        </w:r>
      </w:hyperlink>
    </w:p>
    <w:p w14:paraId="0B774F55"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50" w:history="1">
        <w:r w:rsidR="00F9362E" w:rsidRPr="00194865">
          <w:rPr>
            <w:rStyle w:val="Hyperlink"/>
            <w:noProof/>
          </w:rPr>
          <w:t>6.12.2.4 Vulnerability – CVSS Score Sets – Score Set V3 – Vector V3</w:t>
        </w:r>
        <w:r w:rsidR="00F9362E">
          <w:rPr>
            <w:noProof/>
            <w:webHidden/>
          </w:rPr>
          <w:tab/>
        </w:r>
        <w:r w:rsidR="00F9362E">
          <w:rPr>
            <w:noProof/>
            <w:webHidden/>
          </w:rPr>
          <w:fldChar w:fldCharType="begin"/>
        </w:r>
        <w:r w:rsidR="00F9362E">
          <w:rPr>
            <w:noProof/>
            <w:webHidden/>
          </w:rPr>
          <w:instrText xml:space="preserve"> PAGEREF _Toc478074850 \h </w:instrText>
        </w:r>
        <w:r w:rsidR="00F9362E">
          <w:rPr>
            <w:noProof/>
            <w:webHidden/>
          </w:rPr>
        </w:r>
        <w:r w:rsidR="00F9362E">
          <w:rPr>
            <w:noProof/>
            <w:webHidden/>
          </w:rPr>
          <w:fldChar w:fldCharType="separate"/>
        </w:r>
        <w:r w:rsidR="00F119E8">
          <w:rPr>
            <w:noProof/>
            <w:webHidden/>
          </w:rPr>
          <w:t>76</w:t>
        </w:r>
        <w:r w:rsidR="00F9362E">
          <w:rPr>
            <w:noProof/>
            <w:webHidden/>
          </w:rPr>
          <w:fldChar w:fldCharType="end"/>
        </w:r>
      </w:hyperlink>
    </w:p>
    <w:p w14:paraId="7B2B32A3"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51" w:history="1">
        <w:r w:rsidR="00F9362E" w:rsidRPr="00194865">
          <w:rPr>
            <w:rStyle w:val="Hyperlink"/>
            <w:noProof/>
          </w:rPr>
          <w:t>6.12.2.5 Vulnerability – CVSS Score Sets – Score Set V3 – Product ID</w:t>
        </w:r>
        <w:r w:rsidR="00F9362E">
          <w:rPr>
            <w:noProof/>
            <w:webHidden/>
          </w:rPr>
          <w:tab/>
        </w:r>
        <w:r w:rsidR="00F9362E">
          <w:rPr>
            <w:noProof/>
            <w:webHidden/>
          </w:rPr>
          <w:fldChar w:fldCharType="begin"/>
        </w:r>
        <w:r w:rsidR="00F9362E">
          <w:rPr>
            <w:noProof/>
            <w:webHidden/>
          </w:rPr>
          <w:instrText xml:space="preserve"> PAGEREF _Toc478074851 \h </w:instrText>
        </w:r>
        <w:r w:rsidR="00F9362E">
          <w:rPr>
            <w:noProof/>
            <w:webHidden/>
          </w:rPr>
        </w:r>
        <w:r w:rsidR="00F9362E">
          <w:rPr>
            <w:noProof/>
            <w:webHidden/>
          </w:rPr>
          <w:fldChar w:fldCharType="separate"/>
        </w:r>
        <w:r w:rsidR="00F119E8">
          <w:rPr>
            <w:noProof/>
            <w:webHidden/>
          </w:rPr>
          <w:t>77</w:t>
        </w:r>
        <w:r w:rsidR="00F9362E">
          <w:rPr>
            <w:noProof/>
            <w:webHidden/>
          </w:rPr>
          <w:fldChar w:fldCharType="end"/>
        </w:r>
      </w:hyperlink>
    </w:p>
    <w:p w14:paraId="43429159"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852" w:history="1">
        <w:r w:rsidR="00F9362E" w:rsidRPr="00194865">
          <w:rPr>
            <w:rStyle w:val="Hyperlink"/>
            <w:noProof/>
          </w:rPr>
          <w:t>6.13 Vulnerability – Remediations</w:t>
        </w:r>
        <w:r w:rsidR="00F9362E">
          <w:rPr>
            <w:noProof/>
            <w:webHidden/>
          </w:rPr>
          <w:tab/>
        </w:r>
        <w:r w:rsidR="00F9362E">
          <w:rPr>
            <w:noProof/>
            <w:webHidden/>
          </w:rPr>
          <w:fldChar w:fldCharType="begin"/>
        </w:r>
        <w:r w:rsidR="00F9362E">
          <w:rPr>
            <w:noProof/>
            <w:webHidden/>
          </w:rPr>
          <w:instrText xml:space="preserve"> PAGEREF _Toc478074852 \h </w:instrText>
        </w:r>
        <w:r w:rsidR="00F9362E">
          <w:rPr>
            <w:noProof/>
            <w:webHidden/>
          </w:rPr>
        </w:r>
        <w:r w:rsidR="00F9362E">
          <w:rPr>
            <w:noProof/>
            <w:webHidden/>
          </w:rPr>
          <w:fldChar w:fldCharType="separate"/>
        </w:r>
        <w:r w:rsidR="00F119E8">
          <w:rPr>
            <w:noProof/>
            <w:webHidden/>
          </w:rPr>
          <w:t>77</w:t>
        </w:r>
        <w:r w:rsidR="00F9362E">
          <w:rPr>
            <w:noProof/>
            <w:webHidden/>
          </w:rPr>
          <w:fldChar w:fldCharType="end"/>
        </w:r>
      </w:hyperlink>
    </w:p>
    <w:p w14:paraId="6BCEE02A"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854" w:history="1">
        <w:r w:rsidR="00F9362E" w:rsidRPr="00194865">
          <w:rPr>
            <w:rStyle w:val="Hyperlink"/>
            <w:noProof/>
          </w:rPr>
          <w:t>6.13.1 Vulnerability – Remediations – Remediation</w:t>
        </w:r>
        <w:r w:rsidR="00F9362E">
          <w:rPr>
            <w:noProof/>
            <w:webHidden/>
          </w:rPr>
          <w:tab/>
        </w:r>
        <w:r w:rsidR="00F9362E">
          <w:rPr>
            <w:noProof/>
            <w:webHidden/>
          </w:rPr>
          <w:fldChar w:fldCharType="begin"/>
        </w:r>
        <w:r w:rsidR="00F9362E">
          <w:rPr>
            <w:noProof/>
            <w:webHidden/>
          </w:rPr>
          <w:instrText xml:space="preserve"> PAGEREF _Toc478074854 \h </w:instrText>
        </w:r>
        <w:r w:rsidR="00F9362E">
          <w:rPr>
            <w:noProof/>
            <w:webHidden/>
          </w:rPr>
        </w:r>
        <w:r w:rsidR="00F9362E">
          <w:rPr>
            <w:noProof/>
            <w:webHidden/>
          </w:rPr>
          <w:fldChar w:fldCharType="separate"/>
        </w:r>
        <w:r w:rsidR="00F119E8">
          <w:rPr>
            <w:noProof/>
            <w:webHidden/>
          </w:rPr>
          <w:t>79</w:t>
        </w:r>
        <w:r w:rsidR="00F9362E">
          <w:rPr>
            <w:noProof/>
            <w:webHidden/>
          </w:rPr>
          <w:fldChar w:fldCharType="end"/>
        </w:r>
      </w:hyperlink>
    </w:p>
    <w:p w14:paraId="7A7AAD7B"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55" w:history="1">
        <w:r w:rsidR="00F9362E" w:rsidRPr="00194865">
          <w:rPr>
            <w:rStyle w:val="Hyperlink"/>
            <w:noProof/>
          </w:rPr>
          <w:t>6.13.1.1 Vulnerability – Remediations – Remediation – Description</w:t>
        </w:r>
        <w:r w:rsidR="00F9362E">
          <w:rPr>
            <w:noProof/>
            <w:webHidden/>
          </w:rPr>
          <w:tab/>
        </w:r>
        <w:r w:rsidR="00F9362E">
          <w:rPr>
            <w:noProof/>
            <w:webHidden/>
          </w:rPr>
          <w:fldChar w:fldCharType="begin"/>
        </w:r>
        <w:r w:rsidR="00F9362E">
          <w:rPr>
            <w:noProof/>
            <w:webHidden/>
          </w:rPr>
          <w:instrText xml:space="preserve"> PAGEREF _Toc478074855 \h </w:instrText>
        </w:r>
        <w:r w:rsidR="00F9362E">
          <w:rPr>
            <w:noProof/>
            <w:webHidden/>
          </w:rPr>
        </w:r>
        <w:r w:rsidR="00F9362E">
          <w:rPr>
            <w:noProof/>
            <w:webHidden/>
          </w:rPr>
          <w:fldChar w:fldCharType="separate"/>
        </w:r>
        <w:r w:rsidR="00F119E8">
          <w:rPr>
            <w:noProof/>
            <w:webHidden/>
          </w:rPr>
          <w:t>79</w:t>
        </w:r>
        <w:r w:rsidR="00F9362E">
          <w:rPr>
            <w:noProof/>
            <w:webHidden/>
          </w:rPr>
          <w:fldChar w:fldCharType="end"/>
        </w:r>
      </w:hyperlink>
    </w:p>
    <w:p w14:paraId="4F5E3C32"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56" w:history="1">
        <w:r w:rsidR="00F9362E" w:rsidRPr="00194865">
          <w:rPr>
            <w:rStyle w:val="Hyperlink"/>
            <w:noProof/>
          </w:rPr>
          <w:t>6.13.1.2 Vulnerability – Remediations – Remediation – Entitlement</w:t>
        </w:r>
        <w:r w:rsidR="00F9362E">
          <w:rPr>
            <w:noProof/>
            <w:webHidden/>
          </w:rPr>
          <w:tab/>
        </w:r>
        <w:r w:rsidR="00F9362E">
          <w:rPr>
            <w:noProof/>
            <w:webHidden/>
          </w:rPr>
          <w:fldChar w:fldCharType="begin"/>
        </w:r>
        <w:r w:rsidR="00F9362E">
          <w:rPr>
            <w:noProof/>
            <w:webHidden/>
          </w:rPr>
          <w:instrText xml:space="preserve"> PAGEREF _Toc478074856 \h </w:instrText>
        </w:r>
        <w:r w:rsidR="00F9362E">
          <w:rPr>
            <w:noProof/>
            <w:webHidden/>
          </w:rPr>
        </w:r>
        <w:r w:rsidR="00F9362E">
          <w:rPr>
            <w:noProof/>
            <w:webHidden/>
          </w:rPr>
          <w:fldChar w:fldCharType="separate"/>
        </w:r>
        <w:r w:rsidR="00F119E8">
          <w:rPr>
            <w:noProof/>
            <w:webHidden/>
          </w:rPr>
          <w:t>79</w:t>
        </w:r>
        <w:r w:rsidR="00F9362E">
          <w:rPr>
            <w:noProof/>
            <w:webHidden/>
          </w:rPr>
          <w:fldChar w:fldCharType="end"/>
        </w:r>
      </w:hyperlink>
    </w:p>
    <w:p w14:paraId="6D383562"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57" w:history="1">
        <w:r w:rsidR="00F9362E" w:rsidRPr="00194865">
          <w:rPr>
            <w:rStyle w:val="Hyperlink"/>
            <w:noProof/>
          </w:rPr>
          <w:t>6.13.1.3 Vulnerability – Remediations – Remediation – URL</w:t>
        </w:r>
        <w:r w:rsidR="00F9362E">
          <w:rPr>
            <w:noProof/>
            <w:webHidden/>
          </w:rPr>
          <w:tab/>
        </w:r>
        <w:r w:rsidR="00F9362E">
          <w:rPr>
            <w:noProof/>
            <w:webHidden/>
          </w:rPr>
          <w:fldChar w:fldCharType="begin"/>
        </w:r>
        <w:r w:rsidR="00F9362E">
          <w:rPr>
            <w:noProof/>
            <w:webHidden/>
          </w:rPr>
          <w:instrText xml:space="preserve"> PAGEREF _Toc478074857 \h </w:instrText>
        </w:r>
        <w:r w:rsidR="00F9362E">
          <w:rPr>
            <w:noProof/>
            <w:webHidden/>
          </w:rPr>
        </w:r>
        <w:r w:rsidR="00F9362E">
          <w:rPr>
            <w:noProof/>
            <w:webHidden/>
          </w:rPr>
          <w:fldChar w:fldCharType="separate"/>
        </w:r>
        <w:r w:rsidR="00F119E8">
          <w:rPr>
            <w:noProof/>
            <w:webHidden/>
          </w:rPr>
          <w:t>80</w:t>
        </w:r>
        <w:r w:rsidR="00F9362E">
          <w:rPr>
            <w:noProof/>
            <w:webHidden/>
          </w:rPr>
          <w:fldChar w:fldCharType="end"/>
        </w:r>
      </w:hyperlink>
    </w:p>
    <w:p w14:paraId="2064EE09"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62" w:history="1">
        <w:r w:rsidR="00F9362E" w:rsidRPr="00194865">
          <w:rPr>
            <w:rStyle w:val="Hyperlink"/>
            <w:noProof/>
          </w:rPr>
          <w:t>6.13.1.4 Vulnerability – Remediations – Remediation – Product ID</w:t>
        </w:r>
        <w:r w:rsidR="00F9362E">
          <w:rPr>
            <w:noProof/>
            <w:webHidden/>
          </w:rPr>
          <w:tab/>
        </w:r>
        <w:r w:rsidR="00F9362E">
          <w:rPr>
            <w:noProof/>
            <w:webHidden/>
          </w:rPr>
          <w:fldChar w:fldCharType="begin"/>
        </w:r>
        <w:r w:rsidR="00F9362E">
          <w:rPr>
            <w:noProof/>
            <w:webHidden/>
          </w:rPr>
          <w:instrText xml:space="preserve"> PAGEREF _Toc478074862 \h </w:instrText>
        </w:r>
        <w:r w:rsidR="00F9362E">
          <w:rPr>
            <w:noProof/>
            <w:webHidden/>
          </w:rPr>
        </w:r>
        <w:r w:rsidR="00F9362E">
          <w:rPr>
            <w:noProof/>
            <w:webHidden/>
          </w:rPr>
          <w:fldChar w:fldCharType="separate"/>
        </w:r>
        <w:r w:rsidR="00F119E8">
          <w:rPr>
            <w:noProof/>
            <w:webHidden/>
          </w:rPr>
          <w:t>80</w:t>
        </w:r>
        <w:r w:rsidR="00F9362E">
          <w:rPr>
            <w:noProof/>
            <w:webHidden/>
          </w:rPr>
          <w:fldChar w:fldCharType="end"/>
        </w:r>
      </w:hyperlink>
    </w:p>
    <w:p w14:paraId="5B0C8571"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63" w:history="1">
        <w:r w:rsidR="00F9362E" w:rsidRPr="00194865">
          <w:rPr>
            <w:rStyle w:val="Hyperlink"/>
            <w:noProof/>
          </w:rPr>
          <w:t>6.13.1.5 Vulnerability – Remediations – Remediation – Group ID</w:t>
        </w:r>
        <w:r w:rsidR="00F9362E">
          <w:rPr>
            <w:noProof/>
            <w:webHidden/>
          </w:rPr>
          <w:tab/>
        </w:r>
        <w:r w:rsidR="00F9362E">
          <w:rPr>
            <w:noProof/>
            <w:webHidden/>
          </w:rPr>
          <w:fldChar w:fldCharType="begin"/>
        </w:r>
        <w:r w:rsidR="00F9362E">
          <w:rPr>
            <w:noProof/>
            <w:webHidden/>
          </w:rPr>
          <w:instrText xml:space="preserve"> PAGEREF _Toc478074863 \h </w:instrText>
        </w:r>
        <w:r w:rsidR="00F9362E">
          <w:rPr>
            <w:noProof/>
            <w:webHidden/>
          </w:rPr>
        </w:r>
        <w:r w:rsidR="00F9362E">
          <w:rPr>
            <w:noProof/>
            <w:webHidden/>
          </w:rPr>
          <w:fldChar w:fldCharType="separate"/>
        </w:r>
        <w:r w:rsidR="00F119E8">
          <w:rPr>
            <w:noProof/>
            <w:webHidden/>
          </w:rPr>
          <w:t>81</w:t>
        </w:r>
        <w:r w:rsidR="00F9362E">
          <w:rPr>
            <w:noProof/>
            <w:webHidden/>
          </w:rPr>
          <w:fldChar w:fldCharType="end"/>
        </w:r>
      </w:hyperlink>
    </w:p>
    <w:p w14:paraId="0A682668"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864" w:history="1">
        <w:r w:rsidR="00F9362E" w:rsidRPr="00194865">
          <w:rPr>
            <w:rStyle w:val="Hyperlink"/>
            <w:noProof/>
          </w:rPr>
          <w:t>6.14 Vulnerability – References</w:t>
        </w:r>
        <w:r w:rsidR="00F9362E">
          <w:rPr>
            <w:noProof/>
            <w:webHidden/>
          </w:rPr>
          <w:tab/>
        </w:r>
        <w:r w:rsidR="00F9362E">
          <w:rPr>
            <w:noProof/>
            <w:webHidden/>
          </w:rPr>
          <w:fldChar w:fldCharType="begin"/>
        </w:r>
        <w:r w:rsidR="00F9362E">
          <w:rPr>
            <w:noProof/>
            <w:webHidden/>
          </w:rPr>
          <w:instrText xml:space="preserve"> PAGEREF _Toc478074864 \h </w:instrText>
        </w:r>
        <w:r w:rsidR="00F9362E">
          <w:rPr>
            <w:noProof/>
            <w:webHidden/>
          </w:rPr>
        </w:r>
        <w:r w:rsidR="00F9362E">
          <w:rPr>
            <w:noProof/>
            <w:webHidden/>
          </w:rPr>
          <w:fldChar w:fldCharType="separate"/>
        </w:r>
        <w:r w:rsidR="00F119E8">
          <w:rPr>
            <w:noProof/>
            <w:webHidden/>
          </w:rPr>
          <w:t>81</w:t>
        </w:r>
        <w:r w:rsidR="00F9362E">
          <w:rPr>
            <w:noProof/>
            <w:webHidden/>
          </w:rPr>
          <w:fldChar w:fldCharType="end"/>
        </w:r>
      </w:hyperlink>
    </w:p>
    <w:p w14:paraId="58961BE7"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866" w:history="1">
        <w:r w:rsidR="00F9362E" w:rsidRPr="00194865">
          <w:rPr>
            <w:rStyle w:val="Hyperlink"/>
            <w:noProof/>
          </w:rPr>
          <w:t>6.14.1 Vulnerability – References – Reference</w:t>
        </w:r>
        <w:r w:rsidR="00F9362E">
          <w:rPr>
            <w:noProof/>
            <w:webHidden/>
          </w:rPr>
          <w:tab/>
        </w:r>
        <w:r w:rsidR="00F9362E">
          <w:rPr>
            <w:noProof/>
            <w:webHidden/>
          </w:rPr>
          <w:fldChar w:fldCharType="begin"/>
        </w:r>
        <w:r w:rsidR="00F9362E">
          <w:rPr>
            <w:noProof/>
            <w:webHidden/>
          </w:rPr>
          <w:instrText xml:space="preserve"> PAGEREF _Toc478074866 \h </w:instrText>
        </w:r>
        <w:r w:rsidR="00F9362E">
          <w:rPr>
            <w:noProof/>
            <w:webHidden/>
          </w:rPr>
        </w:r>
        <w:r w:rsidR="00F9362E">
          <w:rPr>
            <w:noProof/>
            <w:webHidden/>
          </w:rPr>
          <w:fldChar w:fldCharType="separate"/>
        </w:r>
        <w:r w:rsidR="00F119E8">
          <w:rPr>
            <w:noProof/>
            <w:webHidden/>
          </w:rPr>
          <w:t>83</w:t>
        </w:r>
        <w:r w:rsidR="00F9362E">
          <w:rPr>
            <w:noProof/>
            <w:webHidden/>
          </w:rPr>
          <w:fldChar w:fldCharType="end"/>
        </w:r>
      </w:hyperlink>
    </w:p>
    <w:p w14:paraId="11B948A2"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70" w:history="1">
        <w:r w:rsidR="00F9362E" w:rsidRPr="00194865">
          <w:rPr>
            <w:rStyle w:val="Hyperlink"/>
            <w:noProof/>
          </w:rPr>
          <w:t>6.14.1.1 Vulnerability – References – Reference – URL</w:t>
        </w:r>
        <w:r w:rsidR="00F9362E">
          <w:rPr>
            <w:noProof/>
            <w:webHidden/>
          </w:rPr>
          <w:tab/>
        </w:r>
        <w:r w:rsidR="00F9362E">
          <w:rPr>
            <w:noProof/>
            <w:webHidden/>
          </w:rPr>
          <w:fldChar w:fldCharType="begin"/>
        </w:r>
        <w:r w:rsidR="00F9362E">
          <w:rPr>
            <w:noProof/>
            <w:webHidden/>
          </w:rPr>
          <w:instrText xml:space="preserve"> PAGEREF _Toc478074870 \h </w:instrText>
        </w:r>
        <w:r w:rsidR="00F9362E">
          <w:rPr>
            <w:noProof/>
            <w:webHidden/>
          </w:rPr>
        </w:r>
        <w:r w:rsidR="00F9362E">
          <w:rPr>
            <w:noProof/>
            <w:webHidden/>
          </w:rPr>
          <w:fldChar w:fldCharType="separate"/>
        </w:r>
        <w:r w:rsidR="00F119E8">
          <w:rPr>
            <w:noProof/>
            <w:webHidden/>
          </w:rPr>
          <w:t>83</w:t>
        </w:r>
        <w:r w:rsidR="00F9362E">
          <w:rPr>
            <w:noProof/>
            <w:webHidden/>
          </w:rPr>
          <w:fldChar w:fldCharType="end"/>
        </w:r>
      </w:hyperlink>
    </w:p>
    <w:p w14:paraId="0C242EEB"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76" w:history="1">
        <w:r w:rsidR="00F9362E" w:rsidRPr="00194865">
          <w:rPr>
            <w:rStyle w:val="Hyperlink"/>
            <w:noProof/>
          </w:rPr>
          <w:t>6.14.1.2 Vulnerability – References – Reference – Description</w:t>
        </w:r>
        <w:r w:rsidR="00F9362E">
          <w:rPr>
            <w:noProof/>
            <w:webHidden/>
          </w:rPr>
          <w:tab/>
        </w:r>
        <w:r w:rsidR="00F9362E">
          <w:rPr>
            <w:noProof/>
            <w:webHidden/>
          </w:rPr>
          <w:fldChar w:fldCharType="begin"/>
        </w:r>
        <w:r w:rsidR="00F9362E">
          <w:rPr>
            <w:noProof/>
            <w:webHidden/>
          </w:rPr>
          <w:instrText xml:space="preserve"> PAGEREF _Toc478074876 \h </w:instrText>
        </w:r>
        <w:r w:rsidR="00F9362E">
          <w:rPr>
            <w:noProof/>
            <w:webHidden/>
          </w:rPr>
        </w:r>
        <w:r w:rsidR="00F9362E">
          <w:rPr>
            <w:noProof/>
            <w:webHidden/>
          </w:rPr>
          <w:fldChar w:fldCharType="separate"/>
        </w:r>
        <w:r w:rsidR="00F119E8">
          <w:rPr>
            <w:noProof/>
            <w:webHidden/>
          </w:rPr>
          <w:t>83</w:t>
        </w:r>
        <w:r w:rsidR="00F9362E">
          <w:rPr>
            <w:noProof/>
            <w:webHidden/>
          </w:rPr>
          <w:fldChar w:fldCharType="end"/>
        </w:r>
      </w:hyperlink>
    </w:p>
    <w:p w14:paraId="6328AC75"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877" w:history="1">
        <w:r w:rsidR="00F9362E" w:rsidRPr="00194865">
          <w:rPr>
            <w:rStyle w:val="Hyperlink"/>
            <w:noProof/>
          </w:rPr>
          <w:t>6.15 Vulnerability – Acknowledgements</w:t>
        </w:r>
        <w:r w:rsidR="00F9362E">
          <w:rPr>
            <w:noProof/>
            <w:webHidden/>
          </w:rPr>
          <w:tab/>
        </w:r>
        <w:r w:rsidR="00F9362E">
          <w:rPr>
            <w:noProof/>
            <w:webHidden/>
          </w:rPr>
          <w:fldChar w:fldCharType="begin"/>
        </w:r>
        <w:r w:rsidR="00F9362E">
          <w:rPr>
            <w:noProof/>
            <w:webHidden/>
          </w:rPr>
          <w:instrText xml:space="preserve"> PAGEREF _Toc478074877 \h </w:instrText>
        </w:r>
        <w:r w:rsidR="00F9362E">
          <w:rPr>
            <w:noProof/>
            <w:webHidden/>
          </w:rPr>
        </w:r>
        <w:r w:rsidR="00F9362E">
          <w:rPr>
            <w:noProof/>
            <w:webHidden/>
          </w:rPr>
          <w:fldChar w:fldCharType="separate"/>
        </w:r>
        <w:r w:rsidR="00F119E8">
          <w:rPr>
            <w:noProof/>
            <w:webHidden/>
          </w:rPr>
          <w:t>84</w:t>
        </w:r>
        <w:r w:rsidR="00F9362E">
          <w:rPr>
            <w:noProof/>
            <w:webHidden/>
          </w:rPr>
          <w:fldChar w:fldCharType="end"/>
        </w:r>
      </w:hyperlink>
    </w:p>
    <w:p w14:paraId="2A6D0276"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878" w:history="1">
        <w:r w:rsidR="00F9362E" w:rsidRPr="00194865">
          <w:rPr>
            <w:rStyle w:val="Hyperlink"/>
            <w:noProof/>
          </w:rPr>
          <w:t>6.15.1 Vulnerability – Acknowledgements – Acknowledgement</w:t>
        </w:r>
        <w:r w:rsidR="00F9362E">
          <w:rPr>
            <w:noProof/>
            <w:webHidden/>
          </w:rPr>
          <w:tab/>
        </w:r>
        <w:r w:rsidR="00F9362E">
          <w:rPr>
            <w:noProof/>
            <w:webHidden/>
          </w:rPr>
          <w:fldChar w:fldCharType="begin"/>
        </w:r>
        <w:r w:rsidR="00F9362E">
          <w:rPr>
            <w:noProof/>
            <w:webHidden/>
          </w:rPr>
          <w:instrText xml:space="preserve"> PAGEREF _Toc478074878 \h </w:instrText>
        </w:r>
        <w:r w:rsidR="00F9362E">
          <w:rPr>
            <w:noProof/>
            <w:webHidden/>
          </w:rPr>
        </w:r>
        <w:r w:rsidR="00F9362E">
          <w:rPr>
            <w:noProof/>
            <w:webHidden/>
          </w:rPr>
          <w:fldChar w:fldCharType="separate"/>
        </w:r>
        <w:r w:rsidR="00F119E8">
          <w:rPr>
            <w:noProof/>
            <w:webHidden/>
          </w:rPr>
          <w:t>85</w:t>
        </w:r>
        <w:r w:rsidR="00F9362E">
          <w:rPr>
            <w:noProof/>
            <w:webHidden/>
          </w:rPr>
          <w:fldChar w:fldCharType="end"/>
        </w:r>
      </w:hyperlink>
    </w:p>
    <w:p w14:paraId="3304294E"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82" w:history="1">
        <w:r w:rsidR="00F9362E" w:rsidRPr="00194865">
          <w:rPr>
            <w:rStyle w:val="Hyperlink"/>
            <w:noProof/>
          </w:rPr>
          <w:t>6.15.1.1 Vulnerability – Acknowledgements – Acknowledgement – Name</w:t>
        </w:r>
        <w:r w:rsidR="00F9362E">
          <w:rPr>
            <w:noProof/>
            <w:webHidden/>
          </w:rPr>
          <w:tab/>
        </w:r>
        <w:r w:rsidR="00F9362E">
          <w:rPr>
            <w:noProof/>
            <w:webHidden/>
          </w:rPr>
          <w:fldChar w:fldCharType="begin"/>
        </w:r>
        <w:r w:rsidR="00F9362E">
          <w:rPr>
            <w:noProof/>
            <w:webHidden/>
          </w:rPr>
          <w:instrText xml:space="preserve"> PAGEREF _Toc478074882 \h </w:instrText>
        </w:r>
        <w:r w:rsidR="00F9362E">
          <w:rPr>
            <w:noProof/>
            <w:webHidden/>
          </w:rPr>
        </w:r>
        <w:r w:rsidR="00F9362E">
          <w:rPr>
            <w:noProof/>
            <w:webHidden/>
          </w:rPr>
          <w:fldChar w:fldCharType="separate"/>
        </w:r>
        <w:r w:rsidR="00F119E8">
          <w:rPr>
            <w:noProof/>
            <w:webHidden/>
          </w:rPr>
          <w:t>85</w:t>
        </w:r>
        <w:r w:rsidR="00F9362E">
          <w:rPr>
            <w:noProof/>
            <w:webHidden/>
          </w:rPr>
          <w:fldChar w:fldCharType="end"/>
        </w:r>
      </w:hyperlink>
    </w:p>
    <w:p w14:paraId="41B17744"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88" w:history="1">
        <w:r w:rsidR="00F9362E" w:rsidRPr="00194865">
          <w:rPr>
            <w:rStyle w:val="Hyperlink"/>
            <w:noProof/>
          </w:rPr>
          <w:t>6.15.1.2 Vulnerability – Acknowledgements – Acknowledgement – Organization</w:t>
        </w:r>
        <w:r w:rsidR="00F9362E">
          <w:rPr>
            <w:noProof/>
            <w:webHidden/>
          </w:rPr>
          <w:tab/>
        </w:r>
        <w:r w:rsidR="00F9362E">
          <w:rPr>
            <w:noProof/>
            <w:webHidden/>
          </w:rPr>
          <w:fldChar w:fldCharType="begin"/>
        </w:r>
        <w:r w:rsidR="00F9362E">
          <w:rPr>
            <w:noProof/>
            <w:webHidden/>
          </w:rPr>
          <w:instrText xml:space="preserve"> PAGEREF _Toc478074888 \h </w:instrText>
        </w:r>
        <w:r w:rsidR="00F9362E">
          <w:rPr>
            <w:noProof/>
            <w:webHidden/>
          </w:rPr>
        </w:r>
        <w:r w:rsidR="00F9362E">
          <w:rPr>
            <w:noProof/>
            <w:webHidden/>
          </w:rPr>
          <w:fldChar w:fldCharType="separate"/>
        </w:r>
        <w:r w:rsidR="00F119E8">
          <w:rPr>
            <w:noProof/>
            <w:webHidden/>
          </w:rPr>
          <w:t>85</w:t>
        </w:r>
        <w:r w:rsidR="00F9362E">
          <w:rPr>
            <w:noProof/>
            <w:webHidden/>
          </w:rPr>
          <w:fldChar w:fldCharType="end"/>
        </w:r>
      </w:hyperlink>
    </w:p>
    <w:p w14:paraId="5039550D"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93" w:history="1">
        <w:r w:rsidR="00F9362E" w:rsidRPr="00194865">
          <w:rPr>
            <w:rStyle w:val="Hyperlink"/>
            <w:noProof/>
          </w:rPr>
          <w:t>6.15.1.3 Vulnerability – Acknowledgements – Acknowledgement – Description</w:t>
        </w:r>
        <w:r w:rsidR="00F9362E">
          <w:rPr>
            <w:noProof/>
            <w:webHidden/>
          </w:rPr>
          <w:tab/>
        </w:r>
        <w:r w:rsidR="00F9362E">
          <w:rPr>
            <w:noProof/>
            <w:webHidden/>
          </w:rPr>
          <w:fldChar w:fldCharType="begin"/>
        </w:r>
        <w:r w:rsidR="00F9362E">
          <w:rPr>
            <w:noProof/>
            <w:webHidden/>
          </w:rPr>
          <w:instrText xml:space="preserve"> PAGEREF _Toc478074893 \h </w:instrText>
        </w:r>
        <w:r w:rsidR="00F9362E">
          <w:rPr>
            <w:noProof/>
            <w:webHidden/>
          </w:rPr>
        </w:r>
        <w:r w:rsidR="00F9362E">
          <w:rPr>
            <w:noProof/>
            <w:webHidden/>
          </w:rPr>
          <w:fldChar w:fldCharType="separate"/>
        </w:r>
        <w:r w:rsidR="00F119E8">
          <w:rPr>
            <w:noProof/>
            <w:webHidden/>
          </w:rPr>
          <w:t>85</w:t>
        </w:r>
        <w:r w:rsidR="00F9362E">
          <w:rPr>
            <w:noProof/>
            <w:webHidden/>
          </w:rPr>
          <w:fldChar w:fldCharType="end"/>
        </w:r>
      </w:hyperlink>
    </w:p>
    <w:p w14:paraId="4280BC66" w14:textId="77777777" w:rsidR="00F9362E" w:rsidRDefault="0018284E">
      <w:pPr>
        <w:pStyle w:val="TOC4"/>
        <w:tabs>
          <w:tab w:val="right" w:leader="dot" w:pos="9350"/>
        </w:tabs>
        <w:rPr>
          <w:rFonts w:asciiTheme="minorHAnsi" w:eastAsiaTheme="minorEastAsia" w:hAnsiTheme="minorHAnsi" w:cstheme="minorBidi"/>
          <w:noProof/>
          <w:sz w:val="24"/>
        </w:rPr>
      </w:pPr>
      <w:hyperlink w:anchor="_Toc478074897" w:history="1">
        <w:r w:rsidR="00F9362E" w:rsidRPr="00194865">
          <w:rPr>
            <w:rStyle w:val="Hyperlink"/>
            <w:noProof/>
          </w:rPr>
          <w:t>6.15.1.4 Vulnerability – Acknowledgements – Acknowledgement – URL</w:t>
        </w:r>
        <w:r w:rsidR="00F9362E">
          <w:rPr>
            <w:noProof/>
            <w:webHidden/>
          </w:rPr>
          <w:tab/>
        </w:r>
        <w:r w:rsidR="00F9362E">
          <w:rPr>
            <w:noProof/>
            <w:webHidden/>
          </w:rPr>
          <w:fldChar w:fldCharType="begin"/>
        </w:r>
        <w:r w:rsidR="00F9362E">
          <w:rPr>
            <w:noProof/>
            <w:webHidden/>
          </w:rPr>
          <w:instrText xml:space="preserve"> PAGEREF _Toc478074897 \h </w:instrText>
        </w:r>
        <w:r w:rsidR="00F9362E">
          <w:rPr>
            <w:noProof/>
            <w:webHidden/>
          </w:rPr>
        </w:r>
        <w:r w:rsidR="00F9362E">
          <w:rPr>
            <w:noProof/>
            <w:webHidden/>
          </w:rPr>
          <w:fldChar w:fldCharType="separate"/>
        </w:r>
        <w:r w:rsidR="00F119E8">
          <w:rPr>
            <w:noProof/>
            <w:webHidden/>
          </w:rPr>
          <w:t>86</w:t>
        </w:r>
        <w:r w:rsidR="00F9362E">
          <w:rPr>
            <w:noProof/>
            <w:webHidden/>
          </w:rPr>
          <w:fldChar w:fldCharType="end"/>
        </w:r>
      </w:hyperlink>
    </w:p>
    <w:p w14:paraId="5FC86560" w14:textId="77777777" w:rsidR="00F9362E" w:rsidRDefault="0018284E">
      <w:pPr>
        <w:pStyle w:val="TOC1"/>
        <w:rPr>
          <w:rFonts w:asciiTheme="minorHAnsi" w:eastAsiaTheme="minorEastAsia" w:hAnsiTheme="minorHAnsi" w:cstheme="minorBidi"/>
          <w:noProof/>
          <w:sz w:val="24"/>
        </w:rPr>
      </w:pPr>
      <w:hyperlink w:anchor="_Toc478074898" w:history="1">
        <w:r w:rsidR="00F9362E" w:rsidRPr="00194865">
          <w:rPr>
            <w:rStyle w:val="Hyperlink"/>
            <w:noProof/>
          </w:rPr>
          <w:t>7</w:t>
        </w:r>
        <w:r w:rsidR="00F9362E">
          <w:rPr>
            <w:rFonts w:asciiTheme="minorHAnsi" w:eastAsiaTheme="minorEastAsia" w:hAnsiTheme="minorHAnsi" w:cstheme="minorBidi"/>
            <w:noProof/>
            <w:sz w:val="24"/>
          </w:rPr>
          <w:tab/>
        </w:r>
        <w:r w:rsidR="00F9362E" w:rsidRPr="00194865">
          <w:rPr>
            <w:rStyle w:val="Hyperlink"/>
            <w:noProof/>
          </w:rPr>
          <w:t>Conformance</w:t>
        </w:r>
        <w:r w:rsidR="00F9362E">
          <w:rPr>
            <w:noProof/>
            <w:webHidden/>
          </w:rPr>
          <w:tab/>
        </w:r>
        <w:r w:rsidR="00F9362E">
          <w:rPr>
            <w:noProof/>
            <w:webHidden/>
          </w:rPr>
          <w:fldChar w:fldCharType="begin"/>
        </w:r>
        <w:r w:rsidR="00F9362E">
          <w:rPr>
            <w:noProof/>
            <w:webHidden/>
          </w:rPr>
          <w:instrText xml:space="preserve"> PAGEREF _Toc478074898 \h </w:instrText>
        </w:r>
        <w:r w:rsidR="00F9362E">
          <w:rPr>
            <w:noProof/>
            <w:webHidden/>
          </w:rPr>
        </w:r>
        <w:r w:rsidR="00F9362E">
          <w:rPr>
            <w:noProof/>
            <w:webHidden/>
          </w:rPr>
          <w:fldChar w:fldCharType="separate"/>
        </w:r>
        <w:r w:rsidR="00F119E8">
          <w:rPr>
            <w:noProof/>
            <w:webHidden/>
          </w:rPr>
          <w:t>87</w:t>
        </w:r>
        <w:r w:rsidR="00F9362E">
          <w:rPr>
            <w:noProof/>
            <w:webHidden/>
          </w:rPr>
          <w:fldChar w:fldCharType="end"/>
        </w:r>
      </w:hyperlink>
    </w:p>
    <w:p w14:paraId="25E6094A"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899" w:history="1">
        <w:r w:rsidR="00F9362E" w:rsidRPr="00194865">
          <w:rPr>
            <w:rStyle w:val="Hyperlink"/>
            <w:noProof/>
          </w:rPr>
          <w:t>7.1 Conformance as a CSAF CVRF version 1.2 document</w:t>
        </w:r>
        <w:r w:rsidR="00F9362E">
          <w:rPr>
            <w:noProof/>
            <w:webHidden/>
          </w:rPr>
          <w:tab/>
        </w:r>
        <w:r w:rsidR="00F9362E">
          <w:rPr>
            <w:noProof/>
            <w:webHidden/>
          </w:rPr>
          <w:fldChar w:fldCharType="begin"/>
        </w:r>
        <w:r w:rsidR="00F9362E">
          <w:rPr>
            <w:noProof/>
            <w:webHidden/>
          </w:rPr>
          <w:instrText xml:space="preserve"> PAGEREF _Toc478074899 \h </w:instrText>
        </w:r>
        <w:r w:rsidR="00F9362E">
          <w:rPr>
            <w:noProof/>
            <w:webHidden/>
          </w:rPr>
        </w:r>
        <w:r w:rsidR="00F9362E">
          <w:rPr>
            <w:noProof/>
            <w:webHidden/>
          </w:rPr>
          <w:fldChar w:fldCharType="separate"/>
        </w:r>
        <w:r w:rsidR="00F119E8">
          <w:rPr>
            <w:noProof/>
            <w:webHidden/>
          </w:rPr>
          <w:t>87</w:t>
        </w:r>
        <w:r w:rsidR="00F9362E">
          <w:rPr>
            <w:noProof/>
            <w:webHidden/>
          </w:rPr>
          <w:fldChar w:fldCharType="end"/>
        </w:r>
      </w:hyperlink>
    </w:p>
    <w:p w14:paraId="04FF2790" w14:textId="77777777" w:rsidR="00F9362E" w:rsidRDefault="0018284E">
      <w:pPr>
        <w:pStyle w:val="TOC1"/>
        <w:rPr>
          <w:rFonts w:asciiTheme="minorHAnsi" w:eastAsiaTheme="minorEastAsia" w:hAnsiTheme="minorHAnsi" w:cstheme="minorBidi"/>
          <w:noProof/>
          <w:sz w:val="24"/>
        </w:rPr>
      </w:pPr>
      <w:hyperlink w:anchor="_Toc478074900" w:history="1">
        <w:r w:rsidR="00F9362E" w:rsidRPr="00194865">
          <w:rPr>
            <w:rStyle w:val="Hyperlink"/>
            <w:noProof/>
          </w:rPr>
          <w:t>Appendix A. Acknowledgments</w:t>
        </w:r>
        <w:r w:rsidR="00F9362E">
          <w:rPr>
            <w:noProof/>
            <w:webHidden/>
          </w:rPr>
          <w:tab/>
        </w:r>
        <w:r w:rsidR="00F9362E">
          <w:rPr>
            <w:noProof/>
            <w:webHidden/>
          </w:rPr>
          <w:fldChar w:fldCharType="begin"/>
        </w:r>
        <w:r w:rsidR="00F9362E">
          <w:rPr>
            <w:noProof/>
            <w:webHidden/>
          </w:rPr>
          <w:instrText xml:space="preserve"> PAGEREF _Toc478074900 \h </w:instrText>
        </w:r>
        <w:r w:rsidR="00F9362E">
          <w:rPr>
            <w:noProof/>
            <w:webHidden/>
          </w:rPr>
        </w:r>
        <w:r w:rsidR="00F9362E">
          <w:rPr>
            <w:noProof/>
            <w:webHidden/>
          </w:rPr>
          <w:fldChar w:fldCharType="separate"/>
        </w:r>
        <w:r w:rsidR="00F119E8">
          <w:rPr>
            <w:noProof/>
            <w:webHidden/>
          </w:rPr>
          <w:t>88</w:t>
        </w:r>
        <w:r w:rsidR="00F9362E">
          <w:rPr>
            <w:noProof/>
            <w:webHidden/>
          </w:rPr>
          <w:fldChar w:fldCharType="end"/>
        </w:r>
      </w:hyperlink>
    </w:p>
    <w:p w14:paraId="4B9D8452" w14:textId="77777777" w:rsidR="00F9362E" w:rsidRDefault="0018284E">
      <w:pPr>
        <w:pStyle w:val="TOC1"/>
        <w:rPr>
          <w:rFonts w:asciiTheme="minorHAnsi" w:eastAsiaTheme="minorEastAsia" w:hAnsiTheme="minorHAnsi" w:cstheme="minorBidi"/>
          <w:noProof/>
          <w:sz w:val="24"/>
        </w:rPr>
      </w:pPr>
      <w:hyperlink w:anchor="_Toc478074901" w:history="1">
        <w:r w:rsidR="00F9362E" w:rsidRPr="00194865">
          <w:rPr>
            <w:rStyle w:val="Hyperlink"/>
            <w:noProof/>
          </w:rPr>
          <w:t>Appendix B. Table of XML Elements and Attributes</w:t>
        </w:r>
        <w:r w:rsidR="00F9362E">
          <w:rPr>
            <w:noProof/>
            <w:webHidden/>
          </w:rPr>
          <w:tab/>
        </w:r>
        <w:r w:rsidR="00F9362E">
          <w:rPr>
            <w:noProof/>
            <w:webHidden/>
          </w:rPr>
          <w:fldChar w:fldCharType="begin"/>
        </w:r>
        <w:r w:rsidR="00F9362E">
          <w:rPr>
            <w:noProof/>
            <w:webHidden/>
          </w:rPr>
          <w:instrText xml:space="preserve"> PAGEREF _Toc478074901 \h </w:instrText>
        </w:r>
        <w:r w:rsidR="00F9362E">
          <w:rPr>
            <w:noProof/>
            <w:webHidden/>
          </w:rPr>
        </w:r>
        <w:r w:rsidR="00F9362E">
          <w:rPr>
            <w:noProof/>
            <w:webHidden/>
          </w:rPr>
          <w:fldChar w:fldCharType="separate"/>
        </w:r>
        <w:r w:rsidR="00F119E8">
          <w:rPr>
            <w:noProof/>
            <w:webHidden/>
          </w:rPr>
          <w:t>89</w:t>
        </w:r>
        <w:r w:rsidR="00F9362E">
          <w:rPr>
            <w:noProof/>
            <w:webHidden/>
          </w:rPr>
          <w:fldChar w:fldCharType="end"/>
        </w:r>
      </w:hyperlink>
    </w:p>
    <w:p w14:paraId="74EA22CA" w14:textId="77777777" w:rsidR="00F9362E" w:rsidRDefault="0018284E">
      <w:pPr>
        <w:pStyle w:val="TOC1"/>
        <w:rPr>
          <w:rFonts w:asciiTheme="minorHAnsi" w:eastAsiaTheme="minorEastAsia" w:hAnsiTheme="minorHAnsi" w:cstheme="minorBidi"/>
          <w:noProof/>
          <w:sz w:val="24"/>
        </w:rPr>
      </w:pPr>
      <w:hyperlink w:anchor="_Toc478074902" w:history="1">
        <w:r w:rsidR="00F9362E" w:rsidRPr="00194865">
          <w:rPr>
            <w:rStyle w:val="Hyperlink"/>
            <w:noProof/>
          </w:rPr>
          <w:t>Appendix C. List of Figures</w:t>
        </w:r>
        <w:r w:rsidR="00F9362E">
          <w:rPr>
            <w:noProof/>
            <w:webHidden/>
          </w:rPr>
          <w:tab/>
        </w:r>
        <w:r w:rsidR="00F9362E">
          <w:rPr>
            <w:noProof/>
            <w:webHidden/>
          </w:rPr>
          <w:fldChar w:fldCharType="begin"/>
        </w:r>
        <w:r w:rsidR="00F9362E">
          <w:rPr>
            <w:noProof/>
            <w:webHidden/>
          </w:rPr>
          <w:instrText xml:space="preserve"> PAGEREF _Toc478074902 \h </w:instrText>
        </w:r>
        <w:r w:rsidR="00F9362E">
          <w:rPr>
            <w:noProof/>
            <w:webHidden/>
          </w:rPr>
        </w:r>
        <w:r w:rsidR="00F9362E">
          <w:rPr>
            <w:noProof/>
            <w:webHidden/>
          </w:rPr>
          <w:fldChar w:fldCharType="separate"/>
        </w:r>
        <w:r w:rsidR="00F119E8">
          <w:rPr>
            <w:noProof/>
            <w:webHidden/>
          </w:rPr>
          <w:t>91</w:t>
        </w:r>
        <w:r w:rsidR="00F9362E">
          <w:rPr>
            <w:noProof/>
            <w:webHidden/>
          </w:rPr>
          <w:fldChar w:fldCharType="end"/>
        </w:r>
      </w:hyperlink>
    </w:p>
    <w:p w14:paraId="554599E4" w14:textId="77777777" w:rsidR="00F9362E" w:rsidRDefault="0018284E">
      <w:pPr>
        <w:pStyle w:val="TOC1"/>
        <w:rPr>
          <w:rFonts w:asciiTheme="minorHAnsi" w:eastAsiaTheme="minorEastAsia" w:hAnsiTheme="minorHAnsi" w:cstheme="minorBidi"/>
          <w:noProof/>
          <w:sz w:val="24"/>
        </w:rPr>
      </w:pPr>
      <w:hyperlink w:anchor="_Toc478074903" w:history="1">
        <w:r w:rsidR="00F9362E" w:rsidRPr="00194865">
          <w:rPr>
            <w:rStyle w:val="Hyperlink"/>
            <w:noProof/>
          </w:rPr>
          <w:t>Appendix D. Demo of a Document Schema Migration</w:t>
        </w:r>
        <w:r w:rsidR="00F9362E">
          <w:rPr>
            <w:noProof/>
            <w:webHidden/>
          </w:rPr>
          <w:tab/>
        </w:r>
        <w:r w:rsidR="00F9362E">
          <w:rPr>
            <w:noProof/>
            <w:webHidden/>
          </w:rPr>
          <w:fldChar w:fldCharType="begin"/>
        </w:r>
        <w:r w:rsidR="00F9362E">
          <w:rPr>
            <w:noProof/>
            <w:webHidden/>
          </w:rPr>
          <w:instrText xml:space="preserve"> PAGEREF _Toc478074903 \h </w:instrText>
        </w:r>
        <w:r w:rsidR="00F9362E">
          <w:rPr>
            <w:noProof/>
            <w:webHidden/>
          </w:rPr>
        </w:r>
        <w:r w:rsidR="00F9362E">
          <w:rPr>
            <w:noProof/>
            <w:webHidden/>
          </w:rPr>
          <w:fldChar w:fldCharType="separate"/>
        </w:r>
        <w:r w:rsidR="00F119E8">
          <w:rPr>
            <w:noProof/>
            <w:webHidden/>
          </w:rPr>
          <w:t>92</w:t>
        </w:r>
        <w:r w:rsidR="00F9362E">
          <w:rPr>
            <w:noProof/>
            <w:webHidden/>
          </w:rPr>
          <w:fldChar w:fldCharType="end"/>
        </w:r>
      </w:hyperlink>
    </w:p>
    <w:p w14:paraId="6A2D9911"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904" w:history="1">
        <w:r w:rsidR="00F9362E" w:rsidRPr="00194865">
          <w:rPr>
            <w:rStyle w:val="Hyperlink"/>
            <w:noProof/>
          </w:rPr>
          <w:t>D.1 Transform A — Producer transports CVSSv3 in v1.1 ScoreSet</w:t>
        </w:r>
        <w:r w:rsidR="00F9362E">
          <w:rPr>
            <w:noProof/>
            <w:webHidden/>
          </w:rPr>
          <w:tab/>
        </w:r>
        <w:r w:rsidR="00F9362E">
          <w:rPr>
            <w:noProof/>
            <w:webHidden/>
          </w:rPr>
          <w:fldChar w:fldCharType="begin"/>
        </w:r>
        <w:r w:rsidR="00F9362E">
          <w:rPr>
            <w:noProof/>
            <w:webHidden/>
          </w:rPr>
          <w:instrText xml:space="preserve"> PAGEREF _Toc478074904 \h </w:instrText>
        </w:r>
        <w:r w:rsidR="00F9362E">
          <w:rPr>
            <w:noProof/>
            <w:webHidden/>
          </w:rPr>
        </w:r>
        <w:r w:rsidR="00F9362E">
          <w:rPr>
            <w:noProof/>
            <w:webHidden/>
          </w:rPr>
          <w:fldChar w:fldCharType="separate"/>
        </w:r>
        <w:r w:rsidR="00F119E8">
          <w:rPr>
            <w:noProof/>
            <w:webHidden/>
          </w:rPr>
          <w:t>92</w:t>
        </w:r>
        <w:r w:rsidR="00F9362E">
          <w:rPr>
            <w:noProof/>
            <w:webHidden/>
          </w:rPr>
          <w:fldChar w:fldCharType="end"/>
        </w:r>
      </w:hyperlink>
    </w:p>
    <w:p w14:paraId="725607D3"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905" w:history="1">
        <w:r w:rsidR="00F9362E" w:rsidRPr="00194865">
          <w:rPr>
            <w:rStyle w:val="Hyperlink"/>
            <w:noProof/>
          </w:rPr>
          <w:t>D.1.1 The actual CVSS Score Set V2/3 transform procedure</w:t>
        </w:r>
        <w:r w:rsidR="00F9362E">
          <w:rPr>
            <w:noProof/>
            <w:webHidden/>
          </w:rPr>
          <w:tab/>
        </w:r>
        <w:r w:rsidR="00F9362E">
          <w:rPr>
            <w:noProof/>
            <w:webHidden/>
          </w:rPr>
          <w:fldChar w:fldCharType="begin"/>
        </w:r>
        <w:r w:rsidR="00F9362E">
          <w:rPr>
            <w:noProof/>
            <w:webHidden/>
          </w:rPr>
          <w:instrText xml:space="preserve"> PAGEREF _Toc478074905 \h </w:instrText>
        </w:r>
        <w:r w:rsidR="00F9362E">
          <w:rPr>
            <w:noProof/>
            <w:webHidden/>
          </w:rPr>
        </w:r>
        <w:r w:rsidR="00F9362E">
          <w:rPr>
            <w:noProof/>
            <w:webHidden/>
          </w:rPr>
          <w:fldChar w:fldCharType="separate"/>
        </w:r>
        <w:r w:rsidR="00F119E8">
          <w:rPr>
            <w:noProof/>
            <w:webHidden/>
          </w:rPr>
          <w:t>92</w:t>
        </w:r>
        <w:r w:rsidR="00F9362E">
          <w:rPr>
            <w:noProof/>
            <w:webHidden/>
          </w:rPr>
          <w:fldChar w:fldCharType="end"/>
        </w:r>
      </w:hyperlink>
    </w:p>
    <w:p w14:paraId="69772402"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906" w:history="1">
        <w:r w:rsidR="00F9362E" w:rsidRPr="00194865">
          <w:rPr>
            <w:rStyle w:val="Hyperlink"/>
            <w:noProof/>
          </w:rPr>
          <w:t>D.2 Transform B — Empty v1.1 Acknowledgement/Organization</w:t>
        </w:r>
        <w:r w:rsidR="00F9362E">
          <w:rPr>
            <w:noProof/>
            <w:webHidden/>
          </w:rPr>
          <w:tab/>
        </w:r>
        <w:r w:rsidR="00F9362E">
          <w:rPr>
            <w:noProof/>
            <w:webHidden/>
          </w:rPr>
          <w:fldChar w:fldCharType="begin"/>
        </w:r>
        <w:r w:rsidR="00F9362E">
          <w:rPr>
            <w:noProof/>
            <w:webHidden/>
          </w:rPr>
          <w:instrText xml:space="preserve"> PAGEREF _Toc478074906 \h </w:instrText>
        </w:r>
        <w:r w:rsidR="00F9362E">
          <w:rPr>
            <w:noProof/>
            <w:webHidden/>
          </w:rPr>
        </w:r>
        <w:r w:rsidR="00F9362E">
          <w:rPr>
            <w:noProof/>
            <w:webHidden/>
          </w:rPr>
          <w:fldChar w:fldCharType="separate"/>
        </w:r>
        <w:r w:rsidR="00F119E8">
          <w:rPr>
            <w:noProof/>
            <w:webHidden/>
          </w:rPr>
          <w:t>92</w:t>
        </w:r>
        <w:r w:rsidR="00F9362E">
          <w:rPr>
            <w:noProof/>
            <w:webHidden/>
          </w:rPr>
          <w:fldChar w:fldCharType="end"/>
        </w:r>
      </w:hyperlink>
    </w:p>
    <w:p w14:paraId="1AAD5265" w14:textId="77777777" w:rsidR="00F9362E" w:rsidRDefault="0018284E">
      <w:pPr>
        <w:pStyle w:val="TOC3"/>
        <w:tabs>
          <w:tab w:val="right" w:leader="dot" w:pos="9350"/>
        </w:tabs>
        <w:rPr>
          <w:rFonts w:asciiTheme="minorHAnsi" w:eastAsiaTheme="minorEastAsia" w:hAnsiTheme="minorHAnsi" w:cstheme="minorBidi"/>
          <w:noProof/>
          <w:sz w:val="24"/>
        </w:rPr>
      </w:pPr>
      <w:hyperlink w:anchor="_Toc478074907" w:history="1">
        <w:r w:rsidR="00F9362E" w:rsidRPr="00194865">
          <w:rPr>
            <w:rStyle w:val="Hyperlink"/>
            <w:noProof/>
          </w:rPr>
          <w:t>D.2.1 The actual removal transform procedure</w:t>
        </w:r>
        <w:r w:rsidR="00F9362E">
          <w:rPr>
            <w:noProof/>
            <w:webHidden/>
          </w:rPr>
          <w:tab/>
        </w:r>
        <w:r w:rsidR="00F9362E">
          <w:rPr>
            <w:noProof/>
            <w:webHidden/>
          </w:rPr>
          <w:fldChar w:fldCharType="begin"/>
        </w:r>
        <w:r w:rsidR="00F9362E">
          <w:rPr>
            <w:noProof/>
            <w:webHidden/>
          </w:rPr>
          <w:instrText xml:space="preserve"> PAGEREF _Toc478074907 \h </w:instrText>
        </w:r>
        <w:r w:rsidR="00F9362E">
          <w:rPr>
            <w:noProof/>
            <w:webHidden/>
          </w:rPr>
        </w:r>
        <w:r w:rsidR="00F9362E">
          <w:rPr>
            <w:noProof/>
            <w:webHidden/>
          </w:rPr>
          <w:fldChar w:fldCharType="separate"/>
        </w:r>
        <w:r w:rsidR="00F119E8">
          <w:rPr>
            <w:noProof/>
            <w:webHidden/>
          </w:rPr>
          <w:t>92</w:t>
        </w:r>
        <w:r w:rsidR="00F9362E">
          <w:rPr>
            <w:noProof/>
            <w:webHidden/>
          </w:rPr>
          <w:fldChar w:fldCharType="end"/>
        </w:r>
      </w:hyperlink>
    </w:p>
    <w:p w14:paraId="063EB53A" w14:textId="77777777" w:rsidR="00F9362E" w:rsidRDefault="0018284E">
      <w:pPr>
        <w:pStyle w:val="TOC1"/>
        <w:rPr>
          <w:rFonts w:asciiTheme="minorHAnsi" w:eastAsiaTheme="minorEastAsia" w:hAnsiTheme="minorHAnsi" w:cstheme="minorBidi"/>
          <w:noProof/>
          <w:sz w:val="24"/>
        </w:rPr>
      </w:pPr>
      <w:hyperlink w:anchor="_Toc478074908" w:history="1">
        <w:r w:rsidR="00F9362E" w:rsidRPr="00194865">
          <w:rPr>
            <w:rStyle w:val="Hyperlink"/>
            <w:noProof/>
          </w:rPr>
          <w:t>Appendix E. Complete Examples</w:t>
        </w:r>
        <w:r w:rsidR="00F9362E">
          <w:rPr>
            <w:noProof/>
            <w:webHidden/>
          </w:rPr>
          <w:tab/>
        </w:r>
        <w:r w:rsidR="00F9362E">
          <w:rPr>
            <w:noProof/>
            <w:webHidden/>
          </w:rPr>
          <w:fldChar w:fldCharType="begin"/>
        </w:r>
        <w:r w:rsidR="00F9362E">
          <w:rPr>
            <w:noProof/>
            <w:webHidden/>
          </w:rPr>
          <w:instrText xml:space="preserve"> PAGEREF _Toc478074908 \h </w:instrText>
        </w:r>
        <w:r w:rsidR="00F9362E">
          <w:rPr>
            <w:noProof/>
            <w:webHidden/>
          </w:rPr>
        </w:r>
        <w:r w:rsidR="00F9362E">
          <w:rPr>
            <w:noProof/>
            <w:webHidden/>
          </w:rPr>
          <w:fldChar w:fldCharType="separate"/>
        </w:r>
        <w:r w:rsidR="00F119E8">
          <w:rPr>
            <w:noProof/>
            <w:webHidden/>
          </w:rPr>
          <w:t>93</w:t>
        </w:r>
        <w:r w:rsidR="00F9362E">
          <w:rPr>
            <w:noProof/>
            <w:webHidden/>
          </w:rPr>
          <w:fldChar w:fldCharType="end"/>
        </w:r>
      </w:hyperlink>
    </w:p>
    <w:p w14:paraId="2EBB1EF4"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909" w:history="1">
        <w:r w:rsidR="00F9362E" w:rsidRPr="00194865">
          <w:rPr>
            <w:rStyle w:val="Hyperlink"/>
            <w:noProof/>
          </w:rPr>
          <w:t>E.1 Sample Security Advisory A</w:t>
        </w:r>
        <w:r w:rsidR="00F9362E">
          <w:rPr>
            <w:noProof/>
            <w:webHidden/>
          </w:rPr>
          <w:tab/>
        </w:r>
        <w:r w:rsidR="00F9362E">
          <w:rPr>
            <w:noProof/>
            <w:webHidden/>
          </w:rPr>
          <w:fldChar w:fldCharType="begin"/>
        </w:r>
        <w:r w:rsidR="00F9362E">
          <w:rPr>
            <w:noProof/>
            <w:webHidden/>
          </w:rPr>
          <w:instrText xml:space="preserve"> PAGEREF _Toc478074909 \h </w:instrText>
        </w:r>
        <w:r w:rsidR="00F9362E">
          <w:rPr>
            <w:noProof/>
            <w:webHidden/>
          </w:rPr>
        </w:r>
        <w:r w:rsidR="00F9362E">
          <w:rPr>
            <w:noProof/>
            <w:webHidden/>
          </w:rPr>
          <w:fldChar w:fldCharType="separate"/>
        </w:r>
        <w:r w:rsidR="00F119E8">
          <w:rPr>
            <w:noProof/>
            <w:webHidden/>
          </w:rPr>
          <w:t>93</w:t>
        </w:r>
        <w:r w:rsidR="00F9362E">
          <w:rPr>
            <w:noProof/>
            <w:webHidden/>
          </w:rPr>
          <w:fldChar w:fldCharType="end"/>
        </w:r>
      </w:hyperlink>
    </w:p>
    <w:p w14:paraId="5B9F48E9"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910" w:history="1">
        <w:r w:rsidR="00F9362E" w:rsidRPr="00194865">
          <w:rPr>
            <w:rStyle w:val="Hyperlink"/>
            <w:noProof/>
          </w:rPr>
          <w:t>E.2 Sample Security Advisory B</w:t>
        </w:r>
        <w:r w:rsidR="00F9362E">
          <w:rPr>
            <w:noProof/>
            <w:webHidden/>
          </w:rPr>
          <w:tab/>
        </w:r>
        <w:r w:rsidR="00F9362E">
          <w:rPr>
            <w:noProof/>
            <w:webHidden/>
          </w:rPr>
          <w:fldChar w:fldCharType="begin"/>
        </w:r>
        <w:r w:rsidR="00F9362E">
          <w:rPr>
            <w:noProof/>
            <w:webHidden/>
          </w:rPr>
          <w:instrText xml:space="preserve"> PAGEREF _Toc478074910 \h </w:instrText>
        </w:r>
        <w:r w:rsidR="00F9362E">
          <w:rPr>
            <w:noProof/>
            <w:webHidden/>
          </w:rPr>
        </w:r>
        <w:r w:rsidR="00F9362E">
          <w:rPr>
            <w:noProof/>
            <w:webHidden/>
          </w:rPr>
          <w:fldChar w:fldCharType="separate"/>
        </w:r>
        <w:r w:rsidR="00F119E8">
          <w:rPr>
            <w:noProof/>
            <w:webHidden/>
          </w:rPr>
          <w:t>95</w:t>
        </w:r>
        <w:r w:rsidR="00F9362E">
          <w:rPr>
            <w:noProof/>
            <w:webHidden/>
          </w:rPr>
          <w:fldChar w:fldCharType="end"/>
        </w:r>
      </w:hyperlink>
    </w:p>
    <w:p w14:paraId="08BCFD6C"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911" w:history="1">
        <w:r w:rsidR="00F9362E" w:rsidRPr="00194865">
          <w:rPr>
            <w:rStyle w:val="Hyperlink"/>
            <w:noProof/>
          </w:rPr>
          <w:t>E.3 Sample Security Advisory C</w:t>
        </w:r>
        <w:r w:rsidR="00F9362E">
          <w:rPr>
            <w:noProof/>
            <w:webHidden/>
          </w:rPr>
          <w:tab/>
        </w:r>
        <w:r w:rsidR="00F9362E">
          <w:rPr>
            <w:noProof/>
            <w:webHidden/>
          </w:rPr>
          <w:fldChar w:fldCharType="begin"/>
        </w:r>
        <w:r w:rsidR="00F9362E">
          <w:rPr>
            <w:noProof/>
            <w:webHidden/>
          </w:rPr>
          <w:instrText xml:space="preserve"> PAGEREF _Toc478074911 \h </w:instrText>
        </w:r>
        <w:r w:rsidR="00F9362E">
          <w:rPr>
            <w:noProof/>
            <w:webHidden/>
          </w:rPr>
        </w:r>
        <w:r w:rsidR="00F9362E">
          <w:rPr>
            <w:noProof/>
            <w:webHidden/>
          </w:rPr>
          <w:fldChar w:fldCharType="separate"/>
        </w:r>
        <w:r w:rsidR="00F119E8">
          <w:rPr>
            <w:noProof/>
            <w:webHidden/>
          </w:rPr>
          <w:t>99</w:t>
        </w:r>
        <w:r w:rsidR="00F9362E">
          <w:rPr>
            <w:noProof/>
            <w:webHidden/>
          </w:rPr>
          <w:fldChar w:fldCharType="end"/>
        </w:r>
      </w:hyperlink>
    </w:p>
    <w:p w14:paraId="5552C57D"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912" w:history="1">
        <w:r w:rsidR="00F9362E" w:rsidRPr="00194865">
          <w:rPr>
            <w:rStyle w:val="Hyperlink"/>
            <w:noProof/>
          </w:rPr>
          <w:t>E.4 Sample Security Advisory D</w:t>
        </w:r>
        <w:r w:rsidR="00F9362E">
          <w:rPr>
            <w:noProof/>
            <w:webHidden/>
          </w:rPr>
          <w:tab/>
        </w:r>
        <w:r w:rsidR="00F9362E">
          <w:rPr>
            <w:noProof/>
            <w:webHidden/>
          </w:rPr>
          <w:fldChar w:fldCharType="begin"/>
        </w:r>
        <w:r w:rsidR="00F9362E">
          <w:rPr>
            <w:noProof/>
            <w:webHidden/>
          </w:rPr>
          <w:instrText xml:space="preserve"> PAGEREF _Toc478074912 \h </w:instrText>
        </w:r>
        <w:r w:rsidR="00F9362E">
          <w:rPr>
            <w:noProof/>
            <w:webHidden/>
          </w:rPr>
        </w:r>
        <w:r w:rsidR="00F9362E">
          <w:rPr>
            <w:noProof/>
            <w:webHidden/>
          </w:rPr>
          <w:fldChar w:fldCharType="separate"/>
        </w:r>
        <w:r w:rsidR="00F119E8">
          <w:rPr>
            <w:noProof/>
            <w:webHidden/>
          </w:rPr>
          <w:t>101</w:t>
        </w:r>
        <w:r w:rsidR="00F9362E">
          <w:rPr>
            <w:noProof/>
            <w:webHidden/>
          </w:rPr>
          <w:fldChar w:fldCharType="end"/>
        </w:r>
      </w:hyperlink>
    </w:p>
    <w:p w14:paraId="636F4185" w14:textId="77777777" w:rsidR="00F9362E" w:rsidRDefault="0018284E">
      <w:pPr>
        <w:pStyle w:val="TOC2"/>
        <w:tabs>
          <w:tab w:val="right" w:leader="dot" w:pos="9350"/>
        </w:tabs>
        <w:rPr>
          <w:rFonts w:asciiTheme="minorHAnsi" w:eastAsiaTheme="minorEastAsia" w:hAnsiTheme="minorHAnsi" w:cstheme="minorBidi"/>
          <w:noProof/>
          <w:sz w:val="24"/>
        </w:rPr>
      </w:pPr>
      <w:hyperlink w:anchor="_Toc478074913" w:history="1">
        <w:r w:rsidR="00F9362E" w:rsidRPr="00194865">
          <w:rPr>
            <w:rStyle w:val="Hyperlink"/>
            <w:noProof/>
          </w:rPr>
          <w:t>E.5 Sample Security Advisory E</w:t>
        </w:r>
        <w:r w:rsidR="00F9362E">
          <w:rPr>
            <w:noProof/>
            <w:webHidden/>
          </w:rPr>
          <w:tab/>
        </w:r>
        <w:r w:rsidR="00F9362E">
          <w:rPr>
            <w:noProof/>
            <w:webHidden/>
          </w:rPr>
          <w:fldChar w:fldCharType="begin"/>
        </w:r>
        <w:r w:rsidR="00F9362E">
          <w:rPr>
            <w:noProof/>
            <w:webHidden/>
          </w:rPr>
          <w:instrText xml:space="preserve"> PAGEREF _Toc478074913 \h </w:instrText>
        </w:r>
        <w:r w:rsidR="00F9362E">
          <w:rPr>
            <w:noProof/>
            <w:webHidden/>
          </w:rPr>
        </w:r>
        <w:r w:rsidR="00F9362E">
          <w:rPr>
            <w:noProof/>
            <w:webHidden/>
          </w:rPr>
          <w:fldChar w:fldCharType="separate"/>
        </w:r>
        <w:r w:rsidR="00F119E8">
          <w:rPr>
            <w:noProof/>
            <w:webHidden/>
          </w:rPr>
          <w:t>102</w:t>
        </w:r>
        <w:r w:rsidR="00F9362E">
          <w:rPr>
            <w:noProof/>
            <w:webHidden/>
          </w:rPr>
          <w:fldChar w:fldCharType="end"/>
        </w:r>
      </w:hyperlink>
    </w:p>
    <w:p w14:paraId="3E3187D9" w14:textId="77777777" w:rsidR="00F9362E" w:rsidRDefault="0018284E">
      <w:pPr>
        <w:pStyle w:val="TOC1"/>
        <w:rPr>
          <w:rFonts w:asciiTheme="minorHAnsi" w:eastAsiaTheme="minorEastAsia" w:hAnsiTheme="minorHAnsi" w:cstheme="minorBidi"/>
          <w:noProof/>
          <w:sz w:val="24"/>
        </w:rPr>
      </w:pPr>
      <w:hyperlink w:anchor="_Toc478074914" w:history="1">
        <w:r w:rsidR="00F9362E" w:rsidRPr="00194865">
          <w:rPr>
            <w:rStyle w:val="Hyperlink"/>
            <w:noProof/>
          </w:rPr>
          <w:t>Appendix F. Index</w:t>
        </w:r>
        <w:r w:rsidR="00F9362E">
          <w:rPr>
            <w:noProof/>
            <w:webHidden/>
          </w:rPr>
          <w:tab/>
        </w:r>
        <w:r w:rsidR="00F9362E">
          <w:rPr>
            <w:noProof/>
            <w:webHidden/>
          </w:rPr>
          <w:fldChar w:fldCharType="begin"/>
        </w:r>
        <w:r w:rsidR="00F9362E">
          <w:rPr>
            <w:noProof/>
            <w:webHidden/>
          </w:rPr>
          <w:instrText xml:space="preserve"> PAGEREF _Toc478074914 \h </w:instrText>
        </w:r>
        <w:r w:rsidR="00F9362E">
          <w:rPr>
            <w:noProof/>
            <w:webHidden/>
          </w:rPr>
        </w:r>
        <w:r w:rsidR="00F9362E">
          <w:rPr>
            <w:noProof/>
            <w:webHidden/>
          </w:rPr>
          <w:fldChar w:fldCharType="separate"/>
        </w:r>
        <w:r w:rsidR="00F119E8">
          <w:rPr>
            <w:noProof/>
            <w:webHidden/>
          </w:rPr>
          <w:t>106</w:t>
        </w:r>
        <w:r w:rsidR="00F9362E">
          <w:rPr>
            <w:noProof/>
            <w:webHidden/>
          </w:rPr>
          <w:fldChar w:fldCharType="end"/>
        </w:r>
      </w:hyperlink>
    </w:p>
    <w:p w14:paraId="0D356554" w14:textId="77777777" w:rsidR="00F9362E" w:rsidRDefault="0018284E">
      <w:pPr>
        <w:pStyle w:val="TOC1"/>
        <w:rPr>
          <w:rFonts w:asciiTheme="minorHAnsi" w:eastAsiaTheme="minorEastAsia" w:hAnsiTheme="minorHAnsi" w:cstheme="minorBidi"/>
          <w:noProof/>
          <w:sz w:val="24"/>
        </w:rPr>
      </w:pPr>
      <w:hyperlink w:anchor="_Toc478074915" w:history="1">
        <w:r w:rsidR="00F9362E" w:rsidRPr="00194865">
          <w:rPr>
            <w:rStyle w:val="Hyperlink"/>
            <w:noProof/>
          </w:rPr>
          <w:t>Appendix G. Revision History</w:t>
        </w:r>
        <w:r w:rsidR="00F9362E">
          <w:rPr>
            <w:noProof/>
            <w:webHidden/>
          </w:rPr>
          <w:tab/>
        </w:r>
        <w:r w:rsidR="00F9362E">
          <w:rPr>
            <w:noProof/>
            <w:webHidden/>
          </w:rPr>
          <w:fldChar w:fldCharType="begin"/>
        </w:r>
        <w:r w:rsidR="00F9362E">
          <w:rPr>
            <w:noProof/>
            <w:webHidden/>
          </w:rPr>
          <w:instrText xml:space="preserve"> PAGEREF _Toc478074915 \h </w:instrText>
        </w:r>
        <w:r w:rsidR="00F9362E">
          <w:rPr>
            <w:noProof/>
            <w:webHidden/>
          </w:rPr>
        </w:r>
        <w:r w:rsidR="00F9362E">
          <w:rPr>
            <w:noProof/>
            <w:webHidden/>
          </w:rPr>
          <w:fldChar w:fldCharType="separate"/>
        </w:r>
        <w:r w:rsidR="00F119E8">
          <w:rPr>
            <w:noProof/>
            <w:webHidden/>
          </w:rPr>
          <w:t>107</w:t>
        </w:r>
        <w:r w:rsidR="00F9362E">
          <w:rPr>
            <w:noProof/>
            <w:webHidden/>
          </w:rPr>
          <w:fldChar w:fldCharType="end"/>
        </w:r>
      </w:hyperlink>
    </w:p>
    <w:p w14:paraId="41A5E84B" w14:textId="77777777" w:rsidR="006E4329" w:rsidRDefault="000C66BB" w:rsidP="00544386">
      <w:pPr>
        <w:pStyle w:val="Abstract"/>
      </w:pPr>
      <w:r>
        <w:rPr>
          <w:szCs w:val="24"/>
        </w:rPr>
        <w:fldChar w:fldCharType="end"/>
      </w:r>
    </w:p>
    <w:p w14:paraId="14CD6F33" w14:textId="77777777" w:rsidR="00903BE1" w:rsidRDefault="00903BE1" w:rsidP="00E01912">
      <w:pPr>
        <w:sectPr w:rsidR="00903BE1" w:rsidSect="00903BE1">
          <w:footerReference w:type="default" r:id="rId22"/>
          <w:pgSz w:w="12240" w:h="15840" w:code="1"/>
          <w:pgMar w:top="1440" w:right="1440" w:bottom="720" w:left="1440" w:header="720" w:footer="720" w:gutter="0"/>
          <w:cols w:space="720"/>
          <w:docGrid w:linePitch="360"/>
        </w:sectPr>
      </w:pPr>
      <w:bookmarkStart w:id="4" w:name="_Toc287332006"/>
    </w:p>
    <w:p w14:paraId="282FA4DC" w14:textId="77777777" w:rsidR="00C71349" w:rsidRPr="00C52EFC" w:rsidRDefault="00177DED" w:rsidP="0076113A">
      <w:pPr>
        <w:pStyle w:val="Heading1"/>
      </w:pPr>
      <w:bookmarkStart w:id="5" w:name="_Toc478074528"/>
      <w:r>
        <w:lastRenderedPageBreak/>
        <w:t>Introduction</w:t>
      </w:r>
      <w:bookmarkEnd w:id="1"/>
      <w:bookmarkEnd w:id="4"/>
      <w:bookmarkEnd w:id="5"/>
    </w:p>
    <w:p w14:paraId="58088615" w14:textId="5A0CCA9D" w:rsidR="00575F89" w:rsidRDefault="00575F89" w:rsidP="00D37FDA">
      <w:pPr>
        <w:pStyle w:val="Heading2"/>
      </w:pPr>
      <w:bookmarkStart w:id="6" w:name="_Toc478074529"/>
      <w:r>
        <w:t>Organization of CSAF CVRF</w:t>
      </w:r>
      <w:bookmarkEnd w:id="6"/>
    </w:p>
    <w:p w14:paraId="35750EAC" w14:textId="7DB8252F" w:rsidR="009437B5" w:rsidRDefault="00575F89" w:rsidP="00C56A12">
      <w:r>
        <w:t>The specification is split into seven chapters.</w:t>
      </w:r>
    </w:p>
    <w:p w14:paraId="5CB2A2A0" w14:textId="77777777" w:rsidR="00C71349" w:rsidRDefault="00C02DEC" w:rsidP="00A710C8">
      <w:pPr>
        <w:pStyle w:val="Heading2"/>
      </w:pPr>
      <w:bookmarkStart w:id="7" w:name="_Toc85472893"/>
      <w:bookmarkStart w:id="8" w:name="_Toc287332007"/>
      <w:bookmarkStart w:id="9" w:name="_Toc478074530"/>
      <w:r>
        <w:t>Terminology</w:t>
      </w:r>
      <w:bookmarkEnd w:id="7"/>
      <w:bookmarkEnd w:id="8"/>
      <w:bookmarkEnd w:id="9"/>
    </w:p>
    <w:p w14:paraId="4C15A9FE" w14:textId="77777777" w:rsidR="00C71349" w:rsidRDefault="00745446" w:rsidP="008C100C">
      <w:r>
        <w:t>The key words “</w:t>
      </w:r>
      <w:r w:rsidRPr="00134406">
        <w:t>MUST</w:t>
      </w:r>
      <w:r>
        <w:t>”</w:t>
      </w:r>
      <w:r w:rsidRPr="00134406">
        <w:t xml:space="preserve">, </w:t>
      </w:r>
      <w:r>
        <w:t>“</w:t>
      </w:r>
      <w:r w:rsidRPr="00134406">
        <w:t>MUST NOT</w:t>
      </w:r>
      <w:r>
        <w:t>”</w:t>
      </w:r>
      <w:r w:rsidRPr="00134406">
        <w:t xml:space="preserve">, </w:t>
      </w:r>
      <w:r>
        <w:t>“</w:t>
      </w:r>
      <w:r w:rsidRPr="00134406">
        <w:t>REQUIRED</w:t>
      </w:r>
      <w:r>
        <w:t>”</w:t>
      </w:r>
      <w:r w:rsidRPr="00134406">
        <w:t xml:space="preserve">, </w:t>
      </w:r>
      <w:r>
        <w:t>“</w:t>
      </w:r>
      <w:r w:rsidRPr="00134406">
        <w:t>SHALL</w:t>
      </w:r>
      <w:r>
        <w:t>”</w:t>
      </w:r>
      <w:r w:rsidRPr="00134406">
        <w:t xml:space="preserve">, </w:t>
      </w:r>
      <w:r>
        <w:t>“</w:t>
      </w:r>
      <w:r w:rsidRPr="00134406">
        <w:t>SHALL NOT</w:t>
      </w:r>
      <w:r>
        <w:t>”</w:t>
      </w:r>
      <w:r w:rsidRPr="00134406">
        <w:t xml:space="preserve">, </w:t>
      </w:r>
      <w:r>
        <w:t>“</w:t>
      </w:r>
      <w:r w:rsidRPr="00134406">
        <w:t>SHOULD</w:t>
      </w:r>
      <w:r>
        <w:t>”</w:t>
      </w:r>
      <w:r w:rsidRPr="00134406">
        <w:t xml:space="preserve">, </w:t>
      </w:r>
      <w:r>
        <w:t>“</w:t>
      </w:r>
      <w:r w:rsidRPr="00134406">
        <w:t>SHOULD NOT</w:t>
      </w:r>
      <w:r>
        <w:t>”</w:t>
      </w:r>
      <w:r w:rsidRPr="00134406">
        <w:t xml:space="preserve">, </w:t>
      </w:r>
      <w:r>
        <w:t>“</w:t>
      </w:r>
      <w:r w:rsidRPr="00134406">
        <w:t>RECOMMENDED</w:t>
      </w:r>
      <w:r>
        <w:t>”</w:t>
      </w:r>
      <w:r w:rsidRPr="00134406">
        <w:t xml:space="preserve">, </w:t>
      </w:r>
      <w:r>
        <w:t>“</w:t>
      </w:r>
      <w:r w:rsidRPr="00134406">
        <w:t>MAY</w:t>
      </w:r>
      <w:r>
        <w:t>”</w:t>
      </w:r>
      <w:r w:rsidRPr="00134406">
        <w:t xml:space="preserve">, and </w:t>
      </w:r>
      <w:r>
        <w:t>“</w:t>
      </w:r>
      <w:r w:rsidRPr="00134406">
        <w:t>OPTIONAL</w:t>
      </w:r>
      <w:r>
        <w:t xml:space="preserve">” in this document are to be interpreted as described in </w:t>
      </w:r>
      <w:r w:rsidR="001A52C9" w:rsidRPr="001A52C9">
        <w:t>[</w:t>
      </w:r>
      <w:hyperlink w:anchor="RFC2119" w:history="1">
        <w:r w:rsidR="001A52C9" w:rsidRPr="001A52C9">
          <w:rPr>
            <w:rStyle w:val="Hyperlink"/>
          </w:rPr>
          <w:t>RFC2119</w:t>
        </w:r>
      </w:hyperlink>
      <w:r w:rsidR="001A52C9" w:rsidRPr="001A52C9">
        <w:t>]</w:t>
      </w:r>
      <w:r w:rsidR="00C02DEC">
        <w:t>.</w:t>
      </w:r>
    </w:p>
    <w:p w14:paraId="65F58BC0" w14:textId="348F92A3" w:rsidR="009D1A3B" w:rsidRDefault="009D1A3B" w:rsidP="00D37FDA">
      <w:pPr>
        <w:pStyle w:val="Heading3"/>
      </w:pPr>
      <w:bookmarkStart w:id="10" w:name="_Toc478074531"/>
      <w:bookmarkStart w:id="11" w:name="_Ref7502892"/>
      <w:bookmarkStart w:id="12" w:name="_Toc12011611"/>
      <w:bookmarkStart w:id="13" w:name="_Toc85472894"/>
      <w:bookmarkStart w:id="14" w:name="_Toc287332008"/>
      <w:r>
        <w:t>Terms and Definitions</w:t>
      </w:r>
      <w:bookmarkEnd w:id="10"/>
    </w:p>
    <w:p w14:paraId="66542F4B" w14:textId="0E6A7806" w:rsidR="00977EFE" w:rsidRDefault="00977EFE">
      <w:pPr>
        <w:spacing w:before="0" w:after="0"/>
      </w:pPr>
      <w:r w:rsidRPr="00D37FDA">
        <w:t>For the purposes of this document</w:t>
      </w:r>
      <w:r>
        <w:t>, the following applies:</w:t>
      </w:r>
    </w:p>
    <w:p w14:paraId="7DA9B999" w14:textId="065F4B9A" w:rsidR="00977EFE" w:rsidRDefault="00977EFE" w:rsidP="00D37FDA">
      <w:pPr>
        <w:tabs>
          <w:tab w:val="left" w:pos="2268"/>
        </w:tabs>
        <w:ind w:left="720"/>
      </w:pPr>
      <w:r w:rsidRPr="00D37FDA">
        <w:rPr>
          <w:b/>
        </w:rPr>
        <w:t>Advisory</w:t>
      </w:r>
      <w:r>
        <w:t xml:space="preserve"> </w:t>
      </w:r>
      <w:r w:rsidR="00596067">
        <w:tab/>
      </w:r>
      <w:r w:rsidR="00DF4AFF">
        <w:tab/>
      </w:r>
      <w:r>
        <w:t>— as in ISO/IEC 29147 [</w:t>
      </w:r>
      <w:hyperlink w:anchor="refISO29147" w:history="1">
        <w:r w:rsidRPr="00977EFE">
          <w:rPr>
            <w:rStyle w:val="Hyperlink"/>
          </w:rPr>
          <w:t>ISO29147</w:t>
        </w:r>
      </w:hyperlink>
      <w:r>
        <w:t>]</w:t>
      </w:r>
    </w:p>
    <w:p w14:paraId="354FF228" w14:textId="4E7ED0F1" w:rsidR="00977EFE" w:rsidRDefault="00977EFE" w:rsidP="00D37FDA">
      <w:pPr>
        <w:tabs>
          <w:tab w:val="left" w:pos="2268"/>
        </w:tabs>
        <w:ind w:left="720"/>
      </w:pPr>
      <w:r>
        <w:rPr>
          <w:b/>
        </w:rPr>
        <w:t>Coordinator</w:t>
      </w:r>
      <w:r>
        <w:t xml:space="preserve"> </w:t>
      </w:r>
      <w:r w:rsidR="00596067">
        <w:tab/>
      </w:r>
      <w:r w:rsidR="00DF4AFF">
        <w:tab/>
      </w:r>
      <w:r>
        <w:t>— as in ISO/IEC 29147 [</w:t>
      </w:r>
      <w:hyperlink w:anchor="refISO29147" w:history="1">
        <w:r w:rsidRPr="00977EFE">
          <w:rPr>
            <w:rStyle w:val="Hyperlink"/>
          </w:rPr>
          <w:t>ISO29147</w:t>
        </w:r>
      </w:hyperlink>
      <w:r>
        <w:t>]</w:t>
      </w:r>
    </w:p>
    <w:p w14:paraId="5709A645" w14:textId="72227A46" w:rsidR="00977EFE" w:rsidRDefault="009D1A3B" w:rsidP="00D37FDA">
      <w:pPr>
        <w:tabs>
          <w:tab w:val="left" w:pos="2268"/>
        </w:tabs>
        <w:ind w:left="720"/>
      </w:pPr>
      <w:r>
        <w:rPr>
          <w:b/>
        </w:rPr>
        <w:t>Finder</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283C98AF" w14:textId="2FB9CFA2" w:rsidR="00977EFE" w:rsidRDefault="009D1A3B" w:rsidP="00D37FDA">
      <w:pPr>
        <w:ind w:left="720"/>
      </w:pPr>
      <w:r>
        <w:rPr>
          <w:b/>
        </w:rPr>
        <w:t>Online Services</w:t>
      </w:r>
      <w:r w:rsidR="00977EFE">
        <w:t xml:space="preserve"> </w:t>
      </w:r>
      <w:r w:rsidR="00DF4AFF">
        <w:tab/>
      </w:r>
      <w:r w:rsidR="00977EFE">
        <w:t>— as in ISO/IEC 29147 [</w:t>
      </w:r>
      <w:hyperlink w:anchor="refISO29147" w:history="1">
        <w:r w:rsidR="00977EFE" w:rsidRPr="00977EFE">
          <w:rPr>
            <w:rStyle w:val="Hyperlink"/>
          </w:rPr>
          <w:t>ISO29147</w:t>
        </w:r>
      </w:hyperlink>
      <w:r w:rsidR="00977EFE">
        <w:t>]</w:t>
      </w:r>
    </w:p>
    <w:p w14:paraId="37BA2F77" w14:textId="17D143A8" w:rsidR="00977EFE" w:rsidRDefault="009D1A3B" w:rsidP="00D37FDA">
      <w:pPr>
        <w:tabs>
          <w:tab w:val="left" w:pos="2268"/>
        </w:tabs>
        <w:ind w:left="720"/>
      </w:pPr>
      <w:r>
        <w:rPr>
          <w:b/>
        </w:rPr>
        <w:t>Product</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7CBBC36A" w14:textId="4998FD5A" w:rsidR="00977EFE" w:rsidRDefault="009D1A3B" w:rsidP="00D37FDA">
      <w:pPr>
        <w:tabs>
          <w:tab w:val="left" w:pos="2268"/>
        </w:tabs>
        <w:ind w:left="720"/>
      </w:pPr>
      <w:r>
        <w:rPr>
          <w:b/>
        </w:rPr>
        <w:t>Remediation</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4A44BBE2" w14:textId="0D3C31FA" w:rsidR="00977EFE" w:rsidRDefault="009D1A3B" w:rsidP="00D37FDA">
      <w:pPr>
        <w:tabs>
          <w:tab w:val="left" w:pos="2268"/>
        </w:tabs>
        <w:ind w:left="720"/>
      </w:pPr>
      <w:r>
        <w:rPr>
          <w:b/>
        </w:rPr>
        <w:t>Service</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49E8A90A" w14:textId="5178B63B" w:rsidR="00977EFE" w:rsidRDefault="009D1A3B" w:rsidP="00D37FDA">
      <w:pPr>
        <w:tabs>
          <w:tab w:val="left" w:pos="2268"/>
        </w:tabs>
        <w:ind w:left="720"/>
      </w:pPr>
      <w:r>
        <w:rPr>
          <w:b/>
        </w:rPr>
        <w:t>Vendor</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2CCD43AC" w14:textId="09FC06C3" w:rsidR="009D1A3B" w:rsidRDefault="009D1A3B" w:rsidP="00D37FDA">
      <w:pPr>
        <w:tabs>
          <w:tab w:val="left" w:pos="2268"/>
        </w:tabs>
        <w:ind w:left="720"/>
      </w:pPr>
      <w:r>
        <w:rPr>
          <w:b/>
        </w:rPr>
        <w:t>Vulnerability</w:t>
      </w:r>
      <w:r>
        <w:t xml:space="preserve"> </w:t>
      </w:r>
      <w:r w:rsidR="00596067">
        <w:tab/>
      </w:r>
      <w:r w:rsidR="00DF4AFF">
        <w:tab/>
      </w:r>
      <w:r>
        <w:t>— as in ISO/IEC 29147 [</w:t>
      </w:r>
      <w:hyperlink w:anchor="refISO29147" w:history="1">
        <w:r w:rsidRPr="00977EFE">
          <w:rPr>
            <w:rStyle w:val="Hyperlink"/>
          </w:rPr>
          <w:t>ISO29147</w:t>
        </w:r>
      </w:hyperlink>
      <w:r>
        <w:t>]</w:t>
      </w:r>
    </w:p>
    <w:p w14:paraId="4FE1B17F" w14:textId="318EE8CD" w:rsidR="00DF4AFF" w:rsidRDefault="00DF4AFF" w:rsidP="007E1D40">
      <w:pPr>
        <w:tabs>
          <w:tab w:val="left" w:pos="2268"/>
        </w:tabs>
        <w:ind w:left="720"/>
        <w:rPr>
          <w:bCs/>
        </w:rPr>
      </w:pPr>
      <w:r>
        <w:rPr>
          <w:b/>
        </w:rPr>
        <w:t xml:space="preserve">Date Time Value </w:t>
      </w:r>
      <w:r>
        <w:rPr>
          <w:b/>
        </w:rPr>
        <w:tab/>
        <w:t>—</w:t>
      </w:r>
      <w:r>
        <w:t xml:space="preserve"> as defined in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sidR="00790A96">
        <w:rPr>
          <w:bCs/>
        </w:rPr>
        <w:t>2.2.1</w:t>
      </w:r>
      <w:r>
        <w:rPr>
          <w:bCs/>
        </w:rPr>
        <w:fldChar w:fldCharType="end"/>
      </w:r>
      <w:r w:rsidRPr="00DF4AFF">
        <w:rPr>
          <w:bCs/>
        </w:rPr>
        <w:t xml:space="preserve"> </w:t>
      </w:r>
      <w:hyperlink w:anchor="_Date_and_Time_1" w:history="1">
        <w:r w:rsidRPr="00DF4AFF">
          <w:rPr>
            <w:rStyle w:val="Hyperlink"/>
            <w:bCs/>
          </w:rPr>
          <w:t>Date and Time</w:t>
        </w:r>
      </w:hyperlink>
    </w:p>
    <w:p w14:paraId="151369EB" w14:textId="036A7A86" w:rsidR="00DF4AFF" w:rsidRDefault="00DF4AFF" w:rsidP="00D37FDA">
      <w:pPr>
        <w:tabs>
          <w:tab w:val="left" w:pos="2268"/>
        </w:tabs>
        <w:ind w:left="720"/>
        <w:rPr>
          <w:lang w:val="de-DE"/>
        </w:rPr>
      </w:pPr>
      <w:r w:rsidRPr="00D37FDA">
        <w:rPr>
          <w:b/>
          <w:lang w:val="de-DE"/>
        </w:rPr>
        <w:t>Positive Integer</w:t>
      </w:r>
      <w:r w:rsidRPr="00D37FDA">
        <w:rPr>
          <w:b/>
          <w:lang w:val="de-DE"/>
        </w:rPr>
        <w:tab/>
      </w:r>
      <w:r w:rsidRPr="00D37FDA">
        <w:rPr>
          <w:b/>
          <w:lang w:val="de-DE"/>
        </w:rPr>
        <w:tab/>
        <w:t xml:space="preserve">— </w:t>
      </w:r>
      <w:r w:rsidR="002C5B89" w:rsidRPr="00D37FDA">
        <w:rPr>
          <w:lang w:val="de-DE"/>
        </w:rPr>
        <w:t xml:space="preserve">integer number &gt; </w:t>
      </w:r>
      <w:r w:rsidR="002C5B89" w:rsidRPr="002C5B89">
        <w:rPr>
          <w:lang w:val="de-DE"/>
        </w:rPr>
        <w:t>0</w:t>
      </w:r>
      <w:r w:rsidR="002C5B89" w:rsidRPr="00D37FDA">
        <w:rPr>
          <w:lang w:val="de-DE"/>
        </w:rPr>
        <w:t xml:space="preserve"> (</w:t>
      </w:r>
      <w:r w:rsidR="002C5B89" w:rsidRPr="00D37FDA">
        <w:rPr>
          <w:rStyle w:val="Datatype"/>
          <w:lang w:val="de-DE"/>
        </w:rPr>
        <w:t>xs:positiveInteger</w:t>
      </w:r>
      <w:r w:rsidR="002C5B89" w:rsidRPr="00D37FDA">
        <w:rPr>
          <w:lang w:val="de-DE"/>
        </w:rPr>
        <w:t>) cf.</w:t>
      </w:r>
      <w:r w:rsidR="002C5B89">
        <w:rPr>
          <w:lang w:val="de-DE"/>
        </w:rPr>
        <w:t> [</w:t>
      </w:r>
      <w:hyperlink w:anchor="refXML_Schema_2" w:history="1">
        <w:r w:rsidR="002C5B89" w:rsidRPr="00D37FDA">
          <w:rPr>
            <w:rStyle w:val="Hyperlink"/>
            <w:lang w:val="de-DE"/>
          </w:rPr>
          <w:t>XML-Schema-2</w:t>
        </w:r>
      </w:hyperlink>
      <w:r w:rsidR="002C5B89" w:rsidRPr="00D37FDA">
        <w:rPr>
          <w:lang w:val="de-DE"/>
        </w:rPr>
        <w:t>]</w:t>
      </w:r>
    </w:p>
    <w:p w14:paraId="4D99B767" w14:textId="6757FAC3" w:rsidR="00E16B9E" w:rsidRDefault="00E16B9E" w:rsidP="00D37FDA">
      <w:pPr>
        <w:tabs>
          <w:tab w:val="left" w:pos="2268"/>
        </w:tabs>
        <w:ind w:left="2880" w:hanging="2160"/>
      </w:pPr>
      <w:r w:rsidRPr="00D37FDA">
        <w:rPr>
          <w:b/>
        </w:rPr>
        <w:t>Cardinality</w:t>
      </w:r>
      <w:r>
        <w:rPr>
          <w:b/>
        </w:rPr>
        <w:t xml:space="preserve"> Range</w:t>
      </w:r>
      <w:r w:rsidRPr="00D37FDA">
        <w:rPr>
          <w:b/>
        </w:rPr>
        <w:tab/>
        <w:t>—</w:t>
      </w:r>
      <w:r w:rsidRPr="00D37FDA">
        <w:t xml:space="preserve"> minimal and maximal occur</w:t>
      </w:r>
      <w:r>
        <w:t>r</w:t>
      </w:r>
      <w:r w:rsidRPr="00D37FDA">
        <w:t xml:space="preserve">ence noted as mathematical closed </w:t>
      </w:r>
      <w:r>
        <w:br/>
        <w:t xml:space="preserve">     interval with the special symbol (</w:t>
      </w:r>
      <w:r w:rsidRPr="00D37FDA">
        <w:rPr>
          <w:sz w:val="24"/>
        </w:rPr>
        <w:t>∞</w:t>
      </w:r>
      <w:r>
        <w:rPr>
          <w:sz w:val="24"/>
        </w:rPr>
        <w:t xml:space="preserve">) </w:t>
      </w:r>
      <w:r w:rsidRPr="00D37FDA">
        <w:t>for infinity</w:t>
      </w:r>
      <w:r>
        <w:t xml:space="preserve"> to indicate no </w:t>
      </w:r>
      <w:r>
        <w:br/>
        <w:t xml:space="preserve">     upper limit.</w:t>
      </w:r>
    </w:p>
    <w:p w14:paraId="02F93E67" w14:textId="2C1A4C4C" w:rsidR="009D1A3B" w:rsidRDefault="00E16B9E" w:rsidP="00D37FDA">
      <w:pPr>
        <w:tabs>
          <w:tab w:val="left" w:pos="2268"/>
        </w:tabs>
        <w:ind w:left="2880" w:hanging="2160"/>
      </w:pPr>
      <w:r>
        <w:rPr>
          <w:b/>
        </w:rPr>
        <w:t>Enumeration Set</w:t>
      </w:r>
      <w:r>
        <w:rPr>
          <w:b/>
        </w:rPr>
        <w:tab/>
        <w:t>—</w:t>
      </w:r>
      <w:r>
        <w:t xml:space="preserve"> a finite set of domain values (case-sensitive string literals</w:t>
      </w:r>
      <w:r w:rsidR="00E22730">
        <w:t>)</w:t>
      </w:r>
      <w:r w:rsidR="009C2628">
        <w:br/>
        <w:t xml:space="preserve">     implemented via enumerations on </w:t>
      </w:r>
      <w:r w:rsidR="009C2628" w:rsidRPr="00D37FDA">
        <w:t>(</w:t>
      </w:r>
      <w:r w:rsidR="009C2628" w:rsidRPr="00D37FDA">
        <w:rPr>
          <w:rStyle w:val="Datatype"/>
        </w:rPr>
        <w:t>xs:</w:t>
      </w:r>
      <w:r w:rsidR="009C2628">
        <w:rPr>
          <w:rStyle w:val="Datatype"/>
        </w:rPr>
        <w:t>token</w:t>
      </w:r>
      <w:r w:rsidR="009C2628" w:rsidRPr="00D37FDA">
        <w:t>) cf. [</w:t>
      </w:r>
      <w:hyperlink w:anchor="refXML_Schema_2" w:history="1">
        <w:r w:rsidR="009C2628" w:rsidRPr="00D37FDA">
          <w:rPr>
            <w:rStyle w:val="Hyperlink"/>
          </w:rPr>
          <w:t>XML-Schema-2</w:t>
        </w:r>
      </w:hyperlink>
      <w:r w:rsidR="009C2628" w:rsidRPr="00D37FDA">
        <w:t>]</w:t>
      </w:r>
    </w:p>
    <w:p w14:paraId="26D0DA35" w14:textId="32EDC043" w:rsidR="00977EFE" w:rsidRDefault="009D1A3B" w:rsidP="00D37FDA">
      <w:pPr>
        <w:pStyle w:val="Heading3"/>
      </w:pPr>
      <w:bookmarkStart w:id="15" w:name="_Toc478074532"/>
      <w:r>
        <w:t>Abbreviated Terms</w:t>
      </w:r>
      <w:bookmarkEnd w:id="15"/>
    </w:p>
    <w:p w14:paraId="7DCA7824" w14:textId="258B2837" w:rsidR="009D1A3B" w:rsidRDefault="009D1A3B" w:rsidP="00D37FDA">
      <w:pPr>
        <w:ind w:left="720"/>
      </w:pPr>
      <w:r>
        <w:rPr>
          <w:b/>
        </w:rPr>
        <w:t>CCE</w:t>
      </w:r>
      <w:r>
        <w:t xml:space="preserve"> </w:t>
      </w:r>
      <w:r w:rsidR="00596067">
        <w:tab/>
      </w:r>
      <w:r>
        <w:t>— Common Configuration Enumeration [REF_TODO_EVENTUALLY]</w:t>
      </w:r>
    </w:p>
    <w:p w14:paraId="393F0DBE" w14:textId="0D6BC859" w:rsidR="000B6913" w:rsidRDefault="000B6913" w:rsidP="00D37FDA">
      <w:pPr>
        <w:ind w:left="720"/>
      </w:pPr>
      <w:r>
        <w:rPr>
          <w:b/>
        </w:rPr>
        <w:t xml:space="preserve">CSAF </w:t>
      </w:r>
      <w:r w:rsidRPr="00D37FDA">
        <w:tab/>
        <w:t>—</w:t>
      </w:r>
      <w:r>
        <w:t xml:space="preserve"> Common Security Advisory Framework</w:t>
      </w:r>
    </w:p>
    <w:p w14:paraId="3A8112D5" w14:textId="249C14C6" w:rsidR="009D1A3B" w:rsidRDefault="009D1A3B" w:rsidP="00D37FDA">
      <w:pPr>
        <w:ind w:left="720"/>
      </w:pPr>
      <w:r>
        <w:rPr>
          <w:b/>
        </w:rPr>
        <w:t>CPE</w:t>
      </w:r>
      <w:r>
        <w:t xml:space="preserve"> </w:t>
      </w:r>
      <w:r w:rsidR="00596067">
        <w:tab/>
      </w:r>
      <w:r>
        <w:t>— Common Platform Enumeration [</w:t>
      </w:r>
      <w:hyperlink w:anchor="refCPE23_N" w:history="1">
        <w:r>
          <w:rPr>
            <w:rStyle w:val="Hyperlink"/>
          </w:rPr>
          <w:t>CPE23-N</w:t>
        </w:r>
      </w:hyperlink>
      <w:r>
        <w:t>]</w:t>
      </w:r>
    </w:p>
    <w:p w14:paraId="04BC366C" w14:textId="2177738F" w:rsidR="009D1A3B" w:rsidRDefault="009D1A3B" w:rsidP="00D37FDA">
      <w:pPr>
        <w:ind w:left="720"/>
      </w:pPr>
      <w:r>
        <w:rPr>
          <w:b/>
        </w:rPr>
        <w:t>CSIRT</w:t>
      </w:r>
      <w:r>
        <w:t xml:space="preserve"> </w:t>
      </w:r>
      <w:r w:rsidR="00596067">
        <w:tab/>
      </w:r>
      <w:r>
        <w:t>— Computer Security Incident Response Team</w:t>
      </w:r>
    </w:p>
    <w:p w14:paraId="438073D3" w14:textId="427753C7" w:rsidR="009D1A3B" w:rsidRDefault="009D1A3B" w:rsidP="00D37FDA">
      <w:pPr>
        <w:ind w:left="720"/>
      </w:pPr>
      <w:r>
        <w:rPr>
          <w:b/>
        </w:rPr>
        <w:t>CVE</w:t>
      </w:r>
      <w:r>
        <w:t xml:space="preserve"> </w:t>
      </w:r>
      <w:r w:rsidR="00596067">
        <w:tab/>
      </w:r>
      <w:r>
        <w:t xml:space="preserve">— Common Vulnerabilities and Exposures </w:t>
      </w:r>
      <w:r w:rsidR="009248AB">
        <w:t>[</w:t>
      </w:r>
      <w:hyperlink w:anchor="refCVE" w:history="1">
        <w:r w:rsidR="009248AB" w:rsidRPr="009248AB">
          <w:rPr>
            <w:rStyle w:val="Hyperlink"/>
          </w:rPr>
          <w:t>CVE</w:t>
        </w:r>
      </w:hyperlink>
      <w:r w:rsidR="009248AB">
        <w:t>]</w:t>
      </w:r>
    </w:p>
    <w:p w14:paraId="56C4CA80" w14:textId="4ADE0B9F" w:rsidR="000B6913" w:rsidRDefault="000B6913" w:rsidP="00D37FDA">
      <w:pPr>
        <w:ind w:left="720"/>
      </w:pPr>
      <w:r>
        <w:rPr>
          <w:b/>
        </w:rPr>
        <w:t xml:space="preserve">CVRF </w:t>
      </w:r>
      <w:r w:rsidRPr="00D37FDA">
        <w:tab/>
        <w:t>—</w:t>
      </w:r>
      <w:r>
        <w:t xml:space="preserve"> </w:t>
      </w:r>
      <w:r w:rsidRPr="00A84884">
        <w:t>Common Vulnerability Reporting Framework</w:t>
      </w:r>
    </w:p>
    <w:p w14:paraId="31E82E09" w14:textId="3888DEBA" w:rsidR="009D1A3B" w:rsidRDefault="009D1A3B" w:rsidP="00D37FDA">
      <w:pPr>
        <w:ind w:left="720"/>
      </w:pPr>
      <w:r>
        <w:rPr>
          <w:b/>
        </w:rPr>
        <w:t>CVSS</w:t>
      </w:r>
      <w:r>
        <w:t xml:space="preserve"> </w:t>
      </w:r>
      <w:r w:rsidR="00596067">
        <w:tab/>
      </w:r>
      <w:r>
        <w:t>— Common Vulnerability Scoring System [</w:t>
      </w:r>
      <w:hyperlink w:anchor="refCVSS3" w:history="1">
        <w:r>
          <w:rPr>
            <w:rStyle w:val="Hyperlink"/>
          </w:rPr>
          <w:t>CVSS</w:t>
        </w:r>
      </w:hyperlink>
      <w:r>
        <w:t>]</w:t>
      </w:r>
    </w:p>
    <w:p w14:paraId="54875419" w14:textId="5C6D2CD2" w:rsidR="001D1C3B" w:rsidRDefault="001D1C3B" w:rsidP="001D1C3B">
      <w:pPr>
        <w:ind w:left="720"/>
      </w:pPr>
      <w:r>
        <w:rPr>
          <w:b/>
        </w:rPr>
        <w:t>CWE</w:t>
      </w:r>
      <w:r>
        <w:t xml:space="preserve"> </w:t>
      </w:r>
      <w:r>
        <w:tab/>
        <w:t>— Common Weakness Enumeration</w:t>
      </w:r>
      <w:r w:rsidR="009248AB">
        <w:t xml:space="preserve"> [</w:t>
      </w:r>
      <w:hyperlink w:anchor="refCWE" w:history="1">
        <w:r w:rsidR="009248AB" w:rsidRPr="009248AB">
          <w:rPr>
            <w:rStyle w:val="Hyperlink"/>
          </w:rPr>
          <w:t>CWE</w:t>
        </w:r>
      </w:hyperlink>
      <w:r w:rsidR="009248AB">
        <w:t>]</w:t>
      </w:r>
    </w:p>
    <w:p w14:paraId="50A30C72" w14:textId="40DA30E4" w:rsidR="000542F2" w:rsidRDefault="000542F2" w:rsidP="001D1C3B">
      <w:pPr>
        <w:ind w:left="720"/>
      </w:pPr>
      <w:r>
        <w:rPr>
          <w:b/>
        </w:rPr>
        <w:t xml:space="preserve">ICASI </w:t>
      </w:r>
      <w:r>
        <w:rPr>
          <w:b/>
        </w:rPr>
        <w:tab/>
      </w:r>
      <w:r>
        <w:t xml:space="preserve">— </w:t>
      </w:r>
      <w:r w:rsidRPr="00D37FDA">
        <w:t>Internet Consortium for Advancement of Security on the Internet</w:t>
      </w:r>
      <w:r w:rsidR="000B6913">
        <w:t xml:space="preserve">, </w:t>
      </w:r>
      <w:hyperlink r:id="rId23" w:history="1">
        <w:r w:rsidR="000B6913" w:rsidRPr="000B6913">
          <w:rPr>
            <w:rStyle w:val="Hyperlink"/>
          </w:rPr>
          <w:t>http://www.icasi.org/</w:t>
        </w:r>
      </w:hyperlink>
    </w:p>
    <w:p w14:paraId="333AD494" w14:textId="78AB090E" w:rsidR="009D1A3B" w:rsidRDefault="009D1A3B" w:rsidP="00D37FDA">
      <w:pPr>
        <w:ind w:left="720"/>
      </w:pPr>
      <w:r>
        <w:rPr>
          <w:b/>
        </w:rPr>
        <w:t>ID</w:t>
      </w:r>
      <w:r>
        <w:t xml:space="preserve"> </w:t>
      </w:r>
      <w:r w:rsidR="00596067">
        <w:tab/>
      </w:r>
      <w:r>
        <w:t>— Identifier</w:t>
      </w:r>
    </w:p>
    <w:p w14:paraId="3016891D" w14:textId="1BFB8110" w:rsidR="000542F2" w:rsidRDefault="000542F2" w:rsidP="00D37FDA">
      <w:pPr>
        <w:ind w:left="1418" w:hanging="720"/>
      </w:pPr>
      <w:r>
        <w:rPr>
          <w:b/>
        </w:rPr>
        <w:t xml:space="preserve">OASIS </w:t>
      </w:r>
      <w:r>
        <w:rPr>
          <w:b/>
        </w:rPr>
        <w:tab/>
      </w:r>
      <w:r>
        <w:t xml:space="preserve">— </w:t>
      </w:r>
      <w:r w:rsidRPr="000542F2">
        <w:t>Organization for the Advancement of Structured Information Standards</w:t>
      </w:r>
      <w:r w:rsidR="000B6913">
        <w:t xml:space="preserve">, </w:t>
      </w:r>
      <w:r w:rsidR="000B6913">
        <w:br/>
        <w:t xml:space="preserve">     </w:t>
      </w:r>
      <w:hyperlink r:id="rId24" w:history="1">
        <w:r w:rsidR="000B6913" w:rsidRPr="000B6913">
          <w:rPr>
            <w:rStyle w:val="Hyperlink"/>
          </w:rPr>
          <w:t>https://www.oasis-open.org/</w:t>
        </w:r>
      </w:hyperlink>
    </w:p>
    <w:p w14:paraId="6F1A4CDB" w14:textId="459995D9" w:rsidR="00596067" w:rsidRDefault="00596067" w:rsidP="00D37FDA">
      <w:pPr>
        <w:ind w:left="720"/>
      </w:pPr>
      <w:r>
        <w:rPr>
          <w:b/>
        </w:rPr>
        <w:lastRenderedPageBreak/>
        <w:t>PSIRT</w:t>
      </w:r>
      <w:r>
        <w:t xml:space="preserve"> </w:t>
      </w:r>
      <w:r>
        <w:tab/>
        <w:t>— Product Security Incident Response Team</w:t>
      </w:r>
    </w:p>
    <w:p w14:paraId="54F490EF" w14:textId="75D558D0" w:rsidR="009D1A3B" w:rsidRDefault="00596067" w:rsidP="00D37FDA">
      <w:pPr>
        <w:ind w:left="720"/>
      </w:pPr>
      <w:r>
        <w:rPr>
          <w:b/>
        </w:rPr>
        <w:t>URL</w:t>
      </w:r>
      <w:r w:rsidR="009D1A3B">
        <w:t xml:space="preserve"> </w:t>
      </w:r>
      <w:r>
        <w:tab/>
      </w:r>
      <w:r w:rsidR="009D1A3B">
        <w:t xml:space="preserve">— </w:t>
      </w:r>
      <w:r>
        <w:t>Uniform</w:t>
      </w:r>
      <w:r w:rsidR="009D1A3B">
        <w:t xml:space="preserve"> </w:t>
      </w:r>
      <w:r>
        <w:t>Resource</w:t>
      </w:r>
      <w:r w:rsidR="009D1A3B">
        <w:t xml:space="preserve"> </w:t>
      </w:r>
      <w:r>
        <w:t>Locator</w:t>
      </w:r>
    </w:p>
    <w:p w14:paraId="5ADCCB19" w14:textId="7AB56E7E" w:rsidR="00596067" w:rsidRDefault="00596067" w:rsidP="00D37FDA">
      <w:pPr>
        <w:ind w:left="720"/>
      </w:pPr>
      <w:r>
        <w:rPr>
          <w:b/>
        </w:rPr>
        <w:t>UTC</w:t>
      </w:r>
      <w:r w:rsidR="009D1A3B">
        <w:t xml:space="preserve"> </w:t>
      </w:r>
      <w:r>
        <w:tab/>
      </w:r>
      <w:r w:rsidR="009D1A3B">
        <w:t xml:space="preserve">— </w:t>
      </w:r>
      <w:r>
        <w:t>Universal</w:t>
      </w:r>
      <w:r w:rsidR="009D1A3B">
        <w:t xml:space="preserve"> </w:t>
      </w:r>
      <w:r>
        <w:t>Time</w:t>
      </w:r>
      <w:r w:rsidR="009D1A3B">
        <w:t xml:space="preserve"> </w:t>
      </w:r>
      <w:r>
        <w:t>Coordinated</w:t>
      </w:r>
      <w:r w:rsidR="009248AB">
        <w:t xml:space="preserve"> [</w:t>
      </w:r>
      <w:hyperlink w:anchor="refISO8601" w:history="1">
        <w:r w:rsidR="009248AB" w:rsidRPr="009248AB">
          <w:rPr>
            <w:rStyle w:val="Hyperlink"/>
          </w:rPr>
          <w:t>ISO8601</w:t>
        </w:r>
      </w:hyperlink>
      <w:r w:rsidR="009248AB">
        <w:t>]</w:t>
      </w:r>
    </w:p>
    <w:p w14:paraId="5ECD5730" w14:textId="6202578B" w:rsidR="00DA149B" w:rsidRDefault="00DA149B">
      <w:pPr>
        <w:spacing w:before="0" w:after="0"/>
        <w:rPr>
          <w:rFonts w:cs="Arial"/>
          <w:b/>
          <w:iCs/>
          <w:color w:val="3B006F"/>
          <w:kern w:val="32"/>
          <w:sz w:val="28"/>
          <w:szCs w:val="28"/>
        </w:rPr>
      </w:pPr>
    </w:p>
    <w:p w14:paraId="76275541" w14:textId="606C32D7" w:rsidR="00C02DEC" w:rsidRDefault="00C02DEC" w:rsidP="00A710C8">
      <w:pPr>
        <w:pStyle w:val="Heading2"/>
      </w:pPr>
      <w:bookmarkStart w:id="16" w:name="_Toc478074533"/>
      <w:r>
        <w:t>Normative</w:t>
      </w:r>
      <w:bookmarkEnd w:id="11"/>
      <w:bookmarkEnd w:id="12"/>
      <w:r>
        <w:t xml:space="preserve"> References</w:t>
      </w:r>
      <w:bookmarkEnd w:id="13"/>
      <w:bookmarkEnd w:id="14"/>
      <w:bookmarkEnd w:id="16"/>
    </w:p>
    <w:p w14:paraId="7E8D6C3F" w14:textId="473F9D90" w:rsidR="00AB3039" w:rsidRDefault="00AB3039" w:rsidP="00AB3039">
      <w:pPr>
        <w:pStyle w:val="Ref"/>
      </w:pPr>
      <w:r>
        <w:rPr>
          <w:rStyle w:val="Refterm"/>
        </w:rPr>
        <w:t>[</w:t>
      </w:r>
      <w:bookmarkStart w:id="17" w:name="refRFC2119"/>
      <w:r>
        <w:rPr>
          <w:rStyle w:val="Refterm"/>
        </w:rPr>
        <w:t>RFC2119</w:t>
      </w:r>
      <w:bookmarkEnd w:id="17"/>
      <w:r>
        <w:rPr>
          <w:rStyle w:val="Refterm"/>
        </w:rPr>
        <w:t>]</w:t>
      </w:r>
      <w:r>
        <w:tab/>
        <w:t xml:space="preserve">Bradner, S., </w:t>
      </w:r>
      <w:r w:rsidRPr="00B641A5">
        <w:t>“Key words for use in RFCs to Indicate Requirement Levels”</w:t>
      </w:r>
      <w:r>
        <w:t xml:space="preserve">, </w:t>
      </w:r>
      <w:r w:rsidR="00894637">
        <w:t>BCP </w:t>
      </w:r>
      <w:r>
        <w:t xml:space="preserve">14, </w:t>
      </w:r>
      <w:r w:rsidR="00894637">
        <w:t>RFC 2119, March </w:t>
      </w:r>
      <w:r>
        <w:t xml:space="preserve">1997. </w:t>
      </w:r>
      <w:hyperlink r:id="rId25" w:history="1">
        <w:r>
          <w:rPr>
            <w:rStyle w:val="Hyperlink"/>
          </w:rPr>
          <w:t>http://www.ietf.org/rfc/rfc2119.txt</w:t>
        </w:r>
      </w:hyperlink>
      <w:r>
        <w:t>.</w:t>
      </w:r>
    </w:p>
    <w:p w14:paraId="7D71A877" w14:textId="0CF71ACA" w:rsidR="002866D3" w:rsidRDefault="002866D3" w:rsidP="007176DA">
      <w:pPr>
        <w:pStyle w:val="Ref"/>
      </w:pPr>
      <w:r w:rsidRPr="00797157">
        <w:rPr>
          <w:rStyle w:val="Refterm"/>
        </w:rPr>
        <w:t>[</w:t>
      </w:r>
      <w:bookmarkStart w:id="18" w:name="refXML"/>
      <w:r>
        <w:rPr>
          <w:rStyle w:val="Refterm"/>
        </w:rPr>
        <w:t>XML</w:t>
      </w:r>
      <w:bookmarkEnd w:id="18"/>
      <w:r w:rsidRPr="00797157">
        <w:rPr>
          <w:rStyle w:val="Refterm"/>
        </w:rPr>
        <w:t>]</w:t>
      </w:r>
      <w:r w:rsidRPr="00797157">
        <w:tab/>
      </w:r>
      <w:r w:rsidRPr="002866D3">
        <w:t>Extensible Markup Language (XML) 1.0 (Fifth Edition), T. Bray, J. P</w:t>
      </w:r>
      <w:r w:rsidR="00894637">
        <w:t>aoli, M. </w:t>
      </w:r>
      <w:r w:rsidRPr="002866D3">
        <w:t xml:space="preserve">Sperberg-McQueen, E. Maler, F. Yergeau, Editors, W3C Recommendation, November 26, 2008, </w:t>
      </w:r>
      <w:hyperlink r:id="rId26" w:history="1">
        <w:r w:rsidRPr="002866D3">
          <w:rPr>
            <w:rStyle w:val="Hyperlink"/>
          </w:rPr>
          <w:t>http://www.w3.org/TR/2008/REC-xml-20081126/</w:t>
        </w:r>
      </w:hyperlink>
      <w:r w:rsidRPr="002866D3">
        <w:t xml:space="preserve">. </w:t>
      </w:r>
      <w:r>
        <w:br/>
      </w:r>
      <w:r w:rsidRPr="002866D3">
        <w:t>Latest version availa</w:t>
      </w:r>
      <w:r>
        <w:t xml:space="preserve">ble at </w:t>
      </w:r>
      <w:hyperlink r:id="rId27" w:history="1">
        <w:r w:rsidRPr="002866D3">
          <w:rPr>
            <w:rStyle w:val="Hyperlink"/>
          </w:rPr>
          <w:t>http://www.w3.org/TR/xml</w:t>
        </w:r>
      </w:hyperlink>
      <w:r w:rsidRPr="002866D3">
        <w:t xml:space="preserve">. </w:t>
      </w:r>
    </w:p>
    <w:p w14:paraId="36A1F9FA" w14:textId="7438D284" w:rsidR="002866D3" w:rsidRDefault="002866D3" w:rsidP="002866D3">
      <w:pPr>
        <w:pStyle w:val="Ref"/>
      </w:pPr>
      <w:r w:rsidRPr="00797157">
        <w:rPr>
          <w:rStyle w:val="Refterm"/>
        </w:rPr>
        <w:t>[</w:t>
      </w:r>
      <w:bookmarkStart w:id="19" w:name="refXML_Schema_1"/>
      <w:r>
        <w:rPr>
          <w:rStyle w:val="Refterm"/>
        </w:rPr>
        <w:t>XML-Schema</w:t>
      </w:r>
      <w:r w:rsidRPr="002866D3">
        <w:rPr>
          <w:rStyle w:val="Refterm"/>
        </w:rPr>
        <w:t>-1</w:t>
      </w:r>
      <w:bookmarkEnd w:id="19"/>
      <w:r w:rsidRPr="00797157">
        <w:rPr>
          <w:rStyle w:val="Refterm"/>
        </w:rPr>
        <w:t>]</w:t>
      </w:r>
      <w:r w:rsidRPr="00797157">
        <w:tab/>
      </w:r>
      <w:r w:rsidRPr="002866D3">
        <w:t>W3C XML Schema Definition Language (XSD) 1.1</w:t>
      </w:r>
      <w:r w:rsidR="00894637">
        <w:t xml:space="preserve"> Part 1: Structures, S. Gao, M. Sperberg-McQueen, H. Thompson, N. Mendelsohn, D. Beech, M. </w:t>
      </w:r>
      <w:r w:rsidRPr="002866D3">
        <w:t>Maloney, Edi</w:t>
      </w:r>
      <w:r w:rsidR="00894637">
        <w:t>tors, W3C Recommendation, April </w:t>
      </w:r>
      <w:r w:rsidRPr="002866D3">
        <w:t xml:space="preserve">5, 2012, </w:t>
      </w:r>
      <w:r>
        <w:br/>
      </w:r>
      <w:hyperlink r:id="rId28" w:history="1">
        <w:r w:rsidRPr="002866D3">
          <w:rPr>
            <w:rStyle w:val="Hyperlink"/>
          </w:rPr>
          <w:t>http://www.w3.org/TR/2012/REC-xmlschema11-1-20120405/</w:t>
        </w:r>
      </w:hyperlink>
      <w:r w:rsidRPr="002866D3">
        <w:t xml:space="preserve">. </w:t>
      </w:r>
      <w:r>
        <w:br/>
      </w:r>
      <w:r w:rsidRPr="002866D3">
        <w:t xml:space="preserve">Latest version available at </w:t>
      </w:r>
      <w:hyperlink r:id="rId29" w:history="1">
        <w:r w:rsidRPr="002866D3">
          <w:rPr>
            <w:rStyle w:val="Hyperlink"/>
          </w:rPr>
          <w:t>http://www.w3.org/TR/xmlschema11-1/</w:t>
        </w:r>
      </w:hyperlink>
      <w:r w:rsidRPr="002866D3">
        <w:t xml:space="preserve">. </w:t>
      </w:r>
    </w:p>
    <w:p w14:paraId="42DB447D" w14:textId="42F10BA3" w:rsidR="002866D3" w:rsidRDefault="002866D3" w:rsidP="002866D3">
      <w:pPr>
        <w:pStyle w:val="Ref"/>
      </w:pPr>
      <w:r w:rsidRPr="00797157">
        <w:rPr>
          <w:rStyle w:val="Refterm"/>
        </w:rPr>
        <w:t>[</w:t>
      </w:r>
      <w:bookmarkStart w:id="20" w:name="BMXMLSchema2"/>
      <w:bookmarkStart w:id="21" w:name="refXML_Schema_2"/>
      <w:r w:rsidRPr="00797157">
        <w:rPr>
          <w:rStyle w:val="Refterm"/>
        </w:rPr>
        <w:t>XML-Schema</w:t>
      </w:r>
      <w:r>
        <w:rPr>
          <w:rStyle w:val="Refterm"/>
        </w:rPr>
        <w:t>-2</w:t>
      </w:r>
      <w:bookmarkEnd w:id="20"/>
      <w:bookmarkEnd w:id="21"/>
      <w:r w:rsidRPr="00797157">
        <w:rPr>
          <w:rStyle w:val="Refterm"/>
        </w:rPr>
        <w:t>]</w:t>
      </w:r>
      <w:r w:rsidRPr="00797157">
        <w:tab/>
      </w:r>
      <w:r w:rsidDel="009D12AD">
        <w:fldChar w:fldCharType="begin"/>
      </w:r>
      <w:r w:rsidDel="009D12AD">
        <w:fldChar w:fldCharType="separate"/>
      </w:r>
      <w:r w:rsidRPr="009D12AD" w:rsidDel="009D12AD">
        <w:t>W3C XML Schema Definition Language (XSD) 1.1 Part 2: Datatypes</w:t>
      </w:r>
      <w:r w:rsidDel="009D12AD">
        <w:fldChar w:fldCharType="end"/>
      </w:r>
      <w:r w:rsidRPr="002866D3">
        <w:t xml:space="preserve">W3C XML Schema Definition Language </w:t>
      </w:r>
      <w:r w:rsidR="00894637">
        <w:t>(XSD) 1.1 Part 2: Datatypes, D. Peterson, S. Gao, A. Malhotra, M. Sperberg-McQueen, H. Thompson, Paul V. </w:t>
      </w:r>
      <w:r w:rsidRPr="002866D3">
        <w:t>Biron, Edi</w:t>
      </w:r>
      <w:r w:rsidR="00894637">
        <w:t>tors, W3C Recommendation, April </w:t>
      </w:r>
      <w:r w:rsidRPr="002866D3">
        <w:t xml:space="preserve">5, 2012, </w:t>
      </w:r>
      <w:r>
        <w:br/>
      </w:r>
      <w:hyperlink r:id="rId30" w:history="1">
        <w:r w:rsidRPr="002866D3">
          <w:rPr>
            <w:rStyle w:val="Hyperlink"/>
          </w:rPr>
          <w:t>http://www.w3.org/TR/2012/REC-xmlschema11-2-20120405/</w:t>
        </w:r>
      </w:hyperlink>
      <w:r w:rsidRPr="002866D3">
        <w:t xml:space="preserve">. </w:t>
      </w:r>
      <w:r>
        <w:br/>
      </w:r>
      <w:r w:rsidRPr="002866D3">
        <w:t xml:space="preserve">Latest version available at </w:t>
      </w:r>
      <w:hyperlink r:id="rId31" w:history="1">
        <w:r w:rsidRPr="002866D3">
          <w:rPr>
            <w:rStyle w:val="Hyperlink"/>
          </w:rPr>
          <w:t>http://www.w3.org/TR/xmlschema11-2/</w:t>
        </w:r>
      </w:hyperlink>
      <w:r w:rsidRPr="002866D3">
        <w:t>.</w:t>
      </w:r>
    </w:p>
    <w:p w14:paraId="7A191FCA" w14:textId="2C44A49F" w:rsidR="00C02DEC" w:rsidRDefault="00C02DEC" w:rsidP="00A710C8">
      <w:pPr>
        <w:pStyle w:val="Heading2"/>
      </w:pPr>
      <w:bookmarkStart w:id="22" w:name="_Toc85472895"/>
      <w:bookmarkStart w:id="23" w:name="_Toc287332009"/>
      <w:bookmarkStart w:id="24" w:name="_Toc478074534"/>
      <w:r>
        <w:t>Non-Normative References</w:t>
      </w:r>
      <w:bookmarkEnd w:id="22"/>
      <w:bookmarkEnd w:id="23"/>
      <w:bookmarkEnd w:id="24"/>
    </w:p>
    <w:p w14:paraId="5D269668" w14:textId="265D4D4C" w:rsidR="009A5157" w:rsidRDefault="009A5157" w:rsidP="009C596C">
      <w:pPr>
        <w:pStyle w:val="Ref"/>
      </w:pPr>
      <w:r w:rsidRPr="00797157">
        <w:rPr>
          <w:rStyle w:val="Refterm"/>
        </w:rPr>
        <w:t>[</w:t>
      </w:r>
      <w:bookmarkStart w:id="25" w:name="refCPE23_N"/>
      <w:r>
        <w:rPr>
          <w:rStyle w:val="Refterm"/>
        </w:rPr>
        <w:t>CPE</w:t>
      </w:r>
      <w:r w:rsidR="0095728B">
        <w:rPr>
          <w:rStyle w:val="Refterm"/>
        </w:rPr>
        <w:t>23</w:t>
      </w:r>
      <w:r>
        <w:rPr>
          <w:rStyle w:val="Refterm"/>
        </w:rPr>
        <w:t>-</w:t>
      </w:r>
      <w:r w:rsidR="00EC0A73">
        <w:rPr>
          <w:rStyle w:val="Refterm"/>
        </w:rPr>
        <w:t>N</w:t>
      </w:r>
      <w:bookmarkEnd w:id="25"/>
      <w:r w:rsidRPr="00797157">
        <w:rPr>
          <w:rStyle w:val="Refterm"/>
        </w:rPr>
        <w:t>]</w:t>
      </w:r>
      <w:r w:rsidRPr="00797157">
        <w:tab/>
      </w:r>
      <w:r>
        <w:t>Common Platform Enumeration: Naming Specification Version 2.</w:t>
      </w:r>
      <w:r w:rsidR="002E5B31">
        <w:t>3</w:t>
      </w:r>
      <w:r>
        <w:t xml:space="preserve">, </w:t>
      </w:r>
      <w:r w:rsidR="009C596C">
        <w:t xml:space="preserve">B. Cheikes, </w:t>
      </w:r>
      <w:r>
        <w:t>D. </w:t>
      </w:r>
      <w:r w:rsidRPr="007176DA">
        <w:t>Waltermir</w:t>
      </w:r>
      <w:r>
        <w:t>e, K. Scarfone</w:t>
      </w:r>
      <w:r w:rsidRPr="007176DA">
        <w:t xml:space="preserve">, Editors, </w:t>
      </w:r>
      <w:r w:rsidR="00777D23">
        <w:t>NIST</w:t>
      </w:r>
      <w:r>
        <w:t xml:space="preserve"> </w:t>
      </w:r>
      <w:r w:rsidR="009C596C">
        <w:t>Interagency Report 7695</w:t>
      </w:r>
      <w:r w:rsidRPr="007176DA">
        <w:t xml:space="preserve">, </w:t>
      </w:r>
      <w:r w:rsidR="009C596C">
        <w:t>August </w:t>
      </w:r>
      <w:r>
        <w:t>2011</w:t>
      </w:r>
      <w:r w:rsidRPr="007176DA">
        <w:t xml:space="preserve">, </w:t>
      </w:r>
      <w:hyperlink r:id="rId32" w:history="1">
        <w:r w:rsidRPr="009A5157">
          <w:rPr>
            <w:rStyle w:val="Hyperlink"/>
          </w:rPr>
          <w:t>http://dx.doi.org/10.6028/NIST.IR.7695</w:t>
        </w:r>
      </w:hyperlink>
      <w:r w:rsidRPr="002866D3">
        <w:t xml:space="preserve">. </w:t>
      </w:r>
    </w:p>
    <w:p w14:paraId="1D711EAA" w14:textId="129D8DAD" w:rsidR="00EC0A73" w:rsidRDefault="00EC0A73" w:rsidP="00EC0A73">
      <w:pPr>
        <w:pStyle w:val="Ref"/>
      </w:pPr>
      <w:r w:rsidRPr="00797157">
        <w:rPr>
          <w:rStyle w:val="Refterm"/>
        </w:rPr>
        <w:t>[</w:t>
      </w:r>
      <w:bookmarkStart w:id="26" w:name="refCPE23_M"/>
      <w:r>
        <w:rPr>
          <w:rStyle w:val="Refterm"/>
        </w:rPr>
        <w:t>CPE</w:t>
      </w:r>
      <w:r w:rsidR="0095728B">
        <w:rPr>
          <w:rStyle w:val="Refterm"/>
        </w:rPr>
        <w:t>23</w:t>
      </w:r>
      <w:r>
        <w:rPr>
          <w:rStyle w:val="Refterm"/>
        </w:rPr>
        <w:t>-</w:t>
      </w:r>
      <w:r w:rsidR="00177C62">
        <w:rPr>
          <w:rStyle w:val="Refterm"/>
        </w:rPr>
        <w:t>M</w:t>
      </w:r>
      <w:bookmarkEnd w:id="26"/>
      <w:r w:rsidRPr="00797157">
        <w:rPr>
          <w:rStyle w:val="Refterm"/>
        </w:rPr>
        <w:t>]</w:t>
      </w:r>
      <w:r w:rsidRPr="00797157">
        <w:tab/>
      </w:r>
      <w:r>
        <w:t>Common Platform Enumeration: Naming Mat</w:t>
      </w:r>
      <w:r w:rsidR="002E5B31">
        <w:t>ching Specification Version 2.3</w:t>
      </w:r>
      <w:r>
        <w:t>, M. </w:t>
      </w:r>
      <w:r w:rsidRPr="00EC0A73">
        <w:t>Parmelee</w:t>
      </w:r>
      <w:r>
        <w:t>, H. Booth, D. </w:t>
      </w:r>
      <w:r w:rsidRPr="007176DA">
        <w:t>Waltermir</w:t>
      </w:r>
      <w:r>
        <w:t>e, K. Scarfone</w:t>
      </w:r>
      <w:r w:rsidRPr="007176DA">
        <w:t xml:space="preserve">, Editors, </w:t>
      </w:r>
      <w:r w:rsidR="002E5B31">
        <w:t>NIST</w:t>
      </w:r>
      <w:r>
        <w:t xml:space="preserve"> </w:t>
      </w:r>
      <w:r w:rsidR="002E5B31">
        <w:t xml:space="preserve">Interagency Report </w:t>
      </w:r>
      <w:r>
        <w:t>7696</w:t>
      </w:r>
      <w:r w:rsidRPr="007176DA">
        <w:t xml:space="preserve">, </w:t>
      </w:r>
      <w:r>
        <w:t>August 2011</w:t>
      </w:r>
      <w:r w:rsidRPr="007176DA">
        <w:t>,</w:t>
      </w:r>
      <w:hyperlink r:id="rId33" w:history="1">
        <w:r w:rsidRPr="00EC0A73">
          <w:rPr>
            <w:rStyle w:val="Hyperlink"/>
          </w:rPr>
          <w:t>http://dx.doi.org/10.6028/NIST.IR.7696</w:t>
        </w:r>
      </w:hyperlink>
      <w:r w:rsidRPr="002866D3">
        <w:t xml:space="preserve">. </w:t>
      </w:r>
    </w:p>
    <w:p w14:paraId="17B233E8" w14:textId="028405FB" w:rsidR="00EC0A73" w:rsidRDefault="00EC0A73" w:rsidP="00EC0A73">
      <w:pPr>
        <w:pStyle w:val="Ref"/>
      </w:pPr>
      <w:r w:rsidRPr="00797157">
        <w:rPr>
          <w:rStyle w:val="Refterm"/>
        </w:rPr>
        <w:t>[</w:t>
      </w:r>
      <w:bookmarkStart w:id="27" w:name="refCPE23_D"/>
      <w:r>
        <w:rPr>
          <w:rStyle w:val="Refterm"/>
        </w:rPr>
        <w:t>CPE</w:t>
      </w:r>
      <w:r w:rsidR="0095728B">
        <w:rPr>
          <w:rStyle w:val="Refterm"/>
        </w:rPr>
        <w:t>23</w:t>
      </w:r>
      <w:r>
        <w:rPr>
          <w:rStyle w:val="Refterm"/>
        </w:rPr>
        <w:t>-</w:t>
      </w:r>
      <w:r w:rsidR="0095728B">
        <w:rPr>
          <w:rStyle w:val="Refterm"/>
        </w:rPr>
        <w:t>D</w:t>
      </w:r>
      <w:bookmarkEnd w:id="27"/>
      <w:r w:rsidRPr="00797157">
        <w:rPr>
          <w:rStyle w:val="Refterm"/>
        </w:rPr>
        <w:t>]</w:t>
      </w:r>
      <w:r w:rsidRPr="00797157">
        <w:tab/>
      </w:r>
      <w:r>
        <w:t>Common Platform Enumeration: Dictionary Specifi</w:t>
      </w:r>
      <w:r w:rsidR="002E5B31">
        <w:t>cation Version 2.3</w:t>
      </w:r>
      <w:r>
        <w:t>, P. </w:t>
      </w:r>
      <w:r w:rsidRPr="00EC0A73">
        <w:t>Cichonski</w:t>
      </w:r>
      <w:r>
        <w:t>, D. </w:t>
      </w:r>
      <w:r w:rsidRPr="007176DA">
        <w:t>Waltermir</w:t>
      </w:r>
      <w:r>
        <w:t>e, K. Scarfone</w:t>
      </w:r>
      <w:r w:rsidRPr="007176DA">
        <w:t xml:space="preserve">, Editors, </w:t>
      </w:r>
      <w:r w:rsidR="002E5B31">
        <w:t>NIST</w:t>
      </w:r>
      <w:r>
        <w:t xml:space="preserve"> Interagency Report 7697</w:t>
      </w:r>
      <w:r w:rsidRPr="007176DA">
        <w:t xml:space="preserve">, </w:t>
      </w:r>
      <w:r>
        <w:t>August 2011</w:t>
      </w:r>
      <w:r w:rsidRPr="007176DA">
        <w:t xml:space="preserve">, </w:t>
      </w:r>
      <w:hyperlink r:id="rId34" w:history="1">
        <w:r w:rsidRPr="00EC0A73">
          <w:rPr>
            <w:rStyle w:val="Hyperlink"/>
          </w:rPr>
          <w:t>http://dx.doi.org/10.6028/NIST.IR.7697</w:t>
        </w:r>
      </w:hyperlink>
      <w:r w:rsidRPr="002866D3">
        <w:t xml:space="preserve">. </w:t>
      </w:r>
    </w:p>
    <w:p w14:paraId="2A7DFE16" w14:textId="016C0404" w:rsidR="00EC0A73" w:rsidRDefault="00EC0A73" w:rsidP="00EC0A73">
      <w:pPr>
        <w:pStyle w:val="Ref"/>
      </w:pPr>
      <w:r w:rsidRPr="00797157">
        <w:rPr>
          <w:rStyle w:val="Refterm"/>
        </w:rPr>
        <w:t>[</w:t>
      </w:r>
      <w:bookmarkStart w:id="28" w:name="refCPE23_A"/>
      <w:r>
        <w:rPr>
          <w:rStyle w:val="Refterm"/>
        </w:rPr>
        <w:t>CPE</w:t>
      </w:r>
      <w:r w:rsidR="0095728B">
        <w:rPr>
          <w:rStyle w:val="Refterm"/>
        </w:rPr>
        <w:t>23</w:t>
      </w:r>
      <w:r>
        <w:rPr>
          <w:rStyle w:val="Refterm"/>
        </w:rPr>
        <w:t>-</w:t>
      </w:r>
      <w:r w:rsidR="0095728B">
        <w:rPr>
          <w:rStyle w:val="Refterm"/>
        </w:rPr>
        <w:t>A</w:t>
      </w:r>
      <w:bookmarkEnd w:id="28"/>
      <w:r w:rsidRPr="00797157">
        <w:rPr>
          <w:rStyle w:val="Refterm"/>
        </w:rPr>
        <w:t>]</w:t>
      </w:r>
      <w:r w:rsidRPr="00797157">
        <w:tab/>
      </w:r>
      <w:r>
        <w:t xml:space="preserve">Common Platform Enumeration: </w:t>
      </w:r>
      <w:r w:rsidR="008E1963">
        <w:t>Applicability Language</w:t>
      </w:r>
      <w:r>
        <w:t xml:space="preserve"> Specification Version 2.3 (NISTIR 7698), </w:t>
      </w:r>
      <w:r w:rsidR="008E1963">
        <w:t>D. </w:t>
      </w:r>
      <w:r w:rsidR="008E1963" w:rsidRPr="007176DA">
        <w:t>Waltermir</w:t>
      </w:r>
      <w:r w:rsidR="008E1963">
        <w:t>e, P</w:t>
      </w:r>
      <w:r>
        <w:t xml:space="preserve">. </w:t>
      </w:r>
      <w:r w:rsidR="008E1963" w:rsidRPr="00EC0A73">
        <w:t>Cichonski</w:t>
      </w:r>
      <w:r>
        <w:t>, K. Scarfone</w:t>
      </w:r>
      <w:r w:rsidRPr="007176DA">
        <w:t xml:space="preserve">, Editors, </w:t>
      </w:r>
      <w:r w:rsidR="002E5B31">
        <w:t>NIST</w:t>
      </w:r>
      <w:r>
        <w:t xml:space="preserve"> Interagency Report 7698</w:t>
      </w:r>
      <w:r w:rsidRPr="007176DA">
        <w:t xml:space="preserve">, </w:t>
      </w:r>
      <w:r>
        <w:t>August 2011</w:t>
      </w:r>
      <w:r w:rsidRPr="007176DA">
        <w:t xml:space="preserve">, </w:t>
      </w:r>
      <w:hyperlink r:id="rId35" w:history="1">
        <w:r w:rsidRPr="00EC0A73">
          <w:rPr>
            <w:rStyle w:val="Hyperlink"/>
          </w:rPr>
          <w:t>http://dx.doi.org/10.6028/NIST.IR.7698</w:t>
        </w:r>
      </w:hyperlink>
      <w:r w:rsidRPr="002866D3">
        <w:t xml:space="preserve">. </w:t>
      </w:r>
    </w:p>
    <w:p w14:paraId="3E4FDCF7" w14:textId="5FBC1297" w:rsidR="00151B41" w:rsidRDefault="00151B41" w:rsidP="00151B41">
      <w:pPr>
        <w:pStyle w:val="Ref"/>
      </w:pPr>
      <w:r w:rsidRPr="00797157">
        <w:rPr>
          <w:rStyle w:val="Refterm"/>
        </w:rPr>
        <w:t>[</w:t>
      </w:r>
      <w:bookmarkStart w:id="29" w:name="refCVE"/>
      <w:r>
        <w:rPr>
          <w:rStyle w:val="Refterm"/>
        </w:rPr>
        <w:t>CVE</w:t>
      </w:r>
      <w:bookmarkEnd w:id="29"/>
      <w:r w:rsidRPr="00797157">
        <w:rPr>
          <w:rStyle w:val="Refterm"/>
        </w:rPr>
        <w:t>]</w:t>
      </w:r>
      <w:r w:rsidRPr="00797157">
        <w:tab/>
      </w:r>
      <w:r w:rsidRPr="00A728A4">
        <w:t xml:space="preserve">Common Vulnerability </w:t>
      </w:r>
      <w:r>
        <w:t>and Exposures</w:t>
      </w:r>
      <w:r w:rsidR="00407058">
        <w:t xml:space="preserve"> (CVE</w:t>
      </w:r>
      <w:r>
        <w:t xml:space="preserve">) </w:t>
      </w:r>
      <w:r w:rsidR="00FC348B">
        <w:t xml:space="preserve">– The Standard for Information Security Vulnerability Names, </w:t>
      </w:r>
      <w:r>
        <w:t>MITRE,</w:t>
      </w:r>
      <w:r w:rsidR="00FC348B">
        <w:t xml:space="preserve"> 1999,</w:t>
      </w:r>
      <w:r w:rsidR="00CB007A">
        <w:t xml:space="preserve"> </w:t>
      </w:r>
      <w:hyperlink r:id="rId36" w:history="1">
        <w:r w:rsidR="00FC348B" w:rsidRPr="00FC348B">
          <w:rPr>
            <w:rStyle w:val="Hyperlink"/>
          </w:rPr>
          <w:t>https://cve.mitre.org/about/</w:t>
        </w:r>
      </w:hyperlink>
      <w:r w:rsidRPr="002866D3">
        <w:t xml:space="preserve">. </w:t>
      </w:r>
    </w:p>
    <w:p w14:paraId="6CA2DB2A" w14:textId="3156B6B2" w:rsidR="00CB007A" w:rsidRDefault="00CB007A" w:rsidP="00CB007A">
      <w:pPr>
        <w:pStyle w:val="Ref"/>
      </w:pPr>
      <w:r w:rsidRPr="00797157">
        <w:rPr>
          <w:rStyle w:val="Refterm"/>
        </w:rPr>
        <w:t>[</w:t>
      </w:r>
      <w:bookmarkStart w:id="30" w:name="refCVE_NF"/>
      <w:r>
        <w:rPr>
          <w:rStyle w:val="Refterm"/>
        </w:rPr>
        <w:t>CVE-NF</w:t>
      </w:r>
      <w:bookmarkEnd w:id="30"/>
      <w:r w:rsidRPr="00797157">
        <w:rPr>
          <w:rStyle w:val="Refterm"/>
        </w:rPr>
        <w:t>]</w:t>
      </w:r>
      <w:r w:rsidRPr="00797157">
        <w:tab/>
      </w:r>
      <w:r w:rsidRPr="00A728A4">
        <w:t xml:space="preserve">Common Vulnerability </w:t>
      </w:r>
      <w:r>
        <w:t xml:space="preserve">and Exposures (CVE) – The Standard for Information Security Vulnerability Names - </w:t>
      </w:r>
      <w:r w:rsidRPr="00CB007A">
        <w:t>CVE ID Syntax Change</w:t>
      </w:r>
      <w:r>
        <w:t xml:space="preserve">, MITRE, January 01, 2014, </w:t>
      </w:r>
      <w:hyperlink r:id="rId37" w:history="1">
        <w:r w:rsidRPr="00CB007A">
          <w:rPr>
            <w:rStyle w:val="Hyperlink"/>
          </w:rPr>
          <w:t>https://cve.mitre.org/cve/identifiers/syntaxchange.html</w:t>
        </w:r>
      </w:hyperlink>
      <w:r w:rsidRPr="002866D3">
        <w:t xml:space="preserve">. </w:t>
      </w:r>
    </w:p>
    <w:p w14:paraId="6E47FF2A" w14:textId="16DFD2A6" w:rsidR="00A728A4" w:rsidRDefault="00A728A4" w:rsidP="00CB007A">
      <w:pPr>
        <w:pStyle w:val="Ref"/>
      </w:pPr>
      <w:r w:rsidRPr="00797157">
        <w:rPr>
          <w:rStyle w:val="Refterm"/>
        </w:rPr>
        <w:t>[</w:t>
      </w:r>
      <w:bookmarkStart w:id="31" w:name="refCVRF_1_1"/>
      <w:r>
        <w:rPr>
          <w:rStyle w:val="Refterm"/>
        </w:rPr>
        <w:t>CVRF-1-1</w:t>
      </w:r>
      <w:bookmarkEnd w:id="31"/>
      <w:r w:rsidRPr="00797157">
        <w:rPr>
          <w:rStyle w:val="Refterm"/>
        </w:rPr>
        <w:t>]</w:t>
      </w:r>
      <w:r w:rsidRPr="00797157">
        <w:tab/>
      </w:r>
      <w:r w:rsidRPr="00A728A4">
        <w:t>The Common Vulnerability Reporti</w:t>
      </w:r>
      <w:r>
        <w:t xml:space="preserve">ng Framework (CVRF) Version 1.1, </w:t>
      </w:r>
      <w:r w:rsidR="000542F2">
        <w:t xml:space="preserve">M. Schiffman, Editor, </w:t>
      </w:r>
      <w:r>
        <w:t>May 2012,</w:t>
      </w:r>
      <w:r w:rsidRPr="00A728A4">
        <w:t xml:space="preserve"> Internet Consortium for Advancement of Security on the Internet </w:t>
      </w:r>
      <w:r>
        <w:t>(</w:t>
      </w:r>
      <w:r w:rsidRPr="00A728A4">
        <w:t>ICASI</w:t>
      </w:r>
      <w:r>
        <w:t>),</w:t>
      </w:r>
      <w:r w:rsidRPr="00A728A4">
        <w:t xml:space="preserve"> </w:t>
      </w:r>
      <w:r>
        <w:br/>
      </w:r>
      <w:hyperlink r:id="rId38" w:history="1">
        <w:r w:rsidRPr="00A728A4">
          <w:rPr>
            <w:rStyle w:val="Hyperlink"/>
          </w:rPr>
          <w:t>http://www.icasi.org/the-common-vulnerability-reporting-framework-cvrf-v1-1/</w:t>
        </w:r>
      </w:hyperlink>
      <w:r w:rsidRPr="002866D3">
        <w:t xml:space="preserve">. </w:t>
      </w:r>
    </w:p>
    <w:p w14:paraId="6E8C6B63" w14:textId="53F010EE" w:rsidR="003B3445" w:rsidRDefault="003B3445" w:rsidP="00A728A4">
      <w:pPr>
        <w:pStyle w:val="Ref"/>
      </w:pPr>
      <w:r>
        <w:rPr>
          <w:rStyle w:val="Refterm"/>
        </w:rPr>
        <w:t>[</w:t>
      </w:r>
      <w:bookmarkStart w:id="32" w:name="refCVSS2"/>
      <w:r w:rsidR="00177C62">
        <w:rPr>
          <w:rStyle w:val="Refterm"/>
        </w:rPr>
        <w:t>CVSS</w:t>
      </w:r>
      <w:r>
        <w:rPr>
          <w:rStyle w:val="Refterm"/>
        </w:rPr>
        <w:t>2</w:t>
      </w:r>
      <w:bookmarkEnd w:id="32"/>
      <w:r>
        <w:rPr>
          <w:rStyle w:val="Refterm"/>
        </w:rPr>
        <w:t>]</w:t>
      </w:r>
      <w:r>
        <w:tab/>
        <w:t>A Complete Guide to the Common Vulnerability Scoring System Version 2.0, P. Mell, K. Scarfone, S. Romanosky, Editors, First.org, Inc.</w:t>
      </w:r>
      <w:r w:rsidR="00FC348B">
        <w:t>,</w:t>
      </w:r>
      <w:r>
        <w:t xml:space="preserve"> June 2007, </w:t>
      </w:r>
      <w:hyperlink r:id="rId39" w:history="1">
        <w:r w:rsidRPr="00AB3039">
          <w:rPr>
            <w:rStyle w:val="Hyperlink"/>
          </w:rPr>
          <w:t>https://www.first.org/cvss/cvss-v2-guide.pdf</w:t>
        </w:r>
      </w:hyperlink>
      <w:r>
        <w:t>.</w:t>
      </w:r>
    </w:p>
    <w:p w14:paraId="1C009926" w14:textId="56550044" w:rsidR="003B3445" w:rsidRDefault="003B3445" w:rsidP="003B3445">
      <w:pPr>
        <w:pStyle w:val="Ref"/>
      </w:pPr>
      <w:r>
        <w:rPr>
          <w:rStyle w:val="Refterm"/>
        </w:rPr>
        <w:t>[</w:t>
      </w:r>
      <w:bookmarkStart w:id="33" w:name="refCVSS3"/>
      <w:r w:rsidR="00177C62">
        <w:rPr>
          <w:rStyle w:val="Refterm"/>
        </w:rPr>
        <w:t>CVSS</w:t>
      </w:r>
      <w:r>
        <w:rPr>
          <w:rStyle w:val="Refterm"/>
        </w:rPr>
        <w:t>3</w:t>
      </w:r>
      <w:bookmarkEnd w:id="33"/>
      <w:r>
        <w:rPr>
          <w:rStyle w:val="Refterm"/>
        </w:rPr>
        <w:t>]</w:t>
      </w:r>
      <w:r>
        <w:tab/>
      </w:r>
      <w:r w:rsidRPr="00AB3039">
        <w:t>Common Vulnerability Scoring System v3.0: Specification Document, FIRST.Org, In</w:t>
      </w:r>
      <w:r>
        <w:t>c., December </w:t>
      </w:r>
      <w:r w:rsidRPr="00AB3039">
        <w:t xml:space="preserve">2015, </w:t>
      </w:r>
      <w:hyperlink r:id="rId40" w:history="1">
        <w:r w:rsidRPr="00AB3039">
          <w:rPr>
            <w:rStyle w:val="Hyperlink"/>
          </w:rPr>
          <w:t>https://www.first.org/cvss/cvss-v30-specification-v1.7.pdf</w:t>
        </w:r>
      </w:hyperlink>
      <w:r>
        <w:t>.</w:t>
      </w:r>
    </w:p>
    <w:p w14:paraId="4FDA4503" w14:textId="48D79E14" w:rsidR="00407058" w:rsidRDefault="00407058" w:rsidP="00407058">
      <w:pPr>
        <w:pStyle w:val="Ref"/>
      </w:pPr>
      <w:r w:rsidRPr="00797157">
        <w:rPr>
          <w:rStyle w:val="Refterm"/>
        </w:rPr>
        <w:t>[</w:t>
      </w:r>
      <w:bookmarkStart w:id="34" w:name="refCWE"/>
      <w:r>
        <w:rPr>
          <w:rStyle w:val="Refterm"/>
        </w:rPr>
        <w:t>CWE</w:t>
      </w:r>
      <w:bookmarkEnd w:id="34"/>
      <w:r w:rsidRPr="00797157">
        <w:rPr>
          <w:rStyle w:val="Refterm"/>
        </w:rPr>
        <w:t>]</w:t>
      </w:r>
      <w:r w:rsidRPr="00797157">
        <w:tab/>
      </w:r>
      <w:r w:rsidRPr="00A728A4">
        <w:t xml:space="preserve">Common </w:t>
      </w:r>
      <w:r>
        <w:t>Weakness</w:t>
      </w:r>
      <w:r w:rsidRPr="00A728A4">
        <w:t xml:space="preserve"> </w:t>
      </w:r>
      <w:r>
        <w:t xml:space="preserve">Enumeration (CWE) </w:t>
      </w:r>
      <w:r w:rsidR="00FC348B">
        <w:t>– A Community-Developed List of Software Weakness Types, MITRE</w:t>
      </w:r>
      <w:r>
        <w:t>,</w:t>
      </w:r>
      <w:r w:rsidR="00FC348B">
        <w:t xml:space="preserve"> 2005,</w:t>
      </w:r>
      <w:r w:rsidR="00FC348B" w:rsidRPr="00FC348B">
        <w:t xml:space="preserve"> </w:t>
      </w:r>
      <w:hyperlink r:id="rId41" w:history="1">
        <w:r w:rsidR="00FC348B" w:rsidRPr="00FC348B">
          <w:rPr>
            <w:rStyle w:val="Hyperlink"/>
          </w:rPr>
          <w:t>http://cwe.mitre.org/about/</w:t>
        </w:r>
      </w:hyperlink>
      <w:r w:rsidRPr="002866D3">
        <w:t xml:space="preserve">. </w:t>
      </w:r>
    </w:p>
    <w:p w14:paraId="72FC11FF" w14:textId="561896E1" w:rsidR="00DF36A3" w:rsidRDefault="00DF36A3" w:rsidP="00407058">
      <w:pPr>
        <w:pStyle w:val="Ref"/>
      </w:pPr>
      <w:r>
        <w:rPr>
          <w:rStyle w:val="Refterm"/>
        </w:rPr>
        <w:lastRenderedPageBreak/>
        <w:t>[</w:t>
      </w:r>
      <w:bookmarkStart w:id="35" w:name="refDCMI11"/>
      <w:r>
        <w:rPr>
          <w:rStyle w:val="Refterm"/>
        </w:rPr>
        <w:t>DCMI</w:t>
      </w:r>
      <w:r w:rsidR="00626152">
        <w:rPr>
          <w:rStyle w:val="Refterm"/>
        </w:rPr>
        <w:t>11</w:t>
      </w:r>
      <w:bookmarkEnd w:id="35"/>
      <w:r>
        <w:rPr>
          <w:rStyle w:val="Refterm"/>
        </w:rPr>
        <w:t>]</w:t>
      </w:r>
      <w:r>
        <w:tab/>
      </w:r>
      <w:r w:rsidR="00F019C8" w:rsidRPr="00F019C8">
        <w:t>DCMI Metadata Terms</w:t>
      </w:r>
      <w:r w:rsidR="00F019C8">
        <w:t xml:space="preserve"> v1.1</w:t>
      </w:r>
      <w:r w:rsidRPr="00AB3039">
        <w:t xml:space="preserve">, </w:t>
      </w:r>
      <w:r w:rsidR="00F019C8" w:rsidRPr="00F019C8">
        <w:t>Du</w:t>
      </w:r>
      <w:r w:rsidR="00F019C8">
        <w:t xml:space="preserve">blin Core Metadata Initiative, </w:t>
      </w:r>
      <w:r w:rsidR="00687C98">
        <w:t>DCMI Rec.</w:t>
      </w:r>
      <w:r w:rsidR="00CE74B8">
        <w:t xml:space="preserve">, </w:t>
      </w:r>
      <w:r w:rsidR="00687C98">
        <w:t>June </w:t>
      </w:r>
      <w:r w:rsidR="00F019C8">
        <w:t>14, 2012</w:t>
      </w:r>
      <w:r w:rsidRPr="00AB3039">
        <w:t xml:space="preserve">, </w:t>
      </w:r>
      <w:hyperlink r:id="rId42" w:history="1">
        <w:r w:rsidR="00CE74B8" w:rsidRPr="00CE74B8">
          <w:rPr>
            <w:rStyle w:val="Hyperlink"/>
          </w:rPr>
          <w:t>http://dublincore.org/documents/2012/06/14/dcmi-terms/</w:t>
        </w:r>
      </w:hyperlink>
      <w:r>
        <w:t>.</w:t>
      </w:r>
      <w:r w:rsidR="00CE74B8">
        <w:br/>
        <w:t xml:space="preserve">Latest version available at </w:t>
      </w:r>
      <w:hyperlink r:id="rId43" w:history="1">
        <w:r w:rsidR="00CE74B8" w:rsidRPr="00CE74B8">
          <w:rPr>
            <w:rStyle w:val="Hyperlink"/>
          </w:rPr>
          <w:t>http://dublincore.org/documents/dcmi-terms/</w:t>
        </w:r>
      </w:hyperlink>
      <w:r w:rsidR="00CE74B8">
        <w:t>.</w:t>
      </w:r>
    </w:p>
    <w:p w14:paraId="4F32CC1C" w14:textId="75021260" w:rsidR="0091403D" w:rsidRDefault="0091403D" w:rsidP="0091403D">
      <w:pPr>
        <w:pStyle w:val="Ref"/>
      </w:pPr>
      <w:r w:rsidRPr="00797157">
        <w:rPr>
          <w:rStyle w:val="Refterm"/>
        </w:rPr>
        <w:t>[</w:t>
      </w:r>
      <w:bookmarkStart w:id="36" w:name="refISO8601"/>
      <w:r>
        <w:rPr>
          <w:rStyle w:val="Refterm"/>
        </w:rPr>
        <w:t>ISO8601</w:t>
      </w:r>
      <w:bookmarkEnd w:id="36"/>
      <w:r w:rsidRPr="00797157">
        <w:rPr>
          <w:rStyle w:val="Refterm"/>
        </w:rPr>
        <w:t>]</w:t>
      </w:r>
      <w:r w:rsidRPr="00797157">
        <w:tab/>
      </w:r>
      <w:r w:rsidRPr="0091403D">
        <w:t>Data elements and interchange formats — Information interchange — Representation of dates and times</w:t>
      </w:r>
      <w:r>
        <w:t xml:space="preserve">, </w:t>
      </w:r>
      <w:r w:rsidR="00ED2AB4">
        <w:t>International Standard</w:t>
      </w:r>
      <w:r w:rsidRPr="007176DA">
        <w:t xml:space="preserve">, </w:t>
      </w:r>
      <w:r w:rsidR="00ED2AB4" w:rsidRPr="00ED2AB4">
        <w:t>ISO 8601:2004(E)</w:t>
      </w:r>
      <w:r w:rsidRPr="007176DA">
        <w:t xml:space="preserve">, </w:t>
      </w:r>
      <w:r>
        <w:t>December 1, 2004</w:t>
      </w:r>
      <w:r w:rsidRPr="007176DA">
        <w:t>,</w:t>
      </w:r>
      <w:r w:rsidR="00ED2AB4">
        <w:t xml:space="preserve"> </w:t>
      </w:r>
      <w:hyperlink r:id="rId44" w:history="1">
        <w:r w:rsidR="00ED2AB4" w:rsidRPr="00ED2AB4">
          <w:rPr>
            <w:rStyle w:val="Hyperlink"/>
          </w:rPr>
          <w:t>https://www.iso.org/standard/40874.html</w:t>
        </w:r>
      </w:hyperlink>
      <w:r w:rsidRPr="002866D3">
        <w:t xml:space="preserve">. </w:t>
      </w:r>
    </w:p>
    <w:p w14:paraId="2A2341EF" w14:textId="6A0C4D65" w:rsidR="00977EFE" w:rsidRDefault="00977EFE" w:rsidP="00977EFE">
      <w:pPr>
        <w:pStyle w:val="Ref"/>
      </w:pPr>
      <w:r w:rsidRPr="00797157">
        <w:rPr>
          <w:rStyle w:val="Refterm"/>
        </w:rPr>
        <w:t>[</w:t>
      </w:r>
      <w:bookmarkStart w:id="37" w:name="refISO29147"/>
      <w:r>
        <w:rPr>
          <w:rStyle w:val="Refterm"/>
        </w:rPr>
        <w:t>ISO29147</w:t>
      </w:r>
      <w:bookmarkEnd w:id="37"/>
      <w:r w:rsidRPr="00797157">
        <w:rPr>
          <w:rStyle w:val="Refterm"/>
        </w:rPr>
        <w:t>]</w:t>
      </w:r>
      <w:r w:rsidRPr="00797157">
        <w:tab/>
      </w:r>
      <w:r w:rsidRPr="00977EFE">
        <w:t>Information technology — Security techniques — Vulnerability disclosure</w:t>
      </w:r>
      <w:r>
        <w:t>, International Standard</w:t>
      </w:r>
      <w:r w:rsidRPr="007176DA">
        <w:t xml:space="preserve">, </w:t>
      </w:r>
      <w:r w:rsidRPr="00ED2AB4">
        <w:t xml:space="preserve">ISO </w:t>
      </w:r>
      <w:r>
        <w:t>29147:201</w:t>
      </w:r>
      <w:r w:rsidRPr="00ED2AB4">
        <w:t>4(E)</w:t>
      </w:r>
      <w:r w:rsidRPr="007176DA">
        <w:t xml:space="preserve">, </w:t>
      </w:r>
      <w:r>
        <w:t>February 15, 2014</w:t>
      </w:r>
      <w:r w:rsidRPr="007176DA">
        <w:t>,</w:t>
      </w:r>
      <w:r>
        <w:br/>
      </w:r>
      <w:hyperlink r:id="rId45" w:history="1">
        <w:r w:rsidRPr="00977EFE">
          <w:rPr>
            <w:rStyle w:val="Hyperlink"/>
          </w:rPr>
          <w:t>https://www.iso.org/standard/45170.html</w:t>
        </w:r>
      </w:hyperlink>
      <w:r w:rsidRPr="002866D3">
        <w:t xml:space="preserve">. </w:t>
      </w:r>
    </w:p>
    <w:p w14:paraId="04C05448" w14:textId="4BCD1966" w:rsidR="002F0011" w:rsidRPr="00777D23" w:rsidRDefault="009A5157" w:rsidP="00D37FDA">
      <w:pPr>
        <w:pStyle w:val="Ref"/>
        <w:rPr>
          <w:rFonts w:cs="Arial"/>
          <w:b/>
          <w:iCs/>
          <w:color w:val="3B006F"/>
          <w:kern w:val="32"/>
          <w:sz w:val="28"/>
          <w:szCs w:val="28"/>
        </w:rPr>
      </w:pPr>
      <w:r w:rsidRPr="00797157">
        <w:rPr>
          <w:rStyle w:val="Refterm"/>
        </w:rPr>
        <w:t>[</w:t>
      </w:r>
      <w:bookmarkStart w:id="38" w:name="refSCAP12"/>
      <w:r>
        <w:rPr>
          <w:rStyle w:val="Refterm"/>
        </w:rPr>
        <w:t>SCAP</w:t>
      </w:r>
      <w:r w:rsidR="00626152">
        <w:rPr>
          <w:rStyle w:val="Refterm"/>
        </w:rPr>
        <w:t>12</w:t>
      </w:r>
      <w:bookmarkEnd w:id="38"/>
      <w:r w:rsidRPr="00797157">
        <w:rPr>
          <w:rStyle w:val="Refterm"/>
        </w:rPr>
        <w:t>]</w:t>
      </w:r>
      <w:r w:rsidRPr="00797157">
        <w:tab/>
      </w:r>
      <w:r w:rsidRPr="007176DA">
        <w:t>The Technical Specification for the Secur</w:t>
      </w:r>
      <w:r>
        <w:t>ity Content Automation Protocol </w:t>
      </w:r>
      <w:r w:rsidRPr="007176DA">
        <w:t>(SCAP):</w:t>
      </w:r>
      <w:r>
        <w:t xml:space="preserve"> SCAP Version 1.2, D. </w:t>
      </w:r>
      <w:r w:rsidRPr="007176DA">
        <w:t>Waltermir</w:t>
      </w:r>
      <w:r>
        <w:t>e, S. Quinn, K. Scarfone, A. Halbardier</w:t>
      </w:r>
      <w:r w:rsidRPr="007176DA">
        <w:t xml:space="preserve">, Editors, </w:t>
      </w:r>
      <w:r w:rsidR="003C5DC7">
        <w:t>NIST</w:t>
      </w:r>
      <w:r>
        <w:t xml:space="preserve"> Spec. Publ. 800</w:t>
      </w:r>
      <w:r>
        <w:noBreakHyphen/>
      </w:r>
      <w:r w:rsidRPr="007176DA">
        <w:t>126</w:t>
      </w:r>
      <w:r>
        <w:t> rev. 2</w:t>
      </w:r>
      <w:r w:rsidRPr="007176DA">
        <w:t xml:space="preserve">, </w:t>
      </w:r>
      <w:r>
        <w:t>September 2011</w:t>
      </w:r>
      <w:r w:rsidRPr="007176DA">
        <w:t xml:space="preserve">, </w:t>
      </w:r>
      <w:r>
        <w:br/>
      </w:r>
      <w:hyperlink r:id="rId46" w:history="1">
        <w:r w:rsidRPr="009A5157">
          <w:rPr>
            <w:rStyle w:val="Hyperlink"/>
          </w:rPr>
          <w:t>http://dx.doi.org/10.6028/NIST.SP.800-126r2</w:t>
        </w:r>
      </w:hyperlink>
      <w:r w:rsidRPr="002866D3">
        <w:t xml:space="preserve">. </w:t>
      </w:r>
    </w:p>
    <w:p w14:paraId="05F9D4D5" w14:textId="3E20A0A9" w:rsidR="002F0011" w:rsidRDefault="002F0011" w:rsidP="002F0011">
      <w:pPr>
        <w:pStyle w:val="Heading2"/>
      </w:pPr>
      <w:bookmarkStart w:id="39" w:name="_Toc478074535"/>
      <w:r>
        <w:t>Typographical Conventions</w:t>
      </w:r>
      <w:bookmarkEnd w:id="39"/>
    </w:p>
    <w:p w14:paraId="0C81DEA3" w14:textId="77777777" w:rsidR="008D5F94" w:rsidRDefault="008D5F94" w:rsidP="008D5F94">
      <w:r>
        <w:t xml:space="preserve">Keywords defined by this specification use this </w:t>
      </w:r>
      <w:r w:rsidRPr="00E27A14">
        <w:rPr>
          <w:rStyle w:val="Datatype"/>
        </w:rPr>
        <w:t>monospaced</w:t>
      </w:r>
      <w:r>
        <w:t xml:space="preserve"> font.</w:t>
      </w:r>
    </w:p>
    <w:p w14:paraId="6D46C6C3" w14:textId="77777777" w:rsidR="008D5F94" w:rsidRDefault="008D5F94" w:rsidP="008D5F94">
      <w:pPr>
        <w:pStyle w:val="SourceCode"/>
      </w:pPr>
      <w:r>
        <w:t>Normative source code uses this paragraph style.</w:t>
      </w:r>
    </w:p>
    <w:p w14:paraId="53DD29AD" w14:textId="3305A852" w:rsidR="00C86078" w:rsidRDefault="00C86078" w:rsidP="008D5F94">
      <w:r>
        <w:t>Text following the special symbol (</w:t>
      </w:r>
      <w:r>
        <w:rPr>
          <w:rFonts w:ascii="MS Mincho" w:eastAsia="MS Mincho" w:hAnsi="MS Mincho" w:cs="MS Mincho"/>
        </w:rPr>
        <w:t xml:space="preserve">∇) </w:t>
      </w:r>
      <w:r w:rsidRPr="00FF02D5">
        <w:t>within this specification identifies conformance statements. E</w:t>
      </w:r>
      <w:r>
        <w:t>very</w:t>
      </w:r>
      <w:r w:rsidRPr="00FF02D5">
        <w:t xml:space="preserve"> conformance</w:t>
      </w:r>
      <w:r>
        <w:t xml:space="preserve"> statement is separated from the following text with the special end symbol (∆) and has been assigned a reference that follows that end symbol in the format </w:t>
      </w:r>
      <w:r w:rsidRPr="00350717">
        <w:rPr>
          <w:color w:val="000000" w:themeColor="text1"/>
        </w:rPr>
        <w:t>[</w:t>
      </w:r>
      <w:r w:rsidRPr="00350717">
        <w:rPr>
          <w:color w:val="FF0000"/>
        </w:rPr>
        <w:t>CSAF-section#-local#</w:t>
      </w:r>
      <w:r w:rsidRPr="00350717">
        <w:rPr>
          <w:color w:val="000000" w:themeColor="text1"/>
        </w:rPr>
        <w:t>]</w:t>
      </w:r>
      <w:r w:rsidRPr="00FF02D5">
        <w:t>.</w:t>
      </w:r>
      <w:r>
        <w:t xml:space="preserve"> </w:t>
      </w:r>
    </w:p>
    <w:p w14:paraId="4F4425D8" w14:textId="6694A5B1" w:rsidR="008D5F94" w:rsidRDefault="008D5F94" w:rsidP="008D5F94">
      <w:r>
        <w:t>Some sections of this specification are illustrated with non-normative examples.</w:t>
      </w:r>
    </w:p>
    <w:p w14:paraId="046CA4D1" w14:textId="77777777" w:rsidR="008D5F94" w:rsidRPr="003F1FAD" w:rsidRDefault="008D5F94">
      <w:pPr>
        <w:pStyle w:val="Caption"/>
      </w:pPr>
      <w:r w:rsidRPr="003F1FAD">
        <w:t xml:space="preserve">Example </w:t>
      </w:r>
      <w:fldSimple w:instr=" SEQ Example \* ARABIC ">
        <w:r w:rsidR="00790A96">
          <w:rPr>
            <w:noProof/>
          </w:rPr>
          <w:t>1</w:t>
        </w:r>
      </w:fldSimple>
      <w:r w:rsidRPr="003F1FAD">
        <w:t xml:space="preserve">: </w:t>
      </w:r>
      <w:r>
        <w:t>text describing an example uses this paragraph style</w:t>
      </w:r>
    </w:p>
    <w:p w14:paraId="56FB9521" w14:textId="77777777" w:rsidR="008D5F94" w:rsidRPr="002B7469" w:rsidRDefault="008D5F94" w:rsidP="00D37FDA">
      <w:pPr>
        <w:pStyle w:val="Code"/>
      </w:pPr>
      <w:r>
        <w:t>N</w:t>
      </w:r>
      <w:r w:rsidRPr="002B7469">
        <w:t>on-normative examples use this paragraph style.</w:t>
      </w:r>
    </w:p>
    <w:p w14:paraId="0C94FD77" w14:textId="77777777" w:rsidR="008D5F94" w:rsidRDefault="008D5F94" w:rsidP="008D5F94">
      <w:r>
        <w:t>All examples in this document are non-normative and informative only.</w:t>
      </w:r>
    </w:p>
    <w:p w14:paraId="3B6DDE37" w14:textId="77777777" w:rsidR="00377176" w:rsidRDefault="00377176" w:rsidP="00377176">
      <w:r>
        <w:t>Representation-specific text is indented and marked with vertical lines.</w:t>
      </w:r>
    </w:p>
    <w:p w14:paraId="00F2C205" w14:textId="77777777" w:rsidR="00377176" w:rsidRDefault="00377176" w:rsidP="00377176">
      <w:pPr>
        <w:pStyle w:val="MemberHeading-noTOC"/>
      </w:pPr>
      <w:r>
        <w:t>Representation-Specific Headline</w:t>
      </w:r>
    </w:p>
    <w:p w14:paraId="7C09EBB7" w14:textId="77777777" w:rsidR="00377176" w:rsidRPr="000B16EB" w:rsidRDefault="00377176" w:rsidP="00377176">
      <w:pPr>
        <w:pStyle w:val="Member"/>
      </w:pPr>
      <w:r>
        <w:t>Normative representation-specific text</w:t>
      </w:r>
    </w:p>
    <w:p w14:paraId="23A4CAA3" w14:textId="522FC288" w:rsidR="00377176" w:rsidRDefault="00377176" w:rsidP="00377176">
      <w:r w:rsidRPr="00EE3C80">
        <w:t xml:space="preserve">All </w:t>
      </w:r>
      <w:r>
        <w:t xml:space="preserve">other </w:t>
      </w:r>
      <w:r w:rsidRPr="00EE3C80">
        <w:t>text is norm</w:t>
      </w:r>
      <w:r w:rsidR="001753A7">
        <w:t>ative unless otherwise labeled e.g. like:</w:t>
      </w:r>
    </w:p>
    <w:p w14:paraId="14170537" w14:textId="2CA03FB8" w:rsidR="001753A7" w:rsidRDefault="001753A7" w:rsidP="00D37FDA">
      <w:pPr>
        <w:pStyle w:val="None-normativeCommentHeading"/>
      </w:pPr>
      <w:r>
        <w:t>Non-normative Comment:</w:t>
      </w:r>
    </w:p>
    <w:p w14:paraId="2F500A19" w14:textId="071FC834" w:rsidR="001753A7" w:rsidRPr="001753A7" w:rsidRDefault="001753A7" w:rsidP="00D37FDA">
      <w:pPr>
        <w:pStyle w:val="Non-normativeComment"/>
      </w:pPr>
      <w:r>
        <w:t>This is a pure informative comment that may be present, because the information conveyed is deemed useful advice or common pitfalls learned from implementer or operator experience and often given including the rationale.</w:t>
      </w:r>
    </w:p>
    <w:p w14:paraId="29DCB133" w14:textId="69B7631B" w:rsidR="00FF02D5" w:rsidRPr="00FF02D5" w:rsidRDefault="00FF02D5">
      <w:bookmarkStart w:id="40" w:name="_Toc477207085"/>
      <w:bookmarkStart w:id="41" w:name="_Toc477245605"/>
      <w:bookmarkStart w:id="42" w:name="_Toc477257709"/>
      <w:bookmarkStart w:id="43" w:name="_Toc477260062"/>
      <w:bookmarkStart w:id="44" w:name="_Toc477267469"/>
      <w:bookmarkStart w:id="45" w:name="_Toc477298449"/>
      <w:bookmarkStart w:id="46" w:name="_Toc477298722"/>
      <w:bookmarkStart w:id="47" w:name="_Toc477299172"/>
      <w:bookmarkStart w:id="48" w:name="_Toc477346350"/>
      <w:bookmarkStart w:id="49" w:name="_Toc477382561"/>
      <w:bookmarkStart w:id="50" w:name="_Toc477425004"/>
      <w:bookmarkStart w:id="51" w:name="_Toc477207086"/>
      <w:bookmarkStart w:id="52" w:name="_Toc477245606"/>
      <w:bookmarkStart w:id="53" w:name="_Toc477257710"/>
      <w:bookmarkStart w:id="54" w:name="_Toc477260063"/>
      <w:bookmarkStart w:id="55" w:name="_Toc477267470"/>
      <w:bookmarkStart w:id="56" w:name="_Toc477298450"/>
      <w:bookmarkStart w:id="57" w:name="_Toc477298723"/>
      <w:bookmarkStart w:id="58" w:name="_Toc477299173"/>
      <w:bookmarkStart w:id="59" w:name="_Toc477346351"/>
      <w:bookmarkStart w:id="60" w:name="_Toc477382562"/>
      <w:bookmarkStart w:id="61" w:name="_Toc477425005"/>
      <w:bookmarkStart w:id="62" w:name="_Toc477207087"/>
      <w:bookmarkStart w:id="63" w:name="_Toc477245607"/>
      <w:bookmarkStart w:id="64" w:name="_Toc477257711"/>
      <w:bookmarkStart w:id="65" w:name="_Toc477260064"/>
      <w:bookmarkStart w:id="66" w:name="_Toc477267471"/>
      <w:bookmarkStart w:id="67" w:name="_Toc477298451"/>
      <w:bookmarkStart w:id="68" w:name="_Toc477298724"/>
      <w:bookmarkStart w:id="69" w:name="_Toc477299174"/>
      <w:bookmarkStart w:id="70" w:name="_Toc477346352"/>
      <w:bookmarkStart w:id="71" w:name="_Toc477382563"/>
      <w:bookmarkStart w:id="72" w:name="_Toc47742500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3D915BF7" w14:textId="1F945FC2" w:rsidR="008D5F94" w:rsidRDefault="00273AC1" w:rsidP="00273AC1">
      <w:pPr>
        <w:pStyle w:val="Heading1"/>
      </w:pPr>
      <w:bookmarkStart w:id="73" w:name="_Design_Considerations"/>
      <w:bookmarkStart w:id="74" w:name="_Ref476950153"/>
      <w:bookmarkStart w:id="75" w:name="_Toc478074536"/>
      <w:bookmarkEnd w:id="73"/>
      <w:r>
        <w:lastRenderedPageBreak/>
        <w:t>Design Considerations</w:t>
      </w:r>
      <w:bookmarkEnd w:id="74"/>
      <w:bookmarkEnd w:id="75"/>
    </w:p>
    <w:p w14:paraId="66EB8683" w14:textId="77777777" w:rsidR="000B6913" w:rsidRDefault="00575F89" w:rsidP="00575F89">
      <w:r w:rsidRPr="00A84884">
        <w:t xml:space="preserve">The </w:t>
      </w:r>
      <w:r>
        <w:t xml:space="preserve">Common Security Advisory Framework’s (CSAF) </w:t>
      </w:r>
      <w:r w:rsidRPr="00A84884">
        <w:t xml:space="preserve">Common Vulnerability Reporting Framework (CVRF) </w:t>
      </w:r>
      <w:r>
        <w:t xml:space="preserve">is a language to exchange Security Advisories formulated in XML. </w:t>
      </w:r>
    </w:p>
    <w:p w14:paraId="25916BF2" w14:textId="77777777" w:rsidR="000B6913" w:rsidRDefault="000B6913" w:rsidP="00D37FDA">
      <w:pPr>
        <w:pStyle w:val="None-normativeCommentHeading"/>
      </w:pPr>
      <w:r>
        <w:t>Non-normative comment:</w:t>
      </w:r>
    </w:p>
    <w:p w14:paraId="7BE07834" w14:textId="73F1A703" w:rsidR="00575F89" w:rsidRPr="00A84884" w:rsidRDefault="000542F2" w:rsidP="00D37FDA">
      <w:pPr>
        <w:pStyle w:val="Non-normativeComment"/>
      </w:pPr>
      <w:r w:rsidRPr="000542F2">
        <w:t>CVRF ve</w:t>
      </w:r>
      <w:r>
        <w:t>rsion 1.1</w:t>
      </w:r>
      <w:r w:rsidRPr="000542F2">
        <w:t xml:space="preserve"> has been contributed to</w:t>
      </w:r>
      <w:r>
        <w:t xml:space="preserve"> OASIS</w:t>
      </w:r>
      <w:r w:rsidRPr="000542F2">
        <w:t xml:space="preserve"> for future enhancement by </w:t>
      </w:r>
      <w:r>
        <w:t xml:space="preserve">its </w:t>
      </w:r>
      <w:r w:rsidRPr="000542F2">
        <w:t>Common Security Advisor</w:t>
      </w:r>
      <w:r>
        <w:t>y Framework (CSAF) Technical Committee (TC).</w:t>
      </w:r>
    </w:p>
    <w:p w14:paraId="6D7057B4" w14:textId="27365475" w:rsidR="00575F89" w:rsidRDefault="00575F89" w:rsidP="00575F89">
      <w:r>
        <w:t>The term Security Advisory</w:t>
      </w:r>
      <w:r w:rsidR="001D1C3B">
        <w:fldChar w:fldCharType="begin"/>
      </w:r>
      <w:r w:rsidR="001D1C3B">
        <w:instrText xml:space="preserve"> XE "</w:instrText>
      </w:r>
      <w:r w:rsidR="001D1C3B" w:rsidRPr="00D37FDA">
        <w:rPr>
          <w:b/>
        </w:rPr>
        <w:instrText>Advisory</w:instrText>
      </w:r>
      <w:r w:rsidR="001D1C3B">
        <w:instrText xml:space="preserve">" </w:instrText>
      </w:r>
      <w:r w:rsidR="001D1C3B">
        <w:fldChar w:fldCharType="end"/>
      </w:r>
      <w:r>
        <w:t xml:space="preserve"> as used in this document describes any notification of security issues in products of and by providers. Anyone providing a product is considered in this document as a vendor, i.e. d</w:t>
      </w:r>
      <w:r w:rsidRPr="00C06268">
        <w:t>evelopers or maintainers of information system products or services. This includes all authoritative product vendors, Product</w:t>
      </w:r>
      <w:r w:rsidR="001D1C3B">
        <w:fldChar w:fldCharType="begin"/>
      </w:r>
      <w:r w:rsidR="001D1C3B">
        <w:instrText xml:space="preserve"> XE "</w:instrText>
      </w:r>
      <w:r w:rsidR="001D1C3B">
        <w:rPr>
          <w:b/>
        </w:rPr>
        <w:instrText>Product</w:instrText>
      </w:r>
      <w:r w:rsidR="001D1C3B">
        <w:instrText xml:space="preserve">" </w:instrText>
      </w:r>
      <w:r w:rsidR="001D1C3B">
        <w:fldChar w:fldCharType="end"/>
      </w:r>
      <w:r w:rsidRPr="00C06268">
        <w:t xml:space="preserve"> Security Incident Response Teams (PSIRTs), and product resellers and distributors, including authoritative vendor partners</w:t>
      </w:r>
      <w:r>
        <w:t>.</w:t>
      </w:r>
      <w:r w:rsidRPr="00573F50">
        <w:t xml:space="preserve"> </w:t>
      </w:r>
    </w:p>
    <w:p w14:paraId="09E17520" w14:textId="77777777" w:rsidR="00575F89" w:rsidRDefault="00575F89" w:rsidP="00575F89">
      <w:r>
        <w:t xml:space="preserve">A security issue is not necessarily constraint to a problem statement, the focus of the term is on the security aspect impacting (or </w:t>
      </w:r>
      <w:r w:rsidRPr="004A52DA">
        <w:rPr>
          <w:b/>
        </w:rPr>
        <w:t>not</w:t>
      </w:r>
      <w:r>
        <w:t xml:space="preserve"> impacting) specific product-platform-version combinations. Information on </w:t>
      </w:r>
      <w:r w:rsidRPr="004A52DA">
        <w:rPr>
          <w:b/>
        </w:rPr>
        <w:t>presence</w:t>
      </w:r>
      <w:r>
        <w:t xml:space="preserve"> or </w:t>
      </w:r>
      <w:r w:rsidRPr="004A52DA">
        <w:rPr>
          <w:b/>
        </w:rPr>
        <w:t>absence</w:t>
      </w:r>
      <w:r>
        <w:t xml:space="preserve"> of work-arounds is also considered part of the security issue.</w:t>
      </w:r>
    </w:p>
    <w:p w14:paraId="29571349" w14:textId="77777777" w:rsidR="00575F89" w:rsidRDefault="00575F89" w:rsidP="00575F89">
      <w:r>
        <w:t>This document is the definitive reference for the language e</w:t>
      </w:r>
      <w:r w:rsidRPr="00A84884">
        <w:t xml:space="preserve">lements </w:t>
      </w:r>
      <w:r>
        <w:t xml:space="preserve">of CSAF CVRF version 1.2. The encompassing XML schema files noted in the Additional Artifacts section of the title page shall be taken as normative in the case a gap or an inconsistency in this explanatory document becomes evident. </w:t>
      </w:r>
    </w:p>
    <w:p w14:paraId="6206B74C" w14:textId="13E4EE9F" w:rsidR="00575F89" w:rsidRDefault="00575F89" w:rsidP="00575F89">
      <w:r>
        <w:t xml:space="preserve">The version 1.2 of the CSAF CVRF allows the users to transition from </w:t>
      </w:r>
      <w:r w:rsidRPr="00990E50">
        <w:t>Common 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rsidRPr="00990E50">
        <w:t xml:space="preserve"> Scoring System</w:t>
      </w:r>
      <w:r>
        <w:t xml:space="preserve"> (CVSS</w:t>
      </w:r>
      <w:r w:rsidR="001D1C3B">
        <w:fldChar w:fldCharType="begin"/>
      </w:r>
      <w:r w:rsidR="001D1C3B">
        <w:instrText xml:space="preserve"> XE "</w:instrText>
      </w:r>
      <w:r w:rsidR="001D1C3B">
        <w:rPr>
          <w:b/>
        </w:rPr>
        <w:instrText>CVSS</w:instrText>
      </w:r>
      <w:r w:rsidR="001D1C3B">
        <w:instrText xml:space="preserve">" </w:instrText>
      </w:r>
      <w:r w:rsidR="001D1C3B">
        <w:fldChar w:fldCharType="end"/>
      </w:r>
      <w:r>
        <w:t>) version 2 to version 3 as it supports both CVSS versions.</w:t>
      </w:r>
      <w:r w:rsidRPr="00990E50">
        <w:t xml:space="preserve"> </w:t>
      </w:r>
      <w:r>
        <w:t>Please note that CSAF CVRF 1.2</w:t>
      </w:r>
      <w:r w:rsidRPr="00A84884">
        <w:t xml:space="preserve"> is </w:t>
      </w:r>
      <w:r w:rsidRPr="000517EC">
        <w:rPr>
          <w:b/>
        </w:rPr>
        <w:t>not</w:t>
      </w:r>
      <w:r>
        <w:t xml:space="preserve"> backward compat</w:t>
      </w:r>
      <w:r w:rsidR="000542F2">
        <w:t>ible with CVRF 1.1 published by</w:t>
      </w:r>
      <w:r w:rsidRPr="00A84884">
        <w:t xml:space="preserve"> </w:t>
      </w:r>
      <w:r w:rsidR="000542F2">
        <w:t>ICASI</w:t>
      </w:r>
      <w:r>
        <w:t xml:space="preserve"> </w:t>
      </w:r>
      <w:r w:rsidR="00A728A4">
        <w:t>[</w:t>
      </w:r>
      <w:hyperlink w:anchor="refCVRF_1_1" w:history="1">
        <w:r w:rsidR="00A728A4" w:rsidRPr="00A728A4">
          <w:rPr>
            <w:rStyle w:val="Hyperlink"/>
          </w:rPr>
          <w:t>CVRF-1-1</w:t>
        </w:r>
      </w:hyperlink>
      <w:r w:rsidR="00A728A4">
        <w:t xml:space="preserve">] </w:t>
      </w:r>
      <w:r>
        <w:t xml:space="preserve">and contributed to OASIS for future evolution by the </w:t>
      </w:r>
      <w:r w:rsidRPr="00A84884">
        <w:t>Common Security Advisory</w:t>
      </w:r>
      <w:r w:rsidR="001D1C3B">
        <w:fldChar w:fldCharType="begin"/>
      </w:r>
      <w:r w:rsidR="001D1C3B">
        <w:instrText xml:space="preserve"> XE "</w:instrText>
      </w:r>
      <w:r w:rsidR="001D1C3B" w:rsidRPr="00D37FDA">
        <w:rPr>
          <w:b/>
        </w:rPr>
        <w:instrText>Advisory</w:instrText>
      </w:r>
      <w:r w:rsidR="001D1C3B">
        <w:instrText xml:space="preserve">" </w:instrText>
      </w:r>
      <w:r w:rsidR="001D1C3B">
        <w:fldChar w:fldCharType="end"/>
      </w:r>
      <w:r w:rsidRPr="00A84884">
        <w:t xml:space="preserve"> Framework (CSAF) TC.</w:t>
      </w:r>
    </w:p>
    <w:p w14:paraId="36B2C004" w14:textId="77777777" w:rsidR="00575F89" w:rsidRDefault="00575F89" w:rsidP="00575F89">
      <w:r w:rsidRPr="00A84884">
        <w:t xml:space="preserve">The following </w:t>
      </w:r>
      <w:r>
        <w:t>presentation</w:t>
      </w:r>
      <w:r w:rsidRPr="00A84884">
        <w:t xml:space="preserve"> is grouped by schema, </w:t>
      </w:r>
      <w:r>
        <w:t>and</w:t>
      </w:r>
      <w:r w:rsidRPr="00A84884">
        <w:t xml:space="preserve"> is not </w:t>
      </w:r>
      <w:r>
        <w:t xml:space="preserve">simply </w:t>
      </w:r>
      <w:r w:rsidRPr="00A84884">
        <w:t xml:space="preserve">derivative documentation from the schema documents themselves. The information contained </w:t>
      </w:r>
      <w:r>
        <w:t>aims to be</w:t>
      </w:r>
      <w:r w:rsidRPr="00A84884">
        <w:t xml:space="preserve"> more descriptive and complete. </w:t>
      </w:r>
      <w:r>
        <w:t>Where applicable, common conventions are stated and known common issues in usage are pointed out informatively to support implementers of document producers and consumers alike.</w:t>
      </w:r>
    </w:p>
    <w:p w14:paraId="027D3864" w14:textId="19399ED3" w:rsidR="00575F89" w:rsidRDefault="00863813" w:rsidP="00D37FDA">
      <w:pPr>
        <w:jc w:val="both"/>
      </w:pPr>
      <w:r w:rsidRPr="00D37FDA">
        <w:rPr>
          <w:rFonts w:ascii="MS Mincho" w:eastAsia="MS Mincho" w:hAnsi="MS Mincho" w:cs="MS Mincho"/>
        </w:rPr>
        <w:t>∇</w:t>
      </w:r>
      <w:r w:rsidR="00755A54">
        <w:rPr>
          <w:rFonts w:ascii="MS Mincho" w:eastAsia="MS Mincho" w:hAnsi="MS Mincho" w:cs="MS Mincho"/>
        </w:rPr>
        <w:t> </w:t>
      </w:r>
      <w:r w:rsidR="00575F89" w:rsidRPr="00347C4B">
        <w:t xml:space="preserve">From a high-level perspective, any Security Advisory purported by a CSAF CVRF version 1.2 adhering document (inside the root </w:t>
      </w:r>
      <w:r w:rsidR="00575F89" w:rsidRPr="00347C4B">
        <w:rPr>
          <w:rStyle w:val="Element"/>
        </w:rPr>
        <w:t>cvrf:cvrfdoc</w:t>
      </w:r>
      <w:r w:rsidR="00575F89" w:rsidRPr="00347C4B">
        <w:t xml:space="preserve"> element) MUST provide at least the following top-level elements in the displayed sequence (Format is “</w:t>
      </w:r>
      <w:r w:rsidR="00575F89" w:rsidRPr="00347C4B">
        <w:rPr>
          <w:b/>
        </w:rPr>
        <w:t>Concept</w:t>
      </w:r>
      <w:r w:rsidR="00575F89" w:rsidRPr="00347C4B">
        <w:t xml:space="preserve">: </w:t>
      </w:r>
      <w:r w:rsidR="00575F89" w:rsidRPr="00347C4B">
        <w:rPr>
          <w:rStyle w:val="Element"/>
        </w:rPr>
        <w:t>namespace:Element</w:t>
      </w:r>
      <w:r w:rsidR="00575F89" w:rsidRPr="00347C4B">
        <w:t>”):</w:t>
      </w:r>
      <w:r w:rsidR="00575F89">
        <w:t xml:space="preserve"> </w:t>
      </w:r>
      <w:r w:rsidR="004446CD">
        <w:t>∆ </w:t>
      </w:r>
      <w:r w:rsidR="00575F89">
        <w:t>[</w:t>
      </w:r>
      <w:bookmarkStart w:id="76" w:name="confArchitecturalElementSequence"/>
      <w:r w:rsidR="00575F89" w:rsidRPr="00D37FDA">
        <w:rPr>
          <w:color w:val="FF0000"/>
        </w:rPr>
        <w:t>CSAF-2-1</w:t>
      </w:r>
      <w:bookmarkEnd w:id="76"/>
      <w:r w:rsidR="00575F89">
        <w:t>]</w:t>
      </w:r>
    </w:p>
    <w:p w14:paraId="18E90D20" w14:textId="77777777" w:rsidR="00575F89" w:rsidRDefault="00575F89" w:rsidP="00575F89">
      <w:pPr>
        <w:pStyle w:val="ListParagraph"/>
        <w:numPr>
          <w:ilvl w:val="0"/>
          <w:numId w:val="6"/>
        </w:numPr>
      </w:pPr>
      <w:r w:rsidRPr="00C07565">
        <w:rPr>
          <w:b/>
        </w:rPr>
        <w:t>Title</w:t>
      </w:r>
      <w:r>
        <w:t xml:space="preserve">: </w:t>
      </w:r>
      <w:r>
        <w:tab/>
      </w:r>
      <w:r>
        <w:tab/>
      </w:r>
      <w:r>
        <w:tab/>
      </w:r>
      <w:r w:rsidRPr="00BF75E5">
        <w:rPr>
          <w:rStyle w:val="Element"/>
        </w:rPr>
        <w:t>cvrf:DocumentTitle</w:t>
      </w:r>
    </w:p>
    <w:p w14:paraId="3FA95254" w14:textId="77777777" w:rsidR="00575F89" w:rsidRDefault="00575F89" w:rsidP="00575F89">
      <w:pPr>
        <w:pStyle w:val="ListParagraph"/>
        <w:numPr>
          <w:ilvl w:val="0"/>
          <w:numId w:val="6"/>
        </w:numPr>
      </w:pPr>
      <w:r w:rsidRPr="00C07565">
        <w:rPr>
          <w:b/>
        </w:rPr>
        <w:t>Type</w:t>
      </w:r>
      <w:r>
        <w:t xml:space="preserve">: </w:t>
      </w:r>
      <w:r>
        <w:tab/>
      </w:r>
      <w:r>
        <w:tab/>
      </w:r>
      <w:r>
        <w:tab/>
      </w:r>
      <w:r w:rsidRPr="00BF75E5">
        <w:rPr>
          <w:rStyle w:val="Element"/>
        </w:rPr>
        <w:t>cvrf:DocumentType</w:t>
      </w:r>
    </w:p>
    <w:p w14:paraId="5DC838DB" w14:textId="77777777" w:rsidR="00575F89" w:rsidRDefault="00575F89" w:rsidP="00575F89">
      <w:pPr>
        <w:pStyle w:val="ListParagraph"/>
        <w:numPr>
          <w:ilvl w:val="0"/>
          <w:numId w:val="6"/>
        </w:numPr>
      </w:pPr>
      <w:r w:rsidRPr="00C07565">
        <w:rPr>
          <w:b/>
        </w:rPr>
        <w:t>Publisher</w:t>
      </w:r>
      <w:r>
        <w:t xml:space="preserve">: </w:t>
      </w:r>
      <w:r>
        <w:tab/>
      </w:r>
      <w:r>
        <w:tab/>
      </w:r>
      <w:r w:rsidRPr="00BF75E5">
        <w:rPr>
          <w:rStyle w:val="Element"/>
        </w:rPr>
        <w:t>cvrf:DocumentPublisher</w:t>
      </w:r>
    </w:p>
    <w:p w14:paraId="653A0951" w14:textId="77777777" w:rsidR="00575F89" w:rsidRDefault="00575F89" w:rsidP="00575F89">
      <w:pPr>
        <w:pStyle w:val="ListParagraph"/>
        <w:numPr>
          <w:ilvl w:val="0"/>
          <w:numId w:val="6"/>
        </w:numPr>
      </w:pPr>
      <w:r w:rsidRPr="00C07565">
        <w:rPr>
          <w:b/>
        </w:rPr>
        <w:t>Tracking</w:t>
      </w:r>
      <w:r>
        <w:t xml:space="preserve">: </w:t>
      </w:r>
      <w:r>
        <w:tab/>
      </w:r>
      <w:r>
        <w:tab/>
      </w:r>
      <w:r w:rsidRPr="00BF75E5">
        <w:rPr>
          <w:rStyle w:val="Element"/>
        </w:rPr>
        <w:t>cvrf:DocumentTracking</w:t>
      </w:r>
    </w:p>
    <w:p w14:paraId="7E844782" w14:textId="77777777" w:rsidR="00575F89" w:rsidRDefault="00575F89" w:rsidP="00575F89">
      <w:r>
        <w:t>This minimal required set does not provide any useful info on products, vulnerabilities, or security advisories, thus a maximal top-level set of elements is given here below:</w:t>
      </w:r>
    </w:p>
    <w:p w14:paraId="33B83353" w14:textId="77777777" w:rsidR="00575F89" w:rsidRDefault="00575F89" w:rsidP="00575F89">
      <w:pPr>
        <w:pStyle w:val="ListParagraph"/>
        <w:numPr>
          <w:ilvl w:val="0"/>
          <w:numId w:val="7"/>
        </w:numPr>
      </w:pPr>
      <w:r w:rsidRPr="00C07565">
        <w:rPr>
          <w:b/>
        </w:rPr>
        <w:t>Title</w:t>
      </w:r>
      <w:r>
        <w:t xml:space="preserve">:  </w:t>
      </w:r>
      <w:r>
        <w:tab/>
      </w:r>
      <w:r>
        <w:tab/>
      </w:r>
      <w:r>
        <w:tab/>
      </w:r>
      <w:r w:rsidRPr="00BF75E5">
        <w:rPr>
          <w:rStyle w:val="Element"/>
        </w:rPr>
        <w:t>cvrf:DocumentTitle</w:t>
      </w:r>
    </w:p>
    <w:p w14:paraId="3C95BC9D" w14:textId="77777777" w:rsidR="00575F89" w:rsidRDefault="00575F89" w:rsidP="00575F89">
      <w:pPr>
        <w:pStyle w:val="ListParagraph"/>
        <w:numPr>
          <w:ilvl w:val="0"/>
          <w:numId w:val="7"/>
        </w:numPr>
      </w:pPr>
      <w:r w:rsidRPr="00C07565">
        <w:rPr>
          <w:b/>
        </w:rPr>
        <w:t>Type</w:t>
      </w:r>
      <w:r>
        <w:t xml:space="preserve">: </w:t>
      </w:r>
      <w:r>
        <w:tab/>
      </w:r>
      <w:r>
        <w:tab/>
      </w:r>
      <w:r>
        <w:tab/>
      </w:r>
      <w:r w:rsidRPr="00BF75E5">
        <w:rPr>
          <w:rStyle w:val="Element"/>
        </w:rPr>
        <w:t>cvrf:DocumentType</w:t>
      </w:r>
    </w:p>
    <w:p w14:paraId="5771951F" w14:textId="77777777" w:rsidR="00575F89" w:rsidRDefault="00575F89" w:rsidP="00575F89">
      <w:pPr>
        <w:pStyle w:val="ListParagraph"/>
        <w:numPr>
          <w:ilvl w:val="0"/>
          <w:numId w:val="7"/>
        </w:numPr>
      </w:pPr>
      <w:r w:rsidRPr="00C07565">
        <w:rPr>
          <w:b/>
        </w:rPr>
        <w:t>Publisher</w:t>
      </w:r>
      <w:r>
        <w:t xml:space="preserve">: </w:t>
      </w:r>
      <w:r>
        <w:tab/>
      </w:r>
      <w:r>
        <w:tab/>
      </w:r>
      <w:r w:rsidRPr="00BF75E5">
        <w:rPr>
          <w:rStyle w:val="Element"/>
        </w:rPr>
        <w:t>cvrf:DocumentPublisher</w:t>
      </w:r>
    </w:p>
    <w:p w14:paraId="3B72A80B" w14:textId="77777777" w:rsidR="00575F89" w:rsidRDefault="00575F89" w:rsidP="00575F89">
      <w:pPr>
        <w:pStyle w:val="ListParagraph"/>
        <w:numPr>
          <w:ilvl w:val="0"/>
          <w:numId w:val="7"/>
        </w:numPr>
      </w:pPr>
      <w:r w:rsidRPr="00C07565">
        <w:rPr>
          <w:b/>
        </w:rPr>
        <w:t>Tracking</w:t>
      </w:r>
      <w:r>
        <w:t xml:space="preserve">: </w:t>
      </w:r>
      <w:r>
        <w:tab/>
      </w:r>
      <w:r>
        <w:tab/>
      </w:r>
      <w:r w:rsidRPr="00BF75E5">
        <w:rPr>
          <w:rStyle w:val="Element"/>
        </w:rPr>
        <w:t>cvrf:DocumentTracking</w:t>
      </w:r>
    </w:p>
    <w:p w14:paraId="38A58969" w14:textId="77777777" w:rsidR="00575F89" w:rsidRDefault="00575F89" w:rsidP="00575F89">
      <w:pPr>
        <w:pStyle w:val="ListParagraph"/>
        <w:numPr>
          <w:ilvl w:val="0"/>
          <w:numId w:val="7"/>
        </w:numPr>
      </w:pPr>
      <w:r w:rsidRPr="00C07565">
        <w:rPr>
          <w:b/>
        </w:rPr>
        <w:t>Notes</w:t>
      </w:r>
      <w:r>
        <w:t xml:space="preserve">: </w:t>
      </w:r>
      <w:r>
        <w:tab/>
      </w:r>
      <w:r>
        <w:tab/>
      </w:r>
      <w:r w:rsidRPr="00BF75E5">
        <w:rPr>
          <w:rStyle w:val="Element"/>
        </w:rPr>
        <w:t>cvrf:DocumentNotes</w:t>
      </w:r>
    </w:p>
    <w:p w14:paraId="41954BB3" w14:textId="77777777" w:rsidR="00575F89" w:rsidRDefault="00575F89" w:rsidP="00575F89">
      <w:pPr>
        <w:pStyle w:val="ListParagraph"/>
        <w:numPr>
          <w:ilvl w:val="0"/>
          <w:numId w:val="7"/>
        </w:numPr>
      </w:pPr>
      <w:r w:rsidRPr="00C07565">
        <w:rPr>
          <w:b/>
        </w:rPr>
        <w:t>Distribution</w:t>
      </w:r>
      <w:r>
        <w:t xml:space="preserve">: </w:t>
      </w:r>
      <w:r>
        <w:tab/>
      </w:r>
      <w:r>
        <w:tab/>
      </w:r>
      <w:r w:rsidRPr="00BF75E5">
        <w:rPr>
          <w:rStyle w:val="Element"/>
        </w:rPr>
        <w:t>cvrf:DocumentDistribution</w:t>
      </w:r>
    </w:p>
    <w:p w14:paraId="1785E19B" w14:textId="77777777" w:rsidR="00575F89" w:rsidRDefault="00575F89" w:rsidP="00575F89">
      <w:pPr>
        <w:pStyle w:val="ListParagraph"/>
        <w:numPr>
          <w:ilvl w:val="0"/>
          <w:numId w:val="7"/>
        </w:numPr>
      </w:pPr>
      <w:r w:rsidRPr="00C07565">
        <w:rPr>
          <w:b/>
        </w:rPr>
        <w:t>Aggregate Severity</w:t>
      </w:r>
      <w:r>
        <w:t xml:space="preserve">: </w:t>
      </w:r>
      <w:r>
        <w:tab/>
      </w:r>
      <w:r w:rsidRPr="00BF75E5">
        <w:rPr>
          <w:rStyle w:val="Element"/>
        </w:rPr>
        <w:t>cvrf:AggregateSeverity</w:t>
      </w:r>
    </w:p>
    <w:p w14:paraId="062CA70B" w14:textId="320CEF7D" w:rsidR="00575F89" w:rsidRDefault="00575F89" w:rsidP="00575F89">
      <w:pPr>
        <w:pStyle w:val="ListParagraph"/>
        <w:numPr>
          <w:ilvl w:val="0"/>
          <w:numId w:val="7"/>
        </w:numPr>
      </w:pPr>
      <w:r w:rsidRPr="00C07565">
        <w:rPr>
          <w:b/>
        </w:rPr>
        <w:t>References</w:t>
      </w:r>
      <w:r>
        <w:t xml:space="preserve">: </w:t>
      </w:r>
      <w:r>
        <w:tab/>
      </w:r>
      <w:r>
        <w:tab/>
      </w:r>
      <w:r w:rsidRPr="00BF75E5">
        <w:rPr>
          <w:rStyle w:val="Element"/>
        </w:rPr>
        <w:t>cvrf:DocumentReferences</w:t>
      </w:r>
    </w:p>
    <w:p w14:paraId="7A10F928" w14:textId="27523EA2" w:rsidR="00575F89" w:rsidRDefault="00575F89" w:rsidP="00575F89">
      <w:pPr>
        <w:pStyle w:val="ListParagraph"/>
        <w:numPr>
          <w:ilvl w:val="0"/>
          <w:numId w:val="7"/>
        </w:numPr>
      </w:pPr>
      <w:r w:rsidRPr="00C07565">
        <w:rPr>
          <w:b/>
        </w:rPr>
        <w:t>Acknowledgements</w:t>
      </w:r>
      <w:r>
        <w:t xml:space="preserve">: </w:t>
      </w:r>
      <w:r>
        <w:tab/>
      </w:r>
      <w:r w:rsidRPr="00BF75E5">
        <w:rPr>
          <w:rStyle w:val="Element"/>
        </w:rPr>
        <w:t>cvrf:Acknowledgements</w:t>
      </w:r>
    </w:p>
    <w:p w14:paraId="78335B27" w14:textId="4A3236CF" w:rsidR="00575F89" w:rsidRDefault="00575F89" w:rsidP="00575F89">
      <w:pPr>
        <w:pStyle w:val="ListParagraph"/>
        <w:numPr>
          <w:ilvl w:val="0"/>
          <w:numId w:val="7"/>
        </w:numPr>
      </w:pPr>
      <w:r w:rsidRPr="00C07565">
        <w:rPr>
          <w:b/>
        </w:rPr>
        <w:t>Product</w:t>
      </w:r>
      <w:r w:rsidR="003960C0">
        <w:rPr>
          <w:b/>
        </w:rPr>
        <w:t xml:space="preserve"> </w:t>
      </w:r>
      <w:r w:rsidRPr="00C07565">
        <w:rPr>
          <w:b/>
        </w:rPr>
        <w:t>Tree</w:t>
      </w:r>
      <w:r>
        <w:t xml:space="preserve">: </w:t>
      </w:r>
      <w:r>
        <w:tab/>
      </w:r>
      <w:r>
        <w:tab/>
      </w:r>
      <w:r w:rsidRPr="00BF75E5">
        <w:rPr>
          <w:rStyle w:val="Element"/>
        </w:rPr>
        <w:t>prod:ProductTree</w:t>
      </w:r>
    </w:p>
    <w:p w14:paraId="653CEF76" w14:textId="036D7DCB" w:rsidR="00575F89" w:rsidRDefault="00575F89" w:rsidP="00575F89">
      <w:pPr>
        <w:pStyle w:val="ListParagraph"/>
        <w:numPr>
          <w:ilvl w:val="0"/>
          <w:numId w:val="7"/>
        </w:numPr>
      </w:pPr>
      <w:r w:rsidRPr="00C07565">
        <w:rPr>
          <w:b/>
        </w:rPr>
        <w:t>Vulnerability</w:t>
      </w:r>
      <w:r>
        <w:t xml:space="preserve">: </w:t>
      </w:r>
      <w:r>
        <w:tab/>
      </w:r>
      <w:r>
        <w:tab/>
      </w:r>
      <w:r w:rsidRPr="00BF75E5">
        <w:rPr>
          <w:rStyle w:val="Element"/>
        </w:rPr>
        <w:t>vuln:Vulnerability</w:t>
      </w:r>
    </w:p>
    <w:p w14:paraId="6DBB6B4A" w14:textId="77777777" w:rsidR="00575F89" w:rsidRDefault="00575F89" w:rsidP="00575F89">
      <w:r>
        <w:t>Care has been taken, to design the containers for product and vulnerability info to support fine-grained mapping of security advisories onto product and vulnerability and minimize data duplication through referencing.</w:t>
      </w:r>
    </w:p>
    <w:p w14:paraId="4A0FE587" w14:textId="72F42C8B" w:rsidR="00575F89" w:rsidRDefault="00575F89" w:rsidP="00575F89">
      <w:r>
        <w:lastRenderedPageBreak/>
        <w:t xml:space="preserve">The display of the elements representing </w:t>
      </w:r>
      <w:r w:rsidRPr="00687C98">
        <w:rPr>
          <w:b/>
        </w:rPr>
        <w:t>Product Tree</w:t>
      </w:r>
      <w:r>
        <w:t xml:space="preserve"> and </w:t>
      </w:r>
      <w:r w:rsidRPr="00687C98">
        <w:rPr>
          <w:b/>
        </w:rPr>
        <w:t>Vulnerability</w:t>
      </w:r>
      <w:r>
        <w:t xml:space="preserve"> info has been placed in the sections named accordingly.</w:t>
      </w:r>
    </w:p>
    <w:p w14:paraId="5EE53865" w14:textId="77777777" w:rsidR="00575F89" w:rsidRDefault="00575F89" w:rsidP="00575F89">
      <w:r>
        <w:t xml:space="preserve">General design considerations that place CSAF CVRF version 1.2 in the wider context of security advisories are to be found in the section </w:t>
      </w:r>
      <w:r>
        <w:fldChar w:fldCharType="begin"/>
      </w:r>
      <w:r>
        <w:instrText xml:space="preserve"> REF _Ref476950153 \h </w:instrText>
      </w:r>
      <w:r>
        <w:fldChar w:fldCharType="separate"/>
      </w:r>
      <w:r w:rsidR="00790A96">
        <w:t>Design Considerations</w:t>
      </w:r>
      <w:r>
        <w:fldChar w:fldCharType="end"/>
      </w:r>
      <w:r>
        <w:t>.</w:t>
      </w:r>
    </w:p>
    <w:p w14:paraId="10A49413" w14:textId="285E6682" w:rsidR="00575F89" w:rsidRDefault="00575F89">
      <w:r>
        <w:t>As the XML format is not primarily targeting human readers but more programs parsing, validating and transforming no example is given in this introduction but instead examples derived from several real-world security advisories are stated in the non-normative</w:t>
      </w:r>
      <w:r w:rsidR="00E67440">
        <w:t xml:space="preserve"> </w:t>
      </w:r>
      <w:r w:rsidR="00E67440">
        <w:fldChar w:fldCharType="begin"/>
      </w:r>
      <w:r w:rsidR="00E67440">
        <w:instrText xml:space="preserve"> REF _Ref478024000 \r \h </w:instrText>
      </w:r>
      <w:r w:rsidR="00E67440">
        <w:fldChar w:fldCharType="separate"/>
      </w:r>
      <w:r w:rsidR="00E67440">
        <w:t>Appendix E</w:t>
      </w:r>
      <w:r w:rsidR="00E67440">
        <w:fldChar w:fldCharType="end"/>
      </w:r>
      <w:r w:rsidR="00E67440">
        <w:t xml:space="preserve"> </w:t>
      </w:r>
      <w:hyperlink w:anchor="sectionAppCompleteExamples" w:history="1">
        <w:r w:rsidR="00E67440" w:rsidRPr="00E67440">
          <w:rPr>
            <w:rStyle w:val="Hyperlink"/>
          </w:rPr>
          <w:t>Complete Examples</w:t>
        </w:r>
      </w:hyperlink>
      <w:r>
        <w:t>.</w:t>
      </w:r>
    </w:p>
    <w:p w14:paraId="6E90F67E" w14:textId="77777777" w:rsidR="00575F89" w:rsidRDefault="00575F89" w:rsidP="00575F89">
      <w:pPr>
        <w:pStyle w:val="Heading2"/>
      </w:pPr>
      <w:bookmarkStart w:id="77" w:name="_Toc478074537"/>
      <w:r>
        <w:t>Construction Principles</w:t>
      </w:r>
      <w:bookmarkEnd w:id="77"/>
    </w:p>
    <w:p w14:paraId="0398DE46" w14:textId="45EE8045" w:rsidR="00273AC1" w:rsidRDefault="00273AC1" w:rsidP="00575F89">
      <w:r>
        <w:t>A Security Advisory defined as a CSAF CVRF document is the result of complex orchestration of many players and distinct and partially difficult to play schemas.</w:t>
      </w:r>
    </w:p>
    <w:p w14:paraId="3A63BE9D" w14:textId="33FE2DBF" w:rsidR="00273AC1" w:rsidRDefault="00273AC1" w:rsidP="00273AC1">
      <w:r>
        <w:t>Historica</w:t>
      </w:r>
      <w:r w:rsidR="00665A17">
        <w:t>lly the format was chosen as</w:t>
      </w:r>
      <w:r>
        <w:t xml:space="preserve"> </w:t>
      </w:r>
      <w:r w:rsidR="00E34AC3">
        <w:t>[</w:t>
      </w:r>
      <w:hyperlink w:anchor="refXML" w:history="1">
        <w:r w:rsidR="00E34AC3" w:rsidRPr="00E34AC3">
          <w:rPr>
            <w:rStyle w:val="Hyperlink"/>
          </w:rPr>
          <w:t>XML</w:t>
        </w:r>
      </w:hyperlink>
      <w:r w:rsidR="00E34AC3">
        <w:t>]</w:t>
      </w:r>
      <w:r w:rsidR="009762E1">
        <w:t xml:space="preserve"> </w:t>
      </w:r>
      <w:r>
        <w:t xml:space="preserve">based on a small set of XSD </w:t>
      </w:r>
      <w:r w:rsidR="00E34AC3">
        <w:t>([</w:t>
      </w:r>
      <w:hyperlink w:anchor="refXML_Schema_1" w:history="1">
        <w:r w:rsidR="00E34AC3" w:rsidRPr="00E34AC3">
          <w:rPr>
            <w:rStyle w:val="Hyperlink"/>
          </w:rPr>
          <w:t>XML-Schema-1</w:t>
        </w:r>
      </w:hyperlink>
      <w:r w:rsidR="00E34AC3">
        <w:t>], [</w:t>
      </w:r>
      <w:hyperlink w:anchor="refXML_Schema_2" w:history="1">
        <w:r w:rsidR="00177C62">
          <w:rPr>
            <w:rStyle w:val="Hyperlink"/>
          </w:rPr>
          <w:t>XML-Schema-2</w:t>
        </w:r>
      </w:hyperlink>
      <w:r w:rsidR="00E34AC3">
        <w:t xml:space="preserve">]) </w:t>
      </w:r>
      <w:r>
        <w:t xml:space="preserve">schema files spanning a combined namespace anchored at a single root. This was even more so natural, as it aligned well with separation of concerns and shared the format family of information interchange </w:t>
      </w:r>
      <w:r w:rsidR="003E21F2">
        <w:t xml:space="preserve">utilized </w:t>
      </w:r>
      <w:r w:rsidR="002455B7">
        <w:t xml:space="preserve">by </w:t>
      </w:r>
      <w:r>
        <w:t xml:space="preserve">the </w:t>
      </w:r>
      <w:r w:rsidR="002455B7">
        <w:t xml:space="preserve">providers of </w:t>
      </w:r>
      <w:r>
        <w:t>product and vulnerability information.</w:t>
      </w:r>
    </w:p>
    <w:p w14:paraId="63BF2924" w14:textId="2CB61A74" w:rsidR="00273AC1" w:rsidRDefault="003D428C" w:rsidP="00273AC1">
      <w:r>
        <w:t>The acronym CSAF</w:t>
      </w:r>
      <w:r w:rsidR="001D1C3B">
        <w:fldChar w:fldCharType="begin"/>
      </w:r>
      <w:r w:rsidR="001D1C3B">
        <w:instrText xml:space="preserve"> XE "CSAF" </w:instrText>
      </w:r>
      <w:r w:rsidR="001D1C3B">
        <w:fldChar w:fldCharType="end"/>
      </w:r>
      <w:r w:rsidR="002455B7">
        <w:t>,</w:t>
      </w:r>
      <w:r>
        <w:t xml:space="preserve"> “Common Security Advisory</w:t>
      </w:r>
      <w:r w:rsidR="001D1C3B">
        <w:fldChar w:fldCharType="begin"/>
      </w:r>
      <w:r w:rsidR="001D1C3B">
        <w:instrText xml:space="preserve"> XE "</w:instrText>
      </w:r>
      <w:r w:rsidR="001D1C3B" w:rsidRPr="00D37FDA">
        <w:rPr>
          <w:b/>
        </w:rPr>
        <w:instrText>Advisory</w:instrText>
      </w:r>
      <w:r w:rsidR="001D1C3B">
        <w:instrText xml:space="preserve">" </w:instrText>
      </w:r>
      <w:r w:rsidR="001D1C3B">
        <w:fldChar w:fldCharType="end"/>
      </w:r>
      <w:r>
        <w:t xml:space="preserve"> Framework”</w:t>
      </w:r>
      <w:r w:rsidR="002455B7">
        <w:t>,</w:t>
      </w:r>
      <w:r>
        <w:t xml:space="preserve"> stands for the target of concerted mitigation and remediation accomplishment and t</w:t>
      </w:r>
      <w:r w:rsidR="00273AC1">
        <w:t>he name part CVRF</w:t>
      </w:r>
      <w:r w:rsidR="001D1C3B">
        <w:fldChar w:fldCharType="begin"/>
      </w:r>
      <w:r w:rsidR="001D1C3B">
        <w:instrText xml:space="preserve"> XE "CVRF" </w:instrText>
      </w:r>
      <w:r w:rsidR="001D1C3B">
        <w:fldChar w:fldCharType="end"/>
      </w:r>
      <w:r w:rsidR="002455B7">
        <w:t>,</w:t>
      </w:r>
      <w:r w:rsidR="00665A17">
        <w:t xml:space="preserve"> “Common 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rsidR="00665A17">
        <w:t xml:space="preserve"> Reporting Framework”</w:t>
      </w:r>
      <w:r w:rsidR="002455B7">
        <w:t>,</w:t>
      </w:r>
      <w:r w:rsidR="00273AC1">
        <w:t xml:space="preserve"> reflects the origin of t</w:t>
      </w:r>
      <w:r>
        <w:t xml:space="preserve">he orchestrating tasks. </w:t>
      </w:r>
    </w:p>
    <w:p w14:paraId="62180954" w14:textId="0BCE490C" w:rsidR="00273AC1" w:rsidRDefault="00273AC1" w:rsidP="00273AC1">
      <w:r>
        <w:t xml:space="preserve">Technically the use of XML </w:t>
      </w:r>
      <w:r w:rsidR="003D428C">
        <w:t>allows</w:t>
      </w:r>
      <w:r>
        <w:t xml:space="preserve"> validation and proof of model conformance (through </w:t>
      </w:r>
      <w:r w:rsidR="003D428C">
        <w:t xml:space="preserve">established schema based </w:t>
      </w:r>
      <w:r>
        <w:t>validation) of the declared information inside CVRF documents.</w:t>
      </w:r>
    </w:p>
    <w:p w14:paraId="282DD158" w14:textId="534CC32C" w:rsidR="00A60FAA" w:rsidRDefault="008C0BBA" w:rsidP="00A60FAA">
      <w:r>
        <w:t xml:space="preserve">The </w:t>
      </w:r>
      <w:r w:rsidR="00A60FAA">
        <w:t xml:space="preserve">CSAF CVRF </w:t>
      </w:r>
      <w:r>
        <w:t>schema structures its derived documents into three main classes of the information conveyed:</w:t>
      </w:r>
    </w:p>
    <w:p w14:paraId="26BD9D6A" w14:textId="428BBECA" w:rsidR="008C0BBA" w:rsidRDefault="008C0BBA" w:rsidP="008C0BBA">
      <w:pPr>
        <w:pStyle w:val="ListParagraph"/>
        <w:numPr>
          <w:ilvl w:val="0"/>
          <w:numId w:val="30"/>
        </w:numPr>
      </w:pPr>
      <w:r>
        <w:t>The frame, aggregation, and reference info of the document</w:t>
      </w:r>
    </w:p>
    <w:p w14:paraId="6C0B3D7C" w14:textId="44687ADF" w:rsidR="008C0BBA" w:rsidRDefault="008C0BBA" w:rsidP="008C0BBA">
      <w:pPr>
        <w:pStyle w:val="ListParagraph"/>
        <w:numPr>
          <w:ilvl w:val="0"/>
          <w:numId w:val="30"/>
        </w:numPr>
      </w:pPr>
      <w:r>
        <w:t>Product</w:t>
      </w:r>
      <w:r w:rsidR="001D1C3B">
        <w:fldChar w:fldCharType="begin"/>
      </w:r>
      <w:r w:rsidR="001D1C3B">
        <w:instrText xml:space="preserve"> XE "</w:instrText>
      </w:r>
      <w:r w:rsidR="001D1C3B">
        <w:rPr>
          <w:b/>
        </w:rPr>
        <w:instrText>Product</w:instrText>
      </w:r>
      <w:r w:rsidR="001D1C3B">
        <w:instrText xml:space="preserve">" </w:instrText>
      </w:r>
      <w:r w:rsidR="001D1C3B">
        <w:fldChar w:fldCharType="end"/>
      </w:r>
      <w:r>
        <w:t xml:space="preserve"> information considered relevant by the creator</w:t>
      </w:r>
    </w:p>
    <w:p w14:paraId="06231D6F" w14:textId="0D737D9F" w:rsidR="008C0BBA" w:rsidRDefault="008C0BBA" w:rsidP="008C0BBA">
      <w:pPr>
        <w:pStyle w:val="ListParagraph"/>
        <w:numPr>
          <w:ilvl w:val="0"/>
          <w:numId w:val="30"/>
        </w:numPr>
      </w:pPr>
      <w:r>
        <w:t>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t xml:space="preserve"> information and its relation to the products declared in 2.</w:t>
      </w:r>
    </w:p>
    <w:p w14:paraId="314822DC" w14:textId="24A3EDE9" w:rsidR="008C0BBA" w:rsidRDefault="008C0BBA" w:rsidP="008C0BBA">
      <w:r>
        <w:t>The prescribed sequence of ordered elements inside these main classes (containers) has been kept stable (</w:t>
      </w:r>
      <w:r w:rsidR="003D428C">
        <w:t xml:space="preserve">e.g. no </w:t>
      </w:r>
      <w:r>
        <w:t xml:space="preserve">lexical sorting </w:t>
      </w:r>
      <w:r w:rsidR="003D428C">
        <w:t>of sequences</w:t>
      </w:r>
      <w:r>
        <w:t xml:space="preserve">) to reduce the amount of changes required </w:t>
      </w:r>
      <w:r w:rsidR="003D428C">
        <w:t>for upgrading</w:t>
      </w:r>
      <w:r>
        <w:t>.</w:t>
      </w:r>
    </w:p>
    <w:p w14:paraId="0EB7043A" w14:textId="5CC6EE9E" w:rsidR="00EE4E64" w:rsidRDefault="00EE4E64" w:rsidP="008C0BBA">
      <w:r>
        <w:t>Wherever possible repetition of data has been replaced by linkage through ID elements. Consistency on the content level thus is in the responsibility of the producer of such documents, to link e.g. vulnerability info to the matching product.</w:t>
      </w:r>
    </w:p>
    <w:p w14:paraId="02D0DFDC" w14:textId="53F918EF" w:rsidR="002455B7" w:rsidRDefault="003D428C" w:rsidP="008C0BBA">
      <w:r>
        <w:t>A</w:t>
      </w:r>
      <w:r w:rsidR="00385D61">
        <w:t xml:space="preserve"> dictionary like presentation of all defined </w:t>
      </w:r>
      <w:r w:rsidR="00FF02D5">
        <w:t xml:space="preserve">schema </w:t>
      </w:r>
      <w:r w:rsidR="00385D61">
        <w:t>elements is given</w:t>
      </w:r>
      <w:r>
        <w:t xml:space="preserve"> in the following sections</w:t>
      </w:r>
      <w:r w:rsidR="00385D61">
        <w:t xml:space="preserve">. </w:t>
      </w:r>
      <w:r>
        <w:t>Any</w:t>
      </w:r>
      <w:r w:rsidR="00385D61">
        <w:t xml:space="preserve"> expected relations to other elements (linkage)</w:t>
      </w:r>
      <w:r>
        <w:t xml:space="preserve"> is described there</w:t>
      </w:r>
      <w:r w:rsidR="00385D61">
        <w:t>. This linking relies on setting attribute values accordingly (mostly guided by industry best practice</w:t>
      </w:r>
      <w:r>
        <w:t xml:space="preserve"> </w:t>
      </w:r>
      <w:r w:rsidR="00385D61">
        <w:t xml:space="preserve">and conventions) and thus implies, that any deep validation on a semantic level </w:t>
      </w:r>
      <w:r>
        <w:t>is to</w:t>
      </w:r>
      <w:r w:rsidR="00385D61">
        <w:t xml:space="preserve"> be </w:t>
      </w:r>
      <w:r>
        <w:t>ensured</w:t>
      </w:r>
      <w:r w:rsidR="00385D61">
        <w:t xml:space="preserve"> by the producer and consumer of </w:t>
      </w:r>
      <w:r w:rsidR="00FF02D5">
        <w:t>CSAF </w:t>
      </w:r>
      <w:r>
        <w:t>CVRF</w:t>
      </w:r>
      <w:r w:rsidR="00385D61">
        <w:t xml:space="preserve"> documents</w:t>
      </w:r>
      <w:r>
        <w:t>. It</w:t>
      </w:r>
      <w:r w:rsidR="00385D61">
        <w:t xml:space="preserve"> is out of scope for this specification. </w:t>
      </w:r>
    </w:p>
    <w:p w14:paraId="0FA0F69E" w14:textId="75A61F89" w:rsidR="00E34AC3" w:rsidRDefault="007C4F20" w:rsidP="008C0BBA">
      <w:r>
        <w:t>P</w:t>
      </w:r>
      <w:r w:rsidR="00385D61">
        <w:t>roven and intended usage patterns from practice are given where possible.</w:t>
      </w:r>
      <w:r w:rsidR="002455B7">
        <w:t xml:space="preserve"> </w:t>
      </w:r>
      <w:r w:rsidR="00E34AC3">
        <w:t>Delegation to industry best practices technologies is used in referencing schemas for:</w:t>
      </w:r>
    </w:p>
    <w:p w14:paraId="4A6A65BC" w14:textId="2C62BFE1" w:rsidR="00AE34E8" w:rsidRDefault="00026429" w:rsidP="00E34AC3">
      <w:pPr>
        <w:pStyle w:val="ListParagraph"/>
        <w:numPr>
          <w:ilvl w:val="0"/>
          <w:numId w:val="31"/>
        </w:numPr>
      </w:pPr>
      <w:r w:rsidRPr="00C07565">
        <w:rPr>
          <w:b/>
        </w:rPr>
        <w:t>Document</w:t>
      </w:r>
      <w:r>
        <w:t xml:space="preserve"> </w:t>
      </w:r>
      <w:r w:rsidR="00E34AC3" w:rsidRPr="00C07565">
        <w:rPr>
          <w:b/>
        </w:rPr>
        <w:t>Metadata</w:t>
      </w:r>
      <w:r w:rsidR="00E34AC3">
        <w:t xml:space="preserve">: </w:t>
      </w:r>
    </w:p>
    <w:p w14:paraId="2D21CFF6" w14:textId="727BF587" w:rsidR="00E34AC3" w:rsidRDefault="00AE34E8" w:rsidP="00AE34E8">
      <w:pPr>
        <w:pStyle w:val="ListParagraph"/>
        <w:numPr>
          <w:ilvl w:val="1"/>
          <w:numId w:val="31"/>
        </w:numPr>
      </w:pPr>
      <w:r>
        <w:t xml:space="preserve">Dublin Core </w:t>
      </w:r>
      <w:r w:rsidR="00626152">
        <w:t>(DC) Metadata Initiative Version 1.1</w:t>
      </w:r>
      <w:r w:rsidR="00D07145">
        <w:t xml:space="preserve"> </w:t>
      </w:r>
      <w:r w:rsidR="00626152">
        <w:t>[</w:t>
      </w:r>
      <w:hyperlink w:anchor="refDCMI11" w:history="1">
        <w:r w:rsidR="00626152" w:rsidRPr="00626152">
          <w:rPr>
            <w:rStyle w:val="Hyperlink"/>
          </w:rPr>
          <w:t>DCMI11</w:t>
        </w:r>
      </w:hyperlink>
      <w:r w:rsidR="00626152">
        <w:t>]</w:t>
      </w:r>
    </w:p>
    <w:p w14:paraId="60170D22" w14:textId="4B30B8E6" w:rsidR="00AE34E8" w:rsidRDefault="00AE34E8" w:rsidP="00AE34E8">
      <w:pPr>
        <w:pStyle w:val="ListParagraph"/>
        <w:numPr>
          <w:ilvl w:val="2"/>
          <w:numId w:val="31"/>
        </w:numPr>
      </w:pPr>
      <w:r>
        <w:t xml:space="preserve">XML Namespace </w:t>
      </w:r>
      <w:r w:rsidR="00626152">
        <w:rPr>
          <w:rStyle w:val="Element"/>
        </w:rPr>
        <w:t>http://purl.org/dc/elements/1.1</w:t>
      </w:r>
      <w:r w:rsidRPr="00AE34E8">
        <w:rPr>
          <w:rStyle w:val="Element"/>
        </w:rPr>
        <w:t>/</w:t>
      </w:r>
    </w:p>
    <w:p w14:paraId="46F75276" w14:textId="7B3FBA63" w:rsidR="00D07145" w:rsidRDefault="00D07145" w:rsidP="00F14040">
      <w:pPr>
        <w:pStyle w:val="ListParagraph"/>
        <w:numPr>
          <w:ilvl w:val="0"/>
          <w:numId w:val="31"/>
        </w:numPr>
      </w:pPr>
      <w:r w:rsidRPr="00C07565">
        <w:rPr>
          <w:b/>
        </w:rPr>
        <w:t>Platform</w:t>
      </w:r>
      <w:r>
        <w:t xml:space="preserve"> </w:t>
      </w:r>
      <w:r w:rsidRPr="00C07565">
        <w:rPr>
          <w:b/>
        </w:rPr>
        <w:t>Data</w:t>
      </w:r>
      <w:r>
        <w:t>:</w:t>
      </w:r>
    </w:p>
    <w:p w14:paraId="1923534F" w14:textId="0ED5574E" w:rsidR="00D07145" w:rsidRDefault="00D07145" w:rsidP="00D07145">
      <w:pPr>
        <w:pStyle w:val="ListParagraph"/>
        <w:numPr>
          <w:ilvl w:val="1"/>
          <w:numId w:val="31"/>
        </w:numPr>
      </w:pPr>
      <w:r w:rsidRPr="00D07145">
        <w:t>Common Platform Enumeration</w:t>
      </w:r>
      <w:r w:rsidR="00EE2E69">
        <w:t xml:space="preserve"> (CPE</w:t>
      </w:r>
      <w:r w:rsidR="001D1C3B">
        <w:fldChar w:fldCharType="begin"/>
      </w:r>
      <w:r w:rsidR="001D1C3B">
        <w:instrText xml:space="preserve"> XE "</w:instrText>
      </w:r>
      <w:r w:rsidR="001D1C3B">
        <w:rPr>
          <w:b/>
        </w:rPr>
        <w:instrText>CPE</w:instrText>
      </w:r>
      <w:r w:rsidR="001D1C3B">
        <w:instrText xml:space="preserve">" </w:instrText>
      </w:r>
      <w:r w:rsidR="001D1C3B">
        <w:fldChar w:fldCharType="end"/>
      </w:r>
      <w:r w:rsidR="00EE2E69">
        <w:t>) Version 2.3 [</w:t>
      </w:r>
      <w:hyperlink w:anchor="refCPE23_A" w:history="1">
        <w:r w:rsidR="00177C62">
          <w:rPr>
            <w:rStyle w:val="Hyperlink"/>
          </w:rPr>
          <w:t>CPE23_A</w:t>
        </w:r>
      </w:hyperlink>
      <w:r w:rsidR="00EE2E69">
        <w:t>]</w:t>
      </w:r>
      <w:r>
        <w:t xml:space="preserve"> </w:t>
      </w:r>
    </w:p>
    <w:p w14:paraId="7BFC6E52" w14:textId="083B7FF1" w:rsidR="00D07145" w:rsidRDefault="00D07145" w:rsidP="00D07145">
      <w:pPr>
        <w:pStyle w:val="ListParagraph"/>
        <w:numPr>
          <w:ilvl w:val="2"/>
          <w:numId w:val="31"/>
        </w:numPr>
      </w:pPr>
      <w:r>
        <w:t xml:space="preserve">XML Namespace </w:t>
      </w:r>
      <w:r w:rsidRPr="00D07145">
        <w:rPr>
          <w:rStyle w:val="Element"/>
        </w:rPr>
        <w:t>http://cpe.mitre.org/language/2.0</w:t>
      </w:r>
    </w:p>
    <w:p w14:paraId="1C34D64D" w14:textId="77777777" w:rsidR="00D07145" w:rsidRDefault="00D07145" w:rsidP="00D07145">
      <w:pPr>
        <w:pStyle w:val="ListParagraph"/>
        <w:numPr>
          <w:ilvl w:val="0"/>
          <w:numId w:val="31"/>
        </w:numPr>
      </w:pPr>
      <w:r w:rsidRPr="00C07565">
        <w:rPr>
          <w:b/>
        </w:rPr>
        <w:t>Security</w:t>
      </w:r>
      <w:r>
        <w:t xml:space="preserve"> </w:t>
      </w:r>
      <w:r w:rsidRPr="00C07565">
        <w:rPr>
          <w:b/>
        </w:rPr>
        <w:t>Content</w:t>
      </w:r>
      <w:r>
        <w:t xml:space="preserve"> </w:t>
      </w:r>
      <w:r w:rsidRPr="00C07565">
        <w:rPr>
          <w:b/>
        </w:rPr>
        <w:t>Automation</w:t>
      </w:r>
      <w:r>
        <w:t xml:space="preserve">: </w:t>
      </w:r>
    </w:p>
    <w:p w14:paraId="320E0D48" w14:textId="651144C5" w:rsidR="00D07145" w:rsidRDefault="00D07145" w:rsidP="00D07145">
      <w:pPr>
        <w:pStyle w:val="ListParagraph"/>
        <w:numPr>
          <w:ilvl w:val="1"/>
          <w:numId w:val="31"/>
        </w:numPr>
      </w:pPr>
      <w:r>
        <w:t>Security Content Automation Protocol (SCAP) Ver</w:t>
      </w:r>
      <w:r w:rsidR="00626152">
        <w:t>sion 1.2 [</w:t>
      </w:r>
      <w:hyperlink w:anchor="refSCAP12" w:history="1">
        <w:r w:rsidR="00626152" w:rsidRPr="00626152">
          <w:rPr>
            <w:rStyle w:val="Hyperlink"/>
          </w:rPr>
          <w:t>SCAP12</w:t>
        </w:r>
      </w:hyperlink>
      <w:r w:rsidR="00626152">
        <w:t>]</w:t>
      </w:r>
      <w:r>
        <w:t xml:space="preserve"> </w:t>
      </w:r>
    </w:p>
    <w:p w14:paraId="60205DAB" w14:textId="77777777" w:rsidR="00D07145" w:rsidRDefault="00D07145" w:rsidP="00D07145">
      <w:pPr>
        <w:pStyle w:val="ListParagraph"/>
        <w:numPr>
          <w:ilvl w:val="2"/>
          <w:numId w:val="31"/>
        </w:numPr>
      </w:pPr>
      <w:r>
        <w:t xml:space="preserve">XML Namespace </w:t>
      </w:r>
      <w:r w:rsidRPr="00AE34E8">
        <w:rPr>
          <w:rStyle w:val="Element"/>
        </w:rPr>
        <w:t>http://scap.nist.gov/schema/scap-core/1.0</w:t>
      </w:r>
    </w:p>
    <w:p w14:paraId="7F1D8A29" w14:textId="0114B852" w:rsidR="00F14040" w:rsidRDefault="00F14040" w:rsidP="00F14040">
      <w:pPr>
        <w:pStyle w:val="ListParagraph"/>
        <w:numPr>
          <w:ilvl w:val="0"/>
          <w:numId w:val="31"/>
        </w:numPr>
      </w:pPr>
      <w:r w:rsidRPr="00C07565">
        <w:rPr>
          <w:b/>
        </w:rPr>
        <w:t>Vulnerability</w:t>
      </w:r>
      <w:r w:rsidR="00946C99">
        <w:rPr>
          <w:b/>
        </w:rPr>
        <w:t xml:space="preserve"> </w:t>
      </w:r>
      <w:r w:rsidRPr="00C07565">
        <w:rPr>
          <w:b/>
        </w:rPr>
        <w:t>Scoring</w:t>
      </w:r>
      <w:r>
        <w:t>:</w:t>
      </w:r>
    </w:p>
    <w:p w14:paraId="7FBE691A" w14:textId="12EFC47C" w:rsidR="00AE34E8" w:rsidRDefault="00AE34E8" w:rsidP="00AE34E8">
      <w:pPr>
        <w:pStyle w:val="ListParagraph"/>
        <w:numPr>
          <w:ilvl w:val="1"/>
          <w:numId w:val="31"/>
        </w:numPr>
      </w:pPr>
      <w:r>
        <w:t>Common Vulnerability</w:t>
      </w:r>
      <w:r w:rsidR="00946C99">
        <w:t xml:space="preserve"> </w:t>
      </w:r>
      <w:r>
        <w:t xml:space="preserve">Scoring System </w:t>
      </w:r>
      <w:r w:rsidR="00D07145">
        <w:t>(CVSS</w:t>
      </w:r>
      <w:r w:rsidR="001D1C3B">
        <w:fldChar w:fldCharType="begin"/>
      </w:r>
      <w:r w:rsidR="001D1C3B">
        <w:instrText xml:space="preserve"> XE "</w:instrText>
      </w:r>
      <w:r w:rsidR="001D1C3B">
        <w:rPr>
          <w:b/>
        </w:rPr>
        <w:instrText>CVSS</w:instrText>
      </w:r>
      <w:r w:rsidR="001D1C3B">
        <w:instrText xml:space="preserve">" </w:instrText>
      </w:r>
      <w:r w:rsidR="001D1C3B">
        <w:fldChar w:fldCharType="end"/>
      </w:r>
      <w:r w:rsidR="00D07145">
        <w:t xml:space="preserve">) </w:t>
      </w:r>
      <w:r>
        <w:t>Version 3.0 [</w:t>
      </w:r>
      <w:hyperlink w:anchor="refCVSS3" w:history="1">
        <w:r w:rsidR="00177C62">
          <w:rPr>
            <w:rStyle w:val="Hyperlink"/>
          </w:rPr>
          <w:t>CVSS3</w:t>
        </w:r>
      </w:hyperlink>
      <w:r>
        <w:t xml:space="preserve">] </w:t>
      </w:r>
    </w:p>
    <w:p w14:paraId="46D30B8C" w14:textId="77777777" w:rsidR="00AE34E8" w:rsidRDefault="00AE34E8" w:rsidP="00AE34E8">
      <w:pPr>
        <w:pStyle w:val="ListParagraph"/>
        <w:numPr>
          <w:ilvl w:val="2"/>
          <w:numId w:val="31"/>
        </w:numPr>
      </w:pPr>
      <w:r>
        <w:t xml:space="preserve">XML Namespace </w:t>
      </w:r>
      <w:r w:rsidRPr="00AE34E8">
        <w:rPr>
          <w:rStyle w:val="Element"/>
        </w:rPr>
        <w:t>https://www.first.org/cvss/cvss-v3.0.xsd</w:t>
      </w:r>
    </w:p>
    <w:p w14:paraId="1F1DEA76" w14:textId="13518059" w:rsidR="00AE34E8" w:rsidRDefault="00F14040" w:rsidP="00924C76">
      <w:pPr>
        <w:pStyle w:val="ListParagraph"/>
        <w:numPr>
          <w:ilvl w:val="1"/>
          <w:numId w:val="31"/>
        </w:numPr>
      </w:pPr>
      <w:r>
        <w:lastRenderedPageBreak/>
        <w:t>Common Vulnerability</w:t>
      </w:r>
      <w:r w:rsidR="00660EE6">
        <w:t xml:space="preserve"> </w:t>
      </w:r>
      <w:r>
        <w:t xml:space="preserve">Scoring System </w:t>
      </w:r>
      <w:r w:rsidR="00D07145">
        <w:t>(CVSS</w:t>
      </w:r>
      <w:r w:rsidR="001D1C3B">
        <w:fldChar w:fldCharType="begin"/>
      </w:r>
      <w:r w:rsidR="001D1C3B">
        <w:instrText xml:space="preserve"> XE "</w:instrText>
      </w:r>
      <w:r w:rsidR="001D1C3B">
        <w:rPr>
          <w:b/>
        </w:rPr>
        <w:instrText>CVSS</w:instrText>
      </w:r>
      <w:r w:rsidR="001D1C3B">
        <w:instrText xml:space="preserve">" </w:instrText>
      </w:r>
      <w:r w:rsidR="001D1C3B">
        <w:fldChar w:fldCharType="end"/>
      </w:r>
      <w:r w:rsidR="00D07145">
        <w:t xml:space="preserve">) </w:t>
      </w:r>
      <w:r>
        <w:t>Version 2.0</w:t>
      </w:r>
      <w:r w:rsidR="00AE34E8">
        <w:t xml:space="preserve"> [</w:t>
      </w:r>
      <w:hyperlink w:anchor="refCVSS2" w:history="1">
        <w:r w:rsidR="00177C62">
          <w:rPr>
            <w:rStyle w:val="Hyperlink"/>
          </w:rPr>
          <w:t>CVSS2</w:t>
        </w:r>
      </w:hyperlink>
      <w:r w:rsidR="00AE34E8">
        <w:t xml:space="preserve">] </w:t>
      </w:r>
      <w:r w:rsidR="00D07145">
        <w:rPr>
          <w:rStyle w:val="FootnoteReference"/>
        </w:rPr>
        <w:footnoteReference w:id="1"/>
      </w:r>
    </w:p>
    <w:p w14:paraId="24B296C0" w14:textId="4D365982" w:rsidR="008C0BBA" w:rsidRPr="00CD6F04" w:rsidRDefault="00AE34E8" w:rsidP="008C0BBA">
      <w:pPr>
        <w:pStyle w:val="ListParagraph"/>
        <w:numPr>
          <w:ilvl w:val="2"/>
          <w:numId w:val="31"/>
        </w:numPr>
        <w:rPr>
          <w:rStyle w:val="Element"/>
          <w:rFonts w:ascii="Arial" w:hAnsi="Arial"/>
        </w:rPr>
      </w:pPr>
      <w:r>
        <w:t xml:space="preserve">XML Namespace </w:t>
      </w:r>
      <w:r w:rsidR="00E779C3" w:rsidRPr="00D37FDA">
        <w:rPr>
          <w:rStyle w:val="Element"/>
        </w:rPr>
        <w:t>http://scap.nist.gov/schema/cvss-v2/1.0</w:t>
      </w:r>
    </w:p>
    <w:p w14:paraId="499CA291" w14:textId="7918588F" w:rsidR="00B23046" w:rsidRDefault="00B23046" w:rsidP="00D37FDA">
      <w:pPr>
        <w:pStyle w:val="Heading2"/>
      </w:pPr>
      <w:bookmarkStart w:id="78" w:name="_Date_and_Time"/>
      <w:bookmarkStart w:id="79" w:name="_Toc477429288"/>
      <w:bookmarkStart w:id="80" w:name="_Toc477448249"/>
      <w:bookmarkStart w:id="81" w:name="_Toc477448606"/>
      <w:bookmarkStart w:id="82" w:name="_Toc477902273"/>
      <w:bookmarkStart w:id="83" w:name="_Toc477968525"/>
      <w:bookmarkStart w:id="84" w:name="_Toc478023631"/>
      <w:bookmarkStart w:id="85" w:name="_Toc478024066"/>
      <w:bookmarkStart w:id="86" w:name="_Toc478074538"/>
      <w:bookmarkStart w:id="87" w:name="_Toc477429289"/>
      <w:bookmarkStart w:id="88" w:name="_Toc477448250"/>
      <w:bookmarkStart w:id="89" w:name="_Toc477448607"/>
      <w:bookmarkStart w:id="90" w:name="_Toc477902274"/>
      <w:bookmarkStart w:id="91" w:name="_Toc477968526"/>
      <w:bookmarkStart w:id="92" w:name="_Toc478023632"/>
      <w:bookmarkStart w:id="93" w:name="_Toc478024067"/>
      <w:bookmarkStart w:id="94" w:name="_Toc478074539"/>
      <w:bookmarkStart w:id="95" w:name="_Toc477429290"/>
      <w:bookmarkStart w:id="96" w:name="_Toc477448251"/>
      <w:bookmarkStart w:id="97" w:name="_Toc477448608"/>
      <w:bookmarkStart w:id="98" w:name="_Toc477902275"/>
      <w:bookmarkStart w:id="99" w:name="_Toc477968527"/>
      <w:bookmarkStart w:id="100" w:name="_Toc478023633"/>
      <w:bookmarkStart w:id="101" w:name="_Toc478024068"/>
      <w:bookmarkStart w:id="102" w:name="_Toc478074540"/>
      <w:bookmarkStart w:id="103" w:name="_Toc477429291"/>
      <w:bookmarkStart w:id="104" w:name="_Toc477448252"/>
      <w:bookmarkStart w:id="105" w:name="_Toc477448609"/>
      <w:bookmarkStart w:id="106" w:name="_Toc477902276"/>
      <w:bookmarkStart w:id="107" w:name="_Toc477968528"/>
      <w:bookmarkStart w:id="108" w:name="_Toc478023634"/>
      <w:bookmarkStart w:id="109" w:name="_Toc478024069"/>
      <w:bookmarkStart w:id="110" w:name="_Toc478074541"/>
      <w:bookmarkStart w:id="111" w:name="_Toc478074542"/>
      <w:bookmarkStart w:id="112" w:name="_Ref47710326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t>Domain Models</w:t>
      </w:r>
      <w:bookmarkEnd w:id="111"/>
    </w:p>
    <w:p w14:paraId="0DC1F21D" w14:textId="7ABDD967" w:rsidR="00E779C3" w:rsidRDefault="00475434" w:rsidP="00D37FDA">
      <w:pPr>
        <w:pStyle w:val="Heading3"/>
      </w:pPr>
      <w:bookmarkStart w:id="113" w:name="_Date_and_Time_1"/>
      <w:bookmarkStart w:id="114" w:name="_Date_and_Time_2"/>
      <w:bookmarkStart w:id="115" w:name="_Ref477270652"/>
      <w:bookmarkStart w:id="116" w:name="_Ref477328216"/>
      <w:bookmarkStart w:id="117" w:name="_Toc478074543"/>
      <w:bookmarkEnd w:id="113"/>
      <w:bookmarkEnd w:id="114"/>
      <w:r>
        <w:t>Date and Time</w:t>
      </w:r>
      <w:bookmarkEnd w:id="112"/>
      <w:bookmarkEnd w:id="115"/>
      <w:r w:rsidR="00EA7D8B">
        <w:t xml:space="preserve"> Model</w:t>
      </w:r>
      <w:bookmarkEnd w:id="116"/>
      <w:bookmarkEnd w:id="117"/>
    </w:p>
    <w:p w14:paraId="576AAB7C" w14:textId="69BBA0B8" w:rsidR="00A74D99" w:rsidRDefault="00863813" w:rsidP="00D37FDA">
      <w:pPr>
        <w:jc w:val="both"/>
      </w:pPr>
      <w:r w:rsidRPr="00347C4B">
        <w:rPr>
          <w:rFonts w:ascii="MS Mincho" w:eastAsia="MS Mincho" w:hAnsi="MS Mincho" w:cs="MS Mincho"/>
        </w:rPr>
        <w:t>∇</w:t>
      </w:r>
      <w:r w:rsidR="004446CD" w:rsidRPr="00347C4B">
        <w:rPr>
          <w:rFonts w:ascii="MS Mincho" w:eastAsia="MS Mincho" w:hAnsi="MS Mincho" w:cs="MS Mincho"/>
        </w:rPr>
        <w:t> </w:t>
      </w:r>
      <w:r w:rsidR="00475434" w:rsidRPr="00347C4B">
        <w:t xml:space="preserve">All date time values inside a CSAF CVRF document SHOULD adhere to the ISO 8601 </w:t>
      </w:r>
      <w:r w:rsidR="00811E98" w:rsidRPr="00347C4B">
        <w:t>[</w:t>
      </w:r>
      <w:hyperlink w:anchor="refISO8601" w:history="1">
        <w:r w:rsidR="00811E98" w:rsidRPr="00347C4B">
          <w:rPr>
            <w:rStyle w:val="Hyperlink"/>
          </w:rPr>
          <w:t>ISO8601</w:t>
        </w:r>
      </w:hyperlink>
      <w:r w:rsidR="00811E98" w:rsidRPr="00347C4B">
        <w:t xml:space="preserve">] </w:t>
      </w:r>
      <w:r w:rsidR="00475434" w:rsidRPr="00347C4B">
        <w:t>basic or extended Format</w:t>
      </w:r>
      <w:r w:rsidR="00811E98" w:rsidRPr="00347C4B">
        <w:t xml:space="preserve"> (as given there</w:t>
      </w:r>
      <w:r w:rsidR="00A74D99" w:rsidRPr="00347C4B">
        <w:t xml:space="preserve"> in section 4.3.2 “Complete representations” </w:t>
      </w:r>
      <w:r w:rsidR="00811E98" w:rsidRPr="00347C4B">
        <w:t xml:space="preserve">and </w:t>
      </w:r>
      <w:r w:rsidR="00A74D99" w:rsidRPr="00347C4B">
        <w:t xml:space="preserve">with the addition of decimal fractions for seconds, similar to </w:t>
      </w:r>
      <w:r w:rsidR="00811E98" w:rsidRPr="00347C4B">
        <w:t>ibid.</w:t>
      </w:r>
      <w:r w:rsidR="00A74D99" w:rsidRPr="00347C4B">
        <w:t xml:space="preserve"> section 4.2.2.4 “Representations with decimal fraction” but with the full stop (.) being the preferred separator for CSAF CVRF</w:t>
      </w:r>
      <w:r w:rsidR="00FB4988" w:rsidRPr="00D37FDA">
        <w:t>).</w:t>
      </w:r>
      <w:r w:rsidR="00FB4988">
        <w:t xml:space="preserve"> </w:t>
      </w:r>
      <w:r w:rsidR="004446CD">
        <w:t>∆ </w:t>
      </w:r>
      <w:r w:rsidR="00FB4988">
        <w:t>[</w:t>
      </w:r>
      <w:bookmarkStart w:id="118" w:name="confDateTimeFormat"/>
      <w:r w:rsidR="00FB4988" w:rsidRPr="00D37FDA">
        <w:rPr>
          <w:color w:val="FF0000"/>
        </w:rPr>
        <w:t>CSAF-2.2</w:t>
      </w:r>
      <w:r w:rsidR="002D14C7">
        <w:rPr>
          <w:color w:val="FF0000"/>
        </w:rPr>
        <w:t>.1</w:t>
      </w:r>
      <w:r w:rsidR="00FB4988" w:rsidRPr="00D37FDA">
        <w:rPr>
          <w:color w:val="FF0000"/>
        </w:rPr>
        <w:t>-1</w:t>
      </w:r>
      <w:bookmarkEnd w:id="118"/>
      <w:r w:rsidR="00FB4988">
        <w:t>]</w:t>
      </w:r>
      <w:r w:rsidR="00475434">
        <w:t xml:space="preserve">. </w:t>
      </w:r>
    </w:p>
    <w:p w14:paraId="5769793B" w14:textId="21EDB3FD" w:rsidR="00FF02D5" w:rsidRDefault="00FF02D5" w:rsidP="00D37FDA">
      <w:r>
        <w:t xml:space="preserve">Many CSAF CVRF documents are considered to be shared messages with distributed incremental update and forwarding cycles. </w:t>
      </w:r>
      <w:r w:rsidR="006C4B76">
        <w:t xml:space="preserve">Universal Time Coordinated </w:t>
      </w:r>
      <w:r>
        <w:t>(UTC</w:t>
      </w:r>
      <w:r w:rsidR="001D1C3B">
        <w:fldChar w:fldCharType="begin"/>
      </w:r>
      <w:r w:rsidR="001D1C3B">
        <w:instrText xml:space="preserve"> XE "</w:instrText>
      </w:r>
      <w:r w:rsidR="001D1C3B">
        <w:rPr>
          <w:b/>
        </w:rPr>
        <w:instrText>UTC</w:instrText>
      </w:r>
      <w:r w:rsidR="001D1C3B">
        <w:instrText xml:space="preserve">" </w:instrText>
      </w:r>
      <w:r w:rsidR="001D1C3B">
        <w:fldChar w:fldCharType="end"/>
      </w:r>
      <w:r>
        <w:t xml:space="preserve">) is the best fit time system for world-wide exchanged and used date time information. UTC is </w:t>
      </w:r>
      <w:r w:rsidR="006C4B76">
        <w:t xml:space="preserve">synonymous to Greenwich Mean Time </w:t>
      </w:r>
      <w:r>
        <w:t>(</w:t>
      </w:r>
      <w:r w:rsidR="006C4B76">
        <w:t>GMT</w:t>
      </w:r>
      <w:r>
        <w:t xml:space="preserve">), “Zero meridian” time, or military “Zulu” time. </w:t>
      </w:r>
    </w:p>
    <w:p w14:paraId="4ABB11C4" w14:textId="5E11A1E3" w:rsidR="002D2C47" w:rsidRDefault="00863813" w:rsidP="00D37FDA">
      <w:pPr>
        <w:jc w:val="both"/>
      </w:pPr>
      <w:r w:rsidRPr="00347C4B">
        <w:rPr>
          <w:rFonts w:ascii="MS Mincho" w:eastAsia="MS Mincho" w:hAnsi="MS Mincho" w:cs="MS Mincho"/>
        </w:rPr>
        <w:t>∇</w:t>
      </w:r>
      <w:r w:rsidR="004446CD" w:rsidRPr="00347C4B">
        <w:rPr>
          <w:rFonts w:ascii="MS Mincho" w:eastAsia="MS Mincho" w:hAnsi="MS Mincho" w:cs="MS Mincho"/>
        </w:rPr>
        <w:t> </w:t>
      </w:r>
      <w:r w:rsidR="00A74D99" w:rsidRPr="00347C4B">
        <w:t xml:space="preserve">To ensure maximal interoperability </w:t>
      </w:r>
      <w:r w:rsidR="00475434" w:rsidRPr="00347C4B">
        <w:t>any date time literal having an empty zone designator SHOULD be treated as having UTC offset 0 or equivalently</w:t>
      </w:r>
      <w:r w:rsidR="002D2C47" w:rsidRPr="00347C4B">
        <w:rPr>
          <w:rStyle w:val="FootnoteReference"/>
        </w:rPr>
        <w:footnoteReference w:id="2"/>
      </w:r>
      <w:r w:rsidR="00475434" w:rsidRPr="00347C4B">
        <w:t xml:space="preserve"> as if the zone designator would have been the UTC designator (Z</w:t>
      </w:r>
      <w:r w:rsidR="00FB4988" w:rsidRPr="00D37FDA">
        <w:t>).</w:t>
      </w:r>
      <w:r w:rsidR="00FB4988">
        <w:t xml:space="preserve"> </w:t>
      </w:r>
      <w:r w:rsidR="004446CD">
        <w:t>∆ </w:t>
      </w:r>
      <w:r w:rsidR="00FB4988">
        <w:t>[</w:t>
      </w:r>
      <w:bookmarkStart w:id="119" w:name="confDateTimeZone"/>
      <w:r w:rsidR="00FB4988" w:rsidRPr="00D37FDA">
        <w:rPr>
          <w:color w:val="FF0000"/>
        </w:rPr>
        <w:t>CSAF-2.2</w:t>
      </w:r>
      <w:r w:rsidR="002D14C7">
        <w:rPr>
          <w:color w:val="FF0000"/>
        </w:rPr>
        <w:t>.1</w:t>
      </w:r>
      <w:r w:rsidR="00FB4988" w:rsidRPr="00D37FDA">
        <w:rPr>
          <w:color w:val="FF0000"/>
        </w:rPr>
        <w:t>-2</w:t>
      </w:r>
      <w:bookmarkEnd w:id="119"/>
      <w:r w:rsidR="00FB4988">
        <w:t>]</w:t>
      </w:r>
    </w:p>
    <w:p w14:paraId="11CF6B11" w14:textId="2DC23719" w:rsidR="00811E98" w:rsidRDefault="007E04AF" w:rsidP="00D37FDA">
      <w:r>
        <w:t xml:space="preserve">The following </w:t>
      </w:r>
      <w:r w:rsidR="00811E98">
        <w:t>CSAF CVRF date time literals expressed in the language of the ISO8601</w:t>
      </w:r>
      <w:r w:rsidR="001D1C3B">
        <w:fldChar w:fldCharType="begin"/>
      </w:r>
      <w:r w:rsidR="001D1C3B">
        <w:instrText xml:space="preserve"> XE "ISO8601" </w:instrText>
      </w:r>
      <w:r w:rsidR="001D1C3B">
        <w:fldChar w:fldCharType="end"/>
      </w:r>
      <w:r w:rsidR="00811E98">
        <w:t xml:space="preserve"> abstract </w:t>
      </w:r>
      <w:r w:rsidR="00AF5CB6">
        <w:t>representations</w:t>
      </w:r>
      <w:r w:rsidR="00811E98">
        <w:t xml:space="preserve"> for digits of year(Y), month(M), day(D), hour(h), minute(m), seconds(s), and the </w:t>
      </w:r>
      <w:r>
        <w:t>special marker (T) are suggested for maximal interoperability in exchange</w:t>
      </w:r>
      <w:r w:rsidR="00811E98">
        <w:t>:</w:t>
      </w:r>
    </w:p>
    <w:p w14:paraId="239F68AF" w14:textId="0A3BC821" w:rsidR="006C453A" w:rsidRDefault="006C453A" w:rsidP="00D37FDA">
      <w:r>
        <w:t>Without fractional second digits (also no “full stop” separator):</w:t>
      </w:r>
    </w:p>
    <w:p w14:paraId="1EC3182C" w14:textId="1E4CB573" w:rsidR="006C453A" w:rsidRDefault="006C453A" w:rsidP="00D37FDA">
      <w:pPr>
        <w:pStyle w:val="SourceCode"/>
        <w:rPr>
          <w:rStyle w:val="CODEtemp"/>
        </w:rPr>
      </w:pPr>
      <w:r>
        <w:rPr>
          <w:rStyle w:val="CODEtemp"/>
        </w:rPr>
        <w:t>YYYYMMDDThhmmssZ</w:t>
      </w:r>
    </w:p>
    <w:p w14:paraId="3D83173E" w14:textId="6222678B" w:rsidR="006C453A" w:rsidRDefault="006C453A" w:rsidP="00D37FDA">
      <w:pPr>
        <w:pStyle w:val="SourceCode"/>
        <w:rPr>
          <w:rStyle w:val="CODEtemp"/>
        </w:rPr>
      </w:pPr>
      <w:r>
        <w:rPr>
          <w:rStyle w:val="CODEtemp"/>
        </w:rPr>
        <w:t>YYYYMMDDThhmmss+hhmm</w:t>
      </w:r>
    </w:p>
    <w:p w14:paraId="691F7565" w14:textId="46315C22" w:rsidR="006C453A" w:rsidRDefault="006C453A" w:rsidP="00D37FDA">
      <w:pPr>
        <w:pStyle w:val="SourceCode"/>
        <w:rPr>
          <w:rStyle w:val="CODEtemp"/>
        </w:rPr>
      </w:pPr>
      <w:r>
        <w:rPr>
          <w:rStyle w:val="CODEtemp"/>
        </w:rPr>
        <w:t>YYYY-MM-DDThh:mm:ssZ</w:t>
      </w:r>
    </w:p>
    <w:p w14:paraId="76E795A8" w14:textId="4BF8D20F" w:rsidR="006C453A" w:rsidRDefault="006C453A" w:rsidP="00D37FDA">
      <w:pPr>
        <w:pStyle w:val="SourceCode"/>
        <w:rPr>
          <w:rStyle w:val="CODEtemp"/>
        </w:rPr>
      </w:pPr>
      <w:r>
        <w:rPr>
          <w:rStyle w:val="CODEtemp"/>
        </w:rPr>
        <w:t>YYYY-MM-DDThh:mm:ss+hh:mm</w:t>
      </w:r>
    </w:p>
    <w:p w14:paraId="327944EC" w14:textId="090C79C3" w:rsidR="006C453A" w:rsidRPr="00D37FDA" w:rsidRDefault="006C453A" w:rsidP="006C453A">
      <w:r w:rsidRPr="00D37FDA">
        <w:t>Including fractional second digits:</w:t>
      </w:r>
    </w:p>
    <w:p w14:paraId="1EBA075B" w14:textId="3940614E" w:rsidR="00811E98" w:rsidRDefault="00811E98" w:rsidP="00D37FDA">
      <w:pPr>
        <w:pStyle w:val="SourceCode"/>
        <w:rPr>
          <w:rStyle w:val="CODEtemp"/>
        </w:rPr>
      </w:pPr>
      <w:r>
        <w:rPr>
          <w:rStyle w:val="CODEtemp"/>
        </w:rPr>
        <w:t>YYYYMMDDT</w:t>
      </w:r>
      <w:r w:rsidR="007E04AF">
        <w:rPr>
          <w:rStyle w:val="CODEtemp"/>
        </w:rPr>
        <w:t>hhmmss.sZ</w:t>
      </w:r>
    </w:p>
    <w:p w14:paraId="00228934" w14:textId="5D0F37E1" w:rsidR="007E04AF" w:rsidRDefault="007E04AF" w:rsidP="00D37FDA">
      <w:pPr>
        <w:pStyle w:val="SourceCode"/>
        <w:rPr>
          <w:rStyle w:val="CODEtemp"/>
        </w:rPr>
      </w:pPr>
      <w:r>
        <w:rPr>
          <w:rStyle w:val="CODEtemp"/>
        </w:rPr>
        <w:t>YYYYMMDDThhmmss.s+hhmm</w:t>
      </w:r>
    </w:p>
    <w:p w14:paraId="1BBF7077" w14:textId="5C94E4AA" w:rsidR="007E04AF" w:rsidRDefault="007E04AF" w:rsidP="00D37FDA">
      <w:pPr>
        <w:pStyle w:val="SourceCode"/>
        <w:rPr>
          <w:rStyle w:val="CODEtemp"/>
        </w:rPr>
      </w:pPr>
      <w:r>
        <w:rPr>
          <w:rStyle w:val="CODEtemp"/>
        </w:rPr>
        <w:t>YYYY-MM-DDThh:mm:ss.sZ</w:t>
      </w:r>
    </w:p>
    <w:p w14:paraId="1A4A53FC" w14:textId="57153A2E" w:rsidR="007E04AF" w:rsidRDefault="007E04AF" w:rsidP="00D37FDA">
      <w:pPr>
        <w:pStyle w:val="SourceCode"/>
        <w:rPr>
          <w:rStyle w:val="CODEtemp"/>
        </w:rPr>
      </w:pPr>
      <w:r>
        <w:rPr>
          <w:rStyle w:val="CODEtemp"/>
        </w:rPr>
        <w:t>YYYY-MM-DDThh:mm:ss.s+hh:mm</w:t>
      </w:r>
    </w:p>
    <w:p w14:paraId="528F4321" w14:textId="657C62A5" w:rsidR="007E04AF" w:rsidRPr="00D37FDA" w:rsidRDefault="00863813" w:rsidP="00D37FDA">
      <w:pPr>
        <w:rPr>
          <w:rStyle w:val="CODEtemp"/>
        </w:rPr>
      </w:pPr>
      <w:r w:rsidRPr="0041501E">
        <w:rPr>
          <w:rFonts w:ascii="MS Mincho" w:eastAsia="MS Mincho" w:hAnsi="MS Mincho" w:cs="MS Mincho"/>
        </w:rPr>
        <w:t>∇</w:t>
      </w:r>
      <w:r w:rsidR="004446CD">
        <w:rPr>
          <w:rFonts w:ascii="MS Mincho" w:eastAsia="MS Mincho" w:hAnsi="MS Mincho" w:cs="MS Mincho"/>
        </w:rPr>
        <w:t> </w:t>
      </w:r>
      <w:r w:rsidR="00AF5CB6" w:rsidRPr="00347C4B">
        <w:t xml:space="preserve">The T separator literal SHOULD be kept, as </w:t>
      </w:r>
      <w:r w:rsidR="00FB4988" w:rsidRPr="00D37FDA">
        <w:t>leaving it out</w:t>
      </w:r>
      <w:r w:rsidR="00AF5CB6" w:rsidRPr="00347C4B">
        <w:t xml:space="preserve"> it </w:t>
      </w:r>
      <w:r w:rsidR="007E04AF" w:rsidRPr="00347C4B">
        <w:t>is not e</w:t>
      </w:r>
      <w:r w:rsidR="00FB4988" w:rsidRPr="00D37FDA">
        <w:t>xpected to safe significant space but instead challenge interoperability.</w:t>
      </w:r>
      <w:r w:rsidR="00FB4988">
        <w:t xml:space="preserve"> </w:t>
      </w:r>
      <w:r w:rsidR="004446CD">
        <w:t>∆ </w:t>
      </w:r>
      <w:r w:rsidR="00FB4988" w:rsidRPr="00FB4988">
        <w:t>[</w:t>
      </w:r>
      <w:bookmarkStart w:id="120" w:name="confDateTimeTSeparator"/>
      <w:r w:rsidR="00FB4988" w:rsidRPr="00D37FDA">
        <w:rPr>
          <w:color w:val="FF0000"/>
        </w:rPr>
        <w:t>CSAF-2.2</w:t>
      </w:r>
      <w:r w:rsidR="002D14C7">
        <w:rPr>
          <w:color w:val="FF0000"/>
        </w:rPr>
        <w:t>.1</w:t>
      </w:r>
      <w:r w:rsidR="00FB4988" w:rsidRPr="00D37FDA">
        <w:rPr>
          <w:color w:val="FF0000"/>
        </w:rPr>
        <w:t>-3</w:t>
      </w:r>
      <w:bookmarkEnd w:id="120"/>
      <w:r w:rsidR="00FB4988">
        <w:t>]</w:t>
      </w:r>
    </w:p>
    <w:p w14:paraId="185F3C09" w14:textId="05A55EC7" w:rsidR="00475434" w:rsidRDefault="00475434" w:rsidP="00D37FDA">
      <w:r>
        <w:t>Note: Time zone calculations are not considered to be in scope for this specification.</w:t>
      </w:r>
    </w:p>
    <w:p w14:paraId="4D11A57F" w14:textId="1C0301C2" w:rsidR="00475434" w:rsidRDefault="00475434">
      <w:pPr>
        <w:pStyle w:val="Caption"/>
      </w:pPr>
      <w:r w:rsidRPr="004D7D18">
        <w:t>Example</w:t>
      </w:r>
      <w:r w:rsidRPr="003F1FAD">
        <w:t xml:space="preserve"> </w:t>
      </w:r>
      <w:fldSimple w:instr=" SEQ Example \* ARABIC ">
        <w:r w:rsidR="00790A96">
          <w:rPr>
            <w:noProof/>
          </w:rPr>
          <w:t>2</w:t>
        </w:r>
      </w:fldSimple>
      <w:r w:rsidRPr="003F1FAD">
        <w:t>:</w:t>
      </w:r>
      <w:r>
        <w:t xml:space="preserve"> Basic format </w:t>
      </w:r>
      <w:r w:rsidR="002D2C47">
        <w:t>results in</w:t>
      </w:r>
      <w:r>
        <w:t xml:space="preserve"> </w:t>
      </w:r>
      <w:r w:rsidR="008B4E1F">
        <w:t>April 30</w:t>
      </w:r>
      <w:r>
        <w:t xml:space="preserve">, 1985 at time 23:15:30.0 </w:t>
      </w:r>
      <w:r w:rsidR="00A74D99">
        <w:t xml:space="preserve">UTC (due to Z as zone designator for </w:t>
      </w:r>
      <w:r>
        <w:t>UTC</w:t>
      </w:r>
      <w:r w:rsidR="00A74D99">
        <w:t>)</w:t>
      </w:r>
    </w:p>
    <w:p w14:paraId="3906CB1C" w14:textId="6A22021E" w:rsidR="00475434" w:rsidRPr="002D2C47" w:rsidRDefault="008B4E1F" w:rsidP="00D37FDA">
      <w:pPr>
        <w:pStyle w:val="Code"/>
      </w:pPr>
      <w:r>
        <w:t>19850430</w:t>
      </w:r>
      <w:r w:rsidR="00475434" w:rsidRPr="002D2C47">
        <w:t>T231530.</w:t>
      </w:r>
      <w:r w:rsidR="00A74D99" w:rsidRPr="00D37FDA">
        <w:t>0Z</w:t>
      </w:r>
    </w:p>
    <w:p w14:paraId="21BB81BB" w14:textId="3A673B74" w:rsidR="00A74D99" w:rsidRDefault="00A74D99">
      <w:pPr>
        <w:pStyle w:val="Caption"/>
      </w:pPr>
      <w:r w:rsidRPr="004D7D18">
        <w:t>Example</w:t>
      </w:r>
      <w:r w:rsidRPr="003F1FAD">
        <w:t xml:space="preserve"> </w:t>
      </w:r>
      <w:fldSimple w:instr=" SEQ Example \* ARABIC ">
        <w:r w:rsidR="00790A96">
          <w:rPr>
            <w:noProof/>
          </w:rPr>
          <w:t>3</w:t>
        </w:r>
      </w:fldSimple>
      <w:r w:rsidRPr="003F1FAD">
        <w:t>:</w:t>
      </w:r>
      <w:r>
        <w:t xml:space="preserve"> </w:t>
      </w:r>
      <w:r w:rsidR="002D2C47">
        <w:t xml:space="preserve">Basic format results in </w:t>
      </w:r>
      <w:r w:rsidR="008B4E1F">
        <w:t>April 30</w:t>
      </w:r>
      <w:r w:rsidR="002D2C47">
        <w:t xml:space="preserve">, 1985 at time 23:15:30.0 UTC (due to +0400 offset i.e. 4 </w:t>
      </w:r>
      <w:r w:rsidR="008B4E1F">
        <w:t>hours’</w:t>
      </w:r>
      <w:r w:rsidR="002D2C47">
        <w:t xml:space="preserve"> positive </w:t>
      </w:r>
      <w:r w:rsidR="002D2C47" w:rsidRPr="002D2C47">
        <w:t>difference between the time scale of local time</w:t>
      </w:r>
      <w:r w:rsidR="002D2C47">
        <w:t xml:space="preserve"> </w:t>
      </w:r>
      <w:r w:rsidR="002D2C47" w:rsidRPr="002D2C47">
        <w:t>and UTC</w:t>
      </w:r>
      <w:r w:rsidR="002D2C47">
        <w:t>)</w:t>
      </w:r>
    </w:p>
    <w:p w14:paraId="1C49E09D" w14:textId="4F8EA0A6" w:rsidR="00475434" w:rsidRPr="002D2C47" w:rsidRDefault="008B4E1F" w:rsidP="00D37FDA">
      <w:pPr>
        <w:pStyle w:val="Code"/>
      </w:pPr>
      <w:r>
        <w:t>19850501</w:t>
      </w:r>
      <w:r w:rsidR="00A74D99" w:rsidRPr="00D37FDA">
        <w:t>T03</w:t>
      </w:r>
      <w:r w:rsidR="00475434" w:rsidRPr="002D2C47">
        <w:t>1530</w:t>
      </w:r>
      <w:r w:rsidR="00A74D99" w:rsidRPr="002D2C47">
        <w:t>.</w:t>
      </w:r>
      <w:r w:rsidR="00A74D99" w:rsidRPr="00D37FDA">
        <w:t>0</w:t>
      </w:r>
      <w:r w:rsidR="00475434" w:rsidRPr="002D2C47">
        <w:t>+</w:t>
      </w:r>
      <w:r w:rsidR="00A74D99" w:rsidRPr="00D37FDA">
        <w:t>0400</w:t>
      </w:r>
    </w:p>
    <w:p w14:paraId="593A9DF5" w14:textId="360A6182" w:rsidR="00475434" w:rsidRPr="00A74D99" w:rsidRDefault="00475434">
      <w:pPr>
        <w:pStyle w:val="Caption"/>
      </w:pPr>
      <w:r w:rsidRPr="002D2C47">
        <w:t xml:space="preserve">Example </w:t>
      </w:r>
      <w:r w:rsidRPr="00D37FDA">
        <w:fldChar w:fldCharType="begin"/>
      </w:r>
      <w:r w:rsidRPr="002D2C47">
        <w:instrText xml:space="preserve"> SEQ Example \* ARABIC </w:instrText>
      </w:r>
      <w:r w:rsidRPr="00D37FDA">
        <w:fldChar w:fldCharType="separate"/>
      </w:r>
      <w:r w:rsidR="00790A96">
        <w:rPr>
          <w:noProof/>
        </w:rPr>
        <w:t>4</w:t>
      </w:r>
      <w:r w:rsidRPr="00D37FDA">
        <w:rPr>
          <w:noProof/>
        </w:rPr>
        <w:fldChar w:fldCharType="end"/>
      </w:r>
      <w:r w:rsidRPr="002D2C47">
        <w:t xml:space="preserve">: </w:t>
      </w:r>
      <w:r w:rsidR="002D2C47">
        <w:t>Extended</w:t>
      </w:r>
      <w:r w:rsidRPr="00A74D99">
        <w:t xml:space="preserve"> format </w:t>
      </w:r>
      <w:r w:rsidR="002D2C47">
        <w:t xml:space="preserve">results in </w:t>
      </w:r>
      <w:r w:rsidR="008B4E1F">
        <w:t>April 30</w:t>
      </w:r>
      <w:r w:rsidR="002D2C47">
        <w:t>, 1985 at time 23:15:30.0 UTC (due to Z as zone designator for UTC)</w:t>
      </w:r>
    </w:p>
    <w:p w14:paraId="504E9BB3" w14:textId="20B1FA5F" w:rsidR="00475434" w:rsidRPr="00A74D99" w:rsidRDefault="008B4E1F" w:rsidP="00D37FDA">
      <w:pPr>
        <w:pStyle w:val="Code"/>
      </w:pPr>
      <w:r>
        <w:t>1985-04-30T23</w:t>
      </w:r>
      <w:r w:rsidR="00475434" w:rsidRPr="00A74D99">
        <w:t>:15:30</w:t>
      </w:r>
      <w:r>
        <w:t>.0</w:t>
      </w:r>
      <w:r w:rsidR="00475434" w:rsidRPr="00A74D99">
        <w:t>Z</w:t>
      </w:r>
    </w:p>
    <w:p w14:paraId="72B8017C" w14:textId="474B7FEF" w:rsidR="00475434" w:rsidRPr="00A74D99" w:rsidRDefault="00475434">
      <w:pPr>
        <w:pStyle w:val="Caption"/>
      </w:pPr>
      <w:r w:rsidRPr="00A74D99">
        <w:lastRenderedPageBreak/>
        <w:t xml:space="preserve">Example </w:t>
      </w:r>
      <w:r w:rsidRPr="00D37FDA">
        <w:fldChar w:fldCharType="begin"/>
      </w:r>
      <w:r w:rsidRPr="00A74D99">
        <w:instrText xml:space="preserve"> SEQ Example \* ARABIC </w:instrText>
      </w:r>
      <w:r w:rsidRPr="00D37FDA">
        <w:fldChar w:fldCharType="separate"/>
      </w:r>
      <w:r w:rsidR="00790A96">
        <w:rPr>
          <w:noProof/>
        </w:rPr>
        <w:t>5</w:t>
      </w:r>
      <w:r w:rsidRPr="00D37FDA">
        <w:rPr>
          <w:noProof/>
        </w:rPr>
        <w:fldChar w:fldCharType="end"/>
      </w:r>
      <w:r w:rsidRPr="00A74D99">
        <w:t xml:space="preserve">: </w:t>
      </w:r>
      <w:r w:rsidR="002D2C47">
        <w:t>Extended</w:t>
      </w:r>
      <w:r w:rsidR="002D2C47" w:rsidRPr="004A52DA">
        <w:t xml:space="preserve"> </w:t>
      </w:r>
      <w:r w:rsidRPr="00A74D99">
        <w:t xml:space="preserve">format for </w:t>
      </w:r>
      <w:r w:rsidR="008B4E1F">
        <w:t>April 30</w:t>
      </w:r>
      <w:r w:rsidRPr="00A74D99">
        <w:t>, 1985 at time 23:15:30.0 UTC</w:t>
      </w:r>
      <w:r w:rsidR="008B4E1F" w:rsidRPr="008B4E1F">
        <w:t xml:space="preserve"> </w:t>
      </w:r>
      <w:r w:rsidR="008B4E1F">
        <w:t xml:space="preserve">(due to +01:00 offset i.e. 1 hour’ positive </w:t>
      </w:r>
      <w:r w:rsidR="008B4E1F" w:rsidRPr="002D2C47">
        <w:t>difference between the time scale of local time</w:t>
      </w:r>
      <w:r w:rsidR="008B4E1F">
        <w:t xml:space="preserve"> </w:t>
      </w:r>
      <w:r w:rsidR="008B4E1F" w:rsidRPr="002D2C47">
        <w:t>and UTC</w:t>
      </w:r>
      <w:r w:rsidR="008B4E1F">
        <w:t>)</w:t>
      </w:r>
    </w:p>
    <w:p w14:paraId="4C7F3A0E" w14:textId="05B370E4" w:rsidR="00475434" w:rsidRDefault="008B4E1F" w:rsidP="00D37FDA">
      <w:pPr>
        <w:pStyle w:val="Code"/>
      </w:pPr>
      <w:r>
        <w:t>1985-05-01T00:15:30.0+01</w:t>
      </w:r>
      <w:r w:rsidR="00475434" w:rsidRPr="00A74D99">
        <w:t>:00</w:t>
      </w:r>
    </w:p>
    <w:p w14:paraId="19EC83D5" w14:textId="09899559" w:rsidR="00C915BD" w:rsidRDefault="00C915BD" w:rsidP="00D37FDA">
      <w:pPr>
        <w:pStyle w:val="Heading3"/>
      </w:pPr>
      <w:bookmarkStart w:id="121" w:name="_Document_Publisher_Type"/>
      <w:bookmarkStart w:id="122" w:name="_Note_Type_Model"/>
      <w:bookmarkStart w:id="123" w:name="_Note_Type_Model_1"/>
      <w:bookmarkStart w:id="124" w:name="_Note_Type_Model_2"/>
      <w:bookmarkStart w:id="125" w:name="_Ref477330937"/>
      <w:bookmarkStart w:id="126" w:name="_Toc478074544"/>
      <w:bookmarkStart w:id="127" w:name="_Ref477263595"/>
      <w:bookmarkEnd w:id="121"/>
      <w:bookmarkEnd w:id="122"/>
      <w:bookmarkEnd w:id="123"/>
      <w:bookmarkEnd w:id="124"/>
      <w:r>
        <w:t>Note Type Model</w:t>
      </w:r>
      <w:bookmarkEnd w:id="125"/>
      <w:bookmarkEnd w:id="126"/>
    </w:p>
    <w:p w14:paraId="7AD3D9DC" w14:textId="77777777" w:rsidR="00CD6F04" w:rsidRDefault="00C915BD" w:rsidP="00C915BD">
      <w:r>
        <w:t xml:space="preserve">In the scope of CSAF CVRF, a note is considered an element, </w:t>
      </w:r>
      <w:r w:rsidR="00CD6F04">
        <w:t>that holds</w:t>
      </w:r>
      <w:r>
        <w:t xml:space="preserve"> </w:t>
      </w:r>
      <w:r w:rsidR="00CD6F04">
        <w:t>all manner of text blobs related to either a surrounding part of or the entire document</w:t>
      </w:r>
      <w:r>
        <w:t xml:space="preserve">. </w:t>
      </w:r>
    </w:p>
    <w:p w14:paraId="2B6E42E9" w14:textId="40AA6839" w:rsidR="00C915BD" w:rsidRDefault="00CD6F04" w:rsidP="00C915BD">
      <w:r>
        <w:t>A note</w:t>
      </w:r>
      <w:r w:rsidR="00C915BD">
        <w:t xml:space="preserve"> </w:t>
      </w:r>
      <w:r>
        <w:t>is anything between a</w:t>
      </w:r>
      <w:r w:rsidR="00C915BD">
        <w:t xml:space="preserve"> concise summary of the </w:t>
      </w:r>
      <w:r>
        <w:t>target area</w:t>
      </w:r>
      <w:r w:rsidR="00C915BD">
        <w:t xml:space="preserve"> </w:t>
      </w:r>
      <w:r>
        <w:t>and</w:t>
      </w:r>
      <w:r w:rsidR="00C915BD">
        <w:t xml:space="preserve"> a more compartmentalized and area-specific textual discussion. </w:t>
      </w:r>
    </w:p>
    <w:p w14:paraId="66A101BC" w14:textId="77777777" w:rsidR="00CD6F04" w:rsidRDefault="00C915BD" w:rsidP="00C915BD">
      <w:r>
        <w:t xml:space="preserve">The note </w:t>
      </w:r>
      <w:r w:rsidR="00CD6F04">
        <w:t>SHOULD</w:t>
      </w:r>
      <w:r>
        <w:t xml:space="preserve"> contain a compartmentalized textual discussion constrained by its Type attribute. </w:t>
      </w:r>
    </w:p>
    <w:p w14:paraId="022A2AE4" w14:textId="25368B05" w:rsidR="00CD6F04" w:rsidRPr="00D37FDA" w:rsidRDefault="00863813" w:rsidP="00D37FDA">
      <w:pPr>
        <w:jc w:val="both"/>
      </w:pPr>
      <w:r w:rsidRPr="0041501E">
        <w:rPr>
          <w:rFonts w:ascii="MS Mincho" w:eastAsia="MS Mincho" w:hAnsi="MS Mincho" w:cs="MS Mincho"/>
        </w:rPr>
        <w:t>∇</w:t>
      </w:r>
      <w:r w:rsidR="004446CD">
        <w:rPr>
          <w:rFonts w:ascii="MS Mincho" w:eastAsia="MS Mincho" w:hAnsi="MS Mincho" w:cs="MS Mincho"/>
        </w:rPr>
        <w:t> </w:t>
      </w:r>
      <w:r w:rsidR="00F957D1" w:rsidRPr="00D37FDA">
        <w:t>Any value f</w:t>
      </w:r>
      <w:r w:rsidR="00CD6F04" w:rsidRPr="00D37FDA">
        <w:t xml:space="preserve">or the </w:t>
      </w:r>
      <w:r w:rsidR="00CD6F04" w:rsidRPr="00D37FDA">
        <w:rPr>
          <w:b/>
          <w:bCs/>
        </w:rPr>
        <w:t xml:space="preserve">Type </w:t>
      </w:r>
      <w:r w:rsidR="00CD6F04" w:rsidRPr="00D37FDA">
        <w:rPr>
          <w:bCs/>
        </w:rPr>
        <w:t xml:space="preserve">attribute of any </w:t>
      </w:r>
      <w:r w:rsidR="00F957D1" w:rsidRPr="00D37FDA">
        <w:rPr>
          <w:bCs/>
        </w:rPr>
        <w:t xml:space="preserve">CSAF CVRF </w:t>
      </w:r>
      <w:r w:rsidR="00CD6F04" w:rsidRPr="00D37FDA">
        <w:rPr>
          <w:bCs/>
        </w:rPr>
        <w:t xml:space="preserve">Note element </w:t>
      </w:r>
      <w:r w:rsidR="00F957D1" w:rsidRPr="00D37FDA">
        <w:rPr>
          <w:bCs/>
        </w:rPr>
        <w:t>(</w:t>
      </w:r>
      <w:r w:rsidR="00CD6F04" w:rsidRPr="00D37FDA">
        <w:rPr>
          <w:bCs/>
        </w:rPr>
        <w:t>regardless of its parent element</w:t>
      </w:r>
      <w:r w:rsidR="00F957D1" w:rsidRPr="00D37FDA">
        <w:rPr>
          <w:bCs/>
        </w:rPr>
        <w:t>)</w:t>
      </w:r>
      <w:r w:rsidR="00CD6F04" w:rsidRPr="00D37FDA">
        <w:rPr>
          <w:bCs/>
        </w:rPr>
        <w:t xml:space="preserve"> </w:t>
      </w:r>
      <w:r w:rsidR="00F957D1" w:rsidRPr="00D37FDA">
        <w:t xml:space="preserve">MUST be one of following </w:t>
      </w:r>
      <w:r w:rsidR="00F957D1" w:rsidRPr="00D37FDA">
        <w:rPr>
          <w:iCs/>
        </w:rPr>
        <w:t>categories</w:t>
      </w:r>
      <w:r w:rsidR="00CD6F04" w:rsidRPr="00D37FDA">
        <w:t xml:space="preserve">: </w:t>
      </w:r>
    </w:p>
    <w:p w14:paraId="26BC2A6C" w14:textId="1CC255DF" w:rsidR="00CD6F04" w:rsidRDefault="00CD6F04" w:rsidP="00CD6F04">
      <w:pPr>
        <w:pStyle w:val="SourceCode"/>
      </w:pPr>
      <w:r w:rsidRPr="00D37FDA">
        <w:t>Description</w:t>
      </w:r>
      <w:r w:rsidRPr="00D37FDA">
        <w:br/>
        <w:t>Details</w:t>
      </w:r>
      <w:r w:rsidRPr="00D37FDA">
        <w:br/>
        <w:t>FAQ</w:t>
      </w:r>
      <w:r w:rsidRPr="00D37FDA">
        <w:br/>
        <w:t>General</w:t>
      </w:r>
      <w:r w:rsidRPr="00D37FDA">
        <w:br/>
        <w:t>Legal Disclaimer</w:t>
      </w:r>
      <w:r w:rsidRPr="00D37FDA">
        <w:br/>
        <w:t>Other</w:t>
      </w:r>
      <w:r w:rsidRPr="00347C4B">
        <w:br/>
        <w:t>Summary</w:t>
      </w:r>
    </w:p>
    <w:p w14:paraId="388000D4" w14:textId="380880AA" w:rsidR="004446CD" w:rsidRDefault="004446CD" w:rsidP="00D37FDA">
      <w:r>
        <w:t>∆ </w:t>
      </w:r>
      <w:r w:rsidRPr="008C7017">
        <w:t>[</w:t>
      </w:r>
      <w:r w:rsidRPr="00D37FDA">
        <w:rPr>
          <w:color w:val="FF0000"/>
        </w:rPr>
        <w:t>CSAF-2.2.2-1</w:t>
      </w:r>
      <w:r w:rsidRPr="008C7017">
        <w:t>]</w:t>
      </w:r>
    </w:p>
    <w:p w14:paraId="7144E67C" w14:textId="3C6E900C" w:rsidR="004F21D8" w:rsidRDefault="004F21D8" w:rsidP="00F957D1">
      <w:r>
        <w:t xml:space="preserve">A Note may also be annotated with a </w:t>
      </w:r>
      <w:r w:rsidRPr="00D37FDA">
        <w:rPr>
          <w:rStyle w:val="Datatype"/>
        </w:rPr>
        <w:t>Title</w:t>
      </w:r>
      <w:r>
        <w:t xml:space="preserve"> and an </w:t>
      </w:r>
      <w:r w:rsidRPr="00D37FDA">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77C511FB" w14:textId="77777777" w:rsidR="00F957D1" w:rsidRPr="00C06268" w:rsidRDefault="00F957D1" w:rsidP="00F957D1">
      <w:r>
        <w:t>In the following sub sections the terms are presented in lexical order and annotated to support interoperable usage and as support for the reader.</w:t>
      </w:r>
    </w:p>
    <w:p w14:paraId="5E4FB8A0" w14:textId="06A93602" w:rsidR="00F957D1" w:rsidRDefault="00F957D1" w:rsidP="00F957D1">
      <w:pPr>
        <w:pStyle w:val="Heading4"/>
      </w:pPr>
      <w:bookmarkStart w:id="128" w:name="_Toc478074545"/>
      <w:r>
        <w:t>Note Type Model — Description</w:t>
      </w:r>
      <w:bookmarkEnd w:id="128"/>
    </w:p>
    <w:p w14:paraId="2EDF033E" w14:textId="643FD24D" w:rsidR="00C915BD" w:rsidRDefault="00823B05">
      <w:r>
        <w:t>A description of something.</w:t>
      </w:r>
      <w:r w:rsidR="0003162A">
        <w:t xml:space="preserve"> </w:t>
      </w:r>
      <w:r>
        <w:t xml:space="preserve">The optional sibling attribute </w:t>
      </w:r>
      <w:r w:rsidR="00C915BD" w:rsidRPr="00D37FDA">
        <w:rPr>
          <w:rStyle w:val="Datatype"/>
        </w:rPr>
        <w:t>Title</w:t>
      </w:r>
      <w:r w:rsidR="00C915BD">
        <w:t xml:space="preserve"> </w:t>
      </w:r>
      <w:r>
        <w:t>MAY have more information</w:t>
      </w:r>
      <w:r w:rsidR="00C915BD">
        <w:t>.</w:t>
      </w:r>
    </w:p>
    <w:p w14:paraId="3B16BE36" w14:textId="6372AC05" w:rsidR="00F957D1" w:rsidRDefault="00F957D1" w:rsidP="00F957D1">
      <w:pPr>
        <w:pStyle w:val="Heading4"/>
      </w:pPr>
      <w:bookmarkStart w:id="129" w:name="_Toc478074546"/>
      <w:r>
        <w:t>Note Type Model — Details</w:t>
      </w:r>
      <w:bookmarkEnd w:id="129"/>
    </w:p>
    <w:p w14:paraId="3C8C3179" w14:textId="5C44C674" w:rsidR="00C915BD" w:rsidRDefault="00C915BD">
      <w:r>
        <w:t>Details: A low-level detailed discussion</w:t>
      </w:r>
      <w:r w:rsidR="00823B05">
        <w:t>.</w:t>
      </w:r>
      <w:r w:rsidR="0003162A">
        <w:t xml:space="preserve"> </w:t>
      </w:r>
      <w:r w:rsidR="00823B05">
        <w:t xml:space="preserve">The optional sibling attribute </w:t>
      </w:r>
      <w:r w:rsidR="00823B05" w:rsidRPr="008C7017">
        <w:rPr>
          <w:rStyle w:val="Datatype"/>
        </w:rPr>
        <w:t>Title</w:t>
      </w:r>
      <w:r w:rsidR="00823B05">
        <w:t xml:space="preserve"> MAY have more information.</w:t>
      </w:r>
    </w:p>
    <w:p w14:paraId="7D8A41B8" w14:textId="0AA5ECB8" w:rsidR="00F957D1" w:rsidRDefault="00F957D1" w:rsidP="00F957D1">
      <w:pPr>
        <w:pStyle w:val="Heading4"/>
      </w:pPr>
      <w:bookmarkStart w:id="130" w:name="_Toc478074547"/>
      <w:r>
        <w:t>Note Type Model — FAQ</w:t>
      </w:r>
      <w:bookmarkEnd w:id="130"/>
    </w:p>
    <w:p w14:paraId="6952C187" w14:textId="08181658" w:rsidR="00C915BD" w:rsidRDefault="00C915BD">
      <w:r>
        <w:t>FAQ: A list of frequently asked questions.</w:t>
      </w:r>
    </w:p>
    <w:p w14:paraId="1DC3F52A" w14:textId="6DA68CFD" w:rsidR="00F957D1" w:rsidRDefault="00F957D1" w:rsidP="00F957D1">
      <w:pPr>
        <w:pStyle w:val="Heading4"/>
      </w:pPr>
      <w:bookmarkStart w:id="131" w:name="_Toc478074548"/>
      <w:r>
        <w:t>Note Type Model — General</w:t>
      </w:r>
      <w:bookmarkEnd w:id="131"/>
    </w:p>
    <w:p w14:paraId="26D73854" w14:textId="4E18EF15" w:rsidR="00C915BD" w:rsidRDefault="00C915BD">
      <w:r>
        <w:t>General: A general, high-level note</w:t>
      </w:r>
      <w:r w:rsidR="00823B05">
        <w:t>.</w:t>
      </w:r>
      <w:r w:rsidR="0003162A">
        <w:t xml:space="preserve"> </w:t>
      </w:r>
      <w:r w:rsidR="00823B05">
        <w:t xml:space="preserve">The optional sibling attribute </w:t>
      </w:r>
      <w:r w:rsidR="00823B05" w:rsidRPr="008C7017">
        <w:rPr>
          <w:rStyle w:val="Datatype"/>
        </w:rPr>
        <w:t>Title</w:t>
      </w:r>
      <w:r w:rsidR="00823B05">
        <w:t xml:space="preserve"> MAY have more information.</w:t>
      </w:r>
    </w:p>
    <w:p w14:paraId="1C03587E" w14:textId="663F0DCB" w:rsidR="00F957D1" w:rsidRDefault="00F957D1" w:rsidP="00F957D1">
      <w:pPr>
        <w:pStyle w:val="Heading4"/>
      </w:pPr>
      <w:bookmarkStart w:id="132" w:name="_Toc478074549"/>
      <w:r>
        <w:t>Note Type Model — Legal Disclaimer</w:t>
      </w:r>
      <w:bookmarkEnd w:id="132"/>
    </w:p>
    <w:p w14:paraId="2998B1A7" w14:textId="517EEC02" w:rsidR="00C915BD" w:rsidRDefault="00C915BD">
      <w:r>
        <w:t>Legal Disclaimer: Any possible legal discussion, including constraints, surrounding the document.</w:t>
      </w:r>
    </w:p>
    <w:p w14:paraId="465F353D" w14:textId="63994A41" w:rsidR="00F957D1" w:rsidRDefault="00F957D1" w:rsidP="00F957D1">
      <w:pPr>
        <w:pStyle w:val="Heading4"/>
      </w:pPr>
      <w:bookmarkStart w:id="133" w:name="_Toc478074550"/>
      <w:r>
        <w:t>Note Type Model — Other</w:t>
      </w:r>
      <w:bookmarkEnd w:id="133"/>
    </w:p>
    <w:p w14:paraId="61E423EA" w14:textId="0BA837E8" w:rsidR="00C915BD" w:rsidRDefault="00C915BD">
      <w:r>
        <w:t>Other: Something that doesn’t fit</w:t>
      </w:r>
      <w:r w:rsidR="00823B05">
        <w:t>.</w:t>
      </w:r>
      <w:r w:rsidR="004446CD">
        <w:t xml:space="preserve"> </w:t>
      </w:r>
      <w:r w:rsidR="00823B05">
        <w:t xml:space="preserve">The optional sibling attribute </w:t>
      </w:r>
      <w:r w:rsidR="00823B05" w:rsidRPr="008C7017">
        <w:rPr>
          <w:rStyle w:val="Datatype"/>
        </w:rPr>
        <w:t>Title</w:t>
      </w:r>
      <w:r w:rsidR="00823B05">
        <w:t xml:space="preserve"> SHOULD have more information to indicate clearly what kind of note to expect.</w:t>
      </w:r>
    </w:p>
    <w:p w14:paraId="4D4081EB" w14:textId="00882D71" w:rsidR="00F957D1" w:rsidRDefault="00F957D1" w:rsidP="00F957D1">
      <w:pPr>
        <w:pStyle w:val="Heading4"/>
      </w:pPr>
      <w:bookmarkStart w:id="134" w:name="_Toc478074551"/>
      <w:r>
        <w:lastRenderedPageBreak/>
        <w:t>Note Type Model — Summary</w:t>
      </w:r>
      <w:bookmarkEnd w:id="134"/>
    </w:p>
    <w:p w14:paraId="187CDD8D" w14:textId="4A6EB3FF" w:rsidR="00A72783" w:rsidRDefault="00C915BD" w:rsidP="00D37FDA">
      <w:r>
        <w:t>Summary: A summary of something</w:t>
      </w:r>
      <w:r w:rsidR="00823B05">
        <w:t>.</w:t>
      </w:r>
      <w:r w:rsidR="0003162A">
        <w:t xml:space="preserve"> </w:t>
      </w:r>
      <w:r w:rsidR="00823B05">
        <w:t xml:space="preserve">The optional sibling attribute </w:t>
      </w:r>
      <w:r w:rsidR="00823B05" w:rsidRPr="008C7017">
        <w:rPr>
          <w:rStyle w:val="Datatype"/>
        </w:rPr>
        <w:t>Title</w:t>
      </w:r>
      <w:r w:rsidR="00823B05">
        <w:t xml:space="preserve"> MAY have more information.</w:t>
      </w:r>
    </w:p>
    <w:p w14:paraId="66A30441" w14:textId="39B4C70B" w:rsidR="00A72783" w:rsidRDefault="00A72783" w:rsidP="00D37FDA">
      <w:pPr>
        <w:pStyle w:val="Heading3"/>
      </w:pPr>
      <w:bookmarkStart w:id="135" w:name="_Product_Branch_Type"/>
      <w:bookmarkStart w:id="136" w:name="_Ref477382048"/>
      <w:bookmarkStart w:id="137" w:name="_Toc478074552"/>
      <w:bookmarkEnd w:id="135"/>
      <w:r>
        <w:t>Product Branch Type Model</w:t>
      </w:r>
      <w:bookmarkEnd w:id="136"/>
      <w:bookmarkEnd w:id="137"/>
    </w:p>
    <w:p w14:paraId="36F73CA8" w14:textId="55D4E3AE" w:rsidR="00C32BF1" w:rsidRDefault="00A72783">
      <w:r>
        <w:t xml:space="preserve">To model </w:t>
      </w:r>
      <w:r w:rsidRPr="00D37FDA">
        <w:rPr>
          <w:b/>
        </w:rPr>
        <w:t>Product</w:t>
      </w:r>
      <w:r>
        <w:t xml:space="preserve"> </w:t>
      </w:r>
      <w:r w:rsidRPr="00862043">
        <w:rPr>
          <w:b/>
          <w:bCs/>
        </w:rPr>
        <w:t>Branch</w:t>
      </w:r>
      <w:r>
        <w:rPr>
          <w:b/>
          <w:bCs/>
        </w:rPr>
        <w:t>es</w:t>
      </w:r>
      <w:r w:rsidRPr="00D37FDA">
        <w:t xml:space="preserve"> the</w:t>
      </w:r>
      <w:r>
        <w:rPr>
          <w:b/>
          <w:bCs/>
        </w:rPr>
        <w:t xml:space="preserve"> CSAF CVRF</w:t>
      </w:r>
      <w:r w:rsidRPr="00D37FDA">
        <w:rPr>
          <w:bCs/>
        </w:rPr>
        <w:t xml:space="preserve"> </w:t>
      </w:r>
      <w:r w:rsidR="00C32BF1" w:rsidRPr="00D37FDA">
        <w:rPr>
          <w:bCs/>
        </w:rPr>
        <w:t>chosen modelling</w:t>
      </w:r>
      <w:r w:rsidR="00C32BF1">
        <w:rPr>
          <w:b/>
          <w:bCs/>
        </w:rPr>
        <w:t xml:space="preserve"> </w:t>
      </w:r>
      <w:r>
        <w:t xml:space="preserve">offers </w:t>
      </w:r>
      <w:r w:rsidRPr="00D37FDA">
        <w:rPr>
          <w:rStyle w:val="Datatype"/>
        </w:rPr>
        <w:t>Type</w:t>
      </w:r>
      <w:r>
        <w:t>-</w:t>
      </w:r>
      <w:r w:rsidRPr="00D37FDA">
        <w:rPr>
          <w:rStyle w:val="Datatype"/>
        </w:rPr>
        <w:t>Name</w:t>
      </w:r>
      <w:r>
        <w:t xml:space="preserve"> annotation pairs </w:t>
      </w:r>
      <w:r w:rsidR="00C32BF1">
        <w:t xml:space="preserve">to describe the characteristics of the labeled </w:t>
      </w:r>
      <w:r w:rsidR="00C32BF1" w:rsidRPr="00D37FDA">
        <w:rPr>
          <w:b/>
        </w:rPr>
        <w:t>Branch</w:t>
      </w:r>
      <w:r w:rsidR="00C32BF1">
        <w:rPr>
          <w:b/>
        </w:rPr>
        <w:t>,</w:t>
      </w:r>
      <w:r w:rsidR="00C32BF1">
        <w:t xml:space="preserve"> where the </w:t>
      </w:r>
      <w:r w:rsidR="00C32BF1" w:rsidRPr="00D37FDA">
        <w:rPr>
          <w:rStyle w:val="Datatype"/>
        </w:rPr>
        <w:t>Type</w:t>
      </w:r>
      <w:r w:rsidR="00C32BF1">
        <w:t xml:space="preserve"> part is restricted to a fixed vocabulary (an enumeration) and the </w:t>
      </w:r>
      <w:r w:rsidR="00C32BF1" w:rsidRPr="00D37FDA">
        <w:rPr>
          <w:rStyle w:val="Datatype"/>
        </w:rPr>
        <w:t>Name</w:t>
      </w:r>
      <w:r w:rsidR="00C32BF1">
        <w:t xml:space="preserve"> </w:t>
      </w:r>
      <w:r w:rsidR="00C32BF1" w:rsidRPr="00C32BF1">
        <w:t>will contain the canonical descri</w:t>
      </w:r>
      <w:r w:rsidR="00C32BF1">
        <w:t xml:space="preserve">ptor or “friendly name” of the </w:t>
      </w:r>
      <w:r w:rsidR="00C32BF1" w:rsidRPr="00D37FDA">
        <w:rPr>
          <w:b/>
        </w:rPr>
        <w:t>Branch</w:t>
      </w:r>
      <w:r w:rsidR="00C32BF1" w:rsidRPr="00C32BF1">
        <w:t xml:space="preserve">. </w:t>
      </w:r>
    </w:p>
    <w:p w14:paraId="1CBB4AB9" w14:textId="2BFB99F3" w:rsidR="00C32BF1" w:rsidRDefault="00C32BF1">
      <w:r>
        <w:t xml:space="preserve">Thus, the </w:t>
      </w:r>
      <w:r w:rsidRPr="00D37FDA">
        <w:rPr>
          <w:rStyle w:val="Datatype"/>
        </w:rPr>
        <w:t>Type</w:t>
      </w:r>
      <w:r>
        <w:t xml:space="preserve"> attribute will describe the category of the </w:t>
      </w:r>
      <w:r w:rsidRPr="00D37FDA">
        <w:rPr>
          <w:b/>
        </w:rPr>
        <w:t>Branch</w:t>
      </w:r>
      <w:r>
        <w:t xml:space="preserve"> in question.</w:t>
      </w:r>
    </w:p>
    <w:p w14:paraId="2053805C" w14:textId="2DCA85B5" w:rsidR="00C32BF1" w:rsidRPr="00D37FDA" w:rsidRDefault="00863813" w:rsidP="00C32BF1">
      <w:r w:rsidRPr="00347C4B">
        <w:rPr>
          <w:rFonts w:ascii="MS Mincho" w:eastAsia="MS Mincho" w:hAnsi="MS Mincho" w:cs="MS Mincho"/>
        </w:rPr>
        <w:t>∇</w:t>
      </w:r>
      <w:r w:rsidR="004446CD" w:rsidRPr="00347C4B">
        <w:rPr>
          <w:rFonts w:ascii="MS Mincho" w:eastAsia="MS Mincho" w:hAnsi="MS Mincho" w:cs="MS Mincho"/>
        </w:rPr>
        <w:t> </w:t>
      </w:r>
      <w:r w:rsidR="00C32BF1" w:rsidRPr="00D37FDA">
        <w:t xml:space="preserve">The following eleven </w:t>
      </w:r>
      <w:r w:rsidR="00C32BF1" w:rsidRPr="00D37FDA">
        <w:rPr>
          <w:iCs/>
        </w:rPr>
        <w:t>categories</w:t>
      </w:r>
      <w:r w:rsidR="00C32BF1" w:rsidRPr="00D37FDA">
        <w:t xml:space="preserve"> MUST be used as values for </w:t>
      </w:r>
      <w:r w:rsidR="00C32BF1" w:rsidRPr="00D37FDA">
        <w:rPr>
          <w:b/>
          <w:bCs/>
        </w:rPr>
        <w:t>Branch Type</w:t>
      </w:r>
      <w:r w:rsidR="00C32BF1" w:rsidRPr="00D37FDA">
        <w:rPr>
          <w:bCs/>
        </w:rPr>
        <w:t xml:space="preserve"> fields </w:t>
      </w:r>
      <w:r w:rsidR="00C32BF1" w:rsidRPr="00D37FDA">
        <w:t xml:space="preserve">in CSAF CVRF (case-sensitive and </w:t>
      </w:r>
      <w:r w:rsidR="006F1024" w:rsidRPr="00D37FDA">
        <w:t>including the space if multi word term)</w:t>
      </w:r>
      <w:r w:rsidR="00C32BF1" w:rsidRPr="00D37FDA">
        <w:t xml:space="preserve">: </w:t>
      </w:r>
    </w:p>
    <w:p w14:paraId="66336C26" w14:textId="42D014CB" w:rsidR="00C32BF1" w:rsidRPr="00D37FDA" w:rsidRDefault="00C32BF1" w:rsidP="00C32BF1">
      <w:pPr>
        <w:pStyle w:val="SourceCode"/>
      </w:pPr>
      <w:r w:rsidRPr="00D37FDA">
        <w:t>Architecture</w:t>
      </w:r>
      <w:r w:rsidRPr="00D37FDA">
        <w:br/>
        <w:t>Host Name</w:t>
      </w:r>
      <w:r w:rsidRPr="00D37FDA">
        <w:br/>
        <w:t>Language</w:t>
      </w:r>
      <w:r w:rsidRPr="00D37FDA">
        <w:br/>
        <w:t>Legacy</w:t>
      </w:r>
      <w:r w:rsidRPr="00D37FDA">
        <w:br/>
        <w:t>Patch Level</w:t>
      </w:r>
    </w:p>
    <w:p w14:paraId="786760B9" w14:textId="419E4974" w:rsidR="00C32BF1" w:rsidRPr="00D37FDA" w:rsidRDefault="00C32BF1" w:rsidP="00C32BF1">
      <w:pPr>
        <w:pStyle w:val="SourceCode"/>
      </w:pPr>
      <w:r w:rsidRPr="00D37FDA">
        <w:t>Product Family</w:t>
      </w:r>
    </w:p>
    <w:p w14:paraId="548FBF44" w14:textId="11228B08" w:rsidR="00C32BF1" w:rsidRPr="00D37FDA" w:rsidRDefault="00C32BF1" w:rsidP="00C32BF1">
      <w:pPr>
        <w:pStyle w:val="SourceCode"/>
      </w:pPr>
      <w:r w:rsidRPr="00D37FDA">
        <w:t>Product Name</w:t>
      </w:r>
    </w:p>
    <w:p w14:paraId="3E70104E" w14:textId="122AE2E9" w:rsidR="00C32BF1" w:rsidRDefault="00C32BF1" w:rsidP="00C32BF1">
      <w:pPr>
        <w:pStyle w:val="SourceCode"/>
      </w:pPr>
      <w:r w:rsidRPr="00D37FDA">
        <w:t>Product Version</w:t>
      </w:r>
      <w:r w:rsidRPr="00D37FDA">
        <w:br/>
        <w:t>Service Pack</w:t>
      </w:r>
      <w:r w:rsidRPr="00D37FDA">
        <w:br/>
        <w:t>Specification</w:t>
      </w:r>
      <w:r w:rsidRPr="00D37FDA">
        <w:br/>
        <w:t>Vendor</w:t>
      </w:r>
    </w:p>
    <w:p w14:paraId="19E9A55E" w14:textId="63F01025" w:rsidR="004446CD" w:rsidRDefault="004446CD">
      <w:r>
        <w:t>∆ </w:t>
      </w:r>
      <w:r w:rsidRPr="00D82755">
        <w:t>[</w:t>
      </w:r>
      <w:r>
        <w:rPr>
          <w:color w:val="FF0000"/>
        </w:rPr>
        <w:t>CSAF-2.2.3</w:t>
      </w:r>
      <w:r w:rsidRPr="00D82755">
        <w:rPr>
          <w:color w:val="FF0000"/>
        </w:rPr>
        <w:t>-1</w:t>
      </w:r>
      <w:r w:rsidRPr="00D82755">
        <w:t>]</w:t>
      </w:r>
    </w:p>
    <w:p w14:paraId="1F58CAAC" w14:textId="3379D513" w:rsidR="00A72783" w:rsidRPr="00C06268" w:rsidRDefault="00C32BF1">
      <w:r>
        <w:t xml:space="preserve">Short descriptions of </w:t>
      </w:r>
      <w:r w:rsidR="0082566D">
        <w:t>these</w:t>
      </w:r>
      <w:r>
        <w:t xml:space="preserve"> eleven values are </w:t>
      </w:r>
      <w:r w:rsidR="0082566D">
        <w:t xml:space="preserve">given </w:t>
      </w:r>
      <w:r>
        <w:t>in the following subsections.</w:t>
      </w:r>
    </w:p>
    <w:p w14:paraId="184228BE" w14:textId="6049D330" w:rsidR="00C32BF1" w:rsidRDefault="00B32142" w:rsidP="00D37FDA">
      <w:pPr>
        <w:pStyle w:val="Heading4"/>
      </w:pPr>
      <w:bookmarkStart w:id="138" w:name="_Toc478074553"/>
      <w:r>
        <w:t xml:space="preserve">Product Branch Type Model — </w:t>
      </w:r>
      <w:r w:rsidR="00A72783" w:rsidRPr="00862043">
        <w:t>Architecture</w:t>
      </w:r>
      <w:bookmarkEnd w:id="138"/>
    </w:p>
    <w:p w14:paraId="132A4DCC" w14:textId="3D21BF70" w:rsidR="00A72783" w:rsidRDefault="00A72783" w:rsidP="00D37FDA">
      <w:r w:rsidRPr="00862043">
        <w:t>The architecture for which the product is intended</w:t>
      </w:r>
    </w:p>
    <w:p w14:paraId="03DF7FB5" w14:textId="7FA1C1E3" w:rsidR="00C32BF1" w:rsidRDefault="00B32142" w:rsidP="00D37FDA">
      <w:pPr>
        <w:pStyle w:val="Heading4"/>
      </w:pPr>
      <w:bookmarkStart w:id="139" w:name="_Toc478074554"/>
      <w:r>
        <w:t xml:space="preserve">Product Branch Type Model — </w:t>
      </w:r>
      <w:r w:rsidR="00A72783">
        <w:t>Host Name</w:t>
      </w:r>
      <w:bookmarkEnd w:id="139"/>
    </w:p>
    <w:p w14:paraId="58F734A8" w14:textId="3032FF13" w:rsidR="00A72783" w:rsidRPr="00862043" w:rsidRDefault="00A72783" w:rsidP="00D37FDA">
      <w:r w:rsidRPr="00A72783">
        <w:t>The host name of a system/service.</w:t>
      </w:r>
      <w:r w:rsidRPr="00862043">
        <w:t xml:space="preserve"> </w:t>
      </w:r>
      <w:r w:rsidRPr="00862043">
        <w:rPr>
          <w:rFonts w:ascii="MS Mincho" w:eastAsia="MS Mincho" w:hAnsi="MS Mincho" w:cs="MS Mincho"/>
        </w:rPr>
        <w:t> </w:t>
      </w:r>
    </w:p>
    <w:p w14:paraId="7F1B3F4B" w14:textId="7B98112E" w:rsidR="00C32BF1" w:rsidRDefault="00B32142" w:rsidP="00D37FDA">
      <w:pPr>
        <w:pStyle w:val="Heading4"/>
      </w:pPr>
      <w:bookmarkStart w:id="140" w:name="_Toc478074555"/>
      <w:r>
        <w:t xml:space="preserve">Product Branch Type Model — </w:t>
      </w:r>
      <w:r w:rsidR="00A72783" w:rsidRPr="00862043">
        <w:t>Language</w:t>
      </w:r>
      <w:bookmarkEnd w:id="140"/>
    </w:p>
    <w:p w14:paraId="1EABF34D" w14:textId="53581AAE" w:rsidR="00A72783" w:rsidRPr="00862043" w:rsidRDefault="00A72783" w:rsidP="00D37FDA">
      <w:r w:rsidRPr="00862043">
        <w:t xml:space="preserve">The language of the product </w:t>
      </w:r>
      <w:r w:rsidRPr="00862043">
        <w:rPr>
          <w:rFonts w:ascii="MS Mincho" w:eastAsia="MS Mincho" w:hAnsi="MS Mincho" w:cs="MS Mincho"/>
        </w:rPr>
        <w:t> </w:t>
      </w:r>
    </w:p>
    <w:p w14:paraId="1F9FD454" w14:textId="13D80B53" w:rsidR="00C32BF1" w:rsidRDefault="00B32142" w:rsidP="00D37FDA">
      <w:pPr>
        <w:pStyle w:val="Heading4"/>
      </w:pPr>
      <w:bookmarkStart w:id="141" w:name="_Toc478074556"/>
      <w:r>
        <w:t xml:space="preserve">Product Branch Type Model — </w:t>
      </w:r>
      <w:r w:rsidR="00A72783" w:rsidRPr="00862043">
        <w:t>Legacy</w:t>
      </w:r>
      <w:bookmarkEnd w:id="141"/>
    </w:p>
    <w:p w14:paraId="45A1A019" w14:textId="51A16A2A" w:rsidR="00A72783" w:rsidRPr="00862043" w:rsidRDefault="00A72783" w:rsidP="00D37FDA">
      <w:r w:rsidRPr="00862043">
        <w:t xml:space="preserve">A nonspecific legacy entry </w:t>
      </w:r>
      <w:r w:rsidRPr="00862043">
        <w:rPr>
          <w:rFonts w:ascii="MS Mincho" w:eastAsia="MS Mincho" w:hAnsi="MS Mincho" w:cs="MS Mincho"/>
        </w:rPr>
        <w:t> </w:t>
      </w:r>
    </w:p>
    <w:p w14:paraId="7BB1FDCC" w14:textId="62371B22" w:rsidR="00C32BF1" w:rsidRDefault="00B32142" w:rsidP="00D37FDA">
      <w:pPr>
        <w:pStyle w:val="Heading4"/>
      </w:pPr>
      <w:bookmarkStart w:id="142" w:name="_Toc478074557"/>
      <w:r>
        <w:t xml:space="preserve">Product Branch Type Model — </w:t>
      </w:r>
      <w:r w:rsidR="00A72783" w:rsidRPr="00862043">
        <w:t>Patch Level</w:t>
      </w:r>
      <w:bookmarkEnd w:id="142"/>
    </w:p>
    <w:p w14:paraId="6487B1BA" w14:textId="76627FCE" w:rsidR="00A72783" w:rsidRPr="00862043" w:rsidRDefault="00A72783" w:rsidP="00D37FDA">
      <w:r w:rsidRPr="00862043">
        <w:t xml:space="preserve">The patch level of the product </w:t>
      </w:r>
      <w:r w:rsidRPr="00862043">
        <w:rPr>
          <w:rFonts w:ascii="MS Mincho" w:eastAsia="MS Mincho" w:hAnsi="MS Mincho" w:cs="MS Mincho"/>
        </w:rPr>
        <w:t> </w:t>
      </w:r>
    </w:p>
    <w:p w14:paraId="67652012" w14:textId="7718D917" w:rsidR="00C32BF1" w:rsidRDefault="00B32142" w:rsidP="00D37FDA">
      <w:pPr>
        <w:pStyle w:val="Heading4"/>
      </w:pPr>
      <w:bookmarkStart w:id="143" w:name="_Toc478074558"/>
      <w:r>
        <w:t xml:space="preserve">Product Branch Type Model — </w:t>
      </w:r>
      <w:r w:rsidR="00A72783" w:rsidRPr="00862043">
        <w:t>Product Family</w:t>
      </w:r>
      <w:bookmarkEnd w:id="143"/>
    </w:p>
    <w:p w14:paraId="44BA13D2" w14:textId="2D8C3A17" w:rsidR="00A72783" w:rsidRPr="00862043" w:rsidRDefault="00A72783" w:rsidP="00D37FDA">
      <w:r w:rsidRPr="00862043">
        <w:t xml:space="preserve">The product family that the product falls into </w:t>
      </w:r>
      <w:r w:rsidRPr="00862043">
        <w:rPr>
          <w:rFonts w:ascii="MS Mincho" w:eastAsia="MS Mincho" w:hAnsi="MS Mincho" w:cs="MS Mincho"/>
        </w:rPr>
        <w:t> </w:t>
      </w:r>
    </w:p>
    <w:p w14:paraId="6B5BB406" w14:textId="0F4D3D39" w:rsidR="00C32BF1" w:rsidRDefault="00B32142" w:rsidP="00D37FDA">
      <w:pPr>
        <w:pStyle w:val="Heading4"/>
      </w:pPr>
      <w:bookmarkStart w:id="144" w:name="_Toc478074559"/>
      <w:r>
        <w:t xml:space="preserve">Product Branch Type Model — </w:t>
      </w:r>
      <w:r w:rsidR="00A72783" w:rsidRPr="00862043">
        <w:t>Product Name</w:t>
      </w:r>
      <w:bookmarkEnd w:id="144"/>
    </w:p>
    <w:p w14:paraId="319744AB" w14:textId="3816369A" w:rsidR="00A72783" w:rsidRPr="00862043" w:rsidRDefault="00A72783" w:rsidP="00D37FDA">
      <w:r w:rsidRPr="00862043">
        <w:t xml:space="preserve">The name of the product </w:t>
      </w:r>
      <w:r w:rsidRPr="00862043">
        <w:rPr>
          <w:rFonts w:ascii="MS Mincho" w:eastAsia="MS Mincho" w:hAnsi="MS Mincho" w:cs="MS Mincho"/>
        </w:rPr>
        <w:t> </w:t>
      </w:r>
    </w:p>
    <w:p w14:paraId="04C2FA8F" w14:textId="21325C8C" w:rsidR="00C32BF1" w:rsidRDefault="00B32142" w:rsidP="00D37FDA">
      <w:pPr>
        <w:pStyle w:val="Heading4"/>
      </w:pPr>
      <w:bookmarkStart w:id="145" w:name="_Toc478074560"/>
      <w:r>
        <w:t xml:space="preserve">Product Branch Type Model — </w:t>
      </w:r>
      <w:r w:rsidR="00A72783" w:rsidRPr="00862043">
        <w:t>Product Version</w:t>
      </w:r>
      <w:bookmarkEnd w:id="145"/>
    </w:p>
    <w:p w14:paraId="133224BF" w14:textId="4712F3E0" w:rsidR="00A72783" w:rsidRPr="00862043" w:rsidRDefault="00A72783" w:rsidP="00D37FDA">
      <w:r w:rsidRPr="00862043">
        <w:t xml:space="preserve">The product version, can be numeric or some other descriptor </w:t>
      </w:r>
      <w:r w:rsidRPr="00862043">
        <w:rPr>
          <w:rFonts w:ascii="MS Mincho" w:eastAsia="MS Mincho" w:hAnsi="MS Mincho" w:cs="MS Mincho"/>
        </w:rPr>
        <w:t> </w:t>
      </w:r>
    </w:p>
    <w:p w14:paraId="4AA2F20D" w14:textId="24151A1D" w:rsidR="00C32BF1" w:rsidRDefault="00B32142" w:rsidP="00D37FDA">
      <w:pPr>
        <w:pStyle w:val="Heading4"/>
      </w:pPr>
      <w:bookmarkStart w:id="146" w:name="_Toc478074561"/>
      <w:r>
        <w:t xml:space="preserve">Product Branch Type Model — </w:t>
      </w:r>
      <w:r w:rsidR="00A72783" w:rsidRPr="00862043">
        <w:t>Service Pack</w:t>
      </w:r>
      <w:bookmarkEnd w:id="146"/>
    </w:p>
    <w:p w14:paraId="05B877F3" w14:textId="682CAE18" w:rsidR="00A72783" w:rsidRPr="00862043" w:rsidRDefault="00A72783" w:rsidP="00D37FDA">
      <w:r w:rsidRPr="00862043">
        <w:t xml:space="preserve">The service pack of the product </w:t>
      </w:r>
      <w:r w:rsidRPr="00862043">
        <w:rPr>
          <w:rFonts w:ascii="MS Mincho" w:eastAsia="MS Mincho" w:hAnsi="MS Mincho" w:cs="MS Mincho"/>
        </w:rPr>
        <w:t> </w:t>
      </w:r>
    </w:p>
    <w:p w14:paraId="7C13764A" w14:textId="5897874D" w:rsidR="00C32BF1" w:rsidRDefault="00B32142" w:rsidP="00D37FDA">
      <w:pPr>
        <w:pStyle w:val="Heading4"/>
      </w:pPr>
      <w:bookmarkStart w:id="147" w:name="_Toc478074562"/>
      <w:r>
        <w:t xml:space="preserve">Product Branch Type Model — </w:t>
      </w:r>
      <w:r w:rsidR="00A72783" w:rsidRPr="00862043">
        <w:t>Specification</w:t>
      </w:r>
      <w:bookmarkEnd w:id="147"/>
    </w:p>
    <w:p w14:paraId="10DE6079" w14:textId="11ADE581" w:rsidR="00A72783" w:rsidRPr="00862043" w:rsidRDefault="00A72783" w:rsidP="00D37FDA">
      <w:r w:rsidRPr="00862043">
        <w:t xml:space="preserve">A specification such as a standard, best common practice, etc. </w:t>
      </w:r>
      <w:r w:rsidRPr="00862043">
        <w:rPr>
          <w:rFonts w:ascii="MS Mincho" w:eastAsia="MS Mincho" w:hAnsi="MS Mincho" w:cs="MS Mincho"/>
        </w:rPr>
        <w:t> </w:t>
      </w:r>
    </w:p>
    <w:p w14:paraId="6B52931C" w14:textId="482E7ABA" w:rsidR="00C32BF1" w:rsidRDefault="00B32142" w:rsidP="00D37FDA">
      <w:pPr>
        <w:pStyle w:val="Heading4"/>
      </w:pPr>
      <w:bookmarkStart w:id="148" w:name="_Toc478074563"/>
      <w:r>
        <w:t xml:space="preserve">Product Branch Type Model — </w:t>
      </w:r>
      <w:r w:rsidR="00A72783" w:rsidRPr="00862043">
        <w:t>Vendor</w:t>
      </w:r>
      <w:bookmarkEnd w:id="148"/>
    </w:p>
    <w:p w14:paraId="3E27C877" w14:textId="59E27D33" w:rsidR="00A72783" w:rsidRPr="00862043" w:rsidRDefault="00A72783" w:rsidP="00D37FDA">
      <w:r w:rsidRPr="00862043">
        <w:t xml:space="preserve">The name of the vendor or manufacturer that makes the product </w:t>
      </w:r>
      <w:r w:rsidRPr="00862043">
        <w:rPr>
          <w:rFonts w:ascii="MS Mincho" w:eastAsia="MS Mincho" w:hAnsi="MS Mincho" w:cs="MS Mincho"/>
        </w:rPr>
        <w:t> </w:t>
      </w:r>
    </w:p>
    <w:p w14:paraId="0074E3EE" w14:textId="1FB143CB" w:rsidR="00A72783" w:rsidRDefault="00811B42" w:rsidP="00D37FDA">
      <w:pPr>
        <w:pStyle w:val="Heading3"/>
      </w:pPr>
      <w:bookmarkStart w:id="149" w:name="_Product_Relationship_Type"/>
      <w:bookmarkStart w:id="150" w:name="_Ref477439281"/>
      <w:bookmarkStart w:id="151" w:name="_Toc478074564"/>
      <w:bookmarkEnd w:id="149"/>
      <w:r>
        <w:t>Product Relationship Type Model</w:t>
      </w:r>
      <w:bookmarkEnd w:id="150"/>
      <w:bookmarkEnd w:id="151"/>
    </w:p>
    <w:p w14:paraId="6E6473F2" w14:textId="164D4F51" w:rsidR="00811B42" w:rsidRPr="000E0532" w:rsidRDefault="001A64DB" w:rsidP="00811B42">
      <w:r>
        <w:t xml:space="preserve">The concept of a </w:t>
      </w:r>
      <w:r w:rsidRPr="000E0532">
        <w:rPr>
          <w:b/>
          <w:bCs/>
        </w:rPr>
        <w:t xml:space="preserve">Product Relationship </w:t>
      </w:r>
      <w:r>
        <w:rPr>
          <w:b/>
          <w:bCs/>
        </w:rPr>
        <w:t>Type</w:t>
      </w:r>
      <w:r w:rsidRPr="00D37FDA">
        <w:t xml:space="preserve"> </w:t>
      </w:r>
      <w:r>
        <w:t xml:space="preserve">allows and guides the expressing security advisories for situations with higher order dependencies of vulnerabilities on product combinations in CSAF CVRF documents. </w:t>
      </w:r>
    </w:p>
    <w:p w14:paraId="3E6F7ECA" w14:textId="370C3756" w:rsidR="001A64DB" w:rsidRPr="00D37FDA" w:rsidRDefault="001A64DB" w:rsidP="00D37FDA">
      <w:pPr>
        <w:pStyle w:val="None-normativeCommentHeading"/>
      </w:pPr>
      <w:r>
        <w:t>Non-normative comment:</w:t>
      </w:r>
    </w:p>
    <w:p w14:paraId="1EC0FCE2" w14:textId="0D281E1B" w:rsidR="00811B42" w:rsidRPr="000E0532" w:rsidRDefault="00811B42" w:rsidP="00D37FDA">
      <w:pPr>
        <w:pStyle w:val="Non-normativeComment"/>
      </w:pPr>
      <w:r w:rsidRPr="000E0532">
        <w:t xml:space="preserve">This situation arises when a product is vulnerable only when installed together with another, or to describe operating system components. As </w:t>
      </w:r>
      <w:r w:rsidR="001A64DB">
        <w:t xml:space="preserve">such </w:t>
      </w:r>
      <w:r w:rsidRPr="000E0532">
        <w:t xml:space="preserve">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6CB22837" w14:textId="7AF461F2" w:rsidR="00811B42" w:rsidRDefault="00811B42" w:rsidP="00811B42">
      <w:r w:rsidRPr="000E0532">
        <w:rPr>
          <w:b/>
          <w:bCs/>
        </w:rPr>
        <w:t>Relationship</w:t>
      </w:r>
      <w:r w:rsidR="001A64DB">
        <w:rPr>
          <w:b/>
          <w:bCs/>
        </w:rPr>
        <w:t>s</w:t>
      </w:r>
      <w:r w:rsidRPr="000E0532">
        <w:rPr>
          <w:b/>
          <w:bCs/>
        </w:rPr>
        <w:t xml:space="preserve"> </w:t>
      </w:r>
      <w:r w:rsidRPr="000E0532">
        <w:t xml:space="preserve">live at the root of a </w:t>
      </w:r>
      <w:r w:rsidRPr="000E0532">
        <w:rPr>
          <w:b/>
          <w:bCs/>
        </w:rPr>
        <w:t>Product Tree</w:t>
      </w:r>
      <w:r w:rsidRPr="000E0532">
        <w:t xml:space="preserve">, and they have three mandatory attributes: </w:t>
      </w:r>
      <w:r w:rsidR="001A64DB">
        <w:rPr>
          <w:rStyle w:val="Datatype"/>
        </w:rPr>
        <w:t>Product</w:t>
      </w:r>
      <w:r w:rsidRPr="00D37FDA">
        <w:rPr>
          <w:rStyle w:val="Datatype"/>
        </w:rPr>
        <w:t>Reference</w:t>
      </w:r>
      <w:r w:rsidRPr="000E0532">
        <w:rPr>
          <w:i/>
          <w:iCs/>
        </w:rPr>
        <w:t xml:space="preserve"> </w:t>
      </w:r>
      <w:r w:rsidRPr="000E0532">
        <w:t xml:space="preserve">and </w:t>
      </w:r>
      <w:r w:rsidR="001A7F02">
        <w:rPr>
          <w:rStyle w:val="Datatype"/>
        </w:rPr>
        <w:t>RelatesToProduct</w:t>
      </w:r>
      <w:r w:rsidRPr="00D37FDA">
        <w:rPr>
          <w:rStyle w:val="Datatype"/>
        </w:rPr>
        <w:t>Reference</w:t>
      </w:r>
      <w:r w:rsidRPr="000E0532">
        <w:rPr>
          <w:i/>
          <w:iCs/>
        </w:rPr>
        <w:t xml:space="preserve"> </w:t>
      </w:r>
      <w:r w:rsidRPr="000E0532">
        <w:t xml:space="preserve">each contain the </w:t>
      </w:r>
      <w:r w:rsidRPr="000E0532">
        <w:rPr>
          <w:i/>
          <w:iCs/>
        </w:rPr>
        <w:t xml:space="preserve">Product ID </w:t>
      </w:r>
      <w:r w:rsidRPr="000E0532">
        <w:t xml:space="preserve">token for the two products that will form the relationship, and the </w:t>
      </w:r>
      <w:r w:rsidRPr="00D37FDA">
        <w:rPr>
          <w:rStyle w:val="Datatype"/>
        </w:rPr>
        <w:t>Type</w:t>
      </w:r>
      <w:r w:rsidRPr="000E0532">
        <w:rPr>
          <w:i/>
          <w:iCs/>
        </w:rPr>
        <w:t xml:space="preserve"> </w:t>
      </w:r>
      <w:r w:rsidRPr="000E0532">
        <w:t xml:space="preserve">attribute defines how the products are related. </w:t>
      </w:r>
    </w:p>
    <w:p w14:paraId="08479478" w14:textId="6A79E676" w:rsidR="001A64DB" w:rsidRPr="00350717" w:rsidRDefault="001A64DB" w:rsidP="001A64DB">
      <w:r w:rsidRPr="00347C4B">
        <w:rPr>
          <w:rFonts w:ascii="MS Mincho" w:eastAsia="MS Mincho" w:hAnsi="MS Mincho" w:cs="MS Mincho"/>
        </w:rPr>
        <w:t>∇ </w:t>
      </w:r>
      <w:r w:rsidRPr="00350717">
        <w:t xml:space="preserve">The following </w:t>
      </w:r>
      <w:r>
        <w:t>five</w:t>
      </w:r>
      <w:r w:rsidRPr="00350717">
        <w:t xml:space="preserve"> </w:t>
      </w:r>
      <w:r w:rsidRPr="00350717">
        <w:rPr>
          <w:iCs/>
        </w:rPr>
        <w:t>categories</w:t>
      </w:r>
      <w:r w:rsidRPr="00350717">
        <w:t xml:space="preserve"> MUST be used as values for </w:t>
      </w:r>
      <w:r w:rsidRPr="000E0532">
        <w:rPr>
          <w:b/>
          <w:bCs/>
        </w:rPr>
        <w:t xml:space="preserve">Product Relationship </w:t>
      </w:r>
      <w:r w:rsidRPr="009D6C64">
        <w:rPr>
          <w:rStyle w:val="Datatype"/>
        </w:rPr>
        <w:t>Type</w:t>
      </w:r>
      <w:r w:rsidRPr="000E0532">
        <w:rPr>
          <w:i/>
          <w:iCs/>
        </w:rPr>
        <w:t xml:space="preserve"> </w:t>
      </w:r>
      <w:r w:rsidRPr="009D6C64">
        <w:rPr>
          <w:iCs/>
        </w:rPr>
        <w:t>attribute</w:t>
      </w:r>
      <w:r>
        <w:rPr>
          <w:iCs/>
        </w:rPr>
        <w:t>s</w:t>
      </w:r>
      <w:r w:rsidRPr="00350717">
        <w:rPr>
          <w:bCs/>
        </w:rPr>
        <w:t xml:space="preserve"> </w:t>
      </w:r>
      <w:r w:rsidRPr="00350717">
        <w:t xml:space="preserve">in CSAF CVRF (case-sensitive and including the space if multi word term): </w:t>
      </w:r>
    </w:p>
    <w:p w14:paraId="79AC6A82" w14:textId="2E57445B" w:rsidR="001A64DB" w:rsidRDefault="001A64DB">
      <w:pPr>
        <w:pStyle w:val="SourceCode"/>
      </w:pPr>
      <w:r>
        <w:t>Default Component Of</w:t>
      </w:r>
      <w:r w:rsidRPr="00350717">
        <w:br/>
      </w:r>
      <w:r>
        <w:t>External Component Of</w:t>
      </w:r>
      <w:r w:rsidRPr="00350717">
        <w:br/>
      </w:r>
      <w:r>
        <w:t>Installed On</w:t>
      </w:r>
      <w:r w:rsidRPr="00350717">
        <w:br/>
      </w:r>
      <w:r>
        <w:t>Installed With</w:t>
      </w:r>
      <w:r w:rsidRPr="00350717">
        <w:br/>
      </w:r>
      <w:r>
        <w:t>Optional Component Of</w:t>
      </w:r>
    </w:p>
    <w:p w14:paraId="667EE35A" w14:textId="08D98215" w:rsidR="001A64DB" w:rsidRDefault="001A64DB" w:rsidP="001A64DB">
      <w:r>
        <w:t>∆ </w:t>
      </w:r>
      <w:r w:rsidRPr="00D82755">
        <w:t>[</w:t>
      </w:r>
      <w:r>
        <w:rPr>
          <w:color w:val="FF0000"/>
        </w:rPr>
        <w:t>CSAF-2.2.4</w:t>
      </w:r>
      <w:r w:rsidRPr="00D82755">
        <w:rPr>
          <w:color w:val="FF0000"/>
        </w:rPr>
        <w:t>-1</w:t>
      </w:r>
      <w:r w:rsidRPr="00D82755">
        <w:t>]</w:t>
      </w:r>
    </w:p>
    <w:p w14:paraId="2CE4E3B7" w14:textId="2191F338" w:rsidR="001A64DB" w:rsidRPr="00C06268" w:rsidRDefault="001A64DB" w:rsidP="001A64DB">
      <w:r>
        <w:t xml:space="preserve">Short descriptions of these eleven values are given in the following subsections, with examples based on the assumption, that two </w:t>
      </w:r>
      <w:r w:rsidRPr="00D37FDA">
        <w:rPr>
          <w:b/>
        </w:rPr>
        <w:t>Product IDs</w:t>
      </w:r>
      <w:r>
        <w:t xml:space="preserve"> are given as </w:t>
      </w:r>
      <w:r w:rsidRPr="00D37FDA">
        <w:rPr>
          <w:rStyle w:val="Datatype"/>
        </w:rPr>
        <w:t>CVRFPID-0001</w:t>
      </w:r>
      <w:r>
        <w:t xml:space="preserve"> and </w:t>
      </w:r>
      <w:r w:rsidRPr="00D37FDA">
        <w:rPr>
          <w:rStyle w:val="Datatype"/>
        </w:rPr>
        <w:t>CVRFPID-0002</w:t>
      </w:r>
      <w:r>
        <w:t>.</w:t>
      </w:r>
    </w:p>
    <w:p w14:paraId="4D87DEA6" w14:textId="77777777" w:rsidR="001A64DB" w:rsidRDefault="001A64DB" w:rsidP="00D37FDA">
      <w:pPr>
        <w:pStyle w:val="None-normativeCommentHeading"/>
      </w:pPr>
      <w:r>
        <w:t>Non-normative comment:</w:t>
      </w:r>
    </w:p>
    <w:p w14:paraId="49376D2F" w14:textId="3120B18C" w:rsidR="00811B42" w:rsidRDefault="00811B42" w:rsidP="00D37FDA">
      <w:pPr>
        <w:pStyle w:val="Non-normativeComment"/>
      </w:pPr>
      <w:r w:rsidRPr="000E0532">
        <w:t xml:space="preserve">Once a </w:t>
      </w:r>
      <w:r w:rsidRPr="000E0532">
        <w:rPr>
          <w:b/>
          <w:bCs/>
        </w:rPr>
        <w:t xml:space="preserve">Relationship </w:t>
      </w:r>
      <w:r w:rsidRPr="000E0532">
        <w:t xml:space="preserve">element has been created, it </w:t>
      </w:r>
      <w:r w:rsidR="001A64DB">
        <w:t xml:space="preserve">is expected </w:t>
      </w:r>
      <w:r w:rsidRPr="000E0532">
        <w:t xml:space="preserve">to be completed by adding one </w:t>
      </w:r>
      <w:r w:rsidRPr="000E0532">
        <w:rPr>
          <w:b/>
          <w:bCs/>
        </w:rPr>
        <w:t xml:space="preserve">Full Product Name </w:t>
      </w:r>
      <w:r w:rsidRPr="000E0532">
        <w:t xml:space="preserve">element </w:t>
      </w:r>
      <w:r w:rsidR="001A64DB">
        <w:t>to it</w:t>
      </w:r>
      <w:r w:rsidRPr="000E0532">
        <w:t>, typically using a combination of the two related product names as a value.</w:t>
      </w:r>
    </w:p>
    <w:p w14:paraId="29D3F9EF" w14:textId="524B88BB" w:rsidR="00811B42" w:rsidRDefault="006C7C7D" w:rsidP="00D37FDA">
      <w:pPr>
        <w:pStyle w:val="Heading4"/>
      </w:pPr>
      <w:bookmarkStart w:id="152" w:name="_Toc478074565"/>
      <w:r>
        <w:t>Product Relationship Type Model — Default Component Of</w:t>
      </w:r>
      <w:bookmarkEnd w:id="152"/>
    </w:p>
    <w:p w14:paraId="36C9625F" w14:textId="7FF6E4E7" w:rsidR="006C7C7D" w:rsidRDefault="006C7C7D" w:rsidP="00D37FDA">
      <w:r>
        <w:t xml:space="preserve">Indicates that the entity labeled with one Product ID </w:t>
      </w:r>
      <w:r w:rsidR="001A64DB">
        <w:t xml:space="preserve">(e.g. </w:t>
      </w:r>
      <w:r w:rsidR="001A64DB" w:rsidRPr="00350717">
        <w:rPr>
          <w:rStyle w:val="Datatype"/>
        </w:rPr>
        <w:t>CVRFPID-0001</w:t>
      </w:r>
      <w:r w:rsidR="001A64DB">
        <w:t xml:space="preserve">) </w:t>
      </w:r>
      <w:r>
        <w:t>is a default component of an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3E2DB6D0" w14:textId="24841305" w:rsidR="006C7C7D" w:rsidRDefault="006C7C7D" w:rsidP="006C7C7D">
      <w:pPr>
        <w:pStyle w:val="Heading4"/>
      </w:pPr>
      <w:bookmarkStart w:id="153" w:name="_Toc478074566"/>
      <w:r>
        <w:t>Product Relationship Type Model — External Component Of</w:t>
      </w:r>
      <w:bookmarkEnd w:id="153"/>
    </w:p>
    <w:p w14:paraId="7ACB10BE" w14:textId="67E46D5C" w:rsidR="006C7C7D" w:rsidRDefault="006C7C7D" w:rsidP="006C7C7D">
      <w:r>
        <w:t xml:space="preserve">Indicates that the entity labeled with one Product ID </w:t>
      </w:r>
      <w:r w:rsidR="001A64DB">
        <w:t xml:space="preserve">(e.g. </w:t>
      </w:r>
      <w:r w:rsidR="001A64DB" w:rsidRPr="00350717">
        <w:rPr>
          <w:rStyle w:val="Datatype"/>
        </w:rPr>
        <w:t>CVRFPID-0001</w:t>
      </w:r>
      <w:r w:rsidR="001A64DB">
        <w:t xml:space="preserve">) </w:t>
      </w:r>
      <w:r>
        <w:t>is an external component of an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5B4E384A" w14:textId="306D8386" w:rsidR="006C7C7D" w:rsidRDefault="006C7C7D" w:rsidP="006C7C7D">
      <w:pPr>
        <w:pStyle w:val="Heading4"/>
      </w:pPr>
      <w:bookmarkStart w:id="154" w:name="_Toc478074567"/>
      <w:r>
        <w:t>Product Relationship Type Model — Installed On</w:t>
      </w:r>
      <w:bookmarkEnd w:id="154"/>
    </w:p>
    <w:p w14:paraId="62D2650B" w14:textId="749FE74A" w:rsidR="006C7C7D" w:rsidRDefault="006C7C7D" w:rsidP="006C7C7D">
      <w:r>
        <w:t xml:space="preserve">Indicates that the entity labeled with one Product ID </w:t>
      </w:r>
      <w:r w:rsidR="001A64DB">
        <w:t xml:space="preserve">(e.g. </w:t>
      </w:r>
      <w:r w:rsidR="001A64DB" w:rsidRPr="00350717">
        <w:rPr>
          <w:rStyle w:val="Datatype"/>
        </w:rPr>
        <w:t>CVRFPID-0001</w:t>
      </w:r>
      <w:r w:rsidR="001A64DB">
        <w:t xml:space="preserve">) </w:t>
      </w:r>
      <w:r>
        <w:t>is installed on a platform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3C7B41FF" w14:textId="5148C556" w:rsidR="006C7C7D" w:rsidRDefault="006C7C7D" w:rsidP="006C7C7D">
      <w:pPr>
        <w:pStyle w:val="Heading4"/>
      </w:pPr>
      <w:bookmarkStart w:id="155" w:name="_Toc478074568"/>
      <w:r>
        <w:t>Product Relationship Type Model — Installed With</w:t>
      </w:r>
      <w:bookmarkEnd w:id="155"/>
    </w:p>
    <w:p w14:paraId="5F9F95CC" w14:textId="7D3B045B" w:rsidR="006C7C7D" w:rsidRDefault="006C7C7D" w:rsidP="006C7C7D">
      <w:r>
        <w:t xml:space="preserve">Indicates that the entity labeled with one Product ID </w:t>
      </w:r>
      <w:r w:rsidR="001A64DB">
        <w:t xml:space="preserve">(e.g. </w:t>
      </w:r>
      <w:r w:rsidR="001A64DB" w:rsidRPr="00350717">
        <w:rPr>
          <w:rStyle w:val="Datatype"/>
        </w:rPr>
        <w:t>CVRFPID-0001</w:t>
      </w:r>
      <w:r w:rsidR="001A64DB">
        <w:t xml:space="preserve">) </w:t>
      </w:r>
      <w:r>
        <w:t>is installed alongside an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08429BDD" w14:textId="56D26366" w:rsidR="006C7C7D" w:rsidRDefault="006C7C7D" w:rsidP="006C7C7D">
      <w:pPr>
        <w:pStyle w:val="Heading4"/>
      </w:pPr>
      <w:bookmarkStart w:id="156" w:name="_Toc478074569"/>
      <w:r>
        <w:t>Product Relationship Type Model — Optional Component Of</w:t>
      </w:r>
      <w:bookmarkEnd w:id="156"/>
    </w:p>
    <w:p w14:paraId="7E621E36" w14:textId="47EFE64B" w:rsidR="006C7C7D" w:rsidRDefault="006C7C7D" w:rsidP="006C7C7D">
      <w:r>
        <w:t xml:space="preserve">Indicates that the entity labeled with one Product ID </w:t>
      </w:r>
      <w:r w:rsidR="001A64DB">
        <w:t xml:space="preserve">(e.g. </w:t>
      </w:r>
      <w:r w:rsidR="001A64DB" w:rsidRPr="00350717">
        <w:rPr>
          <w:rStyle w:val="Datatype"/>
        </w:rPr>
        <w:t>CVRFPID-0001</w:t>
      </w:r>
      <w:r w:rsidR="001A64DB">
        <w:t xml:space="preserve">) </w:t>
      </w:r>
      <w:r>
        <w:t>is an optional component of an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022216E1" w14:textId="77777777" w:rsidR="00AB6FA4" w:rsidRDefault="00AB6FA4" w:rsidP="00AB6FA4">
      <w:pPr>
        <w:pStyle w:val="Heading3"/>
      </w:pPr>
      <w:bookmarkStart w:id="157" w:name="_Toc478074570"/>
      <w:r>
        <w:t>Product Tree Models</w:t>
      </w:r>
      <w:bookmarkEnd w:id="157"/>
    </w:p>
    <w:p w14:paraId="70D46085" w14:textId="77777777" w:rsidR="00AB6FA4" w:rsidRDefault="00AB6FA4" w:rsidP="00AB6FA4">
      <w:r>
        <w:t>To model the relationships among products there hosting platforms, versions thereof etc. the a CSAF CVRF Product Tree allows many topological configurations to ease mapping real-world scenarios and to minimize data duplication.</w:t>
      </w:r>
    </w:p>
    <w:p w14:paraId="1E87C3A9" w14:textId="77777777" w:rsidR="00AB6FA4" w:rsidRDefault="00AB6FA4" w:rsidP="00AB6FA4">
      <w:r w:rsidRPr="00700E6E">
        <w:t xml:space="preserve">The </w:t>
      </w:r>
      <w:r w:rsidRPr="00700E6E">
        <w:rPr>
          <w:b/>
          <w:bCs/>
        </w:rPr>
        <w:t xml:space="preserve">Product Tree </w:t>
      </w:r>
      <w:r w:rsidRPr="00700E6E">
        <w:t xml:space="preserve">can be kept simple (flat) or made more detailed (branched out). It also supports concatenating products to describe relationships, such as components contained in a product or products installed on other products. </w:t>
      </w:r>
    </w:p>
    <w:p w14:paraId="5969DFD1" w14:textId="77777777" w:rsidR="00AB6FA4" w:rsidRDefault="00AB6FA4" w:rsidP="00AB6FA4">
      <w:r>
        <w:t xml:space="preserve">Four different configuration classes are supported: </w:t>
      </w:r>
      <w:r w:rsidRPr="00A85170">
        <w:rPr>
          <w:b/>
        </w:rPr>
        <w:t>Flat</w:t>
      </w:r>
      <w:r>
        <w:t xml:space="preserve">, </w:t>
      </w:r>
      <w:r w:rsidRPr="00A85170">
        <w:rPr>
          <w:b/>
        </w:rPr>
        <w:t>Branched</w:t>
      </w:r>
      <w:r>
        <w:t xml:space="preserve">, </w:t>
      </w:r>
      <w:r w:rsidRPr="00A85170">
        <w:rPr>
          <w:b/>
        </w:rPr>
        <w:t>Concatenated</w:t>
      </w:r>
      <w:r>
        <w:t xml:space="preserve">, and </w:t>
      </w:r>
      <w:r w:rsidRPr="00A85170">
        <w:rPr>
          <w:b/>
        </w:rPr>
        <w:t>Grouped</w:t>
      </w:r>
      <w:r>
        <w:t>.</w:t>
      </w:r>
    </w:p>
    <w:p w14:paraId="4DBC4252" w14:textId="77777777" w:rsidR="00AB6FA4" w:rsidRPr="00700E6E" w:rsidRDefault="00AB6FA4" w:rsidP="00AB6FA4">
      <w:r>
        <w:t>These classes are shortly described and motivated in the following subsections.</w:t>
      </w:r>
    </w:p>
    <w:p w14:paraId="4A49251F" w14:textId="77777777" w:rsidR="00AB6FA4" w:rsidRDefault="00AB6FA4" w:rsidP="00AB6FA4">
      <w:pPr>
        <w:pStyle w:val="Heading4"/>
      </w:pPr>
      <w:bookmarkStart w:id="158" w:name="_Toc478074571"/>
      <w:r>
        <w:t xml:space="preserve">Product Tree Model — </w:t>
      </w:r>
      <w:r w:rsidRPr="00700E6E">
        <w:t>Flat</w:t>
      </w:r>
      <w:bookmarkEnd w:id="158"/>
    </w:p>
    <w:p w14:paraId="7321EE3A" w14:textId="77777777" w:rsidR="00AB6FA4" w:rsidRPr="00700E6E" w:rsidRDefault="00AB6FA4" w:rsidP="00AB6FA4">
      <w:r w:rsidRPr="00700E6E">
        <w:t xml:space="preserve">In the simplest case, a flat </w:t>
      </w:r>
      <w:r w:rsidRPr="00700E6E">
        <w:rPr>
          <w:b/>
          <w:bCs/>
        </w:rPr>
        <w:t xml:space="preserve">Product Tree </w:t>
      </w:r>
      <w:r w:rsidRPr="00700E6E">
        <w:t xml:space="preserve">would contain one or more </w:t>
      </w:r>
      <w:r w:rsidRPr="00700E6E">
        <w:rPr>
          <w:b/>
          <w:bCs/>
        </w:rPr>
        <w:t xml:space="preserve">Full Product Name </w:t>
      </w:r>
      <w:r w:rsidRPr="00700E6E">
        <w:t xml:space="preserve">elements at the root level, one for each product that needs to be described. </w:t>
      </w:r>
    </w:p>
    <w:p w14:paraId="77BD0A59" w14:textId="77777777" w:rsidR="00AB6FA4" w:rsidRDefault="00AB6FA4" w:rsidP="00AB6FA4">
      <w:pPr>
        <w:pStyle w:val="Heading4"/>
      </w:pPr>
      <w:bookmarkStart w:id="159" w:name="_Toc478074572"/>
      <w:r>
        <w:t>Product Tree Model — Branch</w:t>
      </w:r>
      <w:bookmarkEnd w:id="159"/>
    </w:p>
    <w:p w14:paraId="2A42EC19" w14:textId="77777777" w:rsidR="00AB6FA4" w:rsidRPr="00700E6E" w:rsidRDefault="00AB6FA4" w:rsidP="00AB6FA4">
      <w:r w:rsidRPr="00700E6E">
        <w:t xml:space="preserve">In a more detailed </w:t>
      </w:r>
      <w:r w:rsidRPr="00700E6E">
        <w:rPr>
          <w:b/>
          <w:bCs/>
        </w:rPr>
        <w:t>Product Tree</w:t>
      </w:r>
      <w:r w:rsidRPr="00700E6E">
        <w:t xml:space="preserve">, the root element would contain one or more </w:t>
      </w:r>
      <w:r w:rsidRPr="00700E6E">
        <w:rPr>
          <w:b/>
          <w:bCs/>
        </w:rPr>
        <w:t xml:space="preserve">Branch </w:t>
      </w:r>
      <w:r w:rsidRPr="00700E6E">
        <w:t xml:space="preserve">elements at the root level, one for each class/type/category of product, each of which again contains one or more </w:t>
      </w:r>
      <w:r w:rsidRPr="00700E6E">
        <w:rPr>
          <w:b/>
          <w:bCs/>
        </w:rPr>
        <w:t xml:space="preserve">Branch </w:t>
      </w:r>
      <w:r w:rsidRPr="00700E6E">
        <w:t xml:space="preserve">elements until all desired categories and subcategories are described to the satisfaction of the document issuer. Then each open </w:t>
      </w:r>
      <w:r w:rsidRPr="00700E6E">
        <w:rPr>
          <w:b/>
          <w:bCs/>
        </w:rPr>
        <w:t xml:space="preserve">Branch </w:t>
      </w:r>
      <w:r w:rsidRPr="00700E6E">
        <w:t xml:space="preserve">element is terminated with the actual product item in the form of a </w:t>
      </w:r>
      <w:r w:rsidRPr="00700E6E">
        <w:rPr>
          <w:b/>
          <w:bCs/>
        </w:rPr>
        <w:t xml:space="preserve">Full Product Name </w:t>
      </w:r>
      <w:r w:rsidRPr="00700E6E">
        <w:t xml:space="preserve">element. </w:t>
      </w:r>
    </w:p>
    <w:p w14:paraId="646846FC" w14:textId="77777777" w:rsidR="00AB6FA4" w:rsidRDefault="00AB6FA4" w:rsidP="00AB6FA4">
      <w:pPr>
        <w:pStyle w:val="Heading4"/>
        <w:rPr>
          <w:bCs/>
        </w:rPr>
      </w:pPr>
      <w:bookmarkStart w:id="160" w:name="_Toc478074573"/>
      <w:r>
        <w:t xml:space="preserve">Product Tree Model — </w:t>
      </w:r>
      <w:r w:rsidRPr="00700E6E">
        <w:rPr>
          <w:bCs/>
        </w:rPr>
        <w:t>Concatenated</w:t>
      </w:r>
      <w:bookmarkEnd w:id="160"/>
    </w:p>
    <w:p w14:paraId="0F780B77" w14:textId="77777777" w:rsidR="00AB6FA4" w:rsidRPr="00700E6E" w:rsidRDefault="00AB6FA4" w:rsidP="00AB6FA4">
      <w:r w:rsidRPr="00700E6E">
        <w:t xml:space="preserve">No matter whether a flat or branched structure is chosen, you may need to be able to describe the combination of two </w:t>
      </w:r>
      <w:r w:rsidRPr="00700E6E">
        <w:rPr>
          <w:b/>
          <w:bCs/>
        </w:rPr>
        <w:t xml:space="preserve">Full Product Name </w:t>
      </w:r>
      <w:r w:rsidRPr="00700E6E">
        <w:t xml:space="preserve">elements, such as when a product is only vulnerable when installed together with another, or to describe operating system components. To do that, a </w:t>
      </w:r>
      <w:r w:rsidRPr="00700E6E">
        <w:rPr>
          <w:b/>
          <w:bCs/>
        </w:rPr>
        <w:t xml:space="preserve">Relationship </w:t>
      </w:r>
      <w:r w:rsidRPr="00700E6E">
        <w:t xml:space="preserve">element is inserted at the root of the </w:t>
      </w:r>
      <w:r w:rsidRPr="00700E6E">
        <w:rPr>
          <w:b/>
          <w:bCs/>
        </w:rPr>
        <w:t>Product Tree</w:t>
      </w:r>
      <w:r w:rsidRPr="00700E6E">
        <w:t xml:space="preserve">, with attributes establishing a link between two existing </w:t>
      </w:r>
      <w:r w:rsidRPr="00700E6E">
        <w:rPr>
          <w:b/>
          <w:bCs/>
        </w:rPr>
        <w:t xml:space="preserve">Full Product Name </w:t>
      </w:r>
      <w:r w:rsidRPr="00700E6E">
        <w:t xml:space="preserve">elements, allowing the document producer to define a combination of two products that form a new </w:t>
      </w:r>
      <w:r w:rsidRPr="00700E6E">
        <w:rPr>
          <w:b/>
          <w:bCs/>
        </w:rPr>
        <w:t xml:space="preserve">Full Product Name </w:t>
      </w:r>
      <w:r w:rsidRPr="00700E6E">
        <w:t xml:space="preserve">entry. </w:t>
      </w:r>
    </w:p>
    <w:p w14:paraId="0B5C8683" w14:textId="77777777" w:rsidR="00AB6FA4" w:rsidRDefault="00AB6FA4" w:rsidP="00AB6FA4">
      <w:pPr>
        <w:pStyle w:val="Heading4"/>
        <w:rPr>
          <w:bCs/>
        </w:rPr>
      </w:pPr>
      <w:bookmarkStart w:id="161" w:name="_Toc478074574"/>
      <w:r>
        <w:t xml:space="preserve">Product Tree Model — </w:t>
      </w:r>
      <w:r>
        <w:rPr>
          <w:bCs/>
        </w:rPr>
        <w:t>Grouped</w:t>
      </w:r>
      <w:r w:rsidRPr="00700E6E">
        <w:rPr>
          <w:bCs/>
        </w:rPr>
        <w:t>:</w:t>
      </w:r>
      <w:bookmarkEnd w:id="161"/>
    </w:p>
    <w:p w14:paraId="2E74DD83" w14:textId="39D467CF" w:rsidR="00AB6FA4" w:rsidRPr="00CD6F04" w:rsidRDefault="00AB6FA4" w:rsidP="00D37FDA">
      <w:r w:rsidRPr="00700E6E">
        <w:t xml:space="preserve">Once </w:t>
      </w:r>
      <w:r w:rsidRPr="00700E6E">
        <w:rPr>
          <w:b/>
          <w:bCs/>
        </w:rPr>
        <w:t xml:space="preserve">Full Product Name </w:t>
      </w:r>
      <w:r w:rsidRPr="00700E6E">
        <w:t>elements are defined, they may be freely added to logical groups, which may then be used to refer to a group of products. Given that it is possible for a product to be a member of more than one logical group, some areas of the CVRF document may not allow references to product groups to avoid ambiguity.</w:t>
      </w:r>
    </w:p>
    <w:p w14:paraId="608E6A11" w14:textId="0E262DDF" w:rsidR="00B23046" w:rsidRDefault="00B23046" w:rsidP="00D37FDA">
      <w:pPr>
        <w:pStyle w:val="Heading3"/>
      </w:pPr>
      <w:bookmarkStart w:id="162" w:name="_Publisher_Type_Model"/>
      <w:bookmarkStart w:id="163" w:name="_Ref478074246"/>
      <w:bookmarkStart w:id="164" w:name="_Toc478074575"/>
      <w:bookmarkEnd w:id="162"/>
      <w:r>
        <w:t>Publisher</w:t>
      </w:r>
      <w:bookmarkEnd w:id="127"/>
      <w:r w:rsidR="00EA7D8B">
        <w:t xml:space="preserve"> </w:t>
      </w:r>
      <w:r w:rsidR="007F733E">
        <w:t xml:space="preserve">Type </w:t>
      </w:r>
      <w:r w:rsidR="00EA7D8B">
        <w:t>Model</w:t>
      </w:r>
      <w:bookmarkEnd w:id="163"/>
      <w:bookmarkEnd w:id="164"/>
    </w:p>
    <w:p w14:paraId="5DE74ACE" w14:textId="7755AF5F" w:rsidR="00E70B49" w:rsidRPr="00347C4B" w:rsidRDefault="00863813" w:rsidP="00CD6F04">
      <w:r w:rsidRPr="0041501E">
        <w:rPr>
          <w:rFonts w:ascii="MS Mincho" w:eastAsia="MS Mincho" w:hAnsi="MS Mincho" w:cs="MS Mincho"/>
        </w:rPr>
        <w:t>∇</w:t>
      </w:r>
      <w:r w:rsidR="00F129AD">
        <w:rPr>
          <w:rFonts w:ascii="MS Mincho" w:eastAsia="MS Mincho" w:hAnsi="MS Mincho" w:cs="MS Mincho"/>
        </w:rPr>
        <w:t> </w:t>
      </w:r>
      <w:r w:rsidR="00B23046" w:rsidRPr="00D37FDA">
        <w:t xml:space="preserve">The following </w:t>
      </w:r>
      <w:r w:rsidR="00A91DDC" w:rsidRPr="00347C4B">
        <w:rPr>
          <w:iCs/>
        </w:rPr>
        <w:t>categories</w:t>
      </w:r>
      <w:r w:rsidR="00B23046" w:rsidRPr="00347C4B">
        <w:t xml:space="preserve"> </w:t>
      </w:r>
      <w:r w:rsidR="00611CE9" w:rsidRPr="00347C4B">
        <w:t xml:space="preserve">MUST be used as values for </w:t>
      </w:r>
      <w:r w:rsidR="00611CE9" w:rsidRPr="00347C4B">
        <w:rPr>
          <w:b/>
          <w:bCs/>
        </w:rPr>
        <w:t>Publisher</w:t>
      </w:r>
      <w:r w:rsidR="00611CE9" w:rsidRPr="00D37FDA">
        <w:rPr>
          <w:bCs/>
        </w:rPr>
        <w:t xml:space="preserve"> fields </w:t>
      </w:r>
      <w:r w:rsidR="00611CE9" w:rsidRPr="00347C4B">
        <w:t>in</w:t>
      </w:r>
      <w:r w:rsidR="00B23046" w:rsidRPr="00347C4B">
        <w:t xml:space="preserve"> CSAF CVRF</w:t>
      </w:r>
      <w:r w:rsidR="00E70B49" w:rsidRPr="00347C4B">
        <w:t>:</w:t>
      </w:r>
      <w:r w:rsidR="00611CE9" w:rsidRPr="00D37FDA">
        <w:t xml:space="preserve"> </w:t>
      </w:r>
    </w:p>
    <w:p w14:paraId="0D2DA23F" w14:textId="2F6EB12A" w:rsidR="00E70B49" w:rsidRDefault="00E70B49" w:rsidP="00E70B49">
      <w:pPr>
        <w:pStyle w:val="SourceCode"/>
      </w:pPr>
      <w:r w:rsidRPr="00347C4B">
        <w:t>Coordinator</w:t>
      </w:r>
      <w:r w:rsidR="00611CE9" w:rsidRPr="00347C4B">
        <w:br/>
        <w:t>Discoverer</w:t>
      </w:r>
      <w:r w:rsidR="00611CE9" w:rsidRPr="00347C4B">
        <w:br/>
        <w:t>Other</w:t>
      </w:r>
      <w:r w:rsidR="00611CE9" w:rsidRPr="00347C4B">
        <w:br/>
        <w:t>User</w:t>
      </w:r>
      <w:r w:rsidR="00611CE9" w:rsidRPr="00347C4B">
        <w:br/>
        <w:t>Vendor</w:t>
      </w:r>
    </w:p>
    <w:p w14:paraId="2D35B411" w14:textId="2570A812" w:rsidR="003960C0" w:rsidRDefault="003960C0" w:rsidP="00D37FDA">
      <w:r>
        <w:t>∆ [</w:t>
      </w:r>
      <w:r w:rsidR="002D14C7">
        <w:rPr>
          <w:color w:val="FF0000"/>
        </w:rPr>
        <w:t>CSAF-2.2.6</w:t>
      </w:r>
      <w:r w:rsidRPr="0041501E">
        <w:rPr>
          <w:color w:val="FF0000"/>
        </w:rPr>
        <w:t>-1</w:t>
      </w:r>
      <w:r w:rsidRPr="0041501E">
        <w:t>]</w:t>
      </w:r>
    </w:p>
    <w:p w14:paraId="2AB60376" w14:textId="77777777" w:rsidR="00E70B49" w:rsidRDefault="00E70B49">
      <w:pPr>
        <w:pStyle w:val="Caption"/>
      </w:pPr>
      <w:r>
        <w:t xml:space="preserve">For usage context see </w:t>
      </w:r>
      <w:hyperlink w:anchor="exampleDocumentPublisherType" w:history="1">
        <w:r>
          <w:rPr>
            <w:rStyle w:val="Hyperlink"/>
          </w:rPr>
          <w:t>example for usage of Document Publisher attribute Type</w:t>
        </w:r>
      </w:hyperlink>
      <w:r>
        <w:t>.</w:t>
      </w:r>
    </w:p>
    <w:p w14:paraId="4511FB6C" w14:textId="509C0C27" w:rsidR="00E70B49" w:rsidRPr="00C06268" w:rsidRDefault="002E7DF1" w:rsidP="00B23046">
      <w:r>
        <w:t>In the following sub sections the terms are presented in lexical order and annotated to support interoperable usage and as support for the reader</w:t>
      </w:r>
      <w:r w:rsidR="00E70B49">
        <w:t>.</w:t>
      </w:r>
    </w:p>
    <w:p w14:paraId="4475EF9E" w14:textId="31E883B0" w:rsidR="002E7DF1" w:rsidRDefault="002E7DF1" w:rsidP="002E7DF1">
      <w:pPr>
        <w:pStyle w:val="Heading4"/>
      </w:pPr>
      <w:bookmarkStart w:id="165" w:name="_Toc478074576"/>
      <w:r>
        <w:t xml:space="preserve">Publisher </w:t>
      </w:r>
      <w:r w:rsidR="007F733E">
        <w:t xml:space="preserve">Type </w:t>
      </w:r>
      <w:r>
        <w:t xml:space="preserve">Model — </w:t>
      </w:r>
      <w:r w:rsidRPr="008C7017">
        <w:t>Coordinator</w:t>
      </w:r>
      <w:bookmarkEnd w:id="165"/>
    </w:p>
    <w:p w14:paraId="7B764F38" w14:textId="77777777" w:rsidR="002E7DF1" w:rsidRDefault="002E7DF1" w:rsidP="002E7DF1">
      <w:r w:rsidRPr="00C06268">
        <w:t xml:space="preserve">Individuals or organizations that manage a single vendor’s response or multiple vendors’ responses to a vulnerability, a security flaw, or an incident. This includes all Computer Emergency/Incident Response Teams (CERTs/CIRTs) or agents acting on the behalf of a researcher. </w:t>
      </w:r>
    </w:p>
    <w:p w14:paraId="1A7DF840" w14:textId="5C54DFEF" w:rsidR="00E70B49" w:rsidRDefault="00A91DDC" w:rsidP="00D37FDA">
      <w:pPr>
        <w:pStyle w:val="Heading4"/>
      </w:pPr>
      <w:bookmarkStart w:id="166" w:name="_Toc478074577"/>
      <w:r>
        <w:t xml:space="preserve">Publisher </w:t>
      </w:r>
      <w:r w:rsidR="007F733E">
        <w:t xml:space="preserve">Type </w:t>
      </w:r>
      <w:r w:rsidR="00EA7D8B">
        <w:t xml:space="preserve">Model </w:t>
      </w:r>
      <w:r w:rsidR="00E70B49">
        <w:t xml:space="preserve">— </w:t>
      </w:r>
      <w:r w:rsidR="00B23046" w:rsidRPr="00CD6F04">
        <w:t>Discoverer</w:t>
      </w:r>
      <w:bookmarkEnd w:id="166"/>
    </w:p>
    <w:p w14:paraId="639EB8B3" w14:textId="6DA97528" w:rsidR="00B23046" w:rsidRPr="00C06268" w:rsidRDefault="00B23046" w:rsidP="00D37FDA">
      <w:r w:rsidRPr="00C06268">
        <w:t xml:space="preserve">Individuals or organizations that find vulnerabilities or security weaknesses. This includes all manner of researchers. </w:t>
      </w:r>
      <w:r w:rsidRPr="00E70B49">
        <w:rPr>
          <w:rFonts w:ascii="MS Mincho" w:eastAsia="MS Mincho" w:hAnsi="MS Mincho" w:cs="MS Mincho"/>
        </w:rPr>
        <w:t> </w:t>
      </w:r>
    </w:p>
    <w:p w14:paraId="6FAD2149" w14:textId="4047428C" w:rsidR="002E7DF1" w:rsidRDefault="002E7DF1" w:rsidP="002E7DF1">
      <w:pPr>
        <w:pStyle w:val="Heading4"/>
      </w:pPr>
      <w:bookmarkStart w:id="167" w:name="_Toc478074578"/>
      <w:r>
        <w:t xml:space="preserve">Publisher </w:t>
      </w:r>
      <w:r w:rsidR="007F733E">
        <w:t xml:space="preserve">Type </w:t>
      </w:r>
      <w:r>
        <w:t xml:space="preserve">Model — </w:t>
      </w:r>
      <w:r w:rsidRPr="008C7017">
        <w:t>Other</w:t>
      </w:r>
      <w:bookmarkEnd w:id="167"/>
    </w:p>
    <w:p w14:paraId="5FE2CEC6" w14:textId="77777777" w:rsidR="002E7DF1" w:rsidRDefault="002E7DF1" w:rsidP="002E7DF1">
      <w:r w:rsidRPr="00C06268">
        <w:t xml:space="preserve">Catchall for everyone else. Currently this includes </w:t>
      </w:r>
      <w:r>
        <w:t xml:space="preserve">editors, reviewers, </w:t>
      </w:r>
      <w:r w:rsidRPr="00C06268">
        <w:t xml:space="preserve">forwarders, republishers, language translators, and miscellaneous contributors. </w:t>
      </w:r>
    </w:p>
    <w:p w14:paraId="665CD7BF" w14:textId="4CB0850B" w:rsidR="00E70B49" w:rsidRDefault="00A91DDC" w:rsidP="00D37FDA">
      <w:pPr>
        <w:pStyle w:val="Heading4"/>
      </w:pPr>
      <w:bookmarkStart w:id="168" w:name="_Toc478074579"/>
      <w:r>
        <w:t xml:space="preserve">Publisher </w:t>
      </w:r>
      <w:r w:rsidR="007F733E">
        <w:t xml:space="preserve">Type </w:t>
      </w:r>
      <w:r w:rsidR="00EA7D8B">
        <w:t xml:space="preserve">Model </w:t>
      </w:r>
      <w:r w:rsidR="00E70B49">
        <w:t xml:space="preserve">— </w:t>
      </w:r>
      <w:r w:rsidR="00B23046" w:rsidRPr="00CD6F04">
        <w:t>User</w:t>
      </w:r>
      <w:bookmarkEnd w:id="168"/>
    </w:p>
    <w:p w14:paraId="0B8753F3" w14:textId="5F9ADEA3" w:rsidR="00B23046" w:rsidRPr="00C06268" w:rsidRDefault="00B23046" w:rsidP="00D37FDA">
      <w:r>
        <w:t>Any</w:t>
      </w:r>
      <w:r w:rsidRPr="00C06268">
        <w:t>one using a vendor’s product.</w:t>
      </w:r>
    </w:p>
    <w:p w14:paraId="643BEA44" w14:textId="2F2BDC35" w:rsidR="002E7DF1" w:rsidRDefault="002E7DF1" w:rsidP="002E7DF1">
      <w:pPr>
        <w:pStyle w:val="Heading4"/>
      </w:pPr>
      <w:bookmarkStart w:id="169" w:name="_Toc478074580"/>
      <w:r>
        <w:t xml:space="preserve">Publisher </w:t>
      </w:r>
      <w:r w:rsidR="007F733E">
        <w:t xml:space="preserve">Type </w:t>
      </w:r>
      <w:r>
        <w:t xml:space="preserve">Model — </w:t>
      </w:r>
      <w:r w:rsidRPr="008C7017">
        <w:t>Vendor</w:t>
      </w:r>
      <w:bookmarkEnd w:id="169"/>
    </w:p>
    <w:p w14:paraId="69971B87" w14:textId="77777777" w:rsidR="002E7DF1" w:rsidRDefault="002E7DF1" w:rsidP="002E7DF1">
      <w:pPr>
        <w:rPr>
          <w:rFonts w:ascii="MS Mincho" w:eastAsia="MS Mincho" w:hAnsi="MS Mincho" w:cs="MS Mincho"/>
        </w:rPr>
      </w:pPr>
      <w:r w:rsidRPr="00C06268">
        <w:t xml:space="preserve">Developers or maintainers of information system products or services. This includes all authoritative product vendors, Product Security Incident Response Teams (PSIRTs), and product resellers and distributors, including authoritative vendor partners. </w:t>
      </w:r>
      <w:r w:rsidRPr="00E70B49">
        <w:rPr>
          <w:rFonts w:ascii="MS Mincho" w:eastAsia="MS Mincho" w:hAnsi="MS Mincho" w:cs="MS Mincho"/>
        </w:rPr>
        <w:t> </w:t>
      </w:r>
    </w:p>
    <w:p w14:paraId="22C62A8C" w14:textId="661A0A19" w:rsidR="008D54A4" w:rsidRDefault="008D54A4" w:rsidP="00D37FDA">
      <w:pPr>
        <w:pStyle w:val="Heading3"/>
      </w:pPr>
      <w:bookmarkStart w:id="170" w:name="_Reference_Type_Model"/>
      <w:bookmarkStart w:id="171" w:name="_Reference_Type_Model_1"/>
      <w:bookmarkStart w:id="172" w:name="_Ref477362523"/>
      <w:bookmarkStart w:id="173" w:name="_Toc478074581"/>
      <w:bookmarkEnd w:id="170"/>
      <w:bookmarkEnd w:id="171"/>
      <w:r>
        <w:t>Reference Type Model</w:t>
      </w:r>
      <w:bookmarkEnd w:id="172"/>
      <w:bookmarkEnd w:id="173"/>
    </w:p>
    <w:p w14:paraId="275AFD4D" w14:textId="0711F373" w:rsidR="008D54A4" w:rsidRDefault="008D54A4">
      <w:r>
        <w:t xml:space="preserve">In the scope of CSAF CVRF, a reference is considered an element, that holds any conferences, papers, advisories, and other resources that are related and considered related to either a surrounding part of or the entire document and to be of value to the document consumer. </w:t>
      </w:r>
    </w:p>
    <w:p w14:paraId="636A4D7B" w14:textId="5EAB0D1A" w:rsidR="008D54A4" w:rsidRDefault="008D54A4" w:rsidP="008D54A4">
      <w:r>
        <w:t xml:space="preserve">The reference SHOULD contain a compartmentalized textual discussion constrained by its Type attribute. </w:t>
      </w:r>
    </w:p>
    <w:p w14:paraId="12523C7C" w14:textId="77777777" w:rsidR="002D14C7" w:rsidRDefault="002D14C7">
      <w:pPr>
        <w:spacing w:before="0" w:after="0"/>
        <w:rPr>
          <w:rFonts w:ascii="MS Mincho" w:eastAsia="MS Mincho" w:hAnsi="MS Mincho" w:cs="MS Mincho"/>
        </w:rPr>
      </w:pPr>
      <w:r>
        <w:rPr>
          <w:rFonts w:ascii="MS Mincho" w:eastAsia="MS Mincho" w:hAnsi="MS Mincho" w:cs="MS Mincho"/>
        </w:rPr>
        <w:br w:type="page"/>
      </w:r>
    </w:p>
    <w:p w14:paraId="002B505D" w14:textId="32A580FD" w:rsidR="008D54A4" w:rsidRPr="00D37FDA" w:rsidRDefault="00863813" w:rsidP="00D37FDA">
      <w:pPr>
        <w:keepLines/>
        <w:jc w:val="both"/>
      </w:pPr>
      <w:r w:rsidRPr="00347C4B">
        <w:rPr>
          <w:rFonts w:ascii="MS Mincho" w:eastAsia="MS Mincho" w:hAnsi="MS Mincho" w:cs="MS Mincho"/>
        </w:rPr>
        <w:t>∇</w:t>
      </w:r>
      <w:r w:rsidR="003960C0" w:rsidRPr="00347C4B">
        <w:rPr>
          <w:rFonts w:ascii="MS Mincho" w:eastAsia="MS Mincho" w:hAnsi="MS Mincho" w:cs="MS Mincho"/>
        </w:rPr>
        <w:t> </w:t>
      </w:r>
      <w:r w:rsidR="008D54A4" w:rsidRPr="00D37FDA">
        <w:t xml:space="preserve">Any value for the </w:t>
      </w:r>
      <w:r w:rsidR="008D54A4" w:rsidRPr="00D37FDA">
        <w:rPr>
          <w:b/>
          <w:bCs/>
        </w:rPr>
        <w:t xml:space="preserve">Type </w:t>
      </w:r>
      <w:r w:rsidR="008D54A4" w:rsidRPr="00D37FDA">
        <w:rPr>
          <w:bCs/>
        </w:rPr>
        <w:t xml:space="preserve">attribute of any CSAF CVRF Reference element (regardless of its parent element) </w:t>
      </w:r>
      <w:r w:rsidR="008D54A4" w:rsidRPr="00D37FDA">
        <w:t xml:space="preserve">MUST be one of following </w:t>
      </w:r>
      <w:r w:rsidR="008D54A4" w:rsidRPr="00D37FDA">
        <w:rPr>
          <w:iCs/>
        </w:rPr>
        <w:t>categories</w:t>
      </w:r>
      <w:r w:rsidR="008D54A4" w:rsidRPr="00D37FDA">
        <w:t xml:space="preserve">: </w:t>
      </w:r>
    </w:p>
    <w:p w14:paraId="18B6A9BF" w14:textId="55CCB558" w:rsidR="008D54A4" w:rsidRDefault="008D54A4" w:rsidP="00D37FDA">
      <w:pPr>
        <w:pStyle w:val="SourceCode"/>
        <w:keepLines/>
        <w:wordWrap/>
      </w:pPr>
      <w:r w:rsidRPr="00D37FDA">
        <w:t>External</w:t>
      </w:r>
      <w:r w:rsidRPr="00D37FDA">
        <w:br/>
        <w:t>Self</w:t>
      </w:r>
    </w:p>
    <w:p w14:paraId="0F7F75A9" w14:textId="26F9CAF0" w:rsidR="003960C0" w:rsidRDefault="003960C0" w:rsidP="00D37FDA">
      <w:pPr>
        <w:keepLines/>
      </w:pPr>
      <w:r>
        <w:t>∆ </w:t>
      </w:r>
      <w:r w:rsidRPr="008C7017">
        <w:t>[</w:t>
      </w:r>
      <w:r w:rsidR="002D14C7">
        <w:rPr>
          <w:color w:val="FF0000"/>
        </w:rPr>
        <w:t>CSAF-2.2.7</w:t>
      </w:r>
      <w:r w:rsidRPr="008C7017">
        <w:rPr>
          <w:color w:val="FF0000"/>
        </w:rPr>
        <w:t>-1</w:t>
      </w:r>
      <w:r w:rsidRPr="008C7017">
        <w:t>]</w:t>
      </w:r>
    </w:p>
    <w:p w14:paraId="329AD370" w14:textId="77777777" w:rsidR="008D54A4" w:rsidRDefault="008D54A4" w:rsidP="008D54A4">
      <w:r>
        <w:t xml:space="preserve">A Note may also be annotated with a </w:t>
      </w:r>
      <w:r w:rsidRPr="00D82755">
        <w:rPr>
          <w:rStyle w:val="Datatype"/>
        </w:rPr>
        <w:t>Title</w:t>
      </w:r>
      <w:r>
        <w:t xml:space="preserve"> and an </w:t>
      </w:r>
      <w:r w:rsidRPr="00D82755">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78AE49BB" w14:textId="77777777" w:rsidR="008D54A4" w:rsidRPr="00C06268" w:rsidRDefault="008D54A4" w:rsidP="008D54A4">
      <w:r>
        <w:t>In the following sub sections the terms are presented in lexical order and annotated to support interoperable usage and as support for the reader.</w:t>
      </w:r>
    </w:p>
    <w:p w14:paraId="514F7961" w14:textId="68704512" w:rsidR="008D54A4" w:rsidRDefault="00CF7031" w:rsidP="008D54A4">
      <w:pPr>
        <w:pStyle w:val="Heading4"/>
      </w:pPr>
      <w:bookmarkStart w:id="174" w:name="_Toc478074582"/>
      <w:r>
        <w:t>Reference</w:t>
      </w:r>
      <w:r w:rsidR="008D54A4">
        <w:t xml:space="preserve"> Type Model — External</w:t>
      </w:r>
      <w:bookmarkEnd w:id="174"/>
    </w:p>
    <w:p w14:paraId="66C82B29" w14:textId="467EE2E3" w:rsidR="008D54A4" w:rsidRDefault="008D54A4" w:rsidP="008D54A4">
      <w:r>
        <w:t>This document is an external reference to a document or vulnerability in focus (depending on scope).</w:t>
      </w:r>
    </w:p>
    <w:p w14:paraId="4DF45A02" w14:textId="26816E33" w:rsidR="008D54A4" w:rsidRDefault="00CF7031" w:rsidP="008D54A4">
      <w:pPr>
        <w:pStyle w:val="Heading4"/>
      </w:pPr>
      <w:bookmarkStart w:id="175" w:name="_Toc478074583"/>
      <w:r>
        <w:t>Reference</w:t>
      </w:r>
      <w:r w:rsidR="008D54A4">
        <w:t xml:space="preserve"> Type Model — Self</w:t>
      </w:r>
      <w:bookmarkEnd w:id="175"/>
    </w:p>
    <w:p w14:paraId="322DDF29" w14:textId="0CD2ED38" w:rsidR="008D54A4" w:rsidRDefault="008D54A4">
      <w:r>
        <w:t xml:space="preserve">This document is </w:t>
      </w:r>
      <w:r w:rsidRPr="008D54A4">
        <w:t>a reference to this same</w:t>
      </w:r>
      <w:r>
        <w:t xml:space="preserve"> document or vulnerability (also depending on scope).</w:t>
      </w:r>
    </w:p>
    <w:p w14:paraId="7B656857" w14:textId="1274553F" w:rsidR="002E7DF1" w:rsidRDefault="002E7DF1">
      <w:pPr>
        <w:pStyle w:val="Heading3"/>
      </w:pPr>
      <w:bookmarkStart w:id="176" w:name="_Ref477325745"/>
      <w:bookmarkStart w:id="177" w:name="_Toc478074584"/>
      <w:r>
        <w:t xml:space="preserve">Status </w:t>
      </w:r>
      <w:r w:rsidR="007F733E">
        <w:t xml:space="preserve">Type </w:t>
      </w:r>
      <w:r>
        <w:t>Model</w:t>
      </w:r>
      <w:bookmarkEnd w:id="176"/>
      <w:bookmarkEnd w:id="177"/>
    </w:p>
    <w:p w14:paraId="7C60C1B2" w14:textId="6AF42E0E" w:rsidR="002E7DF1" w:rsidRPr="00347C4B" w:rsidRDefault="00863813" w:rsidP="002E7DF1">
      <w:r w:rsidRPr="0041501E">
        <w:rPr>
          <w:rFonts w:ascii="MS Mincho" w:eastAsia="MS Mincho" w:hAnsi="MS Mincho" w:cs="MS Mincho"/>
        </w:rPr>
        <w:t>∇</w:t>
      </w:r>
      <w:r w:rsidR="003960C0">
        <w:rPr>
          <w:rFonts w:ascii="MS Mincho" w:eastAsia="MS Mincho" w:hAnsi="MS Mincho" w:cs="MS Mincho"/>
        </w:rPr>
        <w:t> </w:t>
      </w:r>
      <w:r w:rsidR="002E7DF1" w:rsidRPr="00347C4B">
        <w:t xml:space="preserve">The following </w:t>
      </w:r>
      <w:r w:rsidR="002E7DF1" w:rsidRPr="00347C4B">
        <w:rPr>
          <w:b/>
          <w:bCs/>
        </w:rPr>
        <w:t xml:space="preserve">Status </w:t>
      </w:r>
      <w:r w:rsidR="002E7DF1" w:rsidRPr="00347C4B">
        <w:rPr>
          <w:iCs/>
        </w:rPr>
        <w:t>categories</w:t>
      </w:r>
      <w:r w:rsidR="002E7DF1" w:rsidRPr="00347C4B">
        <w:t xml:space="preserve"> </w:t>
      </w:r>
      <w:r w:rsidR="00611CE9" w:rsidRPr="00347C4B">
        <w:t>MUST</w:t>
      </w:r>
      <w:r w:rsidR="002E7DF1" w:rsidRPr="00347C4B">
        <w:t xml:space="preserve"> be used </w:t>
      </w:r>
      <w:r w:rsidR="00611CE9" w:rsidRPr="00347C4B">
        <w:t xml:space="preserve">to enumerate a status </w:t>
      </w:r>
      <w:r w:rsidR="00744B2F" w:rsidRPr="00D37FDA">
        <w:t>inside a</w:t>
      </w:r>
      <w:r w:rsidR="00611CE9" w:rsidRPr="00347C4B">
        <w:t xml:space="preserve"> CSAF CVRF document:</w:t>
      </w:r>
      <w:r w:rsidR="00744B2F" w:rsidRPr="00D37FDA">
        <w:t xml:space="preserve"> </w:t>
      </w:r>
    </w:p>
    <w:p w14:paraId="700D2CFB" w14:textId="0E83130A" w:rsidR="002E7DF1" w:rsidRDefault="00611CE9" w:rsidP="00D37FDA">
      <w:pPr>
        <w:pStyle w:val="SourceCode"/>
        <w:spacing w:after="120"/>
      </w:pPr>
      <w:r w:rsidRPr="00347C4B">
        <w:t>Draft</w:t>
      </w:r>
      <w:r w:rsidR="00744B2F" w:rsidRPr="00347C4B">
        <w:br/>
      </w:r>
      <w:r w:rsidRPr="00347C4B">
        <w:t>Interim</w:t>
      </w:r>
      <w:r w:rsidR="00744B2F" w:rsidRPr="00347C4B">
        <w:br/>
        <w:t>Final</w:t>
      </w:r>
    </w:p>
    <w:p w14:paraId="3497C027" w14:textId="78025F3A" w:rsidR="003960C0" w:rsidRDefault="003960C0" w:rsidP="00D37FDA">
      <w:r>
        <w:t>∆ [</w:t>
      </w:r>
      <w:r w:rsidRPr="0041501E">
        <w:rPr>
          <w:color w:val="FF0000"/>
        </w:rPr>
        <w:t>C</w:t>
      </w:r>
      <w:r w:rsidR="002D14C7">
        <w:rPr>
          <w:color w:val="FF0000"/>
        </w:rPr>
        <w:t>SAF-2.2.8</w:t>
      </w:r>
      <w:r w:rsidRPr="0041501E">
        <w:rPr>
          <w:color w:val="FF0000"/>
        </w:rPr>
        <w:t>-1</w:t>
      </w:r>
      <w:r>
        <w:t>]</w:t>
      </w:r>
    </w:p>
    <w:p w14:paraId="448390EB" w14:textId="6A88A635" w:rsidR="002E7DF1" w:rsidRDefault="002E7DF1">
      <w:pPr>
        <w:pStyle w:val="Caption"/>
      </w:pPr>
      <w:r>
        <w:t xml:space="preserve">For usage context see </w:t>
      </w:r>
      <w:hyperlink w:anchor="exampleFullDocumentTracking" w:history="1">
        <w:r w:rsidR="00744B2F">
          <w:rPr>
            <w:rStyle w:val="Hyperlink"/>
          </w:rPr>
          <w:t>example for usage of Status element inside Document Tracking element</w:t>
        </w:r>
      </w:hyperlink>
      <w:r>
        <w:t>.</w:t>
      </w:r>
    </w:p>
    <w:p w14:paraId="065B6B67" w14:textId="426AC2F3" w:rsidR="002E7DF1" w:rsidRPr="00C06268" w:rsidRDefault="002E7DF1" w:rsidP="002E7DF1">
      <w:r>
        <w:t>In the following sub sections the terms are presented in lexical order and annotated to support interoperable usage and as support for the reader.</w:t>
      </w:r>
    </w:p>
    <w:p w14:paraId="7C3414B3" w14:textId="050EA40D" w:rsidR="002E7DF1" w:rsidRDefault="002E7DF1" w:rsidP="002E7DF1">
      <w:pPr>
        <w:pStyle w:val="Heading4"/>
      </w:pPr>
      <w:bookmarkStart w:id="178" w:name="_Toc478074585"/>
      <w:r>
        <w:t xml:space="preserve">Status </w:t>
      </w:r>
      <w:r w:rsidR="007F733E">
        <w:t xml:space="preserve">Type </w:t>
      </w:r>
      <w:r>
        <w:t>Model — Draft</w:t>
      </w:r>
      <w:bookmarkEnd w:id="178"/>
    </w:p>
    <w:p w14:paraId="750AFF66" w14:textId="1AAD3213" w:rsidR="002E7DF1" w:rsidRPr="00C06268" w:rsidRDefault="002E7DF1" w:rsidP="00CD6F04">
      <w:r>
        <w:t>Pre-release, intended for issuing party’s internal use only, or possibly used externally when the party is seeking feedback or indicating its intentions regarding a specific issue</w:t>
      </w:r>
      <w:r w:rsidRPr="00C06268">
        <w:t xml:space="preserve">. </w:t>
      </w:r>
      <w:r w:rsidRPr="00E70B49">
        <w:rPr>
          <w:rFonts w:ascii="MS Mincho" w:eastAsia="MS Mincho" w:hAnsi="MS Mincho" w:cs="MS Mincho"/>
        </w:rPr>
        <w:t> </w:t>
      </w:r>
    </w:p>
    <w:p w14:paraId="41F4ED4E" w14:textId="0CDEACD4" w:rsidR="002E7DF1" w:rsidRDefault="002E7DF1" w:rsidP="002E7DF1">
      <w:pPr>
        <w:pStyle w:val="Heading4"/>
      </w:pPr>
      <w:bookmarkStart w:id="179" w:name="_Toc478074586"/>
      <w:r>
        <w:t xml:space="preserve">Status </w:t>
      </w:r>
      <w:r w:rsidR="007F733E">
        <w:t xml:space="preserve">Type </w:t>
      </w:r>
      <w:r>
        <w:t>Model — Final</w:t>
      </w:r>
      <w:bookmarkEnd w:id="179"/>
    </w:p>
    <w:p w14:paraId="6C40AFE9" w14:textId="425D99FF" w:rsidR="002E7DF1" w:rsidRPr="00C06268" w:rsidRDefault="00611CE9" w:rsidP="00611CE9">
      <w:r>
        <w:t>The issuing party asserts the content is unlikely to change</w:t>
      </w:r>
      <w:r w:rsidR="002E7DF1" w:rsidRPr="00C06268">
        <w:t xml:space="preserve">. </w:t>
      </w:r>
      <w:r w:rsidR="002E7DF1" w:rsidRPr="00E70B49">
        <w:rPr>
          <w:rFonts w:ascii="MS Mincho" w:eastAsia="MS Mincho" w:hAnsi="MS Mincho" w:cs="MS Mincho"/>
        </w:rPr>
        <w:t> </w:t>
      </w:r>
    </w:p>
    <w:p w14:paraId="08A9710A" w14:textId="6B07737E" w:rsidR="002E7DF1" w:rsidRDefault="002E7DF1" w:rsidP="002E7DF1">
      <w:pPr>
        <w:pStyle w:val="Heading4"/>
      </w:pPr>
      <w:bookmarkStart w:id="180" w:name="_Toc478074587"/>
      <w:r>
        <w:t xml:space="preserve">Status </w:t>
      </w:r>
      <w:r w:rsidR="007F733E">
        <w:t xml:space="preserve">Type </w:t>
      </w:r>
      <w:r>
        <w:t>Model — Interim</w:t>
      </w:r>
      <w:bookmarkEnd w:id="180"/>
    </w:p>
    <w:p w14:paraId="60430E99" w14:textId="2354D7C8" w:rsidR="004E51D7" w:rsidRPr="00D37FDA" w:rsidRDefault="007D51E0" w:rsidP="00D37FDA">
      <w:r w:rsidRPr="007D51E0">
        <w:t>The issuing party asserts the content is unlikely to change. “Final” status is an indication only, and does not preclude updates.</w:t>
      </w:r>
    </w:p>
    <w:p w14:paraId="497FED07" w14:textId="01E58A82" w:rsidR="00A647B7" w:rsidRDefault="00A647B7" w:rsidP="00D37FDA">
      <w:pPr>
        <w:pStyle w:val="Heading3"/>
      </w:pPr>
      <w:bookmarkStart w:id="181" w:name="_Ref477296801"/>
      <w:bookmarkStart w:id="182" w:name="_Ref477326135"/>
      <w:bookmarkStart w:id="183" w:name="_Toc478074588"/>
      <w:r>
        <w:t>Version</w:t>
      </w:r>
      <w:bookmarkEnd w:id="181"/>
      <w:r w:rsidR="00EA7D8B">
        <w:t xml:space="preserve"> </w:t>
      </w:r>
      <w:r w:rsidR="007F733E">
        <w:t xml:space="preserve">Type </w:t>
      </w:r>
      <w:r w:rsidR="00EA7D8B">
        <w:t>Model</w:t>
      </w:r>
      <w:bookmarkEnd w:id="182"/>
      <w:bookmarkEnd w:id="183"/>
    </w:p>
    <w:p w14:paraId="5B3EF964" w14:textId="77777777" w:rsidR="00A647B7" w:rsidRDefault="00A647B7" w:rsidP="00A647B7">
      <w:r>
        <w:t xml:space="preserve">In CSAF CVRF versioning is represented with a </w:t>
      </w:r>
      <w:r w:rsidRPr="002E73CD">
        <w:t xml:space="preserve">simple </w:t>
      </w:r>
      <w:r>
        <w:t xml:space="preserve">hierarchical </w:t>
      </w:r>
      <w:r w:rsidRPr="002E73CD">
        <w:t>counter</w:t>
      </w:r>
      <w:r>
        <w:t xml:space="preserve"> model</w:t>
      </w:r>
      <w:r w:rsidRPr="002E73CD">
        <w:t>. This is a numeric tokenized field of the format “</w:t>
      </w:r>
      <w:r w:rsidRPr="00EA7FC1">
        <w:rPr>
          <w:rStyle w:val="CODEtemp"/>
        </w:rPr>
        <w:t>nn</w:t>
      </w:r>
      <w:r w:rsidRPr="002E73CD">
        <w:t>” – “</w:t>
      </w:r>
      <w:r w:rsidRPr="00EA7FC1">
        <w:rPr>
          <w:rStyle w:val="CODEtemp"/>
        </w:rPr>
        <w:t>nn.nn.nn.nn</w:t>
      </w:r>
      <w:r w:rsidRPr="002E73CD">
        <w:t xml:space="preserve">”. </w:t>
      </w:r>
    </w:p>
    <w:p w14:paraId="0751A050" w14:textId="0BC2322B" w:rsidR="00A647B7" w:rsidRDefault="00A647B7" w:rsidP="00A647B7">
      <w:r>
        <w:t>To label change, i</w:t>
      </w:r>
      <w:r w:rsidRPr="002E73CD">
        <w:t xml:space="preserve">t may be incremented in either major </w:t>
      </w:r>
      <w:r>
        <w:t xml:space="preserve">(first field i.e. left-most component) </w:t>
      </w:r>
      <w:r w:rsidRPr="002E73CD">
        <w:t xml:space="preserve">or minor </w:t>
      </w:r>
      <w:r>
        <w:t xml:space="preserve">(second field i.e. second-to-left component) </w:t>
      </w:r>
      <w:r w:rsidRPr="002E73CD">
        <w:t xml:space="preserve">notation to denote clearly the evolution of the content of the document. </w:t>
      </w:r>
      <w:r>
        <w:t>The third and fourth number slot is conventionally interpreted as patch version and build number, i.e. with ever decreasing relevance for external interfaces.</w:t>
      </w:r>
    </w:p>
    <w:p w14:paraId="796EC784" w14:textId="03CE43BC" w:rsidR="00A647B7" w:rsidRDefault="00863813" w:rsidP="00A647B7">
      <w:r w:rsidRPr="00586609">
        <w:rPr>
          <w:rFonts w:ascii="MS Mincho" w:eastAsia="MS Mincho" w:hAnsi="MS Mincho" w:cs="MS Mincho"/>
        </w:rPr>
        <w:t>∇</w:t>
      </w:r>
      <w:r w:rsidR="003960C0" w:rsidRPr="00D37FDA">
        <w:rPr>
          <w:rFonts w:eastAsia="MS Mincho"/>
        </w:rPr>
        <w:t> </w:t>
      </w:r>
      <w:r w:rsidR="00A647B7" w:rsidRPr="00347C4B">
        <w:t>Issuing parties MUST ensure that this field is incremented appropriately, even for the least editorial or grammatical changes.</w:t>
      </w:r>
      <w:r w:rsidR="00A647B7" w:rsidRPr="002E73CD">
        <w:t xml:space="preserve"> </w:t>
      </w:r>
      <w:r w:rsidR="003960C0">
        <w:t>∆ </w:t>
      </w:r>
      <w:r w:rsidR="004E51D7">
        <w:t>[</w:t>
      </w:r>
      <w:r w:rsidR="00823B05">
        <w:rPr>
          <w:color w:val="FF0000"/>
        </w:rPr>
        <w:t>CSAF-2.2.</w:t>
      </w:r>
      <w:r w:rsidR="002D14C7">
        <w:rPr>
          <w:color w:val="FF0000"/>
        </w:rPr>
        <w:t>9</w:t>
      </w:r>
      <w:r w:rsidR="004E51D7" w:rsidRPr="00D37FDA">
        <w:rPr>
          <w:color w:val="FF0000"/>
        </w:rPr>
        <w:t>-1</w:t>
      </w:r>
      <w:r w:rsidR="004E51D7">
        <w:t>]</w:t>
      </w:r>
    </w:p>
    <w:p w14:paraId="585822C8" w14:textId="02E3BBA5" w:rsidR="00A647B7" w:rsidRPr="00347C4B" w:rsidRDefault="003960C0" w:rsidP="00A647B7">
      <w:pPr>
        <w:rPr>
          <w:rStyle w:val="CODEtemp"/>
        </w:rPr>
      </w:pPr>
      <w:r w:rsidRPr="0041501E">
        <w:rPr>
          <w:rFonts w:ascii="MS Mincho" w:eastAsia="MS Mincho" w:hAnsi="MS Mincho" w:cs="MS Mincho"/>
        </w:rPr>
        <w:t>∇</w:t>
      </w:r>
      <w:r>
        <w:rPr>
          <w:rFonts w:ascii="MS Mincho" w:eastAsia="MS Mincho" w:hAnsi="MS Mincho" w:cs="MS Mincho"/>
        </w:rPr>
        <w:t> </w:t>
      </w:r>
      <w:r w:rsidR="00A647B7" w:rsidRPr="00D37FDA">
        <w:t xml:space="preserve">The value </w:t>
      </w:r>
      <w:r w:rsidR="00A647B7" w:rsidRPr="00347C4B">
        <w:t>MUST be a completely matched by the following regular expression:</w:t>
      </w:r>
      <w:r w:rsidR="004E51D7" w:rsidRPr="00347C4B">
        <w:t xml:space="preserve"> </w:t>
      </w:r>
    </w:p>
    <w:p w14:paraId="483B2753" w14:textId="767C9D8A" w:rsidR="00A647B7" w:rsidRDefault="00A647B7" w:rsidP="00A647B7">
      <w:pPr>
        <w:pStyle w:val="SourceCode"/>
      </w:pPr>
      <w:r w:rsidRPr="00347C4B">
        <w:t>(0|[1-9][0-9]*)(\.(0|[1-9][0-9]*)){0,3}</w:t>
      </w:r>
    </w:p>
    <w:p w14:paraId="75A26508" w14:textId="4B1140E7" w:rsidR="003960C0" w:rsidRDefault="003960C0" w:rsidP="00D37FDA">
      <w:r>
        <w:t>∆ [</w:t>
      </w:r>
      <w:r w:rsidR="002D14C7">
        <w:rPr>
          <w:color w:val="FF0000"/>
        </w:rPr>
        <w:t>CSAF-2.2.9</w:t>
      </w:r>
      <w:r w:rsidRPr="0041501E">
        <w:rPr>
          <w:color w:val="FF0000"/>
        </w:rPr>
        <w:t>-2</w:t>
      </w:r>
      <w:r w:rsidRPr="00755ABD">
        <w:t>]</w:t>
      </w:r>
    </w:p>
    <w:p w14:paraId="41654060" w14:textId="6383EDB7" w:rsidR="00A647B7" w:rsidRDefault="006E0754" w:rsidP="00D37FDA">
      <w:pPr>
        <w:pStyle w:val="Caption"/>
      </w:pPr>
      <w:r>
        <w:t xml:space="preserve">Examples can be found in section </w:t>
      </w:r>
      <w:r>
        <w:fldChar w:fldCharType="begin"/>
      </w:r>
      <w:r>
        <w:instrText xml:space="preserve"> REF _Ref477296388 \w \h </w:instrText>
      </w:r>
      <w:r>
        <w:fldChar w:fldCharType="separate"/>
      </w:r>
      <w:r w:rsidR="00790A96">
        <w:t>4.5.3</w:t>
      </w:r>
      <w:r>
        <w:fldChar w:fldCharType="end"/>
      </w:r>
      <w:r>
        <w:t xml:space="preserve"> </w:t>
      </w:r>
      <w:r>
        <w:fldChar w:fldCharType="begin"/>
      </w:r>
      <w:r>
        <w:instrText xml:space="preserve"> REF _Ref477296300 \h </w:instrText>
      </w:r>
      <w:r>
        <w:fldChar w:fldCharType="separate"/>
      </w:r>
      <w:r w:rsidR="00790A96">
        <w:t>Document Tracking – Version</w:t>
      </w:r>
      <w:r>
        <w:fldChar w:fldCharType="end"/>
      </w:r>
      <w:r>
        <w:t>.</w:t>
      </w:r>
    </w:p>
    <w:p w14:paraId="5FD7F75A" w14:textId="455569BE" w:rsidR="00C91C69" w:rsidRDefault="00C91C69" w:rsidP="00D37FDA">
      <w:pPr>
        <w:pStyle w:val="Heading3"/>
      </w:pPr>
      <w:bookmarkStart w:id="184" w:name="_Vulnerability_CVE_Type"/>
      <w:bookmarkStart w:id="185" w:name="_Ref477901573"/>
      <w:bookmarkStart w:id="186" w:name="_Toc478074589"/>
      <w:bookmarkEnd w:id="184"/>
      <w:r>
        <w:t>Vulnerability CVE Type Model</w:t>
      </w:r>
      <w:bookmarkEnd w:id="185"/>
      <w:bookmarkEnd w:id="186"/>
    </w:p>
    <w:p w14:paraId="457AAB1E" w14:textId="6AD54245" w:rsidR="00151B41" w:rsidRDefault="00151B41" w:rsidP="00D37FDA">
      <w:r>
        <w:t xml:space="preserve">Vulnerability measures given as defined in the </w:t>
      </w:r>
      <w:r w:rsidR="0063727F" w:rsidRPr="00DF5575">
        <w:t xml:space="preserve">MITRE standard Common Vulnerabilities and Exposures (CVE) </w:t>
      </w:r>
      <w:r>
        <w:t xml:space="preserve">model </w:t>
      </w:r>
      <w:r w:rsidR="0063727F">
        <w:t xml:space="preserve">and </w:t>
      </w:r>
      <w:r>
        <w:t xml:space="preserve">are expected to be in a specific form to enhance interoperability. </w:t>
      </w:r>
    </w:p>
    <w:p w14:paraId="436167AA" w14:textId="236D1D79" w:rsidR="00151B41" w:rsidRPr="00347C4B" w:rsidRDefault="00151B41" w:rsidP="00151B41">
      <w:pPr>
        <w:rPr>
          <w:rStyle w:val="CODEtemp"/>
        </w:rPr>
      </w:pPr>
      <w:r w:rsidRPr="00586609">
        <w:rPr>
          <w:rFonts w:ascii="MS Mincho" w:eastAsia="MS Mincho" w:hAnsi="MS Mincho" w:cs="MS Mincho"/>
        </w:rPr>
        <w:t>∇</w:t>
      </w:r>
      <w:r w:rsidRPr="00D37FDA">
        <w:rPr>
          <w:rFonts w:eastAsia="MS Mincho"/>
        </w:rPr>
        <w:t> </w:t>
      </w:r>
      <w:r w:rsidRPr="00350717">
        <w:t xml:space="preserve">The </w:t>
      </w:r>
      <w:r w:rsidRPr="00D37FDA">
        <w:rPr>
          <w:rStyle w:val="Datatype"/>
        </w:rPr>
        <w:t>CVE</w:t>
      </w:r>
      <w:r>
        <w:t xml:space="preserve"> </w:t>
      </w:r>
      <w:r w:rsidRPr="00350717">
        <w:t xml:space="preserve">value </w:t>
      </w:r>
      <w:r w:rsidRPr="00347C4B">
        <w:t xml:space="preserve">MUST be completely matched by the following regular expression: </w:t>
      </w:r>
    </w:p>
    <w:p w14:paraId="124337FC" w14:textId="45288367" w:rsidR="00C91C69" w:rsidRDefault="00C91C69" w:rsidP="00D37FDA">
      <w:pPr>
        <w:pStyle w:val="SourceCode"/>
        <w:spacing w:after="120"/>
      </w:pPr>
      <w:r w:rsidRPr="00C91C69">
        <w:t>CVE-[0-9\-]+</w:t>
      </w:r>
    </w:p>
    <w:p w14:paraId="5D05F9A9" w14:textId="2F7B2CA9" w:rsidR="00151B41" w:rsidRDefault="00151B41" w:rsidP="00151B41">
      <w:r>
        <w:t>∆ [</w:t>
      </w:r>
      <w:r>
        <w:rPr>
          <w:color w:val="FF0000"/>
        </w:rPr>
        <w:t>CSAF-2.2.10</w:t>
      </w:r>
      <w:r w:rsidRPr="0041501E">
        <w:rPr>
          <w:color w:val="FF0000"/>
        </w:rPr>
        <w:t>-</w:t>
      </w:r>
      <w:r>
        <w:rPr>
          <w:color w:val="FF0000"/>
        </w:rPr>
        <w:t>1</w:t>
      </w:r>
      <w:r w:rsidRPr="00755ABD">
        <w:t>]</w:t>
      </w:r>
    </w:p>
    <w:p w14:paraId="2CDDBCF1" w14:textId="117C801E" w:rsidR="00151B41" w:rsidRDefault="00151B41" w:rsidP="00D37FDA">
      <w:pPr>
        <w:pStyle w:val="None-normativeCommentHeading"/>
      </w:pPr>
      <w:r>
        <w:t>Non-normative comment:</w:t>
      </w:r>
    </w:p>
    <w:p w14:paraId="1371AC51" w14:textId="61D67BB7" w:rsidR="00151B41" w:rsidRDefault="00151B41" w:rsidP="00D37FDA">
      <w:pPr>
        <w:pStyle w:val="Non-normativeComment"/>
      </w:pPr>
      <w:r w:rsidRPr="00F32D93">
        <w:t xml:space="preserve">The </w:t>
      </w:r>
      <w:r w:rsidRPr="00DF5575">
        <w:t xml:space="preserve">MITRE standard </w:t>
      </w:r>
      <w:r>
        <w:t>CVE</w:t>
      </w:r>
      <w:r w:rsidRPr="00DF5575">
        <w:t xml:space="preserve"> track</w:t>
      </w:r>
      <w:r>
        <w:t>ing number</w:t>
      </w:r>
      <w:r w:rsidRPr="00DF5575">
        <w:t xml:space="preserve"> for vulnerability naming provides improved tracking of vulnerabilities over time across different reporting sources. </w:t>
      </w:r>
      <w:r>
        <w:t>For m</w:t>
      </w:r>
      <w:r w:rsidRPr="00DF5575">
        <w:t xml:space="preserve">ore information about CVE </w:t>
      </w:r>
      <w:r w:rsidR="00407058">
        <w:t>cf. [</w:t>
      </w:r>
      <w:hyperlink w:anchor="refCVE" w:history="1">
        <w:r w:rsidR="00407058" w:rsidRPr="00407058">
          <w:rPr>
            <w:rStyle w:val="Hyperlink"/>
          </w:rPr>
          <w:t>CVE</w:t>
        </w:r>
      </w:hyperlink>
      <w:r w:rsidR="00407058">
        <w:t>]</w:t>
      </w:r>
    </w:p>
    <w:p w14:paraId="200F119F" w14:textId="5FFD2C5E" w:rsidR="00C944C3" w:rsidRDefault="00C944C3" w:rsidP="00D37FDA">
      <w:pPr>
        <w:pStyle w:val="Heading3"/>
      </w:pPr>
      <w:bookmarkStart w:id="187" w:name="_Vulnerability_CVSS_Version"/>
      <w:bookmarkStart w:id="188" w:name="_Vulnerability_CVSS_Version_2"/>
      <w:bookmarkStart w:id="189" w:name="_Ref477902119"/>
      <w:bookmarkStart w:id="190" w:name="_Toc478074590"/>
      <w:bookmarkEnd w:id="187"/>
      <w:bookmarkEnd w:id="188"/>
      <w:r>
        <w:t>Vulnerability CVSS Version 2 Type Model</w:t>
      </w:r>
      <w:bookmarkEnd w:id="189"/>
      <w:bookmarkEnd w:id="190"/>
    </w:p>
    <w:p w14:paraId="728434A6" w14:textId="2BACAAA3" w:rsidR="00657CEA" w:rsidRDefault="00657CEA" w:rsidP="00657CEA">
      <w:r>
        <w:t>The calculations of the numerical CVSS version 2 scores are out of scope for this document. Constraints on the possible values are mapped as follows:</w:t>
      </w:r>
    </w:p>
    <w:p w14:paraId="55E6E9FC" w14:textId="0A4C4B45" w:rsidR="00657CEA" w:rsidRDefault="00657CEA" w:rsidP="00657CEA">
      <w:r w:rsidRPr="00586609">
        <w:rPr>
          <w:rFonts w:ascii="MS Mincho" w:eastAsia="MS Mincho" w:hAnsi="MS Mincho" w:cs="MS Mincho"/>
        </w:rPr>
        <w:t>∇</w:t>
      </w:r>
      <w:r w:rsidRPr="00D37FDA">
        <w:rPr>
          <w:rFonts w:eastAsia="MS Mincho"/>
        </w:rPr>
        <w:t> </w:t>
      </w:r>
      <w:r>
        <w:t xml:space="preserve">The </w:t>
      </w:r>
      <w:r w:rsidRPr="00D37FDA">
        <w:rPr>
          <w:rStyle w:val="Datatype"/>
        </w:rPr>
        <w:t>BaseScoreV2</w:t>
      </w:r>
      <w:r>
        <w:t xml:space="preserve">, </w:t>
      </w:r>
      <w:r w:rsidRPr="00D37FDA">
        <w:rPr>
          <w:rStyle w:val="Datatype"/>
        </w:rPr>
        <w:t>TemporalScoreV2</w:t>
      </w:r>
      <w:r>
        <w:t xml:space="preserve">, and </w:t>
      </w:r>
      <w:r w:rsidRPr="00D37FDA">
        <w:rPr>
          <w:rStyle w:val="Datatype"/>
        </w:rPr>
        <w:t>EnvironmentalScoreV2</w:t>
      </w:r>
      <w:r>
        <w:t xml:space="preserve"> values MUST be single decimal values in the interval </w:t>
      </w:r>
      <w:r w:rsidRPr="00D37FDA">
        <w:rPr>
          <w:rStyle w:val="Datatype"/>
        </w:rPr>
        <w:t>[0.0, 10.0]</w:t>
      </w:r>
      <w:r>
        <w:t xml:space="preserve"> as enforced by the external CVSSv2 schema and thus must be elements of the following finite ordered set with </w:t>
      </w:r>
      <w:r w:rsidRPr="00D37FDA">
        <w:rPr>
          <w:rStyle w:val="Datatype"/>
        </w:rPr>
        <w:t>101</w:t>
      </w:r>
      <w:r>
        <w:t xml:space="preserve"> elements:</w:t>
      </w:r>
    </w:p>
    <w:p w14:paraId="052C51AC" w14:textId="14384A9F" w:rsidR="00657CEA" w:rsidRDefault="00657CEA" w:rsidP="00D37FDA">
      <w:pPr>
        <w:pStyle w:val="SourceCode"/>
        <w:spacing w:after="120"/>
      </w:pPr>
      <w:r>
        <w:t>{0.0, 0.1, 0.2, 0.3, 0.4, 0.5, 0.6, 0.7, 0.9, 1.0, ... 9.9, 10.0}</w:t>
      </w:r>
    </w:p>
    <w:p w14:paraId="4E9373E0" w14:textId="3DF9F762" w:rsidR="00657CEA" w:rsidRDefault="00657CEA">
      <w:r>
        <w:t>∆ [</w:t>
      </w:r>
      <w:r>
        <w:rPr>
          <w:color w:val="FF0000"/>
        </w:rPr>
        <w:t>CSAF-2.2.11</w:t>
      </w:r>
      <w:r w:rsidRPr="0041501E">
        <w:rPr>
          <w:color w:val="FF0000"/>
        </w:rPr>
        <w:t>-</w:t>
      </w:r>
      <w:r>
        <w:rPr>
          <w:color w:val="FF0000"/>
        </w:rPr>
        <w:t>1</w:t>
      </w:r>
      <w:r w:rsidRPr="00755ABD">
        <w:t>]</w:t>
      </w:r>
    </w:p>
    <w:p w14:paraId="54E4A94F" w14:textId="6B4232CE" w:rsidR="00657CEA" w:rsidRDefault="00657CEA" w:rsidP="00657CEA">
      <w:r>
        <w:t xml:space="preserve">The </w:t>
      </w:r>
      <w:r w:rsidRPr="00F87487">
        <w:rPr>
          <w:rStyle w:val="Datatype"/>
        </w:rPr>
        <w:t>cvssVectorV</w:t>
      </w:r>
      <w:r>
        <w:rPr>
          <w:rStyle w:val="Datatype"/>
        </w:rPr>
        <w:t>2</w:t>
      </w:r>
      <w:r w:rsidRPr="00350717">
        <w:t xml:space="preserve"> </w:t>
      </w:r>
      <w:r>
        <w:t>value is a string which can be shorter than the version 3 counterpart (only up to 76 characters). This string encapsulates all input for CVSS score calculation and SHOULD be a valid CVSS vector. Note: This score offers no version prefix in CVSS v2.</w:t>
      </w:r>
    </w:p>
    <w:p w14:paraId="3FA1212D" w14:textId="5CAEC7A7" w:rsidR="00657CEA" w:rsidRPr="00347C4B" w:rsidRDefault="00657CEA" w:rsidP="00657CEA">
      <w:pPr>
        <w:rPr>
          <w:rStyle w:val="CODEtemp"/>
        </w:rPr>
      </w:pPr>
      <w:r w:rsidRPr="00586609">
        <w:rPr>
          <w:rFonts w:ascii="MS Mincho" w:eastAsia="MS Mincho" w:hAnsi="MS Mincho" w:cs="MS Mincho"/>
        </w:rPr>
        <w:t>∇</w:t>
      </w:r>
      <w:r w:rsidRPr="00D37FDA">
        <w:rPr>
          <w:rFonts w:eastAsia="MS Mincho"/>
        </w:rPr>
        <w:t> </w:t>
      </w:r>
      <w:r w:rsidRPr="00350717">
        <w:t xml:space="preserve">The </w:t>
      </w:r>
      <w:r w:rsidRPr="00F87487">
        <w:rPr>
          <w:rStyle w:val="Datatype"/>
        </w:rPr>
        <w:t>cvssVectorV</w:t>
      </w:r>
      <w:r>
        <w:rPr>
          <w:rStyle w:val="Datatype"/>
        </w:rPr>
        <w:t>2</w:t>
      </w:r>
      <w:r w:rsidRPr="00350717">
        <w:t xml:space="preserve"> value </w:t>
      </w:r>
      <w:r w:rsidRPr="00347C4B">
        <w:t xml:space="preserve">MUST </w:t>
      </w:r>
      <w:r>
        <w:t>abide to the following length constraint</w:t>
      </w:r>
      <w:r w:rsidRPr="00347C4B">
        <w:t xml:space="preserve">: </w:t>
      </w:r>
    </w:p>
    <w:p w14:paraId="23828B39" w14:textId="6E42A513" w:rsidR="00657CEA" w:rsidRDefault="00657CEA" w:rsidP="00D37FDA">
      <w:pPr>
        <w:pStyle w:val="SourceCode"/>
        <w:spacing w:after="120"/>
      </w:pPr>
      <w:r w:rsidRPr="00350717">
        <w:t>length</w:t>
      </w:r>
      <w:r>
        <w:rPr>
          <w:rStyle w:val="Datatype"/>
        </w:rPr>
        <w:t xml:space="preserve"> &lt; 77 characters</w:t>
      </w:r>
    </w:p>
    <w:p w14:paraId="13004BB6" w14:textId="74C5C2FE" w:rsidR="00C944C3" w:rsidRDefault="00657CEA" w:rsidP="00D37FDA">
      <w:r>
        <w:t>∆ [</w:t>
      </w:r>
      <w:r>
        <w:rPr>
          <w:color w:val="FF0000"/>
        </w:rPr>
        <w:t>CSAF-2.2.11</w:t>
      </w:r>
      <w:r w:rsidRPr="0041501E">
        <w:rPr>
          <w:color w:val="FF0000"/>
        </w:rPr>
        <w:t>-</w:t>
      </w:r>
      <w:r>
        <w:rPr>
          <w:color w:val="FF0000"/>
        </w:rPr>
        <w:t>2</w:t>
      </w:r>
      <w:r w:rsidRPr="00755ABD">
        <w:t>]</w:t>
      </w:r>
    </w:p>
    <w:p w14:paraId="112C2145" w14:textId="77777777" w:rsidR="006A7CE5" w:rsidRDefault="006A7CE5" w:rsidP="00D37FDA">
      <w:r>
        <w:t>The specific</w:t>
      </w:r>
      <w:r w:rsidRPr="00391829">
        <w:t xml:space="preserve"> notation </w:t>
      </w:r>
      <w:r>
        <w:t>is expected to</w:t>
      </w:r>
      <w:r w:rsidRPr="00391829">
        <w:t xml:space="preserve"> follow the guidelines set forth in the CVSS v2 documentation at</w:t>
      </w:r>
      <w:r>
        <w:t xml:space="preserve"> [</w:t>
      </w:r>
      <w:hyperlink w:anchor="refCVSS2" w:history="1">
        <w:r>
          <w:rPr>
            <w:rStyle w:val="Hyperlink"/>
          </w:rPr>
          <w:t>CVSS2</w:t>
        </w:r>
      </w:hyperlink>
      <w:r>
        <w:t>] (cf. section 2.4 “</w:t>
      </w:r>
      <w:r w:rsidRPr="007904C3">
        <w:t>Base, Temporal, Environmental Vectors</w:t>
      </w:r>
      <w:r>
        <w:t xml:space="preserve">” there). </w:t>
      </w:r>
    </w:p>
    <w:p w14:paraId="433934AE" w14:textId="758A57C4" w:rsidR="006A7CE5" w:rsidRPr="00D37FDA" w:rsidRDefault="006A7CE5" w:rsidP="00D37FDA">
      <w:pPr>
        <w:rPr>
          <w:rStyle w:val="Datatype"/>
          <w:rFonts w:ascii="Arial" w:hAnsi="Arial"/>
        </w:rPr>
      </w:pPr>
      <w:r>
        <w:t>Note the 76-</w:t>
      </w:r>
      <w:r w:rsidRPr="00391829">
        <w:t>character limitation</w:t>
      </w:r>
      <w:r w:rsidRPr="006A7CE5">
        <w:t xml:space="preserve"> </w:t>
      </w:r>
      <w:r>
        <w:t>in CSAF CVRF</w:t>
      </w:r>
      <w:r w:rsidRPr="006A7CE5">
        <w:t>.</w:t>
      </w:r>
    </w:p>
    <w:p w14:paraId="32DF9A61" w14:textId="77777777" w:rsidR="00F87487" w:rsidRDefault="00F87487" w:rsidP="00F87487">
      <w:pPr>
        <w:pStyle w:val="None-normativeCommentHeading"/>
      </w:pPr>
      <w:r>
        <w:t>Non-normative comment:</w:t>
      </w:r>
    </w:p>
    <w:p w14:paraId="7CB51579" w14:textId="4CFBD922" w:rsidR="00C944C3" w:rsidRDefault="00F87487" w:rsidP="00D37FDA">
      <w:pPr>
        <w:pStyle w:val="Non-normativeComment"/>
      </w:pPr>
      <w:r w:rsidRPr="00F32D93">
        <w:t xml:space="preserve">The </w:t>
      </w:r>
      <w:r>
        <w:t>Common Vulnerability Scoring System version 2</w:t>
      </w:r>
      <w:r w:rsidRPr="00DF5575">
        <w:t xml:space="preserve"> </w:t>
      </w:r>
      <w:r>
        <w:t>(CVSSv2)</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2</w:t>
      </w:r>
      <w:r w:rsidRPr="00DF5575">
        <w:t xml:space="preserve"> </w:t>
      </w:r>
      <w:r>
        <w:t>cf. [</w:t>
      </w:r>
      <w:hyperlink w:anchor="refCVSS2" w:history="1">
        <w:r w:rsidRPr="00F87487">
          <w:rPr>
            <w:rStyle w:val="Hyperlink"/>
          </w:rPr>
          <w:t>CVSS2</w:t>
        </w:r>
      </w:hyperlink>
      <w:r>
        <w:t>]</w:t>
      </w:r>
    </w:p>
    <w:p w14:paraId="45BA239F" w14:textId="0825692E" w:rsidR="00C944C3" w:rsidRDefault="00C944C3" w:rsidP="00C944C3">
      <w:pPr>
        <w:pStyle w:val="Heading3"/>
      </w:pPr>
      <w:bookmarkStart w:id="191" w:name="_Vulnerability_CVSS_Version_1"/>
      <w:bookmarkStart w:id="192" w:name="_Ref477954214"/>
      <w:bookmarkStart w:id="193" w:name="_Toc478074591"/>
      <w:bookmarkEnd w:id="191"/>
      <w:r>
        <w:t>Vulnerability CVSS Version 3 Type Model</w:t>
      </w:r>
      <w:bookmarkEnd w:id="192"/>
      <w:bookmarkEnd w:id="193"/>
    </w:p>
    <w:p w14:paraId="14E54C34" w14:textId="6484A308" w:rsidR="00657CEA" w:rsidRDefault="00657CEA" w:rsidP="00657CEA">
      <w:r>
        <w:t>The calculations of the numerical CVSS version 3 scores are out of scope for this document. Constraints on the possible values are mapped as follows:</w:t>
      </w:r>
    </w:p>
    <w:p w14:paraId="3BA9125A" w14:textId="67DA015A" w:rsidR="00657CEA" w:rsidRDefault="00657CEA" w:rsidP="00657CEA">
      <w:r w:rsidRPr="00586609">
        <w:rPr>
          <w:rFonts w:ascii="MS Mincho" w:eastAsia="MS Mincho" w:hAnsi="MS Mincho" w:cs="MS Mincho"/>
        </w:rPr>
        <w:t>∇</w:t>
      </w:r>
      <w:r w:rsidRPr="00D37FDA">
        <w:rPr>
          <w:rFonts w:eastAsia="MS Mincho"/>
        </w:rPr>
        <w:t> </w:t>
      </w:r>
      <w:r>
        <w:t xml:space="preserve">The </w:t>
      </w:r>
      <w:r w:rsidRPr="00350717">
        <w:rPr>
          <w:rStyle w:val="Datatype"/>
        </w:rPr>
        <w:t>BaseScoreV</w:t>
      </w:r>
      <w:r>
        <w:rPr>
          <w:rStyle w:val="Datatype"/>
        </w:rPr>
        <w:t>3</w:t>
      </w:r>
      <w:r>
        <w:t xml:space="preserve">, </w:t>
      </w:r>
      <w:r w:rsidRPr="00350717">
        <w:rPr>
          <w:rStyle w:val="Datatype"/>
        </w:rPr>
        <w:t>TemporalScoreV</w:t>
      </w:r>
      <w:r>
        <w:rPr>
          <w:rStyle w:val="Datatype"/>
        </w:rPr>
        <w:t>3</w:t>
      </w:r>
      <w:r>
        <w:t xml:space="preserve">, and </w:t>
      </w:r>
      <w:r w:rsidRPr="00350717">
        <w:rPr>
          <w:rStyle w:val="Datatype"/>
        </w:rPr>
        <w:t>EnvironmentalScoreV</w:t>
      </w:r>
      <w:r>
        <w:rPr>
          <w:rStyle w:val="Datatype"/>
        </w:rPr>
        <w:t>3</w:t>
      </w:r>
      <w:r>
        <w:t xml:space="preserve"> values MUST be single decimal values in the interval </w:t>
      </w:r>
      <w:r w:rsidRPr="00350717">
        <w:rPr>
          <w:rStyle w:val="Datatype"/>
        </w:rPr>
        <w:t>[0.0, 10.0]</w:t>
      </w:r>
      <w:r>
        <w:t xml:space="preserve"> as enforced by the external CVSSv3 schema and thus must be elements of the following finite ordered set with </w:t>
      </w:r>
      <w:r w:rsidRPr="00350717">
        <w:rPr>
          <w:rStyle w:val="Datatype"/>
        </w:rPr>
        <w:t>101</w:t>
      </w:r>
      <w:r>
        <w:t xml:space="preserve"> elements:</w:t>
      </w:r>
    </w:p>
    <w:p w14:paraId="6031C7A8" w14:textId="77777777" w:rsidR="00657CEA" w:rsidRDefault="00657CEA" w:rsidP="00D37FDA">
      <w:pPr>
        <w:pStyle w:val="SourceCode"/>
        <w:spacing w:after="120"/>
      </w:pPr>
      <w:r>
        <w:t>{0.0, 0.1, 0.2, 0.3, 0.4, 0.5, 0.6, 0.7, 0.9, 1.0, ... 9.9, 10.0}</w:t>
      </w:r>
    </w:p>
    <w:p w14:paraId="70C56460" w14:textId="5612A929" w:rsidR="00657CEA" w:rsidRDefault="00657CEA" w:rsidP="00657CEA">
      <w:r>
        <w:t>∆ [</w:t>
      </w:r>
      <w:r w:rsidR="002370AF">
        <w:rPr>
          <w:color w:val="FF0000"/>
        </w:rPr>
        <w:t>CSAF-2.2</w:t>
      </w:r>
      <w:r>
        <w:rPr>
          <w:color w:val="FF0000"/>
        </w:rPr>
        <w:t>.</w:t>
      </w:r>
      <w:r w:rsidR="002370AF">
        <w:rPr>
          <w:color w:val="FF0000"/>
        </w:rPr>
        <w:t>12</w:t>
      </w:r>
      <w:r w:rsidRPr="0041501E">
        <w:rPr>
          <w:color w:val="FF0000"/>
        </w:rPr>
        <w:t>-</w:t>
      </w:r>
      <w:r>
        <w:rPr>
          <w:color w:val="FF0000"/>
        </w:rPr>
        <w:t>1</w:t>
      </w:r>
      <w:r w:rsidRPr="00755ABD">
        <w:t>]</w:t>
      </w:r>
    </w:p>
    <w:p w14:paraId="0D653D64" w14:textId="51E11C23" w:rsidR="00C944C3" w:rsidRDefault="00F87487" w:rsidP="00D37FDA">
      <w:r>
        <w:t xml:space="preserve">The </w:t>
      </w:r>
      <w:r w:rsidRPr="00F87487">
        <w:rPr>
          <w:rStyle w:val="Datatype"/>
        </w:rPr>
        <w:t>cvssVectorV3</w:t>
      </w:r>
      <w:r w:rsidRPr="00D37FDA">
        <w:t xml:space="preserve"> </w:t>
      </w:r>
      <w:r>
        <w:t xml:space="preserve">value is a string which can be longer than the version 2 counterpart (up to </w:t>
      </w:r>
      <w:r w:rsidR="002370AF">
        <w:rPr>
          <w:rStyle w:val="Datatype"/>
        </w:rPr>
        <w:t>140</w:t>
      </w:r>
      <w:r>
        <w:t xml:space="preserve"> characters</w:t>
      </w:r>
      <w:r w:rsidR="002370AF">
        <w:t xml:space="preserve">, where </w:t>
      </w:r>
      <w:r w:rsidR="002370AF" w:rsidRPr="00350717">
        <w:rPr>
          <w:rStyle w:val="Datatype"/>
        </w:rPr>
        <w:t>2</w:t>
      </w:r>
      <w:r w:rsidR="002370AF">
        <w:t xml:space="preserve"> characters have been added to the theoretical 138 characters of such a vector to account for newline characters on any platform</w:t>
      </w:r>
      <w:r>
        <w:t>). This string encapsulates all input for CVSS score calculation.</w:t>
      </w:r>
    </w:p>
    <w:p w14:paraId="6F24BC7C" w14:textId="1B8DFEB9" w:rsidR="002370AF" w:rsidRPr="00347C4B" w:rsidRDefault="002370AF" w:rsidP="002370AF">
      <w:pPr>
        <w:rPr>
          <w:rStyle w:val="CODEtemp"/>
        </w:rPr>
      </w:pPr>
      <w:r w:rsidRPr="00586609">
        <w:rPr>
          <w:rFonts w:ascii="MS Mincho" w:eastAsia="MS Mincho" w:hAnsi="MS Mincho" w:cs="MS Mincho"/>
        </w:rPr>
        <w:t>∇</w:t>
      </w:r>
      <w:r w:rsidRPr="00D37FDA">
        <w:rPr>
          <w:rFonts w:eastAsia="MS Mincho"/>
        </w:rPr>
        <w:t> </w:t>
      </w:r>
      <w:r w:rsidRPr="00350717">
        <w:t xml:space="preserve">The </w:t>
      </w:r>
      <w:r w:rsidRPr="00F87487">
        <w:rPr>
          <w:rStyle w:val="Datatype"/>
        </w:rPr>
        <w:t>cvssVectorV</w:t>
      </w:r>
      <w:r>
        <w:rPr>
          <w:rStyle w:val="Datatype"/>
        </w:rPr>
        <w:t>3</w:t>
      </w:r>
      <w:r w:rsidRPr="00350717">
        <w:t xml:space="preserve"> value </w:t>
      </w:r>
      <w:r w:rsidRPr="00347C4B">
        <w:t xml:space="preserve">MUST </w:t>
      </w:r>
      <w:r>
        <w:t>abide to the following length constraint ()</w:t>
      </w:r>
      <w:r w:rsidRPr="00347C4B">
        <w:t xml:space="preserve">: </w:t>
      </w:r>
    </w:p>
    <w:p w14:paraId="6F5FCE71" w14:textId="483A5F35" w:rsidR="002370AF" w:rsidRDefault="002370AF" w:rsidP="00D37FDA">
      <w:pPr>
        <w:pStyle w:val="SourceCode"/>
        <w:spacing w:after="120"/>
      </w:pPr>
      <w:r w:rsidRPr="00350717">
        <w:t>length</w:t>
      </w:r>
      <w:r w:rsidR="0036505D">
        <w:rPr>
          <w:rStyle w:val="Datatype"/>
        </w:rPr>
        <w:t xml:space="preserve"> &lt; 141</w:t>
      </w:r>
      <w:r>
        <w:rPr>
          <w:rStyle w:val="Datatype"/>
        </w:rPr>
        <w:t xml:space="preserve"> characters</w:t>
      </w:r>
    </w:p>
    <w:p w14:paraId="1E279250" w14:textId="728E0251" w:rsidR="002370AF" w:rsidRDefault="002370AF" w:rsidP="00D37FDA">
      <w:r>
        <w:t>∆ [</w:t>
      </w:r>
      <w:r>
        <w:rPr>
          <w:color w:val="FF0000"/>
        </w:rPr>
        <w:t>CSAF-2.2.12</w:t>
      </w:r>
      <w:r w:rsidRPr="0041501E">
        <w:rPr>
          <w:color w:val="FF0000"/>
        </w:rPr>
        <w:t>-</w:t>
      </w:r>
      <w:r>
        <w:rPr>
          <w:color w:val="FF0000"/>
        </w:rPr>
        <w:t>2</w:t>
      </w:r>
      <w:r w:rsidRPr="00755ABD">
        <w:t>]</w:t>
      </w:r>
    </w:p>
    <w:p w14:paraId="31842BEC" w14:textId="77777777" w:rsidR="007504C7" w:rsidRDefault="007504C7" w:rsidP="00D37FDA">
      <w:r>
        <w:t>The specific</w:t>
      </w:r>
      <w:r w:rsidRPr="00391829">
        <w:t xml:space="preserve"> notation </w:t>
      </w:r>
      <w:r>
        <w:t>is expected to</w:t>
      </w:r>
      <w:r w:rsidRPr="00391829">
        <w:t xml:space="preserve"> follow the gui</w:t>
      </w:r>
      <w:r>
        <w:t>delines set forth in the CVSS v3</w:t>
      </w:r>
      <w:r w:rsidRPr="00391829">
        <w:t xml:space="preserve"> documentation at</w:t>
      </w:r>
      <w:r>
        <w:t xml:space="preserve"> [</w:t>
      </w:r>
      <w:hyperlink w:anchor="refCVSS3" w:history="1">
        <w:r>
          <w:rPr>
            <w:rStyle w:val="Hyperlink"/>
          </w:rPr>
          <w:t>CVSS3</w:t>
        </w:r>
      </w:hyperlink>
      <w:r>
        <w:t xml:space="preserve">] (cf. section “Vector String” pp.17,18 there). </w:t>
      </w:r>
    </w:p>
    <w:p w14:paraId="53A2EF1F" w14:textId="2D1EF988" w:rsidR="007504C7" w:rsidRDefault="007504C7" w:rsidP="00D37FDA">
      <w:r>
        <w:t>Note the 140-</w:t>
      </w:r>
      <w:r w:rsidRPr="00391829">
        <w:t>character limitation</w:t>
      </w:r>
      <w:r>
        <w:t xml:space="preserve"> in CSAF CVRF to accommodate for the maximal length of 138 characters as derived from [</w:t>
      </w:r>
      <w:hyperlink w:anchor="refCVSS3" w:history="1">
        <w:r w:rsidRPr="00F87487">
          <w:rPr>
            <w:rStyle w:val="Hyperlink"/>
          </w:rPr>
          <w:t>CVSS3</w:t>
        </w:r>
      </w:hyperlink>
      <w:r>
        <w:t>] plus accommodation for an added line end character notion for any platform.</w:t>
      </w:r>
    </w:p>
    <w:p w14:paraId="2C81D540" w14:textId="77777777" w:rsidR="00F87487" w:rsidRDefault="00F87487" w:rsidP="00F87487">
      <w:pPr>
        <w:pStyle w:val="None-normativeCommentHeading"/>
      </w:pPr>
      <w:r>
        <w:t>Non-normative comment:</w:t>
      </w:r>
    </w:p>
    <w:p w14:paraId="41F32F39" w14:textId="4308DC89" w:rsidR="00C944C3" w:rsidRPr="00C944C3" w:rsidRDefault="00F87487" w:rsidP="00D37FDA">
      <w:pPr>
        <w:pStyle w:val="Non-normativeComment"/>
      </w:pPr>
      <w:r w:rsidRPr="00F32D93">
        <w:t xml:space="preserve">The </w:t>
      </w:r>
      <w:r>
        <w:t>Common Vulnerability Scoring System version 3</w:t>
      </w:r>
      <w:r w:rsidRPr="00DF5575">
        <w:t xml:space="preserve"> </w:t>
      </w:r>
      <w:r>
        <w:t>(CVSSv3)</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3</w:t>
      </w:r>
      <w:r w:rsidRPr="00DF5575">
        <w:t xml:space="preserve"> </w:t>
      </w:r>
      <w:r>
        <w:t>cf. [</w:t>
      </w:r>
      <w:hyperlink w:anchor="refCVSS3" w:history="1">
        <w:r w:rsidRPr="00F87487">
          <w:rPr>
            <w:rStyle w:val="Hyperlink"/>
          </w:rPr>
          <w:t>CVSS3</w:t>
        </w:r>
      </w:hyperlink>
      <w:r>
        <w:t>]</w:t>
      </w:r>
    </w:p>
    <w:p w14:paraId="3E45E979" w14:textId="441DE1B0" w:rsidR="00C91C69" w:rsidRDefault="00C91C69" w:rsidP="00D37FDA">
      <w:pPr>
        <w:pStyle w:val="Heading3"/>
      </w:pPr>
      <w:bookmarkStart w:id="194" w:name="_Vulnerability_CWE_Type"/>
      <w:bookmarkStart w:id="195" w:name="_Ref477901693"/>
      <w:bookmarkStart w:id="196" w:name="_Toc478074592"/>
      <w:bookmarkEnd w:id="194"/>
      <w:r>
        <w:t>Vulnerability CWE Type Model</w:t>
      </w:r>
      <w:bookmarkEnd w:id="195"/>
      <w:bookmarkEnd w:id="196"/>
    </w:p>
    <w:p w14:paraId="732FCD93" w14:textId="4EF3C0FF" w:rsidR="00151B41" w:rsidRDefault="00151B41" w:rsidP="00151B41">
      <w:r>
        <w:t xml:space="preserve">Vulnerability measures given as defined in the Common Weakness Enumeration (CWE) model are expected to be in a specific form to enhance interoperability. </w:t>
      </w:r>
    </w:p>
    <w:p w14:paraId="3C026DB4" w14:textId="485656F7" w:rsidR="00151B41" w:rsidRPr="00347C4B" w:rsidRDefault="00151B41" w:rsidP="00151B41">
      <w:pPr>
        <w:rPr>
          <w:rStyle w:val="CODEtemp"/>
        </w:rPr>
      </w:pPr>
      <w:r w:rsidRPr="00586609">
        <w:rPr>
          <w:rFonts w:ascii="MS Mincho" w:eastAsia="MS Mincho" w:hAnsi="MS Mincho" w:cs="MS Mincho"/>
        </w:rPr>
        <w:t>∇</w:t>
      </w:r>
      <w:r w:rsidRPr="00D37FDA">
        <w:rPr>
          <w:rFonts w:eastAsia="MS Mincho"/>
        </w:rPr>
        <w:t> </w:t>
      </w:r>
      <w:r>
        <w:t>Any</w:t>
      </w:r>
      <w:r w:rsidRPr="00350717">
        <w:t xml:space="preserve"> </w:t>
      </w:r>
      <w:r>
        <w:rPr>
          <w:rStyle w:val="Datatype"/>
        </w:rPr>
        <w:t>CW</w:t>
      </w:r>
      <w:r w:rsidRPr="00350717">
        <w:rPr>
          <w:rStyle w:val="Datatype"/>
        </w:rPr>
        <w:t>E</w:t>
      </w:r>
      <w:r>
        <w:t xml:space="preserve"> </w:t>
      </w:r>
      <w:r w:rsidRPr="00350717">
        <w:t xml:space="preserve">value </w:t>
      </w:r>
      <w:r>
        <w:t xml:space="preserve">MUST be </w:t>
      </w:r>
      <w:r w:rsidRPr="00347C4B">
        <w:t xml:space="preserve">completely matched by the following regular expression: </w:t>
      </w:r>
    </w:p>
    <w:p w14:paraId="44376C88" w14:textId="6582C557" w:rsidR="00151B41" w:rsidRDefault="00151B41" w:rsidP="00D37FDA">
      <w:pPr>
        <w:pStyle w:val="SourceCode"/>
        <w:spacing w:after="120"/>
      </w:pPr>
      <w:r w:rsidRPr="00151B41">
        <w:t>CWE-[1-9]\d{0,5}</w:t>
      </w:r>
    </w:p>
    <w:p w14:paraId="1D4B6497" w14:textId="14CBC88D" w:rsidR="00151B41" w:rsidRDefault="00151B41" w:rsidP="00151B41">
      <w:r>
        <w:t>∆ [</w:t>
      </w:r>
      <w:r>
        <w:rPr>
          <w:color w:val="FF0000"/>
        </w:rPr>
        <w:t>CSAF-2.2.13</w:t>
      </w:r>
      <w:r w:rsidRPr="0041501E">
        <w:rPr>
          <w:color w:val="FF0000"/>
        </w:rPr>
        <w:t>-</w:t>
      </w:r>
      <w:r>
        <w:rPr>
          <w:color w:val="FF0000"/>
        </w:rPr>
        <w:t>1</w:t>
      </w:r>
      <w:r w:rsidRPr="00755ABD">
        <w:t>]</w:t>
      </w:r>
    </w:p>
    <w:p w14:paraId="24643E7D" w14:textId="77777777" w:rsidR="00407058" w:rsidRDefault="00407058" w:rsidP="00407058">
      <w:pPr>
        <w:pStyle w:val="None-normativeCommentHeading"/>
      </w:pPr>
      <w:r>
        <w:t>Non-normative comment:</w:t>
      </w:r>
    </w:p>
    <w:p w14:paraId="68CC68D3" w14:textId="4002C739" w:rsidR="00151B41" w:rsidRDefault="00407058" w:rsidP="00D37FDA">
      <w:pPr>
        <w:pStyle w:val="Non-normativeComment"/>
      </w:pPr>
      <w:r w:rsidRPr="00F32D93">
        <w:t xml:space="preserve">The </w:t>
      </w:r>
      <w:r>
        <w:t>CWE</w:t>
      </w:r>
      <w:r w:rsidRPr="00DF5575">
        <w:t xml:space="preserve"> </w:t>
      </w:r>
      <w:r>
        <w:t>number</w:t>
      </w:r>
      <w:r w:rsidRPr="00DF5575">
        <w:t xml:space="preserve"> for </w:t>
      </w:r>
      <w:r>
        <w:t>weakness enumeration</w:t>
      </w:r>
      <w:r w:rsidRPr="00DF5575">
        <w:t xml:space="preserve"> provides improved tracking of </w:t>
      </w:r>
      <w:r>
        <w:t>weaknesses</w:t>
      </w:r>
      <w:r w:rsidRPr="00DF5575">
        <w:t xml:space="preserve"> over time across different reporting sources. </w:t>
      </w:r>
      <w:r>
        <w:t>For m</w:t>
      </w:r>
      <w:r w:rsidRPr="00DF5575">
        <w:t>ore information abou</w:t>
      </w:r>
      <w:r>
        <w:t>t CW</w:t>
      </w:r>
      <w:r w:rsidRPr="00DF5575">
        <w:t xml:space="preserve">E </w:t>
      </w:r>
      <w:r>
        <w:t>cf. [</w:t>
      </w:r>
      <w:hyperlink w:anchor="refCWE" w:history="1">
        <w:r w:rsidRPr="00407058">
          <w:rPr>
            <w:rStyle w:val="Hyperlink"/>
          </w:rPr>
          <w:t>CWE</w:t>
        </w:r>
      </w:hyperlink>
      <w:r>
        <w:t>]</w:t>
      </w:r>
      <w:r w:rsidR="00F341E1">
        <w:t>.</w:t>
      </w:r>
    </w:p>
    <w:p w14:paraId="432A1209" w14:textId="4D350BA3" w:rsidR="00F341E1" w:rsidRDefault="00F341E1" w:rsidP="00D37FDA">
      <w:pPr>
        <w:pStyle w:val="Non-normativeComment"/>
      </w:pPr>
      <w:r>
        <w:t xml:space="preserve">Citing from these MITRE CVE pages: </w:t>
      </w:r>
      <w:r>
        <w:br/>
        <w:t xml:space="preserve">“[CWE] is a formal list of software weakness types created to: </w:t>
      </w:r>
      <w:r>
        <w:br/>
        <w:t xml:space="preserve">- </w:t>
      </w:r>
      <w:r w:rsidR="00BF44F2">
        <w:t xml:space="preserve">  </w:t>
      </w:r>
      <w:r>
        <w:t>Serve as a common language for describing software security weaknesses in architecture,</w:t>
      </w:r>
      <w:r>
        <w:br/>
        <w:t xml:space="preserve">  </w:t>
      </w:r>
      <w:r w:rsidR="00BF44F2">
        <w:t xml:space="preserve">  </w:t>
      </w:r>
      <w:r>
        <w:t xml:space="preserve">design, or code. </w:t>
      </w:r>
      <w:r>
        <w:rPr>
          <w:rFonts w:ascii="MS Mincho" w:eastAsia="MS Mincho" w:hAnsi="MS Mincho" w:cs="MS Mincho"/>
        </w:rPr>
        <w:br/>
      </w:r>
      <w:r>
        <w:t xml:space="preserve">- </w:t>
      </w:r>
      <w:r w:rsidR="00BF44F2">
        <w:t xml:space="preserve">  </w:t>
      </w:r>
      <w:r>
        <w:t xml:space="preserve">Serve as a standard measuring stick for software security tools targeting these weaknesses. </w:t>
      </w:r>
      <w:r>
        <w:rPr>
          <w:rFonts w:ascii="MS Mincho" w:eastAsia="MS Mincho" w:hAnsi="MS Mincho" w:cs="MS Mincho"/>
        </w:rPr>
        <w:br/>
        <w:t xml:space="preserve">- </w:t>
      </w:r>
      <w:r>
        <w:t xml:space="preserve">Provide a common baseline standard for weakness identification, mitigation, and </w:t>
      </w:r>
      <w:r>
        <w:rPr>
          <w:rFonts w:ascii="MS Mincho" w:eastAsia="MS Mincho" w:hAnsi="MS Mincho" w:cs="MS Mincho"/>
        </w:rPr>
        <w:t> </w:t>
      </w:r>
      <w:r>
        <w:rPr>
          <w:rFonts w:ascii="MS Mincho" w:eastAsia="MS Mincho" w:hAnsi="MS Mincho" w:cs="MS Mincho"/>
        </w:rPr>
        <w:br/>
        <w:t xml:space="preserve">  </w:t>
      </w:r>
      <w:r>
        <w:t>prevention efforts.”</w:t>
      </w:r>
      <w:r>
        <w:rPr>
          <w:rFonts w:ascii="MS Mincho" w:eastAsia="MS Mincho" w:hAnsi="MS Mincho" w:cs="MS Mincho"/>
        </w:rPr>
        <w:t> </w:t>
      </w:r>
    </w:p>
    <w:p w14:paraId="4169C5D4" w14:textId="57378062" w:rsidR="00F13A8A" w:rsidRDefault="00F13A8A" w:rsidP="00D37FDA">
      <w:pPr>
        <w:pStyle w:val="Heading3"/>
      </w:pPr>
      <w:bookmarkStart w:id="197" w:name="_Vulnerability_ID_Type"/>
      <w:bookmarkStart w:id="198" w:name="_Ref477901429"/>
      <w:bookmarkStart w:id="199" w:name="_Toc478074593"/>
      <w:bookmarkEnd w:id="197"/>
      <w:r>
        <w:t>Vulnerability ID Type Model</w:t>
      </w:r>
      <w:bookmarkEnd w:id="198"/>
      <w:bookmarkEnd w:id="199"/>
    </w:p>
    <w:p w14:paraId="074523E5" w14:textId="1CC00259" w:rsidR="00F13A8A" w:rsidRDefault="006C5C3D">
      <w:r>
        <w:t xml:space="preserve">The </w:t>
      </w:r>
      <w:r w:rsidR="00C002E1" w:rsidRPr="006C5C3D">
        <w:t>Vulnerability ID</w:t>
      </w:r>
      <w:r w:rsidR="00C002E1">
        <w:t xml:space="preserve"> gives the producer a place to publish a unique label or tracking ID for the vulnerability (if such information exists)</w:t>
      </w:r>
      <w:r w:rsidR="00342662">
        <w:t xml:space="preserve"> that is part of the security advisory</w:t>
      </w:r>
      <w:r>
        <w:t xml:space="preserve"> published in the CSAF CVRF document</w:t>
      </w:r>
      <w:r w:rsidR="00C002E1">
        <w:t xml:space="preserve">. </w:t>
      </w:r>
    </w:p>
    <w:p w14:paraId="6E0CAEB4" w14:textId="761F2527" w:rsidR="006C5C3D" w:rsidRDefault="006C5C3D" w:rsidP="006C5C3D">
      <w:r w:rsidRPr="0041501E">
        <w:rPr>
          <w:rFonts w:ascii="MS Mincho" w:eastAsia="MS Mincho" w:hAnsi="MS Mincho" w:cs="MS Mincho"/>
        </w:rPr>
        <w:t>∇</w:t>
      </w:r>
      <w:r>
        <w:rPr>
          <w:rFonts w:ascii="MS Mincho" w:eastAsia="MS Mincho" w:hAnsi="MS Mincho" w:cs="MS Mincho"/>
        </w:rPr>
        <w:t> </w:t>
      </w:r>
      <w:r w:rsidR="00D72FAF">
        <w:t>An</w:t>
      </w:r>
      <w:r w:rsidRPr="00350717">
        <w:t xml:space="preserve"> </w:t>
      </w:r>
      <w:r>
        <w:rPr>
          <w:rStyle w:val="Datatype"/>
        </w:rPr>
        <w:t>ID</w:t>
      </w:r>
      <w:r>
        <w:t xml:space="preserve"> </w:t>
      </w:r>
      <w:r w:rsidRPr="00350717">
        <w:t xml:space="preserve">value </w:t>
      </w:r>
      <w:r>
        <w:t>MUST be an alphanumeric token. ∆ [</w:t>
      </w:r>
      <w:r w:rsidR="002D14C7">
        <w:rPr>
          <w:color w:val="FF0000"/>
        </w:rPr>
        <w:t>CSAF-2.2.14</w:t>
      </w:r>
      <w:r w:rsidRPr="0041501E">
        <w:rPr>
          <w:color w:val="FF0000"/>
        </w:rPr>
        <w:t>-</w:t>
      </w:r>
      <w:r>
        <w:rPr>
          <w:color w:val="FF0000"/>
        </w:rPr>
        <w:t>1</w:t>
      </w:r>
      <w:r w:rsidRPr="00755ABD">
        <w:t>]</w:t>
      </w:r>
    </w:p>
    <w:p w14:paraId="0BB10289" w14:textId="3EFAA816" w:rsidR="006C5C3D" w:rsidRDefault="006C5C3D" w:rsidP="00D37FDA">
      <w:pPr>
        <w:pStyle w:val="None-normativeCommentHeading"/>
      </w:pPr>
      <w:r>
        <w:t>Non-normative comments:</w:t>
      </w:r>
    </w:p>
    <w:p w14:paraId="3236C243" w14:textId="77777777" w:rsidR="006C5C3D" w:rsidRDefault="00F13A8A" w:rsidP="00D37FDA">
      <w:pPr>
        <w:pStyle w:val="Non-normativeComment"/>
      </w:pPr>
      <w:r w:rsidRPr="00F07595">
        <w:t>General examples may include an identifier from a vulnerability tracking system that is a</w:t>
      </w:r>
      <w:r w:rsidR="006C5C3D">
        <w:t>vailable to customers, such as:</w:t>
      </w:r>
      <w:r w:rsidRPr="00F07595">
        <w:t xml:space="preserve"> </w:t>
      </w:r>
      <w:r w:rsidR="006C5C3D">
        <w:br/>
        <w:t xml:space="preserve">- a </w:t>
      </w:r>
      <w:r w:rsidRPr="00F07595">
        <w:t xml:space="preserve">Cisco bug ID, </w:t>
      </w:r>
      <w:r w:rsidR="006C5C3D">
        <w:br/>
        <w:t xml:space="preserve">- </w:t>
      </w:r>
      <w:r w:rsidRPr="00F07595">
        <w:t xml:space="preserve">an ID from a Bugzilla system, or </w:t>
      </w:r>
      <w:r w:rsidR="006C5C3D">
        <w:br/>
        <w:t xml:space="preserve">- </w:t>
      </w:r>
      <w:r w:rsidRPr="00F07595">
        <w:t xml:space="preserve">an ID from a public vulnerability database such as the X-Force Database. </w:t>
      </w:r>
    </w:p>
    <w:p w14:paraId="4D73314F" w14:textId="55A805A5" w:rsidR="00F13A8A" w:rsidRPr="00F13A8A" w:rsidRDefault="00F13A8A" w:rsidP="00D37FDA">
      <w:pPr>
        <w:pStyle w:val="Non-normativeComment"/>
      </w:pPr>
      <w:r w:rsidRPr="00F07595">
        <w:t xml:space="preserve">The </w:t>
      </w:r>
      <w:r w:rsidRPr="00F07595">
        <w:rPr>
          <w:b/>
          <w:bCs/>
        </w:rPr>
        <w:t xml:space="preserve">ID </w:t>
      </w:r>
      <w:r w:rsidRPr="00F07595">
        <w:t>may be a vendor-specific value</w:t>
      </w:r>
      <w:r w:rsidR="006C5C3D">
        <w:t xml:space="preserve"> but is</w:t>
      </w:r>
      <w:r w:rsidRPr="00F07595">
        <w:t xml:space="preserve"> not </w:t>
      </w:r>
      <w:r w:rsidR="006C5C3D">
        <w:t xml:space="preserve">to </w:t>
      </w:r>
      <w:r w:rsidRPr="00F07595">
        <w:t xml:space="preserve">be used </w:t>
      </w:r>
      <w:r w:rsidR="006C5C3D">
        <w:t>to publish the</w:t>
      </w:r>
      <w:r w:rsidRPr="00F07595">
        <w:t xml:space="preserve"> CVE</w:t>
      </w:r>
      <w:r w:rsidR="0063727F">
        <w:t xml:space="preserve"> </w:t>
      </w:r>
      <w:r w:rsidRPr="00F07595">
        <w:t>tracking numbers (MITRE standard Common Vuln</w:t>
      </w:r>
      <w:r w:rsidR="006C5C3D">
        <w:t>erabilities and Exposures), as these are</w:t>
      </w:r>
      <w:r w:rsidRPr="00F07595">
        <w:t xml:space="preserve"> specified </w:t>
      </w:r>
      <w:r w:rsidR="006C5C3D">
        <w:t>inside</w:t>
      </w:r>
      <w:r w:rsidRPr="00F07595">
        <w:t xml:space="preserve"> the </w:t>
      </w:r>
      <w:r w:rsidR="006C5C3D">
        <w:t>dedicated</w:t>
      </w:r>
      <w:r w:rsidRPr="00F07595">
        <w:t xml:space="preserve"> CVE element. </w:t>
      </w:r>
    </w:p>
    <w:p w14:paraId="5EEE7CED" w14:textId="5E32E23A" w:rsidR="00657456" w:rsidRDefault="003A4878" w:rsidP="00D37FDA">
      <w:pPr>
        <w:pStyle w:val="Heading3"/>
      </w:pPr>
      <w:bookmarkStart w:id="200" w:name="_Toc477122242"/>
      <w:bookmarkStart w:id="201" w:name="_Toc477207092"/>
      <w:bookmarkStart w:id="202" w:name="_Toc477245612"/>
      <w:bookmarkStart w:id="203" w:name="_Toc477257716"/>
      <w:bookmarkStart w:id="204" w:name="_Toc477260069"/>
      <w:bookmarkStart w:id="205" w:name="_Toc477448300"/>
      <w:bookmarkStart w:id="206" w:name="_Toc477448657"/>
      <w:bookmarkStart w:id="207" w:name="_Toc477902329"/>
      <w:bookmarkStart w:id="208" w:name="_Toc477968581"/>
      <w:bookmarkStart w:id="209" w:name="_Toc478023687"/>
      <w:bookmarkStart w:id="210" w:name="_Toc478024122"/>
      <w:bookmarkStart w:id="211" w:name="_Toc478074594"/>
      <w:bookmarkStart w:id="212" w:name="_Vulnerability_Involvement_Type"/>
      <w:bookmarkStart w:id="213" w:name="_Ref477439916"/>
      <w:bookmarkStart w:id="214" w:name="_Toc478074595"/>
      <w:bookmarkEnd w:id="200"/>
      <w:bookmarkEnd w:id="201"/>
      <w:bookmarkEnd w:id="202"/>
      <w:bookmarkEnd w:id="203"/>
      <w:bookmarkEnd w:id="204"/>
      <w:bookmarkEnd w:id="205"/>
      <w:bookmarkEnd w:id="206"/>
      <w:bookmarkEnd w:id="207"/>
      <w:bookmarkEnd w:id="208"/>
      <w:bookmarkEnd w:id="209"/>
      <w:bookmarkEnd w:id="210"/>
      <w:bookmarkEnd w:id="211"/>
      <w:bookmarkEnd w:id="212"/>
      <w:r>
        <w:t>Vulnerability Involvement Type Model</w:t>
      </w:r>
      <w:bookmarkEnd w:id="213"/>
      <w:bookmarkEnd w:id="214"/>
    </w:p>
    <w:p w14:paraId="611DAF53" w14:textId="21DFBD1F" w:rsidR="003A4878" w:rsidRPr="00226430" w:rsidRDefault="006E56AE" w:rsidP="003A4878">
      <w:r>
        <w:t xml:space="preserve">The vulnerability involvement attribute </w:t>
      </w:r>
      <w:r w:rsidRPr="00D37FDA">
        <w:rPr>
          <w:rStyle w:val="Datatype"/>
        </w:rPr>
        <w:t>Status</w:t>
      </w:r>
      <w:r>
        <w:t xml:space="preserve"> indicates the involvement or engagement of a party in the </w:t>
      </w:r>
      <w:r w:rsidRPr="00F7409A">
        <w:t>vulnerability identification, s</w:t>
      </w:r>
      <w:r>
        <w:t>coping, and remediation process</w:t>
      </w:r>
      <w:r w:rsidR="003A4878" w:rsidRPr="00226430">
        <w:t xml:space="preserve">. </w:t>
      </w:r>
    </w:p>
    <w:p w14:paraId="2544F6C2" w14:textId="363B02EF" w:rsidR="001A7F02" w:rsidRPr="00347C4B" w:rsidRDefault="001A7F02" w:rsidP="001A7F02">
      <w:r w:rsidRPr="00586609">
        <w:rPr>
          <w:rFonts w:ascii="MS Mincho" w:eastAsia="MS Mincho" w:hAnsi="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Vulnerability Involvement</w:t>
      </w:r>
      <w:r w:rsidRPr="00350717">
        <w:t xml:space="preserve"> </w:t>
      </w:r>
      <w:r w:rsidRPr="00350717">
        <w:rPr>
          <w:rStyle w:val="Datatype"/>
        </w:rPr>
        <w:t>Status</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61BB2FDD" w14:textId="3AFDE931" w:rsidR="001A7F02" w:rsidRDefault="001A7F02" w:rsidP="00D37FDA">
      <w:pPr>
        <w:pStyle w:val="SourceCode"/>
        <w:spacing w:after="120"/>
      </w:pPr>
      <w:r>
        <w:t>Completed</w:t>
      </w:r>
      <w:r w:rsidRPr="00347C4B">
        <w:br/>
      </w:r>
      <w:r>
        <w:t>Contact Attempted</w:t>
      </w:r>
      <w:r w:rsidRPr="00347C4B">
        <w:br/>
      </w:r>
      <w:r>
        <w:t>Disputed</w:t>
      </w:r>
      <w:r>
        <w:br/>
        <w:t>In Progress</w:t>
      </w:r>
      <w:r>
        <w:br/>
        <w:t>Not Contacted</w:t>
      </w:r>
      <w:r>
        <w:br/>
        <w:t>Open</w:t>
      </w:r>
    </w:p>
    <w:p w14:paraId="652824BF" w14:textId="0BA9BFB5" w:rsidR="001A7F02" w:rsidRDefault="001A7F02" w:rsidP="001A7F02">
      <w:r>
        <w:t>∆ [</w:t>
      </w:r>
      <w:r w:rsidRPr="0041501E">
        <w:rPr>
          <w:color w:val="FF0000"/>
        </w:rPr>
        <w:t>C</w:t>
      </w:r>
      <w:r>
        <w:rPr>
          <w:color w:val="FF0000"/>
        </w:rPr>
        <w:t>SAF-2.2.15</w:t>
      </w:r>
      <w:r w:rsidRPr="0041501E">
        <w:rPr>
          <w:color w:val="FF0000"/>
        </w:rPr>
        <w:t>-1</w:t>
      </w:r>
      <w:r>
        <w:t>]</w:t>
      </w:r>
    </w:p>
    <w:p w14:paraId="3228E41F" w14:textId="2C72BC40" w:rsidR="006E56AE" w:rsidRDefault="006E56AE" w:rsidP="00D37FDA">
      <w:pPr>
        <w:pStyle w:val="None-normativeCommentHeading"/>
      </w:pPr>
      <w:r>
        <w:t>Non-normative comments:</w:t>
      </w:r>
    </w:p>
    <w:p w14:paraId="49A19A05" w14:textId="77777777" w:rsidR="006E56AE" w:rsidRDefault="006E56AE" w:rsidP="006E56AE">
      <w:pPr>
        <w:pStyle w:val="Non-normativeComment"/>
      </w:pPr>
      <w:r>
        <w:t xml:space="preserve">The final two status states, “Contact Attempted” and “Not Contacted,” are intended for use by document producers other than vendors (such as research or coordinating entities). </w:t>
      </w:r>
    </w:p>
    <w:p w14:paraId="5DD41692" w14:textId="3958EB6A" w:rsidR="006E56AE" w:rsidRPr="006E56AE" w:rsidRDefault="006E56AE">
      <w:r>
        <w:t>Each status is mutually exclusive—only one status is valid for a particular vulnerability at a particular time. As the vulnerability ages, a party’s involvement could move from state to state. However, in many cases, a document producer may choose not to issue CSAF CVRF documents at each state, or simply omit this element altogether. It is recommended, however, that vendors that issue CSAF CVRF documents indicating an open or in-progress Involvement should eventually expect to issue a document as Disputed or Completed.</w:t>
      </w:r>
    </w:p>
    <w:p w14:paraId="1CB6E0E7" w14:textId="55A8510D" w:rsidR="001A7F02" w:rsidRDefault="001A7F02" w:rsidP="001A7F02">
      <w:r>
        <w:t>In the following sub sections these six terms are presented in lexical order and annotated to support interoperable usage and as support for the reader.</w:t>
      </w:r>
    </w:p>
    <w:p w14:paraId="2147E542" w14:textId="2E6F5B81" w:rsidR="003A4878" w:rsidRDefault="001A7F02" w:rsidP="00D37FDA">
      <w:pPr>
        <w:pStyle w:val="Heading4"/>
      </w:pPr>
      <w:bookmarkStart w:id="215" w:name="_Toc478074596"/>
      <w:r>
        <w:t>Vulnerability Involvement Type Model — Completed</w:t>
      </w:r>
      <w:bookmarkEnd w:id="215"/>
    </w:p>
    <w:p w14:paraId="0A16F987" w14:textId="23435B5D" w:rsidR="001A7F02" w:rsidRPr="00D37FDA" w:rsidRDefault="001A7F02" w:rsidP="00D37FDA">
      <w:r w:rsidRPr="001A7F02">
        <w:t>The vendor asserts that investigation of the vulnerability is complete. No additional information, fixes, or documentation from the vendor about the vulnerability should be expected to be released.</w:t>
      </w:r>
    </w:p>
    <w:p w14:paraId="4FF0985B" w14:textId="77B66EE3" w:rsidR="001A7F02" w:rsidRDefault="001A7F02" w:rsidP="001A7F02">
      <w:pPr>
        <w:pStyle w:val="Heading4"/>
      </w:pPr>
      <w:bookmarkStart w:id="216" w:name="_Toc478074597"/>
      <w:r>
        <w:t>Vulnerability Involvement Type Model — Contact Attempted</w:t>
      </w:r>
      <w:bookmarkEnd w:id="216"/>
    </w:p>
    <w:p w14:paraId="6040DBE0" w14:textId="7220489C" w:rsidR="001A7F02" w:rsidRPr="00D37FDA" w:rsidRDefault="001A7F02" w:rsidP="00D37FDA">
      <w:r w:rsidRPr="001A7F02">
        <w:t>The document producer attempted to contact the affected vendor.</w:t>
      </w:r>
    </w:p>
    <w:p w14:paraId="3FFB60DC" w14:textId="0D32DFE7" w:rsidR="001A7F02" w:rsidRDefault="001A7F02" w:rsidP="001A7F02">
      <w:pPr>
        <w:pStyle w:val="Heading4"/>
      </w:pPr>
      <w:bookmarkStart w:id="217" w:name="_Toc478074598"/>
      <w:r>
        <w:t>Vulnerability Involvement Type Model — Disputed</w:t>
      </w:r>
      <w:bookmarkEnd w:id="217"/>
    </w:p>
    <w:p w14:paraId="38450D7C" w14:textId="498C8F32" w:rsidR="001A7F02" w:rsidRPr="00D37FDA" w:rsidRDefault="001A7F02" w:rsidP="00D37FDA">
      <w:r w:rsidRPr="001A7F02">
        <w:t>This status indicates that the vendor disputes the vulnerability report in its entirety. Vendors should indicate this status when they believe that a vulnerability report regarding their product is completely inaccurate (that there is no real underlying security vulnerability) or that the technical issue being reported has no security implications.</w:t>
      </w:r>
    </w:p>
    <w:p w14:paraId="6192FEAC" w14:textId="4C0F0D93" w:rsidR="001A7F02" w:rsidRDefault="001A7F02" w:rsidP="001A7F02">
      <w:pPr>
        <w:pStyle w:val="Heading4"/>
      </w:pPr>
      <w:bookmarkStart w:id="218" w:name="_Toc478074599"/>
      <w:r>
        <w:t>Vulnerability Involvement Type Model — In Progress</w:t>
      </w:r>
      <w:bookmarkEnd w:id="218"/>
    </w:p>
    <w:p w14:paraId="5BF650AB" w14:textId="197136DA" w:rsidR="001A7F02" w:rsidRPr="00D37FDA" w:rsidRDefault="001A7F02" w:rsidP="00D37FDA">
      <w:r w:rsidRPr="001A7F02">
        <w:t>This status indicates that some hotfixes, permanent fixes, mitigations, workarounds, or patches may have been made available by the vendor, but more information or fixes may be released in the future. The use of this status by a vendor indicates that future information from the vendor about the vulnerability is to be expected.</w:t>
      </w:r>
    </w:p>
    <w:p w14:paraId="37D5516F" w14:textId="29532810" w:rsidR="001A7F02" w:rsidRDefault="001A7F02" w:rsidP="001A7F02">
      <w:pPr>
        <w:pStyle w:val="Heading4"/>
      </w:pPr>
      <w:bookmarkStart w:id="219" w:name="_Toc478074600"/>
      <w:r>
        <w:t>Vulnerability Involvement Type Model — Not Contacted</w:t>
      </w:r>
      <w:bookmarkEnd w:id="219"/>
    </w:p>
    <w:p w14:paraId="13B05A92" w14:textId="1F5D3E62" w:rsidR="001A7F02" w:rsidRPr="00D37FDA" w:rsidRDefault="001A7F02" w:rsidP="00D37FDA">
      <w:r w:rsidRPr="001A7F02">
        <w:t xml:space="preserve">The document producer has not attempted to make contact with the </w:t>
      </w:r>
      <w:r w:rsidRPr="001A7F02">
        <w:rPr>
          <w:rFonts w:ascii="MS Mincho" w:eastAsia="MS Mincho" w:hAnsi="MS Mincho" w:cs="MS Mincho"/>
        </w:rPr>
        <w:t> </w:t>
      </w:r>
      <w:r w:rsidRPr="001A7F02">
        <w:t>affected vendor.</w:t>
      </w:r>
    </w:p>
    <w:p w14:paraId="2A2EC3C2" w14:textId="5ED9C5FF" w:rsidR="001A7F02" w:rsidRDefault="001A7F02" w:rsidP="001A7F02">
      <w:pPr>
        <w:pStyle w:val="Heading4"/>
      </w:pPr>
      <w:bookmarkStart w:id="220" w:name="_Toc478074601"/>
      <w:r>
        <w:t>Vulnerability Involvement Type Model — Open</w:t>
      </w:r>
      <w:bookmarkEnd w:id="220"/>
    </w:p>
    <w:p w14:paraId="17DEEB4B" w14:textId="337CFFC2" w:rsidR="001A7F02" w:rsidRPr="00D37FDA" w:rsidRDefault="001A7F02" w:rsidP="00D37FDA">
      <w:r w:rsidRPr="001A7F02">
        <w:t>This is the default status. It doesn’t indicate anything about the vulnerability remediation effort other than the fact that the vendor has acknowledged awareness of the vulnerability report. The use of this status by a vendor indicates that future updates from the vendor about the vulnerability are to be expected.</w:t>
      </w:r>
    </w:p>
    <w:p w14:paraId="14AAAACC" w14:textId="7B3050C4" w:rsidR="00750387" w:rsidRDefault="00714E15" w:rsidP="00D37FDA">
      <w:pPr>
        <w:pStyle w:val="Heading3"/>
      </w:pPr>
      <w:bookmarkStart w:id="221" w:name="_Vulnerability_Product_Affected"/>
      <w:bookmarkStart w:id="222" w:name="_Ref477954880"/>
      <w:bookmarkStart w:id="223" w:name="_Toc478074602"/>
      <w:bookmarkEnd w:id="221"/>
      <w:r>
        <w:t xml:space="preserve">Vulnerability Product </w:t>
      </w:r>
      <w:r w:rsidR="000C0246">
        <w:t xml:space="preserve">Affected </w:t>
      </w:r>
      <w:r>
        <w:t>Status Type Model</w:t>
      </w:r>
      <w:bookmarkEnd w:id="222"/>
      <w:bookmarkEnd w:id="223"/>
    </w:p>
    <w:p w14:paraId="0918B8E6" w14:textId="5F90DDEA" w:rsidR="00714E15" w:rsidRPr="00272C3F" w:rsidRDefault="00E257E2" w:rsidP="00714E15">
      <w:pPr>
        <w:rPr>
          <w:bCs/>
        </w:rPr>
      </w:pPr>
      <w:r>
        <w:t>To express the status of any product w.r.t. to being affected by a vulnerability</w:t>
      </w:r>
      <w:r w:rsidR="005B661B">
        <w:t>,</w:t>
      </w:r>
      <w:r w:rsidR="00714E15">
        <w:rPr>
          <w:b/>
          <w:bCs/>
        </w:rPr>
        <w:t xml:space="preserve"> </w:t>
      </w:r>
      <w:r w:rsidR="00714E15">
        <w:rPr>
          <w:rStyle w:val="Element"/>
        </w:rPr>
        <w:t>Status</w:t>
      </w:r>
      <w:r w:rsidR="00714E15" w:rsidRPr="00F7409A">
        <w:rPr>
          <w:bCs/>
        </w:rPr>
        <w:t xml:space="preserve"> </w:t>
      </w:r>
      <w:r w:rsidR="005B661B">
        <w:rPr>
          <w:bCs/>
        </w:rPr>
        <w:t>elements contain communicate this via a controlled vocabulary</w:t>
      </w:r>
      <w:r w:rsidR="00714E15" w:rsidRPr="00272C3F">
        <w:rPr>
          <w:bCs/>
        </w:rPr>
        <w:t xml:space="preserve">. </w:t>
      </w:r>
    </w:p>
    <w:p w14:paraId="3916237A" w14:textId="2EFD30B0" w:rsidR="00DF51B6" w:rsidRDefault="00714E15" w:rsidP="00714E15">
      <w:pPr>
        <w:rPr>
          <w:bCs/>
        </w:rPr>
      </w:pPr>
      <w:r w:rsidRPr="00272C3F">
        <w:rPr>
          <w:bCs/>
        </w:rPr>
        <w:t>Th</w:t>
      </w:r>
      <w:r w:rsidR="005B661B">
        <w:rPr>
          <w:bCs/>
        </w:rPr>
        <w:t>is</w:t>
      </w:r>
      <w:r w:rsidRPr="00272C3F">
        <w:rPr>
          <w:bCs/>
        </w:rPr>
        <w:t xml:space="preserve"> </w:t>
      </w:r>
      <w:r w:rsidRPr="00D37FDA">
        <w:rPr>
          <w:rStyle w:val="Datatype"/>
        </w:rPr>
        <w:t>Type</w:t>
      </w:r>
      <w:r w:rsidRPr="00D37FDA">
        <w:t xml:space="preserve"> </w:t>
      </w:r>
      <w:r w:rsidRPr="00272C3F">
        <w:rPr>
          <w:bCs/>
        </w:rPr>
        <w:t xml:space="preserve">attribute is an enumerated value that contains all the possible permutations of fixed, affected, and recommended versions of the products referenced inside the </w:t>
      </w:r>
      <w:r w:rsidRPr="00272C3F">
        <w:rPr>
          <w:b/>
          <w:bCs/>
        </w:rPr>
        <w:t xml:space="preserve">Status </w:t>
      </w:r>
      <w:r w:rsidRPr="00272C3F">
        <w:rPr>
          <w:bCs/>
        </w:rPr>
        <w:t xml:space="preserve">container. </w:t>
      </w:r>
    </w:p>
    <w:p w14:paraId="59F79EF7" w14:textId="3A00B15A" w:rsidR="00DF51B6" w:rsidRPr="00347C4B" w:rsidRDefault="00DF51B6" w:rsidP="00DF51B6">
      <w:r w:rsidRPr="00586609">
        <w:rPr>
          <w:rFonts w:ascii="MS Mincho" w:eastAsia="MS Mincho" w:hAnsi="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 xml:space="preserve">Vulnerability </w:t>
      </w:r>
      <w:r w:rsidR="005B661B">
        <w:rPr>
          <w:b/>
          <w:bCs/>
        </w:rPr>
        <w:t>Product Affected Status</w:t>
      </w:r>
      <w:r w:rsidRPr="00350717">
        <w:t xml:space="preserve"> </w:t>
      </w:r>
      <w:r w:rsidR="005B661B">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0B9A4778" w14:textId="6ECC9E65" w:rsidR="00DF51B6" w:rsidRDefault="00424C1B" w:rsidP="00D37FDA">
      <w:pPr>
        <w:pStyle w:val="SourceCode"/>
        <w:spacing w:after="120"/>
      </w:pPr>
      <w:r>
        <w:t>First Affected</w:t>
      </w:r>
      <w:r w:rsidR="00DF51B6" w:rsidRPr="00347C4B">
        <w:br/>
      </w:r>
      <w:r>
        <w:t>Known</w:t>
      </w:r>
      <w:r w:rsidR="00DF51B6">
        <w:t xml:space="preserve"> </w:t>
      </w:r>
      <w:r>
        <w:t>Affected</w:t>
      </w:r>
      <w:r w:rsidR="00DF51B6" w:rsidRPr="00347C4B">
        <w:br/>
      </w:r>
      <w:r>
        <w:t>Known Not Affected</w:t>
      </w:r>
      <w:r w:rsidR="00DF51B6">
        <w:br/>
      </w:r>
      <w:r>
        <w:t>First</w:t>
      </w:r>
      <w:r w:rsidR="00DF51B6">
        <w:t xml:space="preserve"> </w:t>
      </w:r>
      <w:r w:rsidR="00082DBB">
        <w:t>Fi</w:t>
      </w:r>
      <w:r>
        <w:t>xed</w:t>
      </w:r>
      <w:r w:rsidR="00DF51B6">
        <w:br/>
      </w:r>
      <w:r>
        <w:t>Fixed</w:t>
      </w:r>
      <w:r>
        <w:br/>
        <w:t>Recommended</w:t>
      </w:r>
      <w:r w:rsidR="00DF51B6">
        <w:br/>
      </w:r>
      <w:r>
        <w:t>Last Affected</w:t>
      </w:r>
    </w:p>
    <w:p w14:paraId="38B482FD" w14:textId="176417EB" w:rsidR="00DF51B6" w:rsidRDefault="00DF51B6" w:rsidP="00DF51B6">
      <w:r>
        <w:t>∆ [</w:t>
      </w:r>
      <w:r w:rsidRPr="0041501E">
        <w:rPr>
          <w:color w:val="FF0000"/>
        </w:rPr>
        <w:t>C</w:t>
      </w:r>
      <w:r w:rsidR="00151B41">
        <w:rPr>
          <w:color w:val="FF0000"/>
        </w:rPr>
        <w:t>SAF-2.2.16</w:t>
      </w:r>
      <w:r w:rsidRPr="0041501E">
        <w:rPr>
          <w:color w:val="FF0000"/>
        </w:rPr>
        <w:t>-1</w:t>
      </w:r>
      <w:r>
        <w:t>]</w:t>
      </w:r>
    </w:p>
    <w:p w14:paraId="0011E6D3" w14:textId="35806178" w:rsidR="00DF51B6" w:rsidRDefault="00DF51B6" w:rsidP="00DF51B6">
      <w:r>
        <w:t xml:space="preserve">In the following sub sections these </w:t>
      </w:r>
      <w:r w:rsidR="00E257E2">
        <w:t>seven</w:t>
      </w:r>
      <w:r>
        <w:t xml:space="preserve"> terms are presented in lexical order and annotated to support interoperable usage and as support for the reader.</w:t>
      </w:r>
    </w:p>
    <w:p w14:paraId="7210C9C0" w14:textId="36834913" w:rsidR="00714E15" w:rsidRDefault="00BC2C73" w:rsidP="00D37FDA">
      <w:pPr>
        <w:pStyle w:val="Heading4"/>
      </w:pPr>
      <w:bookmarkStart w:id="224" w:name="_Toc478074603"/>
      <w:r w:rsidRPr="00BC2C73">
        <w:t>Vulnerability Product Affected Status Type Model</w:t>
      </w:r>
      <w:r>
        <w:t xml:space="preserve"> — First Affected</w:t>
      </w:r>
      <w:bookmarkEnd w:id="224"/>
    </w:p>
    <w:p w14:paraId="3A4ADBEE" w14:textId="03854379" w:rsidR="00BC2C73" w:rsidRDefault="00BC2C73" w:rsidP="00D37FDA">
      <w:r w:rsidRPr="00BC2C73">
        <w:t>This is first version of the affected release known to be affected by the vulnerability.</w:t>
      </w:r>
    </w:p>
    <w:p w14:paraId="467FA498" w14:textId="7ECDCC6F" w:rsidR="00BC2C73" w:rsidRDefault="00BC2C73" w:rsidP="00BC2C73">
      <w:pPr>
        <w:pStyle w:val="Heading4"/>
      </w:pPr>
      <w:bookmarkStart w:id="225" w:name="_Toc478074604"/>
      <w:r w:rsidRPr="00BC2C73">
        <w:t>Vulnerability Product Affected Status Type Model</w:t>
      </w:r>
      <w:r>
        <w:t xml:space="preserve"> — Known Affected</w:t>
      </w:r>
      <w:bookmarkEnd w:id="225"/>
    </w:p>
    <w:p w14:paraId="4DE1EEE2" w14:textId="405DA5C3" w:rsidR="00BC2C73" w:rsidRDefault="00E257E2" w:rsidP="00D37FDA">
      <w:r w:rsidRPr="00E257E2">
        <w:t>This version is known to be affected by the vulnerability.</w:t>
      </w:r>
    </w:p>
    <w:p w14:paraId="1015C43C" w14:textId="3194FD40" w:rsidR="00BC2C73" w:rsidRDefault="00BC2C73" w:rsidP="00BC2C73">
      <w:pPr>
        <w:pStyle w:val="Heading4"/>
      </w:pPr>
      <w:bookmarkStart w:id="226" w:name="_Toc478074605"/>
      <w:r w:rsidRPr="00BC2C73">
        <w:t>Vulnerability Product Affected Status Type Model</w:t>
      </w:r>
      <w:r>
        <w:t xml:space="preserve"> — Known Not Affected</w:t>
      </w:r>
      <w:bookmarkEnd w:id="226"/>
    </w:p>
    <w:p w14:paraId="29DA4398" w14:textId="6936CDEF" w:rsidR="00BC2C73" w:rsidRDefault="00E257E2" w:rsidP="00D37FDA">
      <w:r w:rsidRPr="00E257E2">
        <w:t>This version is known not to be affected by the vulnerability.</w:t>
      </w:r>
    </w:p>
    <w:p w14:paraId="6F9733B7" w14:textId="77C3AA63" w:rsidR="00BC2C73" w:rsidRDefault="00BC2C73" w:rsidP="00BC2C73">
      <w:pPr>
        <w:pStyle w:val="Heading4"/>
      </w:pPr>
      <w:bookmarkStart w:id="227" w:name="_Toc478074606"/>
      <w:r w:rsidRPr="00BC2C73">
        <w:t>Vulnerability Product Affected Status Type Model</w:t>
      </w:r>
      <w:r>
        <w:t xml:space="preserve"> — First Fixed</w:t>
      </w:r>
      <w:bookmarkEnd w:id="227"/>
    </w:p>
    <w:p w14:paraId="2E15DE88" w14:textId="7E3ABF88" w:rsidR="00BC2C73" w:rsidRDefault="00E257E2" w:rsidP="00D37FDA">
      <w:r w:rsidRPr="00E257E2">
        <w:t>This version contains the first fix for the vulnerability but may not be the recommended fixed version.</w:t>
      </w:r>
    </w:p>
    <w:p w14:paraId="43A1194E" w14:textId="5E8EB823" w:rsidR="00BC2C73" w:rsidRDefault="00BC2C73" w:rsidP="00BC2C73">
      <w:pPr>
        <w:pStyle w:val="Heading4"/>
      </w:pPr>
      <w:bookmarkStart w:id="228" w:name="_Toc478074607"/>
      <w:r w:rsidRPr="00BC2C73">
        <w:t>Vulnerability Product Affected Status Type Model</w:t>
      </w:r>
      <w:r>
        <w:t xml:space="preserve"> — Fixed</w:t>
      </w:r>
      <w:bookmarkEnd w:id="228"/>
    </w:p>
    <w:p w14:paraId="16A7EFA4" w14:textId="3941DCF8" w:rsidR="00BC2C73" w:rsidRDefault="00E257E2" w:rsidP="00D37FDA">
      <w:r w:rsidRPr="00E257E2">
        <w:t>This version contains a fix for the vulnerability but may not be the recommended fixed version.</w:t>
      </w:r>
    </w:p>
    <w:p w14:paraId="474034F6" w14:textId="7F8CE84D" w:rsidR="00BC2C73" w:rsidRDefault="00BC2C73" w:rsidP="00BC2C73">
      <w:pPr>
        <w:pStyle w:val="Heading4"/>
      </w:pPr>
      <w:bookmarkStart w:id="229" w:name="_Toc478074608"/>
      <w:r w:rsidRPr="00BC2C73">
        <w:t>Vulnerability Product Affected Status Type Model</w:t>
      </w:r>
      <w:r>
        <w:t xml:space="preserve"> — Recommended</w:t>
      </w:r>
      <w:bookmarkEnd w:id="229"/>
    </w:p>
    <w:p w14:paraId="56F20D16" w14:textId="15394265" w:rsidR="00BC2C73" w:rsidRDefault="00E257E2" w:rsidP="00BC2C73">
      <w:r w:rsidRPr="00E257E2">
        <w:t>This version has a fix for the vulnerability and is the vendor-recommended version for fixing the vulnerability.</w:t>
      </w:r>
    </w:p>
    <w:p w14:paraId="1EECEBB9" w14:textId="69FADD1A" w:rsidR="00BC2C73" w:rsidRDefault="00BC2C73" w:rsidP="00BC2C73">
      <w:pPr>
        <w:pStyle w:val="Heading4"/>
      </w:pPr>
      <w:bookmarkStart w:id="230" w:name="_Toc478074609"/>
      <w:r w:rsidRPr="00BC2C73">
        <w:t>Vulnerability Product Affected Status Type Model</w:t>
      </w:r>
      <w:r>
        <w:t xml:space="preserve"> — Last Affected</w:t>
      </w:r>
      <w:bookmarkEnd w:id="230"/>
    </w:p>
    <w:p w14:paraId="145862B2" w14:textId="728D582F" w:rsidR="00BC2C73" w:rsidRDefault="00E257E2" w:rsidP="00D37FDA">
      <w:r w:rsidRPr="00E257E2">
        <w:t>This is the last version in a release train known to be affected by the vulnerability. Subsequently released versions would contain a fix for the vulnerability.</w:t>
      </w:r>
    </w:p>
    <w:p w14:paraId="5DFF5C04" w14:textId="20AA93D7" w:rsidR="007F733E" w:rsidRDefault="007F733E" w:rsidP="00D37FDA">
      <w:pPr>
        <w:pStyle w:val="Heading3"/>
      </w:pPr>
      <w:bookmarkStart w:id="231" w:name="_Vulnerability_Remediation_Type"/>
      <w:bookmarkStart w:id="232" w:name="_Ref477954087"/>
      <w:bookmarkStart w:id="233" w:name="_Toc478074610"/>
      <w:bookmarkEnd w:id="231"/>
      <w:r>
        <w:t>Vulnerability Remediation Type Model</w:t>
      </w:r>
      <w:bookmarkEnd w:id="232"/>
      <w:bookmarkEnd w:id="233"/>
    </w:p>
    <w:p w14:paraId="4046AFDB" w14:textId="55E608B4" w:rsidR="007F733E" w:rsidRPr="009F59F5" w:rsidRDefault="005B661B" w:rsidP="007F733E">
      <w:r>
        <w:t>S</w:t>
      </w:r>
      <w:r w:rsidR="007F733E" w:rsidRPr="009F59F5">
        <w:t>pecific details on how to handle (and presumably, fix) a vulnerability</w:t>
      </w:r>
      <w:r>
        <w:t xml:space="preserve"> are communicated via</w:t>
      </w:r>
      <w:r w:rsidR="007F733E" w:rsidRPr="009F59F5">
        <w:t xml:space="preserve"> </w:t>
      </w:r>
      <w:r w:rsidRPr="009F59F5">
        <w:rPr>
          <w:b/>
          <w:bCs/>
        </w:rPr>
        <w:t>Remediation</w:t>
      </w:r>
      <w:r w:rsidRPr="00D37FDA">
        <w:t xml:space="preserve"> containers</w:t>
      </w:r>
      <w:r>
        <w:t xml:space="preserve"> inside a CSAF CVRF document and a controlled vocabulary is defined for values of the associated </w:t>
      </w:r>
      <w:r>
        <w:rPr>
          <w:rStyle w:val="Element"/>
        </w:rPr>
        <w:t>Type</w:t>
      </w:r>
      <w:r w:rsidRPr="009F59F5">
        <w:t xml:space="preserve"> </w:t>
      </w:r>
      <w:r>
        <w:t>attribute</w:t>
      </w:r>
      <w:r w:rsidR="007F733E" w:rsidRPr="009F59F5">
        <w:t xml:space="preserve">. </w:t>
      </w:r>
    </w:p>
    <w:p w14:paraId="72D54417" w14:textId="27E490EF" w:rsidR="007F733E" w:rsidRPr="009F59F5" w:rsidRDefault="007F733E" w:rsidP="007F733E">
      <w:r w:rsidRPr="009F59F5">
        <w:t xml:space="preserve">A </w:t>
      </w:r>
      <w:r w:rsidRPr="009F59F5">
        <w:rPr>
          <w:b/>
          <w:bCs/>
        </w:rPr>
        <w:t>Remediation</w:t>
      </w:r>
      <w:r w:rsidR="005B661B">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005B661B" w:rsidRPr="00D37FDA">
        <w:t>other means</w:t>
      </w:r>
      <w:r w:rsidRPr="009F59F5">
        <w:t xml:space="preserve">. If the </w:t>
      </w:r>
      <w:r w:rsidRPr="009F59F5">
        <w:rPr>
          <w:b/>
          <w:bCs/>
        </w:rPr>
        <w:t xml:space="preserve">Remediation </w:t>
      </w:r>
      <w:r w:rsidRPr="009F59F5">
        <w:t xml:space="preserve">is meant to be general or nonspecific for all products, </w:t>
      </w:r>
      <w:r w:rsidR="005B661B">
        <w:t>any</w:t>
      </w:r>
      <w:r w:rsidRPr="009F59F5">
        <w:t xml:space="preserve"> </w:t>
      </w:r>
      <w:r w:rsidRPr="009F59F5">
        <w:rPr>
          <w:b/>
          <w:bCs/>
        </w:rPr>
        <w:t xml:space="preserve">Product ID </w:t>
      </w:r>
      <w:r w:rsidR="005B661B">
        <w:t>or other ID’s</w:t>
      </w:r>
      <w:r w:rsidRPr="009F59F5">
        <w:t xml:space="preserve"> </w:t>
      </w:r>
      <w:r w:rsidR="005B661B">
        <w:t>are to</w:t>
      </w:r>
      <w:r w:rsidRPr="009F59F5">
        <w:t xml:space="preserve"> be omitted. </w:t>
      </w:r>
    </w:p>
    <w:p w14:paraId="54A427F9" w14:textId="7CC4791B" w:rsidR="007F733E" w:rsidRDefault="007F733E" w:rsidP="00D37FDA">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75F65D26" w14:textId="6A3629E8" w:rsidR="00151B41" w:rsidRPr="00347C4B" w:rsidRDefault="00151B41" w:rsidP="00151B41">
      <w:r w:rsidRPr="00586609">
        <w:rPr>
          <w:rFonts w:ascii="MS Mincho" w:eastAsia="MS Mincho" w:hAnsi="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 xml:space="preserve">Vulnerability </w:t>
      </w:r>
      <w:r w:rsidR="006D6537">
        <w:rPr>
          <w:b/>
          <w:bCs/>
        </w:rPr>
        <w:t>Remediation</w:t>
      </w:r>
      <w:r w:rsidRPr="00350717">
        <w:t xml:space="preserve"> </w:t>
      </w:r>
      <w:r w:rsidR="006D6537">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07605F4A" w14:textId="71F9D4BD" w:rsidR="00151B41" w:rsidRDefault="006D6537" w:rsidP="00D37FDA">
      <w:pPr>
        <w:pStyle w:val="SourceCode"/>
        <w:spacing w:after="120"/>
      </w:pPr>
      <w:r>
        <w:t>Workaround</w:t>
      </w:r>
      <w:r w:rsidR="00151B41" w:rsidRPr="00347C4B">
        <w:br/>
      </w:r>
      <w:r>
        <w:t>Mitigation</w:t>
      </w:r>
      <w:r w:rsidR="00151B41" w:rsidRPr="00347C4B">
        <w:br/>
      </w:r>
      <w:r>
        <w:t>Vendor Fix</w:t>
      </w:r>
      <w:r w:rsidR="00151B41">
        <w:br/>
      </w:r>
      <w:r>
        <w:t>None</w:t>
      </w:r>
      <w:r w:rsidR="00151B41">
        <w:t xml:space="preserve"> </w:t>
      </w:r>
      <w:r>
        <w:t>Available</w:t>
      </w:r>
      <w:r w:rsidR="00151B41">
        <w:br/>
      </w:r>
      <w:r>
        <w:t>Will</w:t>
      </w:r>
      <w:r w:rsidR="00151B41">
        <w:t xml:space="preserve"> </w:t>
      </w:r>
      <w:r>
        <w:t>Not Fix</w:t>
      </w:r>
    </w:p>
    <w:p w14:paraId="17343D54" w14:textId="77AB9300" w:rsidR="00151B41" w:rsidRDefault="00151B41" w:rsidP="00151B41">
      <w:r>
        <w:t>∆ [</w:t>
      </w:r>
      <w:r w:rsidRPr="0041501E">
        <w:rPr>
          <w:color w:val="FF0000"/>
        </w:rPr>
        <w:t>C</w:t>
      </w:r>
      <w:r>
        <w:rPr>
          <w:color w:val="FF0000"/>
        </w:rPr>
        <w:t>SAF-2.2.17</w:t>
      </w:r>
      <w:r w:rsidRPr="0041501E">
        <w:rPr>
          <w:color w:val="FF0000"/>
        </w:rPr>
        <w:t>-1</w:t>
      </w:r>
      <w:r>
        <w:t>]</w:t>
      </w:r>
    </w:p>
    <w:p w14:paraId="4A216FC5" w14:textId="323D46D1" w:rsidR="00151B41" w:rsidRDefault="00151B41" w:rsidP="00151B41">
      <w:r>
        <w:t xml:space="preserve">In the following sub sections these </w:t>
      </w:r>
      <w:r w:rsidR="005B661B">
        <w:t>five</w:t>
      </w:r>
      <w:r>
        <w:t xml:space="preserve"> terms are presented in lexical order and annotated to support interoperable usage and as support for the reader.</w:t>
      </w:r>
    </w:p>
    <w:p w14:paraId="389E718B" w14:textId="58BEE365" w:rsidR="007F733E" w:rsidRDefault="005B661B" w:rsidP="00D37FDA">
      <w:pPr>
        <w:pStyle w:val="Heading4"/>
      </w:pPr>
      <w:bookmarkStart w:id="234" w:name="_Toc478074611"/>
      <w:r>
        <w:t>Vulnerability Remediation Type Model — Workaround</w:t>
      </w:r>
      <w:bookmarkEnd w:id="234"/>
    </w:p>
    <w:p w14:paraId="0E57C8CC" w14:textId="7D3A725F" w:rsidR="005B661B" w:rsidRPr="005B661B" w:rsidRDefault="005B661B" w:rsidP="00D37FDA">
      <w:r w:rsidRPr="005B661B">
        <w:t>Workaround contains information about a configuration or specific deployment scenario that can be used to avoid exposure to the vulnerability. There may be none, one, or more workarounds available. This is typically the “first line of defense” against a new vulnerability before a mitigation or vendor fix has been issued or even discovered.</w:t>
      </w:r>
    </w:p>
    <w:p w14:paraId="6E1935F9" w14:textId="0999A37A" w:rsidR="005B661B" w:rsidRDefault="005B661B" w:rsidP="005B661B">
      <w:pPr>
        <w:pStyle w:val="Heading4"/>
      </w:pPr>
      <w:bookmarkStart w:id="235" w:name="_Toc478074612"/>
      <w:r>
        <w:t>Vulnerability Remediation Type Model — Mitigation</w:t>
      </w:r>
      <w:bookmarkEnd w:id="235"/>
    </w:p>
    <w:p w14:paraId="58388598" w14:textId="0ABC14E2" w:rsidR="005B661B" w:rsidRPr="00350717" w:rsidRDefault="005B661B" w:rsidP="005B661B">
      <w:r w:rsidRPr="005B661B">
        <w:t>Mitigation contains information about a configuration or deployment scenario that helps to reduce the risk of the vulnerability but that does not resolve the vulnerability on the affected product. Mitigations may include using devices or access controls external to the affected product. Mitigations may or may not be issued by the original author of the affected product, and they may or may not be officially sanctioned by the document producer.</w:t>
      </w:r>
    </w:p>
    <w:p w14:paraId="0B6A070B" w14:textId="24F3D345" w:rsidR="005B661B" w:rsidRDefault="005B661B" w:rsidP="005B661B">
      <w:pPr>
        <w:pStyle w:val="Heading4"/>
      </w:pPr>
      <w:bookmarkStart w:id="236" w:name="_Toc478074613"/>
      <w:r>
        <w:t>Vulnerability Remediation Type Model — Vendor Fix</w:t>
      </w:r>
      <w:bookmarkEnd w:id="236"/>
    </w:p>
    <w:p w14:paraId="7D9CD6E8" w14:textId="4582E4BE" w:rsidR="005B661B" w:rsidRPr="00350717" w:rsidRDefault="005B661B" w:rsidP="005B661B">
      <w:r w:rsidRPr="005B661B">
        <w:t>Vendor Fix contains information about an official fix that is issued by the original author of the affected product. Unless otherwise noted, it is assumed that this fix fully resolves the vulnerability.</w:t>
      </w:r>
    </w:p>
    <w:p w14:paraId="04ED7F0A" w14:textId="56C2D327" w:rsidR="005B661B" w:rsidRDefault="005B661B" w:rsidP="005B661B">
      <w:pPr>
        <w:pStyle w:val="Heading4"/>
      </w:pPr>
      <w:bookmarkStart w:id="237" w:name="_Toc478074614"/>
      <w:r>
        <w:t>Vulnerability Remediation Type Model — None Available</w:t>
      </w:r>
      <w:bookmarkEnd w:id="237"/>
    </w:p>
    <w:p w14:paraId="262F66BF" w14:textId="379CEEC7" w:rsidR="005B661B" w:rsidRPr="00350717" w:rsidRDefault="005B661B" w:rsidP="005B661B">
      <w:r w:rsidRPr="005B661B">
        <w:t>Currently there is no fix available. Description should contain details about why there is no fix.</w:t>
      </w:r>
    </w:p>
    <w:p w14:paraId="03856523" w14:textId="26E3C561" w:rsidR="005B661B" w:rsidRDefault="005B661B" w:rsidP="005B661B">
      <w:pPr>
        <w:pStyle w:val="Heading4"/>
      </w:pPr>
      <w:bookmarkStart w:id="238" w:name="_Toc478074615"/>
      <w:r>
        <w:t>Vulnerability Remediation Type Model — Will Not Fix</w:t>
      </w:r>
      <w:bookmarkEnd w:id="238"/>
    </w:p>
    <w:p w14:paraId="73D28156" w14:textId="2642E25B" w:rsidR="005B661B" w:rsidRPr="007F733E" w:rsidRDefault="005B661B" w:rsidP="00D37FDA">
      <w:r w:rsidRPr="005B661B">
        <w:t xml:space="preserve">There is no fix for the vulnerability and there never will be one. This is often the case when a product has been orphaned, </w:t>
      </w:r>
      <w:r w:rsidR="000345CF">
        <w:t>declared end-of-life</w:t>
      </w:r>
      <w:r w:rsidRPr="005B661B">
        <w:t>, or otherwise deprecated. Description should contain details about why there will be no fix issued.</w:t>
      </w:r>
    </w:p>
    <w:p w14:paraId="309CE07D" w14:textId="57E72CB2" w:rsidR="00714E15" w:rsidRDefault="00343AE5" w:rsidP="00D37FDA">
      <w:pPr>
        <w:pStyle w:val="Heading3"/>
      </w:pPr>
      <w:bookmarkStart w:id="239" w:name="_Vulnerability_Threat_Type"/>
      <w:bookmarkStart w:id="240" w:name="_Ref477901971"/>
      <w:bookmarkStart w:id="241" w:name="_Toc478074616"/>
      <w:bookmarkEnd w:id="239"/>
      <w:r>
        <w:t>Vulnerability Threat Type Model</w:t>
      </w:r>
      <w:bookmarkEnd w:id="240"/>
      <w:bookmarkEnd w:id="241"/>
    </w:p>
    <w:p w14:paraId="4C7FE9D7" w14:textId="52D1CD9E" w:rsidR="00343AE5" w:rsidRDefault="008A04C4" w:rsidP="00343AE5">
      <w:pPr>
        <w:rPr>
          <w:bCs/>
        </w:rPr>
      </w:pPr>
      <w:r>
        <w:t xml:space="preserve">To further detail the threat type over the evolution of a product </w:t>
      </w:r>
      <w:r w:rsidR="00343AE5" w:rsidRPr="00916746">
        <w:rPr>
          <w:bCs/>
        </w:rPr>
        <w:t xml:space="preserve">vulnerability </w:t>
      </w:r>
      <w:r w:rsidR="00343AE5" w:rsidRPr="00916746">
        <w:rPr>
          <w:b/>
          <w:bCs/>
        </w:rPr>
        <w:t xml:space="preserve">Threat </w:t>
      </w:r>
      <w:r w:rsidR="00343AE5" w:rsidRPr="00916746">
        <w:rPr>
          <w:bCs/>
        </w:rPr>
        <w:t>container</w:t>
      </w:r>
      <w:r>
        <w:rPr>
          <w:bCs/>
        </w:rPr>
        <w:t>s</w:t>
      </w:r>
      <w:r w:rsidR="00343AE5" w:rsidRPr="00916746">
        <w:rPr>
          <w:bCs/>
        </w:rPr>
        <w:t xml:space="preserve"> can be tied to one or more specific products by referencing these products using either the </w:t>
      </w:r>
      <w:r w:rsidR="00343AE5" w:rsidRPr="00916746">
        <w:rPr>
          <w:b/>
          <w:bCs/>
        </w:rPr>
        <w:t xml:space="preserve">Product ID </w:t>
      </w:r>
      <w:r w:rsidR="00343AE5" w:rsidRPr="00916746">
        <w:rPr>
          <w:bCs/>
        </w:rPr>
        <w:t xml:space="preserve">or </w:t>
      </w:r>
      <w:r w:rsidR="00657512" w:rsidRPr="00D37FDA">
        <w:t>other ID’s</w:t>
      </w:r>
      <w:r w:rsidR="00343AE5" w:rsidRPr="00916746">
        <w:rPr>
          <w:bCs/>
        </w:rPr>
        <w:t xml:space="preserve">. If the </w:t>
      </w:r>
      <w:r w:rsidR="00343AE5" w:rsidRPr="00916746">
        <w:rPr>
          <w:b/>
          <w:bCs/>
        </w:rPr>
        <w:t xml:space="preserve">Threat </w:t>
      </w:r>
      <w:r w:rsidR="00343AE5" w:rsidRPr="00916746">
        <w:rPr>
          <w:bCs/>
        </w:rPr>
        <w:t xml:space="preserve">is meant to be general or nonspecific for all products, the </w:t>
      </w:r>
      <w:r w:rsidR="00343AE5" w:rsidRPr="00916746">
        <w:rPr>
          <w:b/>
          <w:bCs/>
        </w:rPr>
        <w:t xml:space="preserve">Product ID </w:t>
      </w:r>
      <w:r w:rsidR="00657512">
        <w:rPr>
          <w:bCs/>
        </w:rPr>
        <w:t>and other ID’s</w:t>
      </w:r>
      <w:r w:rsidR="00343AE5" w:rsidRPr="00916746">
        <w:rPr>
          <w:bCs/>
        </w:rPr>
        <w:t xml:space="preserve"> </w:t>
      </w:r>
      <w:r w:rsidR="00657512">
        <w:rPr>
          <w:bCs/>
        </w:rPr>
        <w:t xml:space="preserve">are to </w:t>
      </w:r>
      <w:r w:rsidR="00343AE5" w:rsidRPr="00916746">
        <w:rPr>
          <w:bCs/>
        </w:rPr>
        <w:t xml:space="preserve">be omitted. </w:t>
      </w:r>
      <w:r>
        <w:rPr>
          <w:bCs/>
        </w:rPr>
        <w:t xml:space="preserve">The </w:t>
      </w:r>
      <w:r w:rsidRPr="00D37FDA">
        <w:rPr>
          <w:rStyle w:val="Datatype"/>
        </w:rPr>
        <w:t>Type</w:t>
      </w:r>
      <w:r>
        <w:rPr>
          <w:bCs/>
        </w:rPr>
        <w:t xml:space="preserve"> attribute takes its values from a proven controlled vocabulary.</w:t>
      </w:r>
    </w:p>
    <w:p w14:paraId="5CDBAA43" w14:textId="600DD613" w:rsidR="00E80493" w:rsidRPr="00347C4B" w:rsidRDefault="00E80493" w:rsidP="00E80493">
      <w:r w:rsidRPr="00586609">
        <w:rPr>
          <w:rFonts w:ascii="MS Mincho" w:eastAsia="MS Mincho" w:hAnsi="MS Mincho" w:cs="MS Mincho"/>
        </w:rPr>
        <w:t>∇</w:t>
      </w:r>
      <w:r w:rsidRPr="00D37FDA">
        <w:rPr>
          <w:rFonts w:eastAsia="MS Mincho"/>
        </w:rPr>
        <w:t> </w:t>
      </w:r>
      <w:r w:rsidRPr="00586609">
        <w:t>The</w:t>
      </w:r>
      <w:r w:rsidRPr="00347C4B">
        <w:t xml:space="preserve"> following </w:t>
      </w:r>
      <w:r w:rsidRPr="00347C4B">
        <w:rPr>
          <w:iCs/>
        </w:rPr>
        <w:t>categories</w:t>
      </w:r>
      <w:r w:rsidRPr="00347C4B">
        <w:t xml:space="preserve"> MUST be used to enumerate a </w:t>
      </w:r>
      <w:r>
        <w:rPr>
          <w:b/>
          <w:bCs/>
        </w:rPr>
        <w:t xml:space="preserve">Vulnerability </w:t>
      </w:r>
      <w:r w:rsidR="00657512">
        <w:rPr>
          <w:b/>
          <w:bCs/>
        </w:rPr>
        <w:t>Threat</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721FAEF1" w14:textId="586E6F71" w:rsidR="00E80493" w:rsidRDefault="00657512" w:rsidP="00D37FDA">
      <w:pPr>
        <w:pStyle w:val="SourceCode"/>
        <w:spacing w:after="120"/>
      </w:pPr>
      <w:r>
        <w:t>Impact</w:t>
      </w:r>
      <w:r w:rsidR="00E80493" w:rsidRPr="00347C4B">
        <w:br/>
      </w:r>
      <w:r>
        <w:t>Exploit</w:t>
      </w:r>
      <w:r w:rsidR="00E80493">
        <w:t xml:space="preserve"> </w:t>
      </w:r>
      <w:r>
        <w:t>Status</w:t>
      </w:r>
      <w:r w:rsidR="00E80493">
        <w:br/>
      </w:r>
      <w:r>
        <w:t>Target</w:t>
      </w:r>
      <w:r w:rsidR="00E80493">
        <w:t xml:space="preserve"> </w:t>
      </w:r>
      <w:r>
        <w:t>Set</w:t>
      </w:r>
    </w:p>
    <w:p w14:paraId="44875540" w14:textId="2A1097B7" w:rsidR="00E80493" w:rsidRDefault="00E80493" w:rsidP="00E80493">
      <w:r>
        <w:t>∆ [</w:t>
      </w:r>
      <w:r w:rsidRPr="0041501E">
        <w:rPr>
          <w:color w:val="FF0000"/>
        </w:rPr>
        <w:t>C</w:t>
      </w:r>
      <w:r w:rsidR="00657512">
        <w:rPr>
          <w:color w:val="FF0000"/>
        </w:rPr>
        <w:t>SAF-2.2.18</w:t>
      </w:r>
      <w:r w:rsidRPr="0041501E">
        <w:rPr>
          <w:color w:val="FF0000"/>
        </w:rPr>
        <w:t>-1</w:t>
      </w:r>
      <w:r>
        <w:t>]</w:t>
      </w:r>
    </w:p>
    <w:p w14:paraId="16DE6247" w14:textId="648E19C6" w:rsidR="00E80493" w:rsidRDefault="00E80493" w:rsidP="00E80493">
      <w:r>
        <w:t xml:space="preserve">In the following sub sections these </w:t>
      </w:r>
      <w:r w:rsidR="008A04C4">
        <w:t>three</w:t>
      </w:r>
      <w:r>
        <w:t xml:space="preserve"> terms are presented in lexical order and annotated to support interoperable usage and as support for the reader.</w:t>
      </w:r>
    </w:p>
    <w:p w14:paraId="67F5B329" w14:textId="4C72DCCC" w:rsidR="00343AE5" w:rsidRDefault="00657512" w:rsidP="00D37FDA">
      <w:pPr>
        <w:pStyle w:val="Heading4"/>
      </w:pPr>
      <w:bookmarkStart w:id="242" w:name="_Toc478074617"/>
      <w:r>
        <w:t>Vulnerability Threat Type Model — Impact</w:t>
      </w:r>
      <w:bookmarkEnd w:id="242"/>
    </w:p>
    <w:p w14:paraId="4A1616BB" w14:textId="5F1D0F15" w:rsidR="00657512" w:rsidRDefault="00657512" w:rsidP="00D37FDA">
      <w:r w:rsidRPr="00657512">
        <w:t>Impact contains an assessment of the impact on the user or the target set if the vulnerability is successfully exploited. If applicable, for consistency and simplicity, this section can be a textual summary of the three CVSS impact metrics. These metrics measure how a vulnerability detracts from the three core security properties of an information system: Confidentiality, Integrity, and Availability.</w:t>
      </w:r>
    </w:p>
    <w:p w14:paraId="16EB178D" w14:textId="62FC7AE9" w:rsidR="00657512" w:rsidRDefault="00657512" w:rsidP="00657512">
      <w:pPr>
        <w:pStyle w:val="Heading4"/>
      </w:pPr>
      <w:bookmarkStart w:id="243" w:name="_Toc478074618"/>
      <w:r>
        <w:t>Vulnerability Threat Type Model — Exploit Status</w:t>
      </w:r>
      <w:bookmarkEnd w:id="243"/>
    </w:p>
    <w:p w14:paraId="53F347AD" w14:textId="57168113" w:rsidR="00657512" w:rsidRDefault="00657512" w:rsidP="00657512">
      <w:r w:rsidRPr="00657512">
        <w:t>Exploit Status contains a description of the degree to which an exploit for the vulnerability is known. This knowledge can range from information privately held among a very small group to an issue that has been described to the public at a major conference or is being widely exploited globally. For consistency and simplicity, this section can be a mirror image of the CVSS “Exploitability” metric. However, it can also contain a more contextual status, such as “Weaponized” or “Functioning Code.”</w:t>
      </w:r>
    </w:p>
    <w:p w14:paraId="37118E51" w14:textId="3B435227" w:rsidR="00657512" w:rsidRDefault="00657512" w:rsidP="00657512">
      <w:pPr>
        <w:pStyle w:val="Heading4"/>
      </w:pPr>
      <w:bookmarkStart w:id="244" w:name="_Toc478074619"/>
      <w:r>
        <w:t>Vulnerability Threat Type Model — Target Set</w:t>
      </w:r>
      <w:bookmarkEnd w:id="244"/>
    </w:p>
    <w:p w14:paraId="623AC687" w14:textId="6C015F3B" w:rsidR="00343AE5" w:rsidRDefault="00657512" w:rsidP="00D37FDA">
      <w:r w:rsidRPr="00657512">
        <w:t>Target Set contains a description of the currently known victim population in whatever terms are appropriate. Such terms may include: operating system platform, types of products, user segments, and geographic distribution.</w:t>
      </w:r>
    </w:p>
    <w:p w14:paraId="0BAF504D" w14:textId="77777777" w:rsidR="00657512" w:rsidRPr="00343AE5" w:rsidRDefault="00657512" w:rsidP="00D37FDA"/>
    <w:p w14:paraId="0E1E3643" w14:textId="05796B63" w:rsidR="006D31DB" w:rsidRDefault="00750387">
      <w:pPr>
        <w:pStyle w:val="Heading1"/>
      </w:pPr>
      <w:bookmarkStart w:id="245" w:name="_Toc478074620"/>
      <w:r>
        <w:t>CSAF CVRF Model Tree Map</w:t>
      </w:r>
      <w:bookmarkEnd w:id="245"/>
    </w:p>
    <w:p w14:paraId="38146DE0" w14:textId="56E7BE0A" w:rsidR="0012387E" w:rsidRDefault="00FC1E14" w:rsidP="0012387E">
      <w:r>
        <w:t>To assist navigating the topology of the CSAF CVRF version 1.2 document schema, a graphical tree rendering of the parent-child</w:t>
      </w:r>
      <w:r w:rsidR="00130749">
        <w:t>-grand</w:t>
      </w:r>
      <w:r w:rsidR="003E2243">
        <w:t>child</w:t>
      </w:r>
      <w:r>
        <w:t xml:space="preserve"> relations among the elements under the single </w:t>
      </w:r>
      <w:r w:rsidRPr="00D37FDA">
        <w:rPr>
          <w:rStyle w:val="Datatype"/>
        </w:rPr>
        <w:t>cvrf:cvrfdoc</w:t>
      </w:r>
      <w:r>
        <w:t xml:space="preserve"> root is pr</w:t>
      </w:r>
      <w:r w:rsidR="00FD7B2E">
        <w:t>ovided in</w:t>
      </w:r>
      <w:r w:rsidR="00863813">
        <w:t xml:space="preserve"> the following diagram:</w:t>
      </w:r>
    </w:p>
    <w:p w14:paraId="3C6B2A51" w14:textId="6348DB83" w:rsidR="00645735" w:rsidRDefault="00645735">
      <w:pPr>
        <w:pStyle w:val="Caption"/>
      </w:pPr>
      <w:bookmarkStart w:id="246" w:name="_Toc477448935"/>
      <w:r>
        <w:t xml:space="preserve">Figure </w:t>
      </w:r>
      <w:fldSimple w:instr=" SEQ Figure \* ARABIC ">
        <w:r w:rsidR="00790A96">
          <w:rPr>
            <w:noProof/>
          </w:rPr>
          <w:t>1</w:t>
        </w:r>
      </w:fldSimple>
      <w:r>
        <w:t xml:space="preserve">: </w:t>
      </w:r>
      <w:r w:rsidR="00105DFC" w:rsidRPr="00D37FDA">
        <w:rPr>
          <w:b/>
        </w:rPr>
        <w:t xml:space="preserve">CSAF CVRF </w:t>
      </w:r>
      <w:r w:rsidR="0018799E" w:rsidRPr="00D37FDA">
        <w:rPr>
          <w:b/>
        </w:rPr>
        <w:t>Document</w:t>
      </w:r>
      <w:r w:rsidR="00105DFC" w:rsidRPr="00105DFC">
        <w:rPr>
          <w:b/>
        </w:rPr>
        <w:t xml:space="preserve"> </w:t>
      </w:r>
      <w:r w:rsidR="00105DFC">
        <w:rPr>
          <w:b/>
        </w:rPr>
        <w:t>R</w:t>
      </w:r>
      <w:r w:rsidR="0029548F" w:rsidRPr="00D37FDA">
        <w:rPr>
          <w:b/>
        </w:rPr>
        <w:t>oot</w:t>
      </w:r>
      <w:r w:rsidR="0018799E">
        <w:t xml:space="preserve"> (</w:t>
      </w:r>
      <w:r w:rsidR="0018799E" w:rsidRPr="00D37FDA">
        <w:rPr>
          <w:rStyle w:val="Datatype"/>
        </w:rPr>
        <w:t>cvrf:cvrfdoc</w:t>
      </w:r>
      <w:r w:rsidR="0018799E">
        <w:t>)</w:t>
      </w:r>
      <w:r w:rsidR="00A632DC">
        <w:t>, children and grandchildren</w:t>
      </w:r>
      <w:r>
        <w:t>.</w:t>
      </w:r>
      <w:bookmarkEnd w:id="246"/>
    </w:p>
    <w:p w14:paraId="07FAB6F2" w14:textId="66F1C71D" w:rsidR="00FD7B2E" w:rsidRDefault="003E2243" w:rsidP="00FD7B2E">
      <w:pPr>
        <w:keepNext/>
        <w:widowControl w:val="0"/>
        <w:autoSpaceDE w:val="0"/>
        <w:autoSpaceDN w:val="0"/>
        <w:adjustRightInd w:val="0"/>
        <w:spacing w:before="0" w:after="0" w:line="280" w:lineRule="atLeast"/>
      </w:pPr>
      <w:r>
        <w:rPr>
          <w:noProof/>
        </w:rPr>
        <w:drawing>
          <wp:inline distT="0" distB="0" distL="0" distR="0" wp14:anchorId="6470A130" wp14:editId="071E0EFB">
            <wp:extent cx="4702055" cy="6289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g-picture-tree.pd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7979" cy="6296963"/>
                    </a:xfrm>
                    <a:prstGeom prst="rect">
                      <a:avLst/>
                    </a:prstGeom>
                  </pic:spPr>
                </pic:pic>
              </a:graphicData>
            </a:graphic>
          </wp:inline>
        </w:drawing>
      </w:r>
    </w:p>
    <w:p w14:paraId="2D3D9AB5" w14:textId="63C63937" w:rsidR="008E4F91" w:rsidRDefault="00645735" w:rsidP="008E4F91">
      <w:bookmarkStart w:id="247" w:name="_Ref476676321"/>
      <w:r>
        <w:t>Next a m</w:t>
      </w:r>
      <w:bookmarkEnd w:id="247"/>
      <w:r w:rsidR="008E4F91">
        <w:t xml:space="preserve">ap of some </w:t>
      </w:r>
      <w:r>
        <w:t>abstract valid</w:t>
      </w:r>
      <w:r w:rsidR="008E4F91">
        <w:t xml:space="preserve"> </w:t>
      </w:r>
      <w:r w:rsidR="008E4F91">
        <w:rPr>
          <w:b/>
        </w:rPr>
        <w:t>CSAF CVRF Document</w:t>
      </w:r>
      <w:r w:rsidR="008E4F91">
        <w:t xml:space="preserve"> configuration</w:t>
      </w:r>
      <w:r>
        <w:t xml:space="preserve"> emphasizing the topology</w:t>
      </w:r>
      <w:r w:rsidR="008E4F91">
        <w:t>:</w:t>
      </w:r>
    </w:p>
    <w:p w14:paraId="45E9F8A7" w14:textId="77777777" w:rsidR="0029548F" w:rsidRDefault="0029548F">
      <w:pPr>
        <w:spacing w:before="0" w:after="0"/>
        <w:rPr>
          <w:bCs/>
          <w:i/>
          <w:sz w:val="18"/>
          <w:szCs w:val="20"/>
        </w:rPr>
      </w:pPr>
      <w:r>
        <w:br w:type="page"/>
      </w:r>
    </w:p>
    <w:p w14:paraId="4410EB5C" w14:textId="797A5149" w:rsidR="00645735" w:rsidRDefault="00645735">
      <w:pPr>
        <w:pStyle w:val="Caption"/>
      </w:pPr>
      <w:r>
        <w:t xml:space="preserve">Figure </w:t>
      </w:r>
      <w:fldSimple w:instr=" SEQ Figure \* ARABIC ">
        <w:r w:rsidR="00790A96">
          <w:rPr>
            <w:noProof/>
          </w:rPr>
          <w:t>2</w:t>
        </w:r>
      </w:fldSimple>
      <w:r>
        <w:t xml:space="preserve">: </w:t>
      </w:r>
      <w:r w:rsidR="0029548F">
        <w:t>A</w:t>
      </w:r>
      <w:r>
        <w:t xml:space="preserve"> </w:t>
      </w:r>
      <w:r w:rsidR="00B705AF">
        <w:t xml:space="preserve">topologically </w:t>
      </w:r>
      <w:r>
        <w:t xml:space="preserve">valid </w:t>
      </w:r>
      <w:r>
        <w:rPr>
          <w:b/>
        </w:rPr>
        <w:t xml:space="preserve">CSAF CVRF Document Root </w:t>
      </w:r>
      <w:r>
        <w:t xml:space="preserve">configuration. </w:t>
      </w:r>
    </w:p>
    <w:p w14:paraId="2F64CE5F" w14:textId="77777777" w:rsidR="008E4F91" w:rsidRDefault="008E4F91" w:rsidP="008E4F91">
      <w:pPr>
        <w:keepNext/>
      </w:pPr>
      <w:r>
        <w:rPr>
          <w:noProof/>
        </w:rPr>
        <w:drawing>
          <wp:inline distT="0" distB="0" distL="0" distR="0" wp14:anchorId="633A667D" wp14:editId="61E0771F">
            <wp:extent cx="4516773" cy="7332630"/>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26297" cy="7348092"/>
                    </a:xfrm>
                    <a:prstGeom prst="rect">
                      <a:avLst/>
                    </a:prstGeom>
                  </pic:spPr>
                </pic:pic>
              </a:graphicData>
            </a:graphic>
          </wp:inline>
        </w:drawing>
      </w:r>
    </w:p>
    <w:p w14:paraId="40A70A23" w14:textId="4D236DDC" w:rsidR="008E4F91" w:rsidRPr="00D37FDA" w:rsidRDefault="008E4F91" w:rsidP="00D37FDA">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2414DFB1" w14:textId="77777777" w:rsidR="00FD7B2E" w:rsidRDefault="00FD7B2E" w:rsidP="0012387E"/>
    <w:p w14:paraId="511A4FC4" w14:textId="03B85D0D" w:rsidR="00C86BA8" w:rsidRPr="0001697D" w:rsidRDefault="0001697D" w:rsidP="00C86BA8">
      <w:pPr>
        <w:pStyle w:val="Heading1"/>
      </w:pPr>
      <w:bookmarkStart w:id="248" w:name="_Toc478074621"/>
      <w:r w:rsidRPr="0001697D">
        <w:t>Document</w:t>
      </w:r>
      <w:r w:rsidR="00C86BA8" w:rsidRPr="0001697D">
        <w:t xml:space="preserve"> </w:t>
      </w:r>
      <w:r w:rsidR="007E71C6">
        <w:t>(Context)</w:t>
      </w:r>
      <w:r w:rsidRPr="0001697D">
        <w:t xml:space="preserve"> </w:t>
      </w:r>
      <w:r w:rsidR="00C86BA8" w:rsidRPr="0001697D">
        <w:t>Schema Elements</w:t>
      </w:r>
      <w:bookmarkEnd w:id="248"/>
    </w:p>
    <w:p w14:paraId="35181250" w14:textId="4C3340B7" w:rsidR="00FB4988" w:rsidRDefault="00863813" w:rsidP="00D37FDA">
      <w:pPr>
        <w:jc w:val="both"/>
      </w:pPr>
      <w:r w:rsidRPr="00586609">
        <w:rPr>
          <w:rFonts w:ascii="MS Mincho" w:eastAsia="MS Mincho" w:hAnsi="MS Mincho" w:cs="MS Mincho"/>
        </w:rPr>
        <w:t>∇</w:t>
      </w:r>
      <w:r w:rsidR="003960C0" w:rsidRPr="00D37FDA">
        <w:rPr>
          <w:rFonts w:eastAsia="MS Mincho"/>
        </w:rPr>
        <w:t> </w:t>
      </w:r>
      <w:r w:rsidR="00543DAF" w:rsidRPr="00586609">
        <w:t>The</w:t>
      </w:r>
      <w:r w:rsidR="00543DAF" w:rsidRPr="00347C4B">
        <w:t xml:space="preserve"> nine top-level elements are defined in the </w:t>
      </w:r>
      <w:r w:rsidR="00543DAF" w:rsidRPr="00D37FDA">
        <w:rPr>
          <w:rStyle w:val="Datatype"/>
        </w:rPr>
        <w:t>cvrf</w:t>
      </w:r>
      <w:r w:rsidR="00543DAF" w:rsidRPr="00347C4B">
        <w:t xml:space="preserve"> </w:t>
      </w:r>
      <w:r w:rsidR="00687C98" w:rsidRPr="00347C4B">
        <w:t xml:space="preserve">XML </w:t>
      </w:r>
      <w:r w:rsidR="00543DAF" w:rsidRPr="00347C4B">
        <w:t xml:space="preserve">schema </w:t>
      </w:r>
      <w:r w:rsidR="000227B8" w:rsidRPr="00347C4B">
        <w:t xml:space="preserve">file </w:t>
      </w:r>
      <w:r w:rsidR="00543DAF" w:rsidRPr="00347C4B">
        <w:t xml:space="preserve">and if given </w:t>
      </w:r>
      <w:r w:rsidR="00B403BF" w:rsidRPr="00347C4B">
        <w:t xml:space="preserve">MUST </w:t>
      </w:r>
      <w:r w:rsidR="00543DAF" w:rsidRPr="00347C4B">
        <w:t>appear in the order listed</w:t>
      </w:r>
      <w:r w:rsidR="00687C98" w:rsidRPr="00347C4B">
        <w:t xml:space="preserve"> </w:t>
      </w:r>
      <w:r w:rsidR="00FB4988" w:rsidRPr="00347C4B">
        <w:t xml:space="preserve">below </w:t>
      </w:r>
      <w:r w:rsidR="00687C98" w:rsidRPr="00347C4B">
        <w:t xml:space="preserve">and as children of the </w:t>
      </w:r>
      <w:r w:rsidR="00687C98" w:rsidRPr="00D37FDA">
        <w:rPr>
          <w:rStyle w:val="Datatype"/>
        </w:rPr>
        <w:t>cvrf:cvrfdoc</w:t>
      </w:r>
      <w:r w:rsidR="00687C98" w:rsidRPr="00347C4B">
        <w:t xml:space="preserve"> single root element</w:t>
      </w:r>
      <w:r w:rsidR="00FB4988" w:rsidRPr="00347C4B">
        <w:t>.</w:t>
      </w:r>
      <w:r w:rsidR="00FB4988">
        <w:t xml:space="preserve"> </w:t>
      </w:r>
      <w:r w:rsidR="003960C0">
        <w:t>∆ </w:t>
      </w:r>
      <w:r w:rsidR="00FB4988">
        <w:t>[</w:t>
      </w:r>
      <w:bookmarkStart w:id="249" w:name="confGlobalElementSequence"/>
      <w:r w:rsidR="00FB4988" w:rsidRPr="00D37FDA">
        <w:rPr>
          <w:color w:val="FF0000"/>
        </w:rPr>
        <w:t>CSAF-4-1</w:t>
      </w:r>
      <w:bookmarkEnd w:id="249"/>
      <w:r w:rsidR="00FB4988">
        <w:t>]</w:t>
      </w:r>
    </w:p>
    <w:p w14:paraId="6D5295ED" w14:textId="65468844" w:rsidR="00543DAF" w:rsidRDefault="00FB4988" w:rsidP="00543DAF">
      <w:r>
        <w:t>These main constituents in sequence (Format is “</w:t>
      </w:r>
      <w:r w:rsidRPr="00C07565">
        <w:rPr>
          <w:b/>
        </w:rPr>
        <w:t>Concept</w:t>
      </w:r>
      <w:r>
        <w:t xml:space="preserve">: </w:t>
      </w:r>
      <w:r w:rsidRPr="00D37FDA">
        <w:rPr>
          <w:rStyle w:val="Datatype"/>
        </w:rPr>
        <w:t>namespace:Element</w:t>
      </w:r>
      <w:r>
        <w:t xml:space="preserve">”) are: </w:t>
      </w:r>
    </w:p>
    <w:p w14:paraId="144EA886" w14:textId="77777777" w:rsidR="00543DAF" w:rsidRDefault="00543DAF" w:rsidP="004C3D28">
      <w:pPr>
        <w:pStyle w:val="ListParagraph"/>
        <w:numPr>
          <w:ilvl w:val="0"/>
          <w:numId w:val="8"/>
        </w:numPr>
      </w:pPr>
      <w:r>
        <w:t xml:space="preserve">Title:  </w:t>
      </w:r>
      <w:r>
        <w:tab/>
      </w:r>
      <w:r>
        <w:tab/>
      </w:r>
      <w:r>
        <w:tab/>
      </w:r>
      <w:r w:rsidRPr="00D37FDA">
        <w:rPr>
          <w:rStyle w:val="Datatype"/>
        </w:rPr>
        <w:t>cvrf:DocumentTitle</w:t>
      </w:r>
    </w:p>
    <w:p w14:paraId="28A3E73C" w14:textId="77777777" w:rsidR="00543DAF" w:rsidRDefault="00543DAF" w:rsidP="004C3D28">
      <w:pPr>
        <w:pStyle w:val="ListParagraph"/>
        <w:numPr>
          <w:ilvl w:val="0"/>
          <w:numId w:val="8"/>
        </w:numPr>
      </w:pPr>
      <w:r>
        <w:t xml:space="preserve">Type: </w:t>
      </w:r>
      <w:r>
        <w:tab/>
      </w:r>
      <w:r>
        <w:tab/>
      </w:r>
      <w:r>
        <w:tab/>
      </w:r>
      <w:r w:rsidRPr="00D37FDA">
        <w:rPr>
          <w:rStyle w:val="Datatype"/>
        </w:rPr>
        <w:t>cvrf:DocumentType</w:t>
      </w:r>
    </w:p>
    <w:p w14:paraId="32EAB85F" w14:textId="77777777" w:rsidR="00543DAF" w:rsidRDefault="00543DAF" w:rsidP="004C3D28">
      <w:pPr>
        <w:pStyle w:val="ListParagraph"/>
        <w:numPr>
          <w:ilvl w:val="0"/>
          <w:numId w:val="8"/>
        </w:numPr>
      </w:pPr>
      <w:r>
        <w:t xml:space="preserve">Publisher: </w:t>
      </w:r>
      <w:r>
        <w:tab/>
      </w:r>
      <w:r>
        <w:tab/>
      </w:r>
      <w:r w:rsidRPr="00BF75E5">
        <w:rPr>
          <w:rStyle w:val="Element"/>
        </w:rPr>
        <w:t>cvrf:DocumentPublisher</w:t>
      </w:r>
    </w:p>
    <w:p w14:paraId="71AFEA9A" w14:textId="77777777" w:rsidR="00543DAF" w:rsidRDefault="00543DAF" w:rsidP="004C3D28">
      <w:pPr>
        <w:pStyle w:val="ListParagraph"/>
        <w:numPr>
          <w:ilvl w:val="0"/>
          <w:numId w:val="8"/>
        </w:numPr>
      </w:pPr>
      <w:r>
        <w:t xml:space="preserve">Tracking: </w:t>
      </w:r>
      <w:r>
        <w:tab/>
      </w:r>
      <w:r>
        <w:tab/>
      </w:r>
      <w:r w:rsidRPr="00BF75E5">
        <w:rPr>
          <w:rStyle w:val="Element"/>
        </w:rPr>
        <w:t>cvrf:DocumentTracking</w:t>
      </w:r>
    </w:p>
    <w:p w14:paraId="04C80AD6" w14:textId="77777777" w:rsidR="00543DAF" w:rsidRDefault="00543DAF" w:rsidP="004C3D28">
      <w:pPr>
        <w:pStyle w:val="ListParagraph"/>
        <w:numPr>
          <w:ilvl w:val="0"/>
          <w:numId w:val="8"/>
        </w:numPr>
      </w:pPr>
      <w:r>
        <w:t xml:space="preserve">Notes: </w:t>
      </w:r>
      <w:r>
        <w:tab/>
      </w:r>
      <w:r>
        <w:tab/>
      </w:r>
      <w:r>
        <w:tab/>
      </w:r>
      <w:r w:rsidRPr="00BF75E5">
        <w:rPr>
          <w:rStyle w:val="Element"/>
        </w:rPr>
        <w:t>cvrf:DocumentNotes</w:t>
      </w:r>
    </w:p>
    <w:p w14:paraId="09547502" w14:textId="77777777" w:rsidR="00543DAF" w:rsidRDefault="00543DAF" w:rsidP="004C3D28">
      <w:pPr>
        <w:pStyle w:val="ListParagraph"/>
        <w:numPr>
          <w:ilvl w:val="0"/>
          <w:numId w:val="8"/>
        </w:numPr>
      </w:pPr>
      <w:r>
        <w:t xml:space="preserve">Distribution: </w:t>
      </w:r>
      <w:r>
        <w:tab/>
      </w:r>
      <w:r>
        <w:tab/>
      </w:r>
      <w:r w:rsidRPr="00BF75E5">
        <w:rPr>
          <w:rStyle w:val="Element"/>
        </w:rPr>
        <w:t>cvrf:DocumentDistribution</w:t>
      </w:r>
    </w:p>
    <w:p w14:paraId="08198939" w14:textId="77777777" w:rsidR="00543DAF" w:rsidRDefault="00543DAF" w:rsidP="004C3D28">
      <w:pPr>
        <w:pStyle w:val="ListParagraph"/>
        <w:numPr>
          <w:ilvl w:val="0"/>
          <w:numId w:val="8"/>
        </w:numPr>
      </w:pPr>
      <w:r>
        <w:t xml:space="preserve">Aggregate Severity: </w:t>
      </w:r>
      <w:r>
        <w:tab/>
      </w:r>
      <w:r w:rsidRPr="00BF75E5">
        <w:rPr>
          <w:rStyle w:val="Element"/>
        </w:rPr>
        <w:t>cvrf:AggregateSeverity</w:t>
      </w:r>
    </w:p>
    <w:p w14:paraId="56B20BB9" w14:textId="34E02C73" w:rsidR="00543DAF" w:rsidRDefault="00543DAF" w:rsidP="004C3D28">
      <w:pPr>
        <w:pStyle w:val="ListParagraph"/>
        <w:numPr>
          <w:ilvl w:val="0"/>
          <w:numId w:val="8"/>
        </w:numPr>
      </w:pPr>
      <w:r>
        <w:t xml:space="preserve">References: </w:t>
      </w:r>
      <w:r>
        <w:tab/>
      </w:r>
      <w:r>
        <w:tab/>
      </w:r>
      <w:r w:rsidRPr="00BF75E5">
        <w:rPr>
          <w:rStyle w:val="Element"/>
        </w:rPr>
        <w:t>cvrf:DocumentReferences</w:t>
      </w:r>
    </w:p>
    <w:p w14:paraId="7972EB24" w14:textId="7547ECD9" w:rsidR="00C86BA8" w:rsidRPr="00543DAF" w:rsidRDefault="00543DAF" w:rsidP="004C3D28">
      <w:pPr>
        <w:pStyle w:val="ListParagraph"/>
        <w:numPr>
          <w:ilvl w:val="0"/>
          <w:numId w:val="8"/>
        </w:numPr>
        <w:rPr>
          <w:rStyle w:val="Element"/>
          <w:rFonts w:ascii="Arial" w:hAnsi="Arial"/>
        </w:rPr>
      </w:pPr>
      <w:r>
        <w:t xml:space="preserve">Acknowledgements: </w:t>
      </w:r>
      <w:r>
        <w:tab/>
      </w:r>
      <w:r w:rsidRPr="00BF75E5">
        <w:rPr>
          <w:rStyle w:val="Element"/>
        </w:rPr>
        <w:t>cvrf:Acknowledgements</w:t>
      </w:r>
    </w:p>
    <w:p w14:paraId="65F1B4F6" w14:textId="5E7FC186" w:rsidR="00BC29AB" w:rsidRPr="0012387E" w:rsidRDefault="00543DAF">
      <w:r>
        <w:t>The remaining sub sections will describe the elements, requirements on them and state recommendations and examples.</w:t>
      </w:r>
    </w:p>
    <w:p w14:paraId="0396F319" w14:textId="700D7EF7" w:rsidR="001852CC" w:rsidRDefault="001852CC" w:rsidP="00C86BA8">
      <w:pPr>
        <w:pStyle w:val="Heading2"/>
      </w:pPr>
      <w:bookmarkStart w:id="250" w:name="_Toc478074622"/>
      <w:r>
        <w:t>Document</w:t>
      </w:r>
      <w:bookmarkEnd w:id="250"/>
    </w:p>
    <w:p w14:paraId="361D9270" w14:textId="1921968E" w:rsidR="001852CC" w:rsidRPr="00755ABD" w:rsidRDefault="001852CC" w:rsidP="001852CC">
      <w:pPr>
        <w:pStyle w:val="ObjectHeading"/>
      </w:pPr>
      <w:bookmarkStart w:id="251" w:name="_Toc478074916"/>
      <w:r>
        <w:t>Element</w:t>
      </w:r>
      <w:r w:rsidRPr="00755ABD">
        <w:t xml:space="preserve"> </w:t>
      </w:r>
      <w:r w:rsidRPr="00755ABD">
        <w:rPr>
          <w:rStyle w:val="Datatype"/>
        </w:rPr>
        <w:t>cvrf:</w:t>
      </w:r>
      <w:r>
        <w:rPr>
          <w:rStyle w:val="Datatype"/>
        </w:rPr>
        <w:t>cvrfdoc</w:t>
      </w:r>
      <w:bookmarkEnd w:id="251"/>
    </w:p>
    <w:p w14:paraId="509E730E" w14:textId="5CFA3631" w:rsidR="000A45DE"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1852CC" w:rsidRPr="00347C4B">
        <w:t xml:space="preserve">The </w:t>
      </w:r>
      <w:r w:rsidR="001852CC" w:rsidRPr="00D37FDA">
        <w:rPr>
          <w:rStyle w:val="Datatype"/>
        </w:rPr>
        <w:t>cvrf:cvrfdoc</w:t>
      </w:r>
      <w:r w:rsidR="001852CC" w:rsidRPr="00347C4B">
        <w:t xml:space="preserve"> element is the root element of </w:t>
      </w:r>
      <w:r w:rsidR="000A45DE" w:rsidRPr="00347C4B">
        <w:t xml:space="preserve">a </w:t>
      </w:r>
      <w:r w:rsidR="001852CC" w:rsidRPr="00347C4B">
        <w:t>CSAF CVRF Document and</w:t>
      </w:r>
      <w:r w:rsidR="000A45DE" w:rsidRPr="00347C4B">
        <w:t xml:space="preserve"> MUST contain the </w:t>
      </w:r>
      <w:r w:rsidR="000E53CE" w:rsidRPr="00D37FDA">
        <w:t xml:space="preserve">following child </w:t>
      </w:r>
      <w:r w:rsidR="000A45DE" w:rsidRPr="00347C4B">
        <w:t xml:space="preserve">elements </w:t>
      </w:r>
      <w:r w:rsidR="000A45DE" w:rsidRPr="00347C4B">
        <w:rPr>
          <w:rStyle w:val="Datatype"/>
        </w:rPr>
        <w:t>cvrf:DocumentTitle</w:t>
      </w:r>
      <w:r w:rsidR="000A45DE" w:rsidRPr="00D37FDA">
        <w:t xml:space="preserve">, </w:t>
      </w:r>
      <w:r w:rsidR="000A45DE" w:rsidRPr="00347C4B">
        <w:rPr>
          <w:rStyle w:val="Datatype"/>
        </w:rPr>
        <w:t>cvrf:DocumentType</w:t>
      </w:r>
      <w:r w:rsidR="000A45DE" w:rsidRPr="00D37FDA">
        <w:t xml:space="preserve">, </w:t>
      </w:r>
      <w:r w:rsidR="000A45DE" w:rsidRPr="00347C4B">
        <w:rPr>
          <w:rStyle w:val="Datatype"/>
        </w:rPr>
        <w:t>cvrf:DocumentPublisher</w:t>
      </w:r>
      <w:r w:rsidR="000A45DE" w:rsidRPr="00D37FDA">
        <w:t>, and</w:t>
      </w:r>
      <w:r w:rsidR="000A45DE" w:rsidRPr="00347C4B">
        <w:rPr>
          <w:rStyle w:val="Datatype"/>
        </w:rPr>
        <w:t xml:space="preserve"> cvrf:DocumentTracking</w:t>
      </w:r>
      <w:r w:rsidR="000A45DE" w:rsidRPr="00D37FDA">
        <w:t xml:space="preserve"> all exactly once and in that order.</w:t>
      </w:r>
      <w:r w:rsidR="006A137D" w:rsidRPr="00347C4B">
        <w:t xml:space="preserve"> </w:t>
      </w:r>
      <w:r w:rsidR="000E53CE" w:rsidRPr="00347C4B">
        <w:t>∆</w:t>
      </w:r>
      <w:r w:rsidR="000E53CE">
        <w:t> </w:t>
      </w:r>
      <w:r w:rsidR="006A137D">
        <w:t>[</w:t>
      </w:r>
      <w:bookmarkStart w:id="252" w:name="confCvrfDocSeq1"/>
      <w:r w:rsidR="00744BB1">
        <w:rPr>
          <w:color w:val="FF0000"/>
        </w:rPr>
        <w:t>CSAF-4.1</w:t>
      </w:r>
      <w:r w:rsidR="006A137D" w:rsidRPr="00D37FDA">
        <w:rPr>
          <w:color w:val="FF0000"/>
        </w:rPr>
        <w:t>-1</w:t>
      </w:r>
      <w:bookmarkEnd w:id="252"/>
      <w:r w:rsidR="006A137D">
        <w:t>]</w:t>
      </w:r>
    </w:p>
    <w:p w14:paraId="4D78B36A" w14:textId="7901AAFC" w:rsidR="006A137D"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6A137D" w:rsidRPr="00347C4B">
        <w:t>Following these child elements i</w:t>
      </w:r>
      <w:r w:rsidR="000A45DE" w:rsidRPr="00347C4B">
        <w:t>t MUST contain the</w:t>
      </w:r>
      <w:r w:rsidR="006A137D" w:rsidRPr="00347C4B">
        <w:t xml:space="preserve"> element</w:t>
      </w:r>
      <w:r w:rsidR="005B54EE" w:rsidRPr="00D37FDA">
        <w:t xml:space="preserve">s </w:t>
      </w:r>
      <w:r w:rsidR="006A137D" w:rsidRPr="00347C4B">
        <w:rPr>
          <w:rStyle w:val="Datatype"/>
        </w:rPr>
        <w:t>cvrf:DocumentNotes</w:t>
      </w:r>
      <w:r w:rsidR="006A137D" w:rsidRPr="00347C4B">
        <w:t xml:space="preserve">, </w:t>
      </w:r>
      <w:r w:rsidR="006A137D" w:rsidRPr="00347C4B">
        <w:rPr>
          <w:rStyle w:val="Datatype"/>
        </w:rPr>
        <w:t>cvrf:DocumentDistribution</w:t>
      </w:r>
      <w:r w:rsidR="006A137D" w:rsidRPr="00347C4B">
        <w:t>,</w:t>
      </w:r>
      <w:r w:rsidR="005B54EE" w:rsidRPr="00D37FDA">
        <w:t xml:space="preserve"> </w:t>
      </w:r>
      <w:r w:rsidR="006A137D" w:rsidRPr="00347C4B">
        <w:rPr>
          <w:rStyle w:val="Datatype"/>
        </w:rPr>
        <w:t>cvrf:AggregateSeverity</w:t>
      </w:r>
      <w:r w:rsidR="006A137D" w:rsidRPr="00347C4B">
        <w:t>,</w:t>
      </w:r>
      <w:r w:rsidR="000E5AA4" w:rsidRPr="00D37FDA">
        <w:tab/>
      </w:r>
      <w:r w:rsidR="000E5AA4" w:rsidRPr="00D37FDA">
        <w:tab/>
      </w:r>
      <w:r w:rsidR="000E5AA4" w:rsidRPr="00D37FDA">
        <w:tab/>
      </w:r>
      <w:r w:rsidR="005B54EE" w:rsidRPr="00D37FDA">
        <w:tab/>
      </w:r>
      <w:r w:rsidR="006A137D" w:rsidRPr="00347C4B">
        <w:t xml:space="preserve"> </w:t>
      </w:r>
      <w:r w:rsidR="006A137D" w:rsidRPr="00347C4B">
        <w:rPr>
          <w:rStyle w:val="Datatype"/>
        </w:rPr>
        <w:t>cvrf:DocumentReferences</w:t>
      </w:r>
      <w:r w:rsidR="006A137D" w:rsidRPr="00347C4B">
        <w:t xml:space="preserve">, </w:t>
      </w:r>
      <w:r w:rsidR="006A137D" w:rsidRPr="00347C4B">
        <w:rPr>
          <w:rStyle w:val="Datatype"/>
        </w:rPr>
        <w:t>cvrf:Acknowledgements</w:t>
      </w:r>
      <w:r w:rsidR="006A137D" w:rsidRPr="00347C4B">
        <w:t>, and</w:t>
      </w:r>
      <w:r w:rsidR="006A137D" w:rsidRPr="00347C4B">
        <w:rPr>
          <w:rStyle w:val="Datatype"/>
        </w:rPr>
        <w:t xml:space="preserve"> prod:ProductTree</w:t>
      </w:r>
      <w:r w:rsidR="006A137D" w:rsidRPr="00347C4B">
        <w:t xml:space="preserve"> all zero or once and in that order. </w:t>
      </w:r>
      <w:r w:rsidR="000E53CE" w:rsidRPr="00347C4B">
        <w:t>∆</w:t>
      </w:r>
      <w:r w:rsidR="000E53CE">
        <w:t> </w:t>
      </w:r>
      <w:r w:rsidR="006A137D">
        <w:t>[</w:t>
      </w:r>
      <w:bookmarkStart w:id="253" w:name="confCvrfDocSeq2"/>
      <w:r w:rsidR="00744BB1">
        <w:rPr>
          <w:color w:val="FF0000"/>
        </w:rPr>
        <w:t>CSAF-4.1</w:t>
      </w:r>
      <w:r w:rsidR="006A137D" w:rsidRPr="00755ABD">
        <w:rPr>
          <w:color w:val="FF0000"/>
        </w:rPr>
        <w:t>-</w:t>
      </w:r>
      <w:r w:rsidR="006A137D">
        <w:rPr>
          <w:color w:val="FF0000"/>
        </w:rPr>
        <w:t>2</w:t>
      </w:r>
      <w:bookmarkEnd w:id="253"/>
      <w:r w:rsidR="006A137D">
        <w:t>]</w:t>
      </w:r>
    </w:p>
    <w:p w14:paraId="364C9B30" w14:textId="14DC10D9" w:rsidR="000A45DE"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6A137D" w:rsidRPr="00347C4B">
        <w:t xml:space="preserve">It MUST finally contain zero or more </w:t>
      </w:r>
      <w:r w:rsidR="006A137D" w:rsidRPr="00347C4B">
        <w:rPr>
          <w:rStyle w:val="Datatype"/>
        </w:rPr>
        <w:t>vuln:Vulnerability</w:t>
      </w:r>
      <w:r w:rsidR="006A137D" w:rsidRPr="00347C4B">
        <w:t xml:space="preserve"> elements. </w:t>
      </w:r>
      <w:r w:rsidR="000E53CE" w:rsidRPr="00347C4B">
        <w:t>∆</w:t>
      </w:r>
      <w:r w:rsidR="000E53CE">
        <w:t> </w:t>
      </w:r>
      <w:r w:rsidR="006A137D">
        <w:t>[</w:t>
      </w:r>
      <w:bookmarkStart w:id="254" w:name="confCvrfDocSeq3"/>
      <w:r w:rsidR="00744BB1">
        <w:rPr>
          <w:color w:val="FF0000"/>
        </w:rPr>
        <w:t>CSAF-4.1</w:t>
      </w:r>
      <w:r w:rsidR="006A137D" w:rsidRPr="00755ABD">
        <w:rPr>
          <w:color w:val="FF0000"/>
        </w:rPr>
        <w:t>-</w:t>
      </w:r>
      <w:r w:rsidR="006A137D">
        <w:rPr>
          <w:color w:val="FF0000"/>
        </w:rPr>
        <w:t>3</w:t>
      </w:r>
      <w:bookmarkEnd w:id="254"/>
      <w:r w:rsidR="006A137D">
        <w:t>]</w:t>
      </w:r>
    </w:p>
    <w:p w14:paraId="48B3B538" w14:textId="4E23D0DE" w:rsidR="00C86BA8" w:rsidRDefault="00610C93" w:rsidP="00C86BA8">
      <w:pPr>
        <w:pStyle w:val="Heading2"/>
      </w:pPr>
      <w:bookmarkStart w:id="255" w:name="_Toc478074623"/>
      <w:r>
        <w:t>Document Ti</w:t>
      </w:r>
      <w:r w:rsidR="00C86BA8">
        <w:t>tle</w:t>
      </w:r>
      <w:bookmarkEnd w:id="255"/>
    </w:p>
    <w:p w14:paraId="38E01CDF" w14:textId="31D02DE4" w:rsidR="00F32D93" w:rsidRPr="00D37FDA" w:rsidRDefault="000D2922" w:rsidP="00D37FDA">
      <w:pPr>
        <w:pStyle w:val="ObjectHeading"/>
      </w:pPr>
      <w:bookmarkStart w:id="256" w:name="_Toc477193147"/>
      <w:bookmarkStart w:id="257" w:name="_Toc477193804"/>
      <w:bookmarkStart w:id="258" w:name="_Toc477194093"/>
      <w:bookmarkStart w:id="259" w:name="_Toc478074917"/>
      <w:r>
        <w:t>Element</w:t>
      </w:r>
      <w:r w:rsidRPr="00755ABD">
        <w:t xml:space="preserve"> </w:t>
      </w:r>
      <w:r w:rsidR="005D4C8E" w:rsidRPr="00D37FDA">
        <w:rPr>
          <w:rStyle w:val="Datatype"/>
        </w:rPr>
        <w:t>cvrf:DocumentTitle</w:t>
      </w:r>
      <w:bookmarkEnd w:id="256"/>
      <w:bookmarkEnd w:id="257"/>
      <w:bookmarkEnd w:id="258"/>
      <w:bookmarkEnd w:id="259"/>
    </w:p>
    <w:p w14:paraId="39E9841A" w14:textId="6FB34E69" w:rsidR="00CD1021"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1852CC" w:rsidRPr="00347C4B">
        <w:t xml:space="preserve">The </w:t>
      </w:r>
      <w:r w:rsidR="001852CC" w:rsidRPr="00D37FDA">
        <w:rPr>
          <w:rStyle w:val="Datatype"/>
        </w:rPr>
        <w:t>cvrf:DocumentTitle</w:t>
      </w:r>
      <w:r w:rsidR="001852CC" w:rsidRPr="00347C4B">
        <w:t xml:space="preserve"> </w:t>
      </w:r>
      <w:r w:rsidR="006A137D" w:rsidRPr="00347C4B">
        <w:t xml:space="preserve">element </w:t>
      </w:r>
      <w:r w:rsidR="00CD1021" w:rsidRPr="00347C4B">
        <w:t>is required</w:t>
      </w:r>
      <w:r w:rsidR="001852CC" w:rsidRPr="00347C4B">
        <w:t xml:space="preserve"> </w:t>
      </w:r>
      <w:r w:rsidR="006A137D" w:rsidRPr="00347C4B">
        <w:t xml:space="preserve">exactly once </w:t>
      </w:r>
      <w:r w:rsidR="00CD1021" w:rsidRPr="00347C4B">
        <w:t xml:space="preserve">as first child of </w:t>
      </w:r>
      <w:r w:rsidR="00CD1021" w:rsidRPr="00D37FDA">
        <w:rPr>
          <w:rStyle w:val="Datatype"/>
        </w:rPr>
        <w:t>cvrf:cvrfdoc</w:t>
      </w:r>
      <w:r w:rsidR="00CD1021" w:rsidRPr="00347C4B">
        <w:t xml:space="preserve"> and it</w:t>
      </w:r>
      <w:r w:rsidR="00F153B1" w:rsidRPr="00347C4B">
        <w:t>s sole content</w:t>
      </w:r>
      <w:r w:rsidR="00CD1021" w:rsidRPr="00347C4B">
        <w:t xml:space="preserve"> MUST </w:t>
      </w:r>
      <w:r w:rsidR="00F153B1" w:rsidRPr="00347C4B">
        <w:t>be a non-empty string.</w:t>
      </w:r>
      <w:r w:rsidR="00CD1021" w:rsidRPr="00347C4B">
        <w:t xml:space="preserve"> </w:t>
      </w:r>
      <w:r w:rsidR="000E53CE" w:rsidRPr="00347C4B">
        <w:t>∆</w:t>
      </w:r>
      <w:r w:rsidR="000E53CE">
        <w:t> </w:t>
      </w:r>
      <w:r w:rsidR="00F153B1">
        <w:t>[</w:t>
      </w:r>
      <w:bookmarkStart w:id="260" w:name="confCvrfDocTitleSolelyNonEmptyString"/>
      <w:r w:rsidR="000E53CE">
        <w:rPr>
          <w:color w:val="FF0000"/>
        </w:rPr>
        <w:t>CSAF-4.</w:t>
      </w:r>
      <w:r w:rsidR="00744BB1">
        <w:rPr>
          <w:color w:val="FF0000"/>
        </w:rPr>
        <w:t>2</w:t>
      </w:r>
      <w:r w:rsidR="00F153B1" w:rsidRPr="00D37FDA">
        <w:rPr>
          <w:color w:val="FF0000"/>
        </w:rPr>
        <w:t>-1</w:t>
      </w:r>
      <w:bookmarkEnd w:id="260"/>
      <w:r w:rsidR="00F153B1">
        <w:t>]</w:t>
      </w:r>
    </w:p>
    <w:p w14:paraId="1C4247DF" w14:textId="208F8D28" w:rsidR="005D4C8E" w:rsidRPr="005D4C8E" w:rsidRDefault="00CD1021" w:rsidP="00CD1021">
      <w:pPr>
        <w:pStyle w:val="Member"/>
      </w:pPr>
      <w:r>
        <w:t>This string SHOULD be a definitive canonical name for the document, providing enough descriptive content to differentiate from other similar documents, ideally providing a unique “handle”.</w:t>
      </w:r>
    </w:p>
    <w:p w14:paraId="6E9A861C" w14:textId="77777777" w:rsidR="005D4C8E" w:rsidRDefault="005D4C8E" w:rsidP="005D4C8E">
      <w:pPr>
        <w:spacing w:before="0" w:after="0"/>
      </w:pPr>
    </w:p>
    <w:p w14:paraId="6620BB44" w14:textId="3FEB9692" w:rsidR="001753A7" w:rsidRDefault="001753A7" w:rsidP="00D37FDA">
      <w:pPr>
        <w:pStyle w:val="None-normativeCommentHeading"/>
      </w:pPr>
      <w:r>
        <w:t>Non-normative Comment:</w:t>
      </w:r>
    </w:p>
    <w:p w14:paraId="14525F8A" w14:textId="1B5C645D" w:rsidR="00100996" w:rsidRDefault="00100996" w:rsidP="00D37FDA">
      <w:pPr>
        <w:pStyle w:val="Non-normativeComment"/>
      </w:pPr>
      <w:r w:rsidRPr="00100996">
        <w:t>While this elements value – often just named “the title” – is largely up to the document producer, common usage brings some recommendations</w:t>
      </w:r>
      <w:r>
        <w:t>:</w:t>
      </w:r>
    </w:p>
    <w:p w14:paraId="7B15F665" w14:textId="1C8CB316" w:rsidR="00100996" w:rsidRDefault="00100996" w:rsidP="00D37FDA">
      <w:pPr>
        <w:pStyle w:val="Non-normativeComment"/>
      </w:pPr>
      <w:r>
        <w:t xml:space="preserve">The title should be succinct and promptly give the reader an idea of what is expected document content. </w:t>
      </w:r>
    </w:p>
    <w:p w14:paraId="4FD44E30" w14:textId="3AD1C559" w:rsidR="00100996" w:rsidRDefault="00100996">
      <w:pPr>
        <w:pStyle w:val="Non-normativeComment"/>
      </w:pPr>
      <w:r>
        <w:t xml:space="preserve">If the document producer also publishes a human-friendly document that hand-in-hand with a CSAF CVRF document, it is recommended that both documents use the same title. </w:t>
      </w:r>
    </w:p>
    <w:p w14:paraId="4283044C" w14:textId="5CBF1EF8" w:rsidR="00100996" w:rsidRPr="00100996" w:rsidRDefault="00100996" w:rsidP="00D37FDA">
      <w:pPr>
        <w:pStyle w:val="Non-normativeComment"/>
      </w:pPr>
      <w:r>
        <w:t>It is further recommended to include the manufacturer name with any product names mentioned in the title.</w:t>
      </w:r>
    </w:p>
    <w:p w14:paraId="0978C657" w14:textId="0A340EB9" w:rsidR="001C235B" w:rsidRDefault="00356042">
      <w:pPr>
        <w:pStyle w:val="Caption"/>
      </w:pPr>
      <w:r w:rsidRPr="004D7D18">
        <w:t>Example</w:t>
      </w:r>
      <w:r w:rsidRPr="003F1FAD">
        <w:t xml:space="preserve"> </w:t>
      </w:r>
      <w:fldSimple w:instr=" SEQ Example \* ARABIC ">
        <w:r w:rsidR="00790A96">
          <w:rPr>
            <w:noProof/>
          </w:rPr>
          <w:t>6</w:t>
        </w:r>
      </w:fldSimple>
      <w:r w:rsidRPr="003F1FAD">
        <w:t>:</w:t>
      </w:r>
    </w:p>
    <w:p w14:paraId="43820C1D" w14:textId="0F2AD632" w:rsidR="00610C93" w:rsidRPr="00610C93" w:rsidRDefault="00610C93" w:rsidP="00D37FDA">
      <w:pPr>
        <w:pStyle w:val="Codesmall"/>
      </w:pPr>
      <w:r w:rsidRPr="00610C93">
        <w:t>&lt;DocumentTitle&gt;Cisco IP</w:t>
      </w:r>
      <w:r w:rsidR="009A4680">
        <w:t>v6 Crafted Packet Vulnerability</w:t>
      </w:r>
      <w:r w:rsidR="00BA7A1D">
        <w:t>&lt;/DocumentTitle&gt;</w:t>
      </w:r>
    </w:p>
    <w:p w14:paraId="6B347C0B" w14:textId="0A25798C" w:rsidR="00610C93" w:rsidRDefault="00356042">
      <w:pPr>
        <w:pStyle w:val="Caption"/>
      </w:pPr>
      <w:r w:rsidRPr="004D7D18">
        <w:t>Example</w:t>
      </w:r>
      <w:r w:rsidRPr="003F1FAD">
        <w:t xml:space="preserve"> </w:t>
      </w:r>
      <w:fldSimple w:instr=" SEQ Example \* ARABIC ">
        <w:r w:rsidR="00790A96">
          <w:rPr>
            <w:noProof/>
          </w:rPr>
          <w:t>7</w:t>
        </w:r>
      </w:fldSimple>
      <w:r w:rsidRPr="003F1FAD">
        <w:t>:</w:t>
      </w:r>
    </w:p>
    <w:p w14:paraId="6F179F15" w14:textId="3885B40C" w:rsidR="00610C93" w:rsidRPr="00610C93" w:rsidRDefault="00610C93" w:rsidP="00D37FDA">
      <w:pPr>
        <w:pStyle w:val="Codesmall"/>
      </w:pPr>
      <w:r w:rsidRPr="00610C93">
        <w:t>&lt;DocumentTitle&gt;CERT Vulnerabiliti</w:t>
      </w:r>
      <w:r w:rsidR="00BA7A1D">
        <w:t xml:space="preserve">es in Kerberos 5 </w:t>
      </w:r>
      <w:r w:rsidR="009A4680">
        <w:t>Implementation</w:t>
      </w:r>
      <w:r w:rsidR="00BA7A1D">
        <w:t>&lt;/DocumentTitle&gt;</w:t>
      </w:r>
    </w:p>
    <w:p w14:paraId="5DC6C061" w14:textId="5AB49506" w:rsidR="00356042" w:rsidRDefault="00356042">
      <w:pPr>
        <w:pStyle w:val="Caption"/>
      </w:pPr>
      <w:r w:rsidRPr="004D7D18">
        <w:t>Example</w:t>
      </w:r>
      <w:r w:rsidRPr="003F1FAD">
        <w:t xml:space="preserve"> </w:t>
      </w:r>
      <w:fldSimple w:instr=" SEQ Example \* ARABIC ">
        <w:r w:rsidR="00790A96">
          <w:rPr>
            <w:noProof/>
          </w:rPr>
          <w:t>8</w:t>
        </w:r>
      </w:fldSimple>
      <w:r w:rsidRPr="003F1FAD">
        <w:t>:</w:t>
      </w:r>
    </w:p>
    <w:p w14:paraId="783ECDB4" w14:textId="7967F0D6" w:rsidR="00610C93" w:rsidRPr="00610C93" w:rsidRDefault="00610C93" w:rsidP="00D37FDA">
      <w:pPr>
        <w:pStyle w:val="Codesmall"/>
      </w:pPr>
      <w:r w:rsidRPr="00610C93">
        <w:t xml:space="preserve">&lt;DocumentTitle&gt;Cisco Content Services Switch 11000 Series DNS Negative Cache of Information </w:t>
      </w:r>
      <w:r w:rsidRPr="00610C93">
        <w:rPr>
          <w:rFonts w:ascii="MS Mincho" w:eastAsia="MS Mincho" w:hAnsi="MS Mincho" w:cs="MS Mincho"/>
        </w:rPr>
        <w:t> </w:t>
      </w:r>
      <w:r w:rsidR="009A4680">
        <w:t>Denial-of-Service Vulnerability</w:t>
      </w:r>
      <w:r w:rsidR="00BA7A1D">
        <w:t>&lt;/DocumentTitle&gt;</w:t>
      </w:r>
    </w:p>
    <w:p w14:paraId="2CCF2CBF" w14:textId="5CC5E49D" w:rsidR="00356042" w:rsidRDefault="00356042">
      <w:pPr>
        <w:pStyle w:val="Caption"/>
      </w:pPr>
      <w:r w:rsidRPr="004D7D18">
        <w:t>Example</w:t>
      </w:r>
      <w:r w:rsidRPr="003F1FAD">
        <w:t xml:space="preserve"> </w:t>
      </w:r>
      <w:fldSimple w:instr=" SEQ Example \* ARABIC ">
        <w:r w:rsidR="00790A96">
          <w:rPr>
            <w:noProof/>
          </w:rPr>
          <w:t>9</w:t>
        </w:r>
      </w:fldSimple>
      <w:r w:rsidRPr="003F1FAD">
        <w:t>:</w:t>
      </w:r>
    </w:p>
    <w:p w14:paraId="1C6673F2" w14:textId="5F976A23" w:rsidR="00610C93" w:rsidRPr="00610C93" w:rsidRDefault="00610C93" w:rsidP="00D37FDA">
      <w:pPr>
        <w:pStyle w:val="Codesmall"/>
      </w:pPr>
      <w:r w:rsidRPr="00610C93">
        <w:t>&lt;DocumentTitle&gt;Symantec Brightmail An</w:t>
      </w:r>
      <w:r w:rsidR="009A4680">
        <w:t>tiSpam Static Database Password</w:t>
      </w:r>
      <w:r>
        <w:t>&lt;/DocumentTitle&gt;</w:t>
      </w:r>
    </w:p>
    <w:p w14:paraId="22F45742" w14:textId="2EE04848" w:rsidR="00356042" w:rsidRDefault="00356042">
      <w:pPr>
        <w:pStyle w:val="Caption"/>
      </w:pPr>
      <w:r w:rsidRPr="004D7D18">
        <w:t>Example</w:t>
      </w:r>
      <w:r w:rsidRPr="003F1FAD">
        <w:t xml:space="preserve"> </w:t>
      </w:r>
      <w:fldSimple w:instr=" SEQ Example \* ARABIC ">
        <w:r w:rsidR="00790A96">
          <w:rPr>
            <w:noProof/>
          </w:rPr>
          <w:t>10</w:t>
        </w:r>
      </w:fldSimple>
      <w:r w:rsidRPr="003F1FAD">
        <w:t>:</w:t>
      </w:r>
    </w:p>
    <w:p w14:paraId="217AC0A4" w14:textId="342CC168" w:rsidR="00610C93" w:rsidRPr="00610C93" w:rsidRDefault="00610C93" w:rsidP="00D37FDA">
      <w:pPr>
        <w:pStyle w:val="Codesmall"/>
      </w:pPr>
      <w:r w:rsidRPr="00610C93">
        <w:t>&lt;DocumentTitle&gt;HPSBUX02697 SSRT100591 rev.1 - HP-UX Running Java, Remote Unauthorized Access, Disclosure of Informa</w:t>
      </w:r>
      <w:r w:rsidR="009A4680">
        <w:t>tion, and Other Vulnerabilities</w:t>
      </w:r>
      <w:r w:rsidR="00BA7A1D">
        <w:t>&lt;/DocumentTitle&gt;</w:t>
      </w:r>
    </w:p>
    <w:p w14:paraId="12C4377A" w14:textId="6D41C58D" w:rsidR="00356042" w:rsidRDefault="00356042">
      <w:pPr>
        <w:pStyle w:val="Caption"/>
      </w:pPr>
      <w:r w:rsidRPr="004D7D18">
        <w:t>Example</w:t>
      </w:r>
      <w:r w:rsidRPr="003F1FAD">
        <w:t xml:space="preserve"> </w:t>
      </w:r>
      <w:fldSimple w:instr=" SEQ Example \* ARABIC ">
        <w:r w:rsidR="00790A96">
          <w:rPr>
            <w:noProof/>
          </w:rPr>
          <w:t>11</w:t>
        </w:r>
      </w:fldSimple>
      <w:r w:rsidRPr="003F1FAD">
        <w:t>:</w:t>
      </w:r>
    </w:p>
    <w:p w14:paraId="7D3D101E" w14:textId="238F362F" w:rsidR="00610C93" w:rsidRPr="00610C93" w:rsidRDefault="00610C93" w:rsidP="00D37FDA">
      <w:pPr>
        <w:pStyle w:val="Codesmall"/>
      </w:pPr>
      <w:r w:rsidRPr="00610C93">
        <w:t>&lt;DocumentTitle&gt;Microsoft Vulnerability in the Microsoft Data Access Components (MDAC) Function Coul</w:t>
      </w:r>
      <w:r w:rsidR="009A4680">
        <w:t>d Allow Code Execution</w:t>
      </w:r>
      <w:r w:rsidR="00BA7A1D">
        <w:t>&lt;/DocumentTitle&gt;</w:t>
      </w:r>
    </w:p>
    <w:p w14:paraId="0C90F527" w14:textId="0F44926F" w:rsidR="00356042" w:rsidRDefault="00356042">
      <w:pPr>
        <w:pStyle w:val="Caption"/>
      </w:pPr>
      <w:r w:rsidRPr="004D7D18">
        <w:t>Example</w:t>
      </w:r>
      <w:r w:rsidRPr="003F1FAD">
        <w:t xml:space="preserve"> </w:t>
      </w:r>
      <w:fldSimple w:instr=" SEQ Example \* ARABIC ">
        <w:r w:rsidR="00790A96">
          <w:rPr>
            <w:noProof/>
          </w:rPr>
          <w:t>12</w:t>
        </w:r>
      </w:fldSimple>
      <w:r w:rsidRPr="003F1FAD">
        <w:t>:</w:t>
      </w:r>
    </w:p>
    <w:p w14:paraId="2AA0461C" w14:textId="54B2687E" w:rsidR="00610C93" w:rsidRPr="00610C93" w:rsidRDefault="00610C93" w:rsidP="00D37FDA">
      <w:pPr>
        <w:pStyle w:val="Codesmall"/>
      </w:pPr>
      <w:r w:rsidRPr="00610C93">
        <w:t>&lt;DocumentTitle&gt;</w:t>
      </w:r>
      <w:r w:rsidR="00AC3E78">
        <w:br/>
        <w:t xml:space="preserve">  </w:t>
      </w:r>
      <w:r w:rsidRPr="00610C93">
        <w:t>Microsoft Vulnerability in Windows Explorer Could Allow</w:t>
      </w:r>
      <w:r w:rsidR="003201BA">
        <w:br/>
        <w:t xml:space="preserve">  </w:t>
      </w:r>
      <w:r w:rsidRPr="00610C93">
        <w:t xml:space="preserve">Remote Code </w:t>
      </w:r>
      <w:r w:rsidRPr="00610C93">
        <w:rPr>
          <w:rFonts w:ascii="MS Mincho" w:eastAsia="MS Mincho" w:hAnsi="MS Mincho" w:cs="MS Mincho"/>
        </w:rPr>
        <w:t> </w:t>
      </w:r>
      <w:r w:rsidR="009A4680">
        <w:t>Execution</w:t>
      </w:r>
      <w:r w:rsidR="00AC3E78">
        <w:br/>
      </w:r>
      <w:r>
        <w:t>&lt;/DocumentTitle&gt;</w:t>
      </w:r>
    </w:p>
    <w:p w14:paraId="23641446" w14:textId="7E837DE3" w:rsidR="00F32D93" w:rsidRDefault="00F32D93" w:rsidP="00F32D93">
      <w:pPr>
        <w:pStyle w:val="Heading2"/>
      </w:pPr>
      <w:bookmarkStart w:id="261" w:name="_Toc478074624"/>
      <w:r>
        <w:t>Document Type</w:t>
      </w:r>
      <w:bookmarkEnd w:id="261"/>
    </w:p>
    <w:p w14:paraId="7D766A3A" w14:textId="1A7D543B" w:rsidR="005D4C8E" w:rsidRPr="00D37FDA" w:rsidRDefault="000D2922" w:rsidP="00D37FDA">
      <w:pPr>
        <w:pStyle w:val="ObjectHeading"/>
      </w:pPr>
      <w:bookmarkStart w:id="262" w:name="_Toc477193148"/>
      <w:bookmarkStart w:id="263" w:name="_Toc477193805"/>
      <w:bookmarkStart w:id="264" w:name="_Toc477194094"/>
      <w:bookmarkStart w:id="265" w:name="_Toc478074918"/>
      <w:r>
        <w:t>Element</w:t>
      </w:r>
      <w:r w:rsidRPr="00755ABD">
        <w:t xml:space="preserve"> </w:t>
      </w:r>
      <w:r w:rsidR="005D4C8E" w:rsidRPr="00D37FDA">
        <w:rPr>
          <w:rStyle w:val="Datatype"/>
        </w:rPr>
        <w:t>cvrf:DocumentType</w:t>
      </w:r>
      <w:bookmarkEnd w:id="262"/>
      <w:bookmarkEnd w:id="263"/>
      <w:bookmarkEnd w:id="264"/>
      <w:bookmarkEnd w:id="265"/>
    </w:p>
    <w:p w14:paraId="2AF61EBB" w14:textId="3351EBC9" w:rsidR="005D4C8E"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9B70F2" w:rsidRPr="00D37FDA">
        <w:t xml:space="preserve">The </w:t>
      </w:r>
      <w:r w:rsidR="009B70F2" w:rsidRPr="00D37FDA">
        <w:rPr>
          <w:rStyle w:val="Datatype"/>
        </w:rPr>
        <w:t>cvrf:DocumentType</w:t>
      </w:r>
      <w:r w:rsidR="009B70F2" w:rsidRPr="00D37FDA">
        <w:t xml:space="preserve"> element is required exactly once as second child of </w:t>
      </w:r>
      <w:r w:rsidR="009B70F2" w:rsidRPr="00D37FDA">
        <w:rPr>
          <w:rStyle w:val="Datatype"/>
        </w:rPr>
        <w:t>cvrf:cvrfdoc</w:t>
      </w:r>
      <w:r w:rsidR="009B70F2" w:rsidRPr="00D37FDA">
        <w:t xml:space="preserve"> and its sole content MUST be a non-empty string.</w:t>
      </w:r>
      <w:r w:rsidR="000E505F">
        <w:t xml:space="preserve"> </w:t>
      </w:r>
      <w:r w:rsidR="000E53CE">
        <w:t>∆ </w:t>
      </w:r>
      <w:r w:rsidR="000E505F">
        <w:t>[</w:t>
      </w:r>
      <w:bookmarkStart w:id="266" w:name="confCvrfDocTypeSolelyNonEmptyString"/>
      <w:r w:rsidR="00744BB1">
        <w:rPr>
          <w:color w:val="FF0000"/>
        </w:rPr>
        <w:t>CSAF-4.3</w:t>
      </w:r>
      <w:r w:rsidR="000E505F" w:rsidRPr="00D37FDA">
        <w:rPr>
          <w:color w:val="FF0000"/>
        </w:rPr>
        <w:t>-1</w:t>
      </w:r>
      <w:bookmarkEnd w:id="266"/>
      <w:r w:rsidR="000E505F">
        <w:t>]</w:t>
      </w:r>
    </w:p>
    <w:p w14:paraId="5CA366EB" w14:textId="2242CA63" w:rsidR="00F32D93" w:rsidRDefault="00F32D93" w:rsidP="00F32D93">
      <w:r w:rsidRPr="00F32D93">
        <w:t>The</w:t>
      </w:r>
      <w:r>
        <w:rPr>
          <w:b/>
          <w:bCs/>
        </w:rPr>
        <w:t xml:space="preserve"> </w:t>
      </w:r>
      <w:r w:rsidRPr="00F32D93">
        <w:t>element</w:t>
      </w:r>
      <w:r>
        <w:rPr>
          <w:b/>
          <w:bCs/>
        </w:rPr>
        <w:t xml:space="preserve"> </w:t>
      </w:r>
      <w:r w:rsidRPr="00F32D93">
        <w:rPr>
          <w:rStyle w:val="Element"/>
        </w:rPr>
        <w:t>cvrf:DocumentType</w:t>
      </w:r>
      <w:r w:rsidRPr="00F32D93">
        <w:rPr>
          <w:b/>
          <w:bCs/>
        </w:rPr>
        <w:t xml:space="preserve"> </w:t>
      </w:r>
      <w:r w:rsidR="005D4C8E">
        <w:t>defines</w:t>
      </w:r>
      <w:r w:rsidRPr="00F32D93">
        <w:t xml:space="preserve"> a short canonical name, chosen by the document producer, which will inform the end user as to the type of document. </w:t>
      </w:r>
    </w:p>
    <w:p w14:paraId="43D5D152" w14:textId="2C91A1D8" w:rsidR="009B70F2" w:rsidRDefault="009B70F2" w:rsidP="00D37FDA">
      <w:pPr>
        <w:pStyle w:val="None-normativeCommentHeading"/>
      </w:pPr>
      <w:r>
        <w:t>Non-normative comment:</w:t>
      </w:r>
    </w:p>
    <w:p w14:paraId="26DAA250" w14:textId="50058634" w:rsidR="009B70F2" w:rsidRPr="009B70F2" w:rsidRDefault="003F7A00" w:rsidP="00D37FDA">
      <w:pPr>
        <w:pStyle w:val="Non-normativeComment"/>
      </w:pPr>
      <w:r>
        <w:t>This type label is expected to be aligned with the content conveyed: If it is a “Security Advisory”, it should be named so, likewise a pure “Vulnerability Report” (see following below examples).</w:t>
      </w:r>
    </w:p>
    <w:p w14:paraId="301984A1" w14:textId="71D28DFA" w:rsidR="00356042" w:rsidRDefault="00356042">
      <w:pPr>
        <w:pStyle w:val="Caption"/>
      </w:pPr>
      <w:r w:rsidRPr="004D7D18">
        <w:t>Example</w:t>
      </w:r>
      <w:r w:rsidRPr="003F1FAD">
        <w:t xml:space="preserve"> </w:t>
      </w:r>
      <w:fldSimple w:instr=" SEQ Example \* ARABIC ">
        <w:r w:rsidR="00790A96">
          <w:rPr>
            <w:noProof/>
          </w:rPr>
          <w:t>13</w:t>
        </w:r>
      </w:fldSimple>
      <w:r w:rsidRPr="003F1FAD">
        <w:t>:</w:t>
      </w:r>
    </w:p>
    <w:p w14:paraId="7936142C" w14:textId="79CD9215" w:rsidR="005D4C8E" w:rsidRPr="00610C93" w:rsidRDefault="005D4C8E" w:rsidP="00D37FDA">
      <w:pPr>
        <w:pStyle w:val="Code"/>
      </w:pPr>
      <w:r w:rsidRPr="00610C93">
        <w:t>&lt;DocumentT</w:t>
      </w:r>
      <w:r>
        <w:t>ype</w:t>
      </w:r>
      <w:r w:rsidRPr="00610C93">
        <w:t>&gt;</w:t>
      </w:r>
      <w:r w:rsidRPr="005D4C8E">
        <w:t>Vulnerability Report</w:t>
      </w:r>
      <w:r w:rsidRPr="00610C93">
        <w:t>&lt;/DocumentT</w:t>
      </w:r>
      <w:r>
        <w:t>ype</w:t>
      </w:r>
      <w:r w:rsidRPr="00610C93">
        <w:t>&gt;</w:t>
      </w:r>
    </w:p>
    <w:p w14:paraId="5E01D573" w14:textId="5E6A3719" w:rsidR="00356042" w:rsidRDefault="00356042">
      <w:pPr>
        <w:pStyle w:val="Caption"/>
      </w:pPr>
      <w:r w:rsidRPr="004D7D18">
        <w:t>Example</w:t>
      </w:r>
      <w:r w:rsidRPr="003F1FAD">
        <w:t xml:space="preserve"> </w:t>
      </w:r>
      <w:fldSimple w:instr=" SEQ Example \* ARABIC ">
        <w:r w:rsidR="00790A96">
          <w:rPr>
            <w:noProof/>
          </w:rPr>
          <w:t>14</w:t>
        </w:r>
      </w:fldSimple>
      <w:r w:rsidRPr="003F1FAD">
        <w:t>:</w:t>
      </w:r>
    </w:p>
    <w:p w14:paraId="730BC1CC" w14:textId="4C17F66E" w:rsidR="005D4C8E" w:rsidRPr="00610C93" w:rsidRDefault="005D4C8E" w:rsidP="00D37FDA">
      <w:pPr>
        <w:pStyle w:val="Code"/>
      </w:pPr>
      <w:r w:rsidRPr="00610C93">
        <w:t>&lt;DocumentT</w:t>
      </w:r>
      <w:r>
        <w:t>ype&gt;</w:t>
      </w:r>
      <w:r w:rsidRPr="005D4C8E">
        <w:t xml:space="preserve">Security </w:t>
      </w:r>
      <w:r w:rsidR="009B70F2">
        <w:t>Advisory</w:t>
      </w:r>
      <w:r w:rsidRPr="00610C93">
        <w:t>&lt;/DocumentT</w:t>
      </w:r>
      <w:r>
        <w:t>ype</w:t>
      </w:r>
      <w:r w:rsidRPr="00610C93">
        <w:t>&gt;</w:t>
      </w:r>
    </w:p>
    <w:p w14:paraId="07668921" w14:textId="4E55A976" w:rsidR="00356042" w:rsidRDefault="00356042">
      <w:pPr>
        <w:pStyle w:val="Caption"/>
      </w:pPr>
      <w:r w:rsidRPr="004D7D18">
        <w:t>Example</w:t>
      </w:r>
      <w:r w:rsidRPr="003F1FAD">
        <w:t xml:space="preserve"> </w:t>
      </w:r>
      <w:fldSimple w:instr=" SEQ Example \* ARABIC ">
        <w:r w:rsidR="00790A96">
          <w:rPr>
            <w:noProof/>
          </w:rPr>
          <w:t>15</w:t>
        </w:r>
      </w:fldSimple>
      <w:r w:rsidRPr="003F1FAD">
        <w:t>:</w:t>
      </w:r>
    </w:p>
    <w:p w14:paraId="7BCD640A" w14:textId="5925AA9F" w:rsidR="00D53D31" w:rsidRDefault="005D4C8E" w:rsidP="00D37FDA">
      <w:pPr>
        <w:pStyle w:val="Code"/>
        <w:rPr>
          <w:rFonts w:cs="Arial"/>
          <w:b/>
          <w:iCs/>
          <w:color w:val="3B006F"/>
          <w:kern w:val="32"/>
          <w:sz w:val="28"/>
          <w:szCs w:val="28"/>
        </w:rPr>
      </w:pPr>
      <w:r w:rsidRPr="00610C93">
        <w:t>&lt;DocumentT</w:t>
      </w:r>
      <w:r>
        <w:t>ype&gt;Security Notice</w:t>
      </w:r>
      <w:r w:rsidRPr="00610C93">
        <w:t>&lt;/DocumentT</w:t>
      </w:r>
      <w:r>
        <w:t>ype</w:t>
      </w:r>
      <w:r w:rsidRPr="00610C93">
        <w:t>&gt;</w:t>
      </w:r>
    </w:p>
    <w:p w14:paraId="6632DFC6" w14:textId="36B5E98C" w:rsidR="00C06268" w:rsidRDefault="00C06268" w:rsidP="00C06268">
      <w:pPr>
        <w:pStyle w:val="Heading2"/>
      </w:pPr>
      <w:bookmarkStart w:id="267" w:name="_Toc478074625"/>
      <w:r>
        <w:t>Document Publisher</w:t>
      </w:r>
      <w:bookmarkEnd w:id="267"/>
    </w:p>
    <w:p w14:paraId="48BF98A7" w14:textId="55150B16" w:rsidR="00C06268" w:rsidRPr="00D37FDA" w:rsidRDefault="000D2922" w:rsidP="00D37FDA">
      <w:pPr>
        <w:pStyle w:val="ObjectHeading"/>
      </w:pPr>
      <w:bookmarkStart w:id="268" w:name="_Toc477193149"/>
      <w:bookmarkStart w:id="269" w:name="_Toc477193806"/>
      <w:bookmarkStart w:id="270" w:name="_Toc477194095"/>
      <w:bookmarkStart w:id="271" w:name="_Toc478074919"/>
      <w:r>
        <w:t>Element</w:t>
      </w:r>
      <w:r w:rsidRPr="00755ABD">
        <w:t xml:space="preserve"> </w:t>
      </w:r>
      <w:r w:rsidR="00C06268" w:rsidRPr="00D37FDA">
        <w:rPr>
          <w:rStyle w:val="Datatype"/>
        </w:rPr>
        <w:t>cvrf:DocumentPublisher</w:t>
      </w:r>
      <w:bookmarkEnd w:id="268"/>
      <w:bookmarkEnd w:id="269"/>
      <w:bookmarkEnd w:id="270"/>
      <w:bookmarkEnd w:id="271"/>
    </w:p>
    <w:p w14:paraId="305A076C" w14:textId="77A2B84E" w:rsidR="000E505F"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D036D3" w:rsidRPr="00D37FDA">
        <w:t xml:space="preserve">The </w:t>
      </w:r>
      <w:r w:rsidR="00D036D3" w:rsidRPr="00D37FDA">
        <w:rPr>
          <w:rStyle w:val="Datatype"/>
        </w:rPr>
        <w:t>cvrf:DocumentPublisher</w:t>
      </w:r>
      <w:r w:rsidR="00D036D3" w:rsidRPr="00D37FDA">
        <w:t xml:space="preserve"> element is required exactly once as </w:t>
      </w:r>
      <w:r w:rsidR="000E505F" w:rsidRPr="00D37FDA">
        <w:t>third</w:t>
      </w:r>
      <w:r w:rsidR="00D036D3" w:rsidRPr="00D37FDA">
        <w:t xml:space="preserve"> child of </w:t>
      </w:r>
      <w:r w:rsidR="00D036D3" w:rsidRPr="00D37FDA">
        <w:rPr>
          <w:rStyle w:val="Datatype"/>
        </w:rPr>
        <w:t>cvrf:cvrfdoc</w:t>
      </w:r>
      <w:r w:rsidR="00514F76" w:rsidRPr="00D37FDA">
        <w:t xml:space="preserve">, it MUST provide the </w:t>
      </w:r>
      <w:r w:rsidR="00514F76" w:rsidRPr="00D37FDA">
        <w:rPr>
          <w:rStyle w:val="Datatype"/>
        </w:rPr>
        <w:t>Type</w:t>
      </w:r>
      <w:r w:rsidR="00514F76" w:rsidRPr="00D37FDA">
        <w:t xml:space="preserve"> attribute</w:t>
      </w:r>
      <w:r w:rsidR="00D352E6" w:rsidRPr="00347C4B">
        <w:t>.</w:t>
      </w:r>
      <w:r w:rsidR="000E505F">
        <w:t xml:space="preserve"> </w:t>
      </w:r>
      <w:r w:rsidR="000E53CE">
        <w:t>∆ </w:t>
      </w:r>
      <w:r w:rsidR="000E505F">
        <w:t>[</w:t>
      </w:r>
      <w:bookmarkStart w:id="272" w:name="confCvrfDocPublisherContainerSequence"/>
      <w:r w:rsidR="006C0C75">
        <w:rPr>
          <w:color w:val="FF0000"/>
        </w:rPr>
        <w:t>CSAF-4.4</w:t>
      </w:r>
      <w:r w:rsidR="000E505F" w:rsidRPr="00D37FDA">
        <w:rPr>
          <w:color w:val="FF0000"/>
        </w:rPr>
        <w:t>-1</w:t>
      </w:r>
      <w:bookmarkEnd w:id="272"/>
      <w:r w:rsidR="000E505F">
        <w:t>]</w:t>
      </w:r>
    </w:p>
    <w:p w14:paraId="00947634" w14:textId="77777777" w:rsidR="00266693" w:rsidRDefault="00D352E6" w:rsidP="00C06268">
      <w:pPr>
        <w:pStyle w:val="Member"/>
      </w:pPr>
      <w:r>
        <w:t>I</w:t>
      </w:r>
      <w:r w:rsidRPr="00D37FDA">
        <w:t xml:space="preserve">t MAY provide the </w:t>
      </w:r>
      <w:r w:rsidRPr="00D37FDA">
        <w:rPr>
          <w:rStyle w:val="Datatype"/>
        </w:rPr>
        <w:t>VendorID</w:t>
      </w:r>
      <w:r w:rsidRPr="00D37FDA">
        <w:t xml:space="preserve"> </w:t>
      </w:r>
      <w:r>
        <w:t>attribute</w:t>
      </w:r>
      <w:r w:rsidR="00266693">
        <w:t>.</w:t>
      </w:r>
    </w:p>
    <w:p w14:paraId="19FFE59B" w14:textId="5C98E864" w:rsidR="00D352E6" w:rsidRDefault="00266693" w:rsidP="00C06268">
      <w:pPr>
        <w:pStyle w:val="Member"/>
      </w:pPr>
      <w:r>
        <w:t xml:space="preserve">It MAY </w:t>
      </w:r>
      <w:r w:rsidR="00D352E6" w:rsidRPr="00D352E6">
        <w:t xml:space="preserve">contain zero or one </w:t>
      </w:r>
      <w:r w:rsidR="00D352E6" w:rsidRPr="00D37FDA">
        <w:rPr>
          <w:rStyle w:val="Datatype"/>
        </w:rPr>
        <w:t>cvrf:ContactDetails</w:t>
      </w:r>
      <w:r w:rsidR="00D352E6" w:rsidRPr="00D352E6">
        <w:t xml:space="preserve"> element and zero or one </w:t>
      </w:r>
      <w:r w:rsidR="00D352E6" w:rsidRPr="00D37FDA">
        <w:rPr>
          <w:rStyle w:val="Datatype"/>
        </w:rPr>
        <w:t>cvrf:IssuingAuthority</w:t>
      </w:r>
      <w:r w:rsidR="000C5677">
        <w:t xml:space="preserve"> element</w:t>
      </w:r>
      <w:r w:rsidR="00D352E6" w:rsidRPr="00D352E6">
        <w:t>.</w:t>
      </w:r>
    </w:p>
    <w:p w14:paraId="0659B465" w14:textId="73B2B01A" w:rsidR="000C5677"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0C5677" w:rsidRPr="00347C4B">
        <w:t>These MUST appear in the order</w:t>
      </w:r>
      <w:r w:rsidR="000C5677" w:rsidRPr="00347C4B">
        <w:rPr>
          <w:rStyle w:val="Datatype"/>
        </w:rPr>
        <w:t xml:space="preserve"> cvrf:ContactDetails</w:t>
      </w:r>
      <w:r w:rsidR="000C5677" w:rsidRPr="00347C4B">
        <w:t xml:space="preserve"> and </w:t>
      </w:r>
      <w:r w:rsidR="000C5677" w:rsidRPr="00347C4B">
        <w:rPr>
          <w:rStyle w:val="Datatype"/>
        </w:rPr>
        <w:t>cvrf:IssuingAuthority</w:t>
      </w:r>
      <w:r w:rsidR="000C5677" w:rsidRPr="00347C4B">
        <w:t xml:space="preserve"> If both child elements are given</w:t>
      </w:r>
      <w:r w:rsidR="000C5677" w:rsidRPr="00347C4B">
        <w:rPr>
          <w:rStyle w:val="Datatype"/>
        </w:rPr>
        <w:t>.</w:t>
      </w:r>
      <w:r w:rsidR="000C5677" w:rsidRPr="00D37FDA">
        <w:t xml:space="preserve"> </w:t>
      </w:r>
      <w:r w:rsidR="000E53CE" w:rsidRPr="00347C4B">
        <w:t>∆</w:t>
      </w:r>
      <w:r w:rsidR="000E53CE">
        <w:t> </w:t>
      </w:r>
      <w:r w:rsidR="000C5677" w:rsidRPr="00D37FDA">
        <w:t>[</w:t>
      </w:r>
      <w:r w:rsidR="006C0C75">
        <w:rPr>
          <w:color w:val="FF0000"/>
        </w:rPr>
        <w:t>CSAF-4.4</w:t>
      </w:r>
      <w:r w:rsidR="000C5677" w:rsidRPr="00D37FDA">
        <w:rPr>
          <w:color w:val="FF0000"/>
        </w:rPr>
        <w:t>-2</w:t>
      </w:r>
      <w:r w:rsidR="000C5677" w:rsidRPr="00D37FDA">
        <w:t>]</w:t>
      </w:r>
    </w:p>
    <w:p w14:paraId="06FF8D8F" w14:textId="14901E27" w:rsidR="007874E0" w:rsidRDefault="007874E0">
      <w:pPr>
        <w:pStyle w:val="MemberHeading"/>
        <w:rPr>
          <w:rStyle w:val="Datatype"/>
          <w:rFonts w:cs="Times New Roman"/>
          <w:b w:val="0"/>
          <w:bCs w:val="0"/>
          <w:color w:val="auto"/>
          <w:kern w:val="0"/>
          <w:sz w:val="20"/>
          <w:szCs w:val="24"/>
        </w:rPr>
      </w:pPr>
      <w:bookmarkStart w:id="273" w:name="_Toc478074920"/>
      <w:r>
        <w:t xml:space="preserve">Attribute </w:t>
      </w:r>
      <w:r w:rsidRPr="00E52FA2">
        <w:rPr>
          <w:rStyle w:val="Datatype"/>
        </w:rPr>
        <w:t>Type</w:t>
      </w:r>
      <w:bookmarkEnd w:id="273"/>
    </w:p>
    <w:p w14:paraId="342560A5" w14:textId="26721D9A" w:rsidR="00D352E6" w:rsidRDefault="00A736C8">
      <w:pPr>
        <w:pStyle w:val="Member"/>
      </w:pPr>
      <w:r w:rsidRPr="00D37FDA">
        <w:t>T</w:t>
      </w:r>
      <w:r>
        <w:t xml:space="preserve">he value of </w:t>
      </w:r>
      <w:r w:rsidRPr="00D37FDA">
        <w:rPr>
          <w:rStyle w:val="Datatype"/>
        </w:rPr>
        <w:t>Type</w:t>
      </w:r>
      <w:r w:rsidR="00D352E6">
        <w:t xml:space="preserve"> is a token restricted by the set </w:t>
      </w:r>
      <w:r w:rsidR="00D352E6" w:rsidRPr="00D37FDA">
        <w:rPr>
          <w:rStyle w:val="Datatype"/>
        </w:rPr>
        <w:t>cvrf-common:PublisherEnumType</w:t>
      </w:r>
      <w:r w:rsidR="00D352E6">
        <w:t xml:space="preserve"> defined i</w:t>
      </w:r>
      <w:r w:rsidR="00D352E6" w:rsidRPr="00D37FDA">
        <w:t>n the</w:t>
      </w:r>
      <w:r w:rsidR="00D352E6">
        <w:rPr>
          <w:rStyle w:val="Datatype"/>
        </w:rPr>
        <w:t xml:space="preserve"> common.xsd</w:t>
      </w:r>
      <w:r w:rsidR="00D352E6" w:rsidRPr="00D37FDA">
        <w:t xml:space="preserve"> schema file</w:t>
      </w:r>
      <w:r w:rsidR="00D352E6">
        <w:t xml:space="preserve"> and the values as given in section </w:t>
      </w:r>
      <w:r w:rsidR="00D352E6">
        <w:fldChar w:fldCharType="begin"/>
      </w:r>
      <w:r w:rsidR="00D352E6">
        <w:instrText xml:space="preserve"> REF _Ref477263595 \r \h </w:instrText>
      </w:r>
      <w:r w:rsidR="00D352E6">
        <w:fldChar w:fldCharType="separate"/>
      </w:r>
      <w:r w:rsidR="00790A96">
        <w:t>2.2.2</w:t>
      </w:r>
      <w:r w:rsidR="00D352E6">
        <w:fldChar w:fldCharType="end"/>
      </w:r>
      <w:r w:rsidR="001A0321">
        <w:t xml:space="preserve"> </w:t>
      </w:r>
      <w:hyperlink w:anchor="_Note_Type_Model" w:history="1">
        <w:r w:rsidR="001A0321" w:rsidRPr="001A0321">
          <w:rPr>
            <w:rStyle w:val="Hyperlink"/>
          </w:rPr>
          <w:t>Note Type Model</w:t>
        </w:r>
      </w:hyperlink>
      <w:r w:rsidR="00D352E6">
        <w:t>.</w:t>
      </w:r>
    </w:p>
    <w:p w14:paraId="63AE503E" w14:textId="4F46A2EF" w:rsidR="007874E0" w:rsidRDefault="007874E0" w:rsidP="007874E0">
      <w:pPr>
        <w:pStyle w:val="MemberHeading"/>
        <w:rPr>
          <w:rStyle w:val="Datatype"/>
        </w:rPr>
      </w:pPr>
      <w:bookmarkStart w:id="274" w:name="_Toc478074921"/>
      <w:r>
        <w:t xml:space="preserve">Attribute </w:t>
      </w:r>
      <w:r w:rsidRPr="00E52FA2">
        <w:rPr>
          <w:rStyle w:val="Datatype"/>
        </w:rPr>
        <w:t>VendorID</w:t>
      </w:r>
      <w:bookmarkEnd w:id="274"/>
    </w:p>
    <w:p w14:paraId="7E392B39" w14:textId="66CC1277" w:rsidR="00A46091" w:rsidRDefault="00266693" w:rsidP="00266693">
      <w:pPr>
        <w:pStyle w:val="Member"/>
      </w:pPr>
      <w:r w:rsidRPr="00755ABD">
        <w:t>T</w:t>
      </w:r>
      <w:r>
        <w:t xml:space="preserve">he value of </w:t>
      </w:r>
      <w:r>
        <w:rPr>
          <w:rStyle w:val="Datatype"/>
        </w:rPr>
        <w:t>VendorID</w:t>
      </w:r>
      <w:r>
        <w:t xml:space="preserve"> is a string that SHOULD represent a unique identifier (OID) that a vendor uses as issued by FIRST under the auspices of IETF.</w:t>
      </w:r>
    </w:p>
    <w:p w14:paraId="0B11B718" w14:textId="59EC6541" w:rsidR="00D53D31" w:rsidRDefault="00D53D31" w:rsidP="00D53D31">
      <w:r>
        <w:t xml:space="preserve">Map of some valid </w:t>
      </w:r>
      <w:r>
        <w:rPr>
          <w:b/>
        </w:rPr>
        <w:t>Document Publisher</w:t>
      </w:r>
      <w:r>
        <w:t xml:space="preserve"> </w:t>
      </w:r>
      <w:r w:rsidR="00266693">
        <w:t xml:space="preserve">element level </w:t>
      </w:r>
      <w:r>
        <w:t>configuration including the parent node (</w:t>
      </w:r>
      <w:r>
        <w:rPr>
          <w:b/>
        </w:rPr>
        <w:t>Root</w:t>
      </w:r>
      <w:r>
        <w:t>):</w:t>
      </w:r>
    </w:p>
    <w:p w14:paraId="18697DE8" w14:textId="7C76F2FF" w:rsidR="00986D4B" w:rsidRDefault="00986D4B">
      <w:pPr>
        <w:pStyle w:val="Caption"/>
      </w:pPr>
      <w:bookmarkStart w:id="275" w:name="_Toc477448936"/>
      <w:r>
        <w:t xml:space="preserve">Figure </w:t>
      </w:r>
      <w:fldSimple w:instr=" SEQ Figure \* ARABIC ">
        <w:r w:rsidR="00790A96">
          <w:rPr>
            <w:noProof/>
          </w:rPr>
          <w:t>3</w:t>
        </w:r>
      </w:fldSimple>
      <w:r>
        <w:t xml:space="preserve">: </w:t>
      </w:r>
      <w:r w:rsidR="00D3397A">
        <w:t>A</w:t>
      </w:r>
      <w:r>
        <w:t xml:space="preserve"> </w:t>
      </w:r>
      <w:r w:rsidR="00B705AF">
        <w:t xml:space="preserve">topologically </w:t>
      </w:r>
      <w:r>
        <w:t xml:space="preserve">valid </w:t>
      </w:r>
      <w:r>
        <w:rPr>
          <w:b/>
        </w:rPr>
        <w:t>Document Publisher</w:t>
      </w:r>
      <w:r>
        <w:t xml:space="preserve"> configuration.</w:t>
      </w:r>
      <w:bookmarkEnd w:id="275"/>
      <w:r>
        <w:t xml:space="preserve"> </w:t>
      </w:r>
    </w:p>
    <w:p w14:paraId="41A9C95E" w14:textId="77777777" w:rsidR="00D53D31" w:rsidRDefault="00D53D31" w:rsidP="00D53D31">
      <w:pPr>
        <w:keepNext/>
      </w:pPr>
      <w:r>
        <w:rPr>
          <w:noProof/>
        </w:rPr>
        <w:drawing>
          <wp:inline distT="0" distB="0" distL="0" distR="0" wp14:anchorId="27F84575" wp14:editId="01E668D4">
            <wp:extent cx="2882900" cy="28829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4772" cy="2894772"/>
                    </a:xfrm>
                    <a:prstGeom prst="rect">
                      <a:avLst/>
                    </a:prstGeom>
                  </pic:spPr>
                </pic:pic>
              </a:graphicData>
            </a:graphic>
          </wp:inline>
        </w:drawing>
      </w:r>
    </w:p>
    <w:p w14:paraId="5279DBF6" w14:textId="63C6BD68" w:rsidR="00D53D31" w:rsidRPr="00F32D93" w:rsidRDefault="00D53D31" w:rsidP="00D53D31">
      <w:r>
        <w:t>Some decent coloring has been applied to above graph to balance visual hints with accessibility. The mathematical closed interval notation has been used to annotate the minimum and maximum occurrences of elements.</w:t>
      </w:r>
    </w:p>
    <w:p w14:paraId="42ECEDAE" w14:textId="77777777" w:rsidR="00266693" w:rsidRDefault="00266693" w:rsidP="00D37FDA">
      <w:pPr>
        <w:pStyle w:val="None-normativeCommentHeading"/>
        <w:rPr>
          <w:bCs/>
        </w:rPr>
      </w:pPr>
      <w:r>
        <w:rPr>
          <w:bCs/>
        </w:rPr>
        <w:t>Non-normative comment:</w:t>
      </w:r>
    </w:p>
    <w:p w14:paraId="7DA60C43" w14:textId="7BB1570A" w:rsidR="00C06268" w:rsidRPr="00C06268" w:rsidRDefault="00C06268" w:rsidP="00D37FDA">
      <w:pPr>
        <w:pStyle w:val="Non-normativeComment"/>
      </w:pPr>
      <w:r w:rsidRPr="00C06268">
        <w:t xml:space="preserve">At the time of this writing, OID </w:t>
      </w:r>
      <w:r w:rsidR="00266693">
        <w:t xml:space="preserve">issuance by FIRST </w:t>
      </w:r>
      <w:r w:rsidRPr="00C06268">
        <w:t xml:space="preserve">is </w:t>
      </w:r>
      <w:r w:rsidR="00542477">
        <w:t xml:space="preserve">still </w:t>
      </w:r>
      <w:r w:rsidRPr="00C06268">
        <w:t>a work in progress</w:t>
      </w:r>
      <w:r w:rsidR="00764114">
        <w:t xml:space="preserve">, thus some samples </w:t>
      </w:r>
      <w:r w:rsidR="004408C2">
        <w:t>are provided below, that use OID’s from other standard MIB’s.</w:t>
      </w:r>
    </w:p>
    <w:p w14:paraId="03A75D21" w14:textId="07AFB8EE" w:rsidR="00356042" w:rsidRDefault="00356042">
      <w:pPr>
        <w:pStyle w:val="Caption"/>
      </w:pPr>
      <w:bookmarkStart w:id="276" w:name="exampleDocumentPublisherType"/>
      <w:r w:rsidRPr="004D7D18">
        <w:t>Example</w:t>
      </w:r>
      <w:r w:rsidRPr="003F1FAD">
        <w:t xml:space="preserve"> </w:t>
      </w:r>
      <w:fldSimple w:instr=" SEQ Example \* ARABIC ">
        <w:r w:rsidR="00790A96">
          <w:rPr>
            <w:noProof/>
          </w:rPr>
          <w:t>16</w:t>
        </w:r>
      </w:fldSimple>
      <w:bookmarkEnd w:id="276"/>
      <w:r w:rsidRPr="003F1FAD">
        <w:t>:</w:t>
      </w:r>
    </w:p>
    <w:p w14:paraId="6D6E6AEE" w14:textId="7B5626B9" w:rsidR="00266693" w:rsidRDefault="00266693" w:rsidP="00D37FDA">
      <w:pPr>
        <w:pStyle w:val="Code"/>
      </w:pPr>
      <w:r w:rsidRPr="00C06268">
        <w:t>&lt;</w:t>
      </w:r>
      <w:r>
        <w:t>DocumentPublisher Type="Vendor"</w:t>
      </w:r>
      <w:r w:rsidRPr="00C06268">
        <w:t>/&gt;</w:t>
      </w:r>
    </w:p>
    <w:p w14:paraId="37EFAAF1" w14:textId="744A87E5" w:rsidR="00266693" w:rsidRDefault="00266693">
      <w:pPr>
        <w:pStyle w:val="Caption"/>
      </w:pPr>
      <w:r w:rsidRPr="004D7D18">
        <w:t>Example</w:t>
      </w:r>
      <w:r w:rsidRPr="003F1FAD">
        <w:t xml:space="preserve"> </w:t>
      </w:r>
      <w:fldSimple w:instr=" SEQ Example \* ARABIC ">
        <w:r w:rsidR="00790A96">
          <w:rPr>
            <w:noProof/>
          </w:rPr>
          <w:t>17</w:t>
        </w:r>
      </w:fldSimple>
      <w:r w:rsidRPr="003F1FAD">
        <w:t>:</w:t>
      </w:r>
      <w:r w:rsidR="00533A8E">
        <w:t xml:space="preserve"> Cisco Systems Inc. </w:t>
      </w:r>
      <w:r w:rsidR="00BD2E64">
        <w:t xml:space="preserve">OID </w:t>
      </w:r>
      <w:r w:rsidR="00533A8E">
        <w:t>in dot notation</w:t>
      </w:r>
      <w:r w:rsidR="00BD2E64">
        <w:t xml:space="preserve"> (cf. </w:t>
      </w:r>
      <w:hyperlink r:id="rId50" w:history="1">
        <w:r w:rsidR="00BD2E64" w:rsidRPr="00BD2E64">
          <w:rPr>
            <w:rStyle w:val="Hyperlink"/>
          </w:rPr>
          <w:t>http://oid-info.com/get/1.3.6.1.4.1.9</w:t>
        </w:r>
      </w:hyperlink>
      <w:r w:rsidR="00BD2E64">
        <w:t>)</w:t>
      </w:r>
      <w:r w:rsidR="00533A8E">
        <w:t>:</w:t>
      </w:r>
    </w:p>
    <w:p w14:paraId="39ABA37C" w14:textId="2D1362AA" w:rsidR="00533A8E" w:rsidRDefault="00266693" w:rsidP="00D37FDA">
      <w:pPr>
        <w:pStyle w:val="Code"/>
      </w:pPr>
      <w:r w:rsidRPr="00C06268">
        <w:t>&lt;DocumentPublisher Type="Vendor" VendorID="</w:t>
      </w:r>
      <w:r w:rsidR="00533A8E" w:rsidRPr="00533A8E">
        <w:t>1.3.6.1.4.1.9</w:t>
      </w:r>
      <w:r w:rsidRPr="00C06268">
        <w:t>"/&gt;</w:t>
      </w:r>
    </w:p>
    <w:p w14:paraId="3BD9C935" w14:textId="53D160F4" w:rsidR="00533A8E" w:rsidRDefault="00533A8E">
      <w:pPr>
        <w:pStyle w:val="Caption"/>
      </w:pPr>
      <w:r w:rsidRPr="004D7D18">
        <w:t>Example</w:t>
      </w:r>
      <w:r w:rsidRPr="003F1FAD">
        <w:t xml:space="preserve"> </w:t>
      </w:r>
      <w:fldSimple w:instr=" SEQ Example \* ARABIC ">
        <w:r w:rsidR="00790A96">
          <w:rPr>
            <w:noProof/>
          </w:rPr>
          <w:t>18</w:t>
        </w:r>
      </w:fldSimple>
      <w:r w:rsidRPr="003F1FAD">
        <w:t>:</w:t>
      </w:r>
      <w:r w:rsidRPr="00533A8E">
        <w:t xml:space="preserve"> </w:t>
      </w:r>
      <w:r>
        <w:t xml:space="preserve">Cisco Systems Inc. </w:t>
      </w:r>
      <w:r w:rsidR="00BD2E64">
        <w:t xml:space="preserve">via </w:t>
      </w:r>
      <w:r>
        <w:t>OID-IRI notation (</w:t>
      </w:r>
      <w:r w:rsidRPr="00533A8E">
        <w:t>slash-s</w:t>
      </w:r>
      <w:r>
        <w:t xml:space="preserve">eparated Unicode labels from root of </w:t>
      </w:r>
      <w:r w:rsidRPr="00533A8E">
        <w:t>OID tree</w:t>
      </w:r>
      <w:r>
        <w:t>):</w:t>
      </w:r>
    </w:p>
    <w:p w14:paraId="2D08C4DB" w14:textId="4382437B" w:rsidR="00533A8E" w:rsidRPr="00610C93" w:rsidRDefault="00533A8E" w:rsidP="00533A8E">
      <w:pPr>
        <w:pStyle w:val="Code"/>
      </w:pPr>
      <w:r w:rsidRPr="00C06268">
        <w:t>&lt;DocumentPublisher Type="Vendor" VendorID="</w:t>
      </w:r>
      <w:r w:rsidRPr="00533A8E">
        <w:t xml:space="preserve"> /ISO/Identified-Organization/6/1/4/1/9</w:t>
      </w:r>
      <w:r w:rsidRPr="00C06268">
        <w:t>"/&gt;</w:t>
      </w:r>
    </w:p>
    <w:p w14:paraId="4474CDCA" w14:textId="367B070B" w:rsidR="00533A8E" w:rsidRDefault="00533A8E">
      <w:pPr>
        <w:pStyle w:val="Caption"/>
      </w:pPr>
      <w:r w:rsidRPr="004D7D18">
        <w:t>Example</w:t>
      </w:r>
      <w:r w:rsidRPr="003F1FAD">
        <w:t xml:space="preserve"> </w:t>
      </w:r>
      <w:fldSimple w:instr=" SEQ Example \* ARABIC ">
        <w:r w:rsidR="00790A96">
          <w:rPr>
            <w:noProof/>
          </w:rPr>
          <w:t>19</w:t>
        </w:r>
      </w:fldSimple>
      <w:r w:rsidRPr="003F1FAD">
        <w:t>:</w:t>
      </w:r>
      <w:r w:rsidRPr="00533A8E">
        <w:t xml:space="preserve"> </w:t>
      </w:r>
      <w:r>
        <w:t>Cisco Systems Inc. MIB entry in ASN.1:</w:t>
      </w:r>
    </w:p>
    <w:p w14:paraId="3CFA1171" w14:textId="3318841D" w:rsidR="00C06268" w:rsidRPr="00610C93" w:rsidRDefault="00533A8E" w:rsidP="00D37FDA">
      <w:pPr>
        <w:pStyle w:val="Code"/>
      </w:pPr>
      <w:r w:rsidRPr="00C06268">
        <w:t>&lt;DocumentPublisher Type="Vendor" VendorID="</w:t>
      </w:r>
      <w:r w:rsidRPr="00533A8E">
        <w:t>{iso(1) identified-organization(3) dod(6) internet(1) private(4) enterprise(1) 9}</w:t>
      </w:r>
      <w:r w:rsidRPr="00C06268">
        <w:t>"/&gt;</w:t>
      </w:r>
    </w:p>
    <w:p w14:paraId="4FE79369" w14:textId="115E971C" w:rsidR="004C3877" w:rsidRDefault="004C3877" w:rsidP="001C235B">
      <w:pPr>
        <w:pStyle w:val="Heading3"/>
      </w:pPr>
      <w:bookmarkStart w:id="277" w:name="_Toc478074626"/>
      <w:r>
        <w:t xml:space="preserve">Document </w:t>
      </w:r>
      <w:r w:rsidR="003B3870">
        <w:t>Pu</w:t>
      </w:r>
      <w:r w:rsidR="00950160">
        <w:t>blisher –</w:t>
      </w:r>
      <w:r w:rsidR="003B3870">
        <w:t xml:space="preserve"> Contact Details</w:t>
      </w:r>
      <w:bookmarkEnd w:id="277"/>
    </w:p>
    <w:p w14:paraId="020EF545" w14:textId="304F0FFF" w:rsidR="004C3877" w:rsidRPr="00D37FDA" w:rsidRDefault="000D2922" w:rsidP="00D37FDA">
      <w:pPr>
        <w:pStyle w:val="ObjectHeading"/>
      </w:pPr>
      <w:bookmarkStart w:id="278" w:name="_Toc477193151"/>
      <w:bookmarkStart w:id="279" w:name="_Toc477193807"/>
      <w:bookmarkStart w:id="280" w:name="_Toc477194096"/>
      <w:bookmarkStart w:id="281" w:name="_Toc478074922"/>
      <w:r>
        <w:t>Element</w:t>
      </w:r>
      <w:r w:rsidRPr="00755ABD">
        <w:t xml:space="preserve"> </w:t>
      </w:r>
      <w:r w:rsidR="00BF1E9D" w:rsidRPr="00D37FDA">
        <w:rPr>
          <w:rStyle w:val="Datatype"/>
        </w:rPr>
        <w:t>cvrf:ContactDetails</w:t>
      </w:r>
      <w:bookmarkEnd w:id="278"/>
      <w:bookmarkEnd w:id="279"/>
      <w:bookmarkEnd w:id="280"/>
      <w:bookmarkEnd w:id="281"/>
    </w:p>
    <w:p w14:paraId="0D5DB0E1" w14:textId="0F4555A3" w:rsidR="00BF1E9D" w:rsidRDefault="00586609">
      <w:pPr>
        <w:pStyle w:val="Member"/>
      </w:pPr>
      <w:r w:rsidRPr="00E11B42">
        <w:rPr>
          <w:rFonts w:ascii="MS Mincho" w:eastAsia="MS Mincho" w:hAnsi="MS Mincho" w:cs="MS Mincho"/>
        </w:rPr>
        <w:t>∇</w:t>
      </w:r>
      <w:r w:rsidRPr="00E11B42">
        <w:rPr>
          <w:rFonts w:eastAsia="MS Mincho"/>
        </w:rPr>
        <w:t> </w:t>
      </w:r>
      <w:r w:rsidR="00954837">
        <w:t xml:space="preserve">The </w:t>
      </w:r>
      <w:r w:rsidR="00954837" w:rsidRPr="00D37FDA">
        <w:rPr>
          <w:rStyle w:val="Datatype"/>
        </w:rPr>
        <w:t>cvrf:ContactDetails</w:t>
      </w:r>
      <w:r w:rsidR="00954837">
        <w:t xml:space="preserve"> element </w:t>
      </w:r>
      <w:r w:rsidR="000C5677">
        <w:t xml:space="preserve">contains </w:t>
      </w:r>
      <w:r w:rsidR="00542477">
        <w:t>as its only content</w:t>
      </w:r>
      <w:r w:rsidR="000C5677">
        <w:t xml:space="preserve"> a non-empty string and </w:t>
      </w:r>
      <w:r>
        <w:t>MUST</w:t>
      </w:r>
      <w:r w:rsidR="000C5677">
        <w:t xml:space="preserve"> be used zero or once as first child element of </w:t>
      </w:r>
      <w:r w:rsidR="000C5677" w:rsidRPr="00D37FDA">
        <w:rPr>
          <w:rStyle w:val="Datatype"/>
        </w:rPr>
        <w:t>cvrf:DocumentPublisher</w:t>
      </w:r>
      <w:r w:rsidR="000C5677">
        <w:t xml:space="preserve"> to convey a</w:t>
      </w:r>
      <w:r w:rsidR="00954837">
        <w:t>uthor contact information such as address, phone</w:t>
      </w:r>
      <w:r w:rsidR="000C5677">
        <w:t xml:space="preserve"> </w:t>
      </w:r>
      <w:r w:rsidR="00954837">
        <w:t xml:space="preserve">number, </w:t>
      </w:r>
      <w:r>
        <w:t xml:space="preserve">or </w:t>
      </w:r>
      <w:r w:rsidR="00954837">
        <w:t>email</w:t>
      </w:r>
      <w:r w:rsidRPr="00347C4B">
        <w:rPr>
          <w:rStyle w:val="Datatype"/>
        </w:rPr>
        <w:t>.</w:t>
      </w:r>
      <w:r w:rsidRPr="00E11B42">
        <w:t xml:space="preserve"> </w:t>
      </w:r>
      <w:r w:rsidRPr="00347C4B">
        <w:t>∆</w:t>
      </w:r>
      <w:r>
        <w:t> </w:t>
      </w:r>
      <w:r w:rsidRPr="00E11B42">
        <w:t>[</w:t>
      </w:r>
      <w:r>
        <w:rPr>
          <w:color w:val="FF0000"/>
        </w:rPr>
        <w:t>CSAF-4.4.1</w:t>
      </w:r>
      <w:r w:rsidRPr="00E11B42">
        <w:rPr>
          <w:color w:val="FF0000"/>
        </w:rPr>
        <w:t>-</w:t>
      </w:r>
      <w:r>
        <w:rPr>
          <w:color w:val="FF0000"/>
        </w:rPr>
        <w:t>1</w:t>
      </w:r>
      <w:r w:rsidRPr="00E11B42">
        <w:t>]</w:t>
      </w:r>
    </w:p>
    <w:p w14:paraId="46AC7FEC" w14:textId="4389E0A9" w:rsidR="00356042" w:rsidRDefault="00356042">
      <w:pPr>
        <w:pStyle w:val="Caption"/>
      </w:pPr>
      <w:r w:rsidRPr="004D7D18">
        <w:t>Example</w:t>
      </w:r>
      <w:r w:rsidRPr="003F1FAD">
        <w:t xml:space="preserve"> </w:t>
      </w:r>
      <w:fldSimple w:instr=" SEQ Example \* ARABIC ">
        <w:r w:rsidR="00790A96">
          <w:rPr>
            <w:noProof/>
          </w:rPr>
          <w:t>20</w:t>
        </w:r>
      </w:fldSimple>
      <w:r w:rsidRPr="003F1FAD">
        <w:t>:</w:t>
      </w:r>
    </w:p>
    <w:p w14:paraId="7A5E39C8" w14:textId="3AFE48C2" w:rsidR="004C3877" w:rsidRPr="00610C93" w:rsidRDefault="004C3877" w:rsidP="00D37FDA">
      <w:pPr>
        <w:pStyle w:val="Codesmall"/>
      </w:pPr>
      <w:r w:rsidRPr="00C06268">
        <w:t>&lt;</w:t>
      </w:r>
      <w:r w:rsidR="001C235B">
        <w:t>ContactDetails</w:t>
      </w:r>
      <w:r w:rsidRPr="00C06268">
        <w:t>&gt;</w:t>
      </w:r>
      <w:r w:rsidR="00E70B49">
        <w:br/>
      </w:r>
      <w:r w:rsidR="001C235B">
        <w:t xml:space="preserve">  </w:t>
      </w:r>
      <w:r w:rsidR="001C235B" w:rsidRPr="001C235B">
        <w:t xml:space="preserve">Name: </w:t>
      </w:r>
      <w:r w:rsidR="008B2BF9">
        <w:t>Birgit Mustermensch</w:t>
      </w:r>
      <w:r w:rsidR="001C235B" w:rsidRPr="001C235B">
        <w:t>\r\nOrganization</w:t>
      </w:r>
      <w:r w:rsidR="001C235B">
        <w:t xml:space="preserve">: </w:t>
      </w:r>
      <w:r w:rsidR="008B2BF9">
        <w:t>Internationale Sicherheit für Alle</w:t>
      </w:r>
      <w:r w:rsidR="001C235B" w:rsidRPr="001C235B">
        <w:t>\r\n</w:t>
      </w:r>
      <w:r w:rsidR="008B2BF9">
        <w:br/>
        <w:t xml:space="preserve">  </w:t>
      </w:r>
      <w:r w:rsidR="001C235B" w:rsidRPr="001C235B">
        <w:t xml:space="preserve">Phone Number: </w:t>
      </w:r>
      <w:r w:rsidR="008B2BF9">
        <w:t>004912345678901</w:t>
      </w:r>
      <w:r w:rsidR="001C235B" w:rsidRPr="001C235B">
        <w:t xml:space="preserve">\r\nFax Number: </w:t>
      </w:r>
      <w:r w:rsidR="008B2BF9">
        <w:t>004912345678902</w:t>
      </w:r>
      <w:r w:rsidR="001C235B" w:rsidRPr="001C235B">
        <w:t>\r\n</w:t>
      </w:r>
      <w:r w:rsidR="001C235B">
        <w:br/>
        <w:t xml:space="preserve">  </w:t>
      </w:r>
      <w:r w:rsidR="001C235B" w:rsidRPr="001C235B">
        <w:t xml:space="preserve">Email Address: </w:t>
      </w:r>
      <w:r w:rsidR="008B2BF9">
        <w:t>birgit.mustermensch</w:t>
      </w:r>
      <w:r w:rsidR="001C235B" w:rsidRPr="001C235B">
        <w:t>@</w:t>
      </w:r>
      <w:r w:rsidR="008B2BF9">
        <w:t>example</w:t>
      </w:r>
      <w:r w:rsidR="001C235B" w:rsidRPr="001C235B">
        <w:t>.com</w:t>
      </w:r>
      <w:r w:rsidR="001C235B">
        <w:br/>
      </w:r>
      <w:r w:rsidR="001C235B" w:rsidRPr="00C06268">
        <w:t>&lt;</w:t>
      </w:r>
      <w:r w:rsidR="001C235B">
        <w:t>/ContactDetails</w:t>
      </w:r>
      <w:r w:rsidR="001C235B" w:rsidRPr="00C06268">
        <w:t>&gt;</w:t>
      </w:r>
    </w:p>
    <w:p w14:paraId="604C642E" w14:textId="5201CB46" w:rsidR="00FC55C8" w:rsidRDefault="00FC55C8" w:rsidP="00A42000">
      <w:pPr>
        <w:pStyle w:val="Heading3"/>
      </w:pPr>
      <w:bookmarkStart w:id="282" w:name="_Toc478074627"/>
      <w:r>
        <w:t xml:space="preserve">Document </w:t>
      </w:r>
      <w:r w:rsidR="00A42000">
        <w:t>Publisher – Issuing Authority</w:t>
      </w:r>
      <w:bookmarkEnd w:id="282"/>
    </w:p>
    <w:p w14:paraId="6DAC1E29" w14:textId="483A1ECE" w:rsidR="00FC55C8" w:rsidRPr="00D37FDA" w:rsidRDefault="000D2922" w:rsidP="00D37FDA">
      <w:pPr>
        <w:pStyle w:val="ObjectHeading"/>
      </w:pPr>
      <w:bookmarkStart w:id="283" w:name="_Toc477193152"/>
      <w:bookmarkStart w:id="284" w:name="_Toc477193808"/>
      <w:bookmarkStart w:id="285" w:name="_Toc477194097"/>
      <w:bookmarkStart w:id="286" w:name="_Toc478074923"/>
      <w:r>
        <w:t>Element</w:t>
      </w:r>
      <w:r w:rsidRPr="00755ABD">
        <w:t xml:space="preserve"> </w:t>
      </w:r>
      <w:r w:rsidR="001C235B" w:rsidRPr="00D37FDA">
        <w:rPr>
          <w:rStyle w:val="Datatype"/>
        </w:rPr>
        <w:t>cvrf:</w:t>
      </w:r>
      <w:r w:rsidR="00A42000" w:rsidRPr="00D37FDA">
        <w:rPr>
          <w:rStyle w:val="Datatype"/>
        </w:rPr>
        <w:t>IssuingAuthority</w:t>
      </w:r>
      <w:bookmarkEnd w:id="283"/>
      <w:bookmarkEnd w:id="284"/>
      <w:bookmarkEnd w:id="285"/>
      <w:bookmarkEnd w:id="286"/>
    </w:p>
    <w:p w14:paraId="7F0E08D8" w14:textId="12BFC33C" w:rsidR="00FC55C8" w:rsidRPr="005D4C8E" w:rsidRDefault="00586609">
      <w:pPr>
        <w:pStyle w:val="Member"/>
      </w:pPr>
      <w:r w:rsidRPr="00E11B42">
        <w:rPr>
          <w:rFonts w:ascii="MS Mincho" w:eastAsia="MS Mincho" w:hAnsi="MS Mincho" w:cs="MS Mincho"/>
        </w:rPr>
        <w:t>∇</w:t>
      </w:r>
      <w:r w:rsidRPr="00E11B42">
        <w:rPr>
          <w:rFonts w:eastAsia="MS Mincho"/>
        </w:rPr>
        <w:t> </w:t>
      </w:r>
      <w:r w:rsidR="000C5677">
        <w:t xml:space="preserve">The </w:t>
      </w:r>
      <w:r w:rsidR="000C5677" w:rsidRPr="00755ABD">
        <w:rPr>
          <w:rStyle w:val="Datatype"/>
        </w:rPr>
        <w:t>cvrf:</w:t>
      </w:r>
      <w:r w:rsidR="000C5677">
        <w:rPr>
          <w:rStyle w:val="Datatype"/>
        </w:rPr>
        <w:t>IssuingAuthority</w:t>
      </w:r>
      <w:r w:rsidR="000C5677">
        <w:t xml:space="preserve"> element contains </w:t>
      </w:r>
      <w:r w:rsidR="00542477">
        <w:t>as its only content</w:t>
      </w:r>
      <w:r w:rsidR="000C5677">
        <w:t xml:space="preserve"> a non-empty string and </w:t>
      </w:r>
      <w:r>
        <w:t>MUST</w:t>
      </w:r>
      <w:r w:rsidR="000C5677">
        <w:t xml:space="preserve"> be used zero or once as second or only child element of </w:t>
      </w:r>
      <w:r w:rsidR="000C5677" w:rsidRPr="00755ABD">
        <w:rPr>
          <w:rStyle w:val="Datatype"/>
        </w:rPr>
        <w:t>cvrf:DocumentPublisher</w:t>
      </w:r>
      <w:r w:rsidR="000C5677">
        <w:t xml:space="preserve"> to store the name of the issuing party and their authority to release the document, in particular, the party's constituency and responsibilities or other obligations.</w:t>
      </w:r>
      <w:r w:rsidR="000E5166" w:rsidRPr="000E5166">
        <w:rPr>
          <w:rStyle w:val="Datatype"/>
        </w:rPr>
        <w:t xml:space="preserve"> </w:t>
      </w:r>
      <w:r w:rsidR="000E5166" w:rsidRPr="00347C4B">
        <w:rPr>
          <w:rStyle w:val="Datatype"/>
        </w:rPr>
        <w:t>.</w:t>
      </w:r>
      <w:r w:rsidR="000E5166" w:rsidRPr="00E11B42">
        <w:t xml:space="preserve"> </w:t>
      </w:r>
      <w:r w:rsidR="000E5166" w:rsidRPr="00347C4B">
        <w:t>∆</w:t>
      </w:r>
      <w:r w:rsidR="000E5166">
        <w:t> </w:t>
      </w:r>
      <w:r w:rsidR="000E5166" w:rsidRPr="00E11B42">
        <w:t>[</w:t>
      </w:r>
      <w:r w:rsidR="000E5166">
        <w:rPr>
          <w:color w:val="FF0000"/>
        </w:rPr>
        <w:t>CSAF-4.4.2</w:t>
      </w:r>
      <w:r w:rsidR="000E5166" w:rsidRPr="00E11B42">
        <w:rPr>
          <w:color w:val="FF0000"/>
        </w:rPr>
        <w:t>-</w:t>
      </w:r>
      <w:r w:rsidR="000E5166">
        <w:rPr>
          <w:color w:val="FF0000"/>
        </w:rPr>
        <w:t>1</w:t>
      </w:r>
      <w:r w:rsidR="000E5166" w:rsidRPr="00E11B42">
        <w:t>]</w:t>
      </w:r>
    </w:p>
    <w:p w14:paraId="2A15B441" w14:textId="7C563919" w:rsidR="000C5677" w:rsidRDefault="000C5677" w:rsidP="00D37FDA">
      <w:pPr>
        <w:pStyle w:val="None-normativeCommentHeading"/>
      </w:pPr>
      <w:r>
        <w:t>Non-normative comment:</w:t>
      </w:r>
    </w:p>
    <w:p w14:paraId="22A6D4C0" w14:textId="2979CC5F" w:rsidR="00FC55C8" w:rsidRPr="00C06268" w:rsidRDefault="000C5677" w:rsidP="00D37FDA">
      <w:pPr>
        <w:pStyle w:val="Non-normativeComment"/>
      </w:pPr>
      <w:r w:rsidRPr="000C5677">
        <w:t xml:space="preserve">This element </w:t>
      </w:r>
      <w:r w:rsidR="000E5166">
        <w:t>is expected to</w:t>
      </w:r>
      <w:r w:rsidRPr="000C5677">
        <w:t xml:space="preserve"> also include instructions for contacting the issuer.</w:t>
      </w:r>
    </w:p>
    <w:p w14:paraId="62B45EC5" w14:textId="26C09768" w:rsidR="00356042" w:rsidRDefault="00356042">
      <w:pPr>
        <w:pStyle w:val="Caption"/>
      </w:pPr>
      <w:r w:rsidRPr="004D7D18">
        <w:t>Example</w:t>
      </w:r>
      <w:r w:rsidRPr="003F1FAD">
        <w:t xml:space="preserve"> </w:t>
      </w:r>
      <w:fldSimple w:instr=" SEQ Example \* ARABIC ">
        <w:r w:rsidR="00790A96">
          <w:rPr>
            <w:noProof/>
          </w:rPr>
          <w:t>21</w:t>
        </w:r>
      </w:fldSimple>
      <w:r w:rsidRPr="003F1FAD">
        <w:t>:</w:t>
      </w:r>
    </w:p>
    <w:p w14:paraId="4A68E52F" w14:textId="663A8E07" w:rsidR="00A42000" w:rsidRDefault="00A42000" w:rsidP="00D37FDA">
      <w:pPr>
        <w:pStyle w:val="Codesmall"/>
      </w:pPr>
      <w:r w:rsidRPr="00C06268">
        <w:t>&lt;</w:t>
      </w:r>
      <w:r>
        <w:t>IssuingAuthority</w:t>
      </w:r>
      <w:r w:rsidRPr="00C06268">
        <w:t>&gt;</w:t>
      </w:r>
    </w:p>
    <w:p w14:paraId="352D2354" w14:textId="41E3CDD6" w:rsidR="00A42000" w:rsidRPr="00610C93" w:rsidRDefault="00A42000" w:rsidP="00D37FDA">
      <w:pPr>
        <w:pStyle w:val="Codesmall"/>
      </w:pPr>
      <w:r>
        <w:t xml:space="preserve">  </w:t>
      </w:r>
      <w:r w:rsidR="008410AD" w:rsidRPr="008410AD">
        <w:t>The Juniper SIRT (Juniper Networks Security Incident Response Team) is the sole</w:t>
      </w:r>
      <w:r w:rsidR="008410AD">
        <w:br/>
        <w:t xml:space="preserve">  </w:t>
      </w:r>
      <w:r w:rsidR="008410AD" w:rsidRPr="008410AD">
        <w:t>authority regarding vulnerabilities in any Juniper Networks products or services,</w:t>
      </w:r>
      <w:r w:rsidR="008410AD">
        <w:br/>
        <w:t xml:space="preserve">  </w:t>
      </w:r>
      <w:r w:rsidR="008410AD" w:rsidRPr="008410AD">
        <w:t>and coordinates the handling of all aspects of such vulnerabilities from initial</w:t>
      </w:r>
      <w:r w:rsidR="008410AD">
        <w:br/>
        <w:t xml:space="preserve">  </w:t>
      </w:r>
      <w:r w:rsidR="008410AD" w:rsidRPr="008410AD">
        <w:t>discovery or report through public announcements and any subsequent follow-on</w:t>
      </w:r>
      <w:r w:rsidR="008410AD">
        <w:br/>
        <w:t xml:space="preserve">  </w:t>
      </w:r>
      <w:r w:rsidR="008410AD" w:rsidRPr="008410AD">
        <w:t>activities. Additional information is available at</w:t>
      </w:r>
      <w:r w:rsidR="008410AD">
        <w:br/>
        <w:t xml:space="preserve">  </w:t>
      </w:r>
      <w:r w:rsidR="008410AD" w:rsidRPr="008410AD">
        <w:t>http://www.juniper.net/support/security/report_vulnerability.html</w:t>
      </w:r>
      <w:r>
        <w:br/>
      </w:r>
      <w:r w:rsidRPr="00C06268">
        <w:t>&lt;</w:t>
      </w:r>
      <w:r>
        <w:t>/IssuingAuthority</w:t>
      </w:r>
      <w:r w:rsidRPr="00C06268">
        <w:t>&gt;</w:t>
      </w:r>
    </w:p>
    <w:p w14:paraId="7B4F032E" w14:textId="77777777" w:rsidR="009F11E5" w:rsidRDefault="009F11E5">
      <w:pPr>
        <w:spacing w:before="0" w:after="0"/>
        <w:rPr>
          <w:rFonts w:cs="Arial"/>
          <w:b/>
          <w:iCs/>
          <w:color w:val="3B006F"/>
          <w:kern w:val="32"/>
          <w:sz w:val="28"/>
          <w:szCs w:val="28"/>
        </w:rPr>
      </w:pPr>
      <w:r>
        <w:br w:type="page"/>
      </w:r>
    </w:p>
    <w:p w14:paraId="4F9914FF" w14:textId="23F14E21" w:rsidR="00FC55C8" w:rsidRDefault="00FC55C8" w:rsidP="00FC55C8">
      <w:pPr>
        <w:pStyle w:val="Heading2"/>
      </w:pPr>
      <w:bookmarkStart w:id="287" w:name="_Toc478074628"/>
      <w:r>
        <w:t xml:space="preserve">Document </w:t>
      </w:r>
      <w:r w:rsidR="00857B8C">
        <w:t>Tracking</w:t>
      </w:r>
      <w:bookmarkEnd w:id="287"/>
    </w:p>
    <w:p w14:paraId="3EC74BA2" w14:textId="7CE99095" w:rsidR="00FC55C8" w:rsidRPr="00D37FDA" w:rsidRDefault="000D2922" w:rsidP="00D37FDA">
      <w:pPr>
        <w:pStyle w:val="ObjectHeading"/>
      </w:pPr>
      <w:bookmarkStart w:id="288" w:name="_Toc477193153"/>
      <w:bookmarkStart w:id="289" w:name="_Toc477193809"/>
      <w:bookmarkStart w:id="290" w:name="_Toc477194098"/>
      <w:bookmarkStart w:id="291" w:name="_Toc478074924"/>
      <w:r>
        <w:t>Element</w:t>
      </w:r>
      <w:r w:rsidRPr="00755ABD">
        <w:t xml:space="preserve"> </w:t>
      </w:r>
      <w:r w:rsidR="00FC55C8" w:rsidRPr="00D37FDA">
        <w:rPr>
          <w:rStyle w:val="Datatype"/>
        </w:rPr>
        <w:t>cvrf:Document</w:t>
      </w:r>
      <w:r w:rsidR="00857B8C" w:rsidRPr="00D37FDA">
        <w:rPr>
          <w:rStyle w:val="Datatype"/>
        </w:rPr>
        <w:t>Tracking</w:t>
      </w:r>
      <w:bookmarkEnd w:id="288"/>
      <w:bookmarkEnd w:id="289"/>
      <w:bookmarkEnd w:id="290"/>
      <w:bookmarkEnd w:id="291"/>
    </w:p>
    <w:p w14:paraId="2B8703F8" w14:textId="1CDFA2D2" w:rsidR="00CF59F5" w:rsidRDefault="00863813" w:rsidP="00D37FDA">
      <w:pPr>
        <w:pStyle w:val="Member"/>
        <w:jc w:val="both"/>
      </w:pPr>
      <w:r w:rsidRPr="00F91F38">
        <w:rPr>
          <w:rFonts w:ascii="MS Mincho" w:eastAsia="MS Mincho" w:hAnsi="MS Mincho" w:cs="MS Mincho"/>
        </w:rPr>
        <w:t>∇</w:t>
      </w:r>
      <w:r w:rsidR="000E53CE" w:rsidRPr="00D37FDA">
        <w:rPr>
          <w:rFonts w:eastAsia="MS Mincho"/>
        </w:rPr>
        <w:t> </w:t>
      </w:r>
      <w:r w:rsidR="00CF59F5" w:rsidRPr="00D37FDA">
        <w:t xml:space="preserve">The </w:t>
      </w:r>
      <w:r w:rsidR="00CF59F5" w:rsidRPr="00D37FDA">
        <w:rPr>
          <w:rStyle w:val="Datatype"/>
        </w:rPr>
        <w:t>cvrf:DocumentTracking</w:t>
      </w:r>
      <w:r w:rsidR="00CF59F5" w:rsidRPr="00D37FDA">
        <w:t xml:space="preserve"> element is the required fourth child element of the </w:t>
      </w:r>
      <w:r w:rsidR="00CF59F5" w:rsidRPr="00D37FDA">
        <w:rPr>
          <w:rStyle w:val="Datatype"/>
        </w:rPr>
        <w:t>cvrf:cvrfdoc</w:t>
      </w:r>
      <w:r w:rsidR="00CF59F5" w:rsidRPr="00D37FDA">
        <w:t xml:space="preserve"> root element and MUST contain the elements </w:t>
      </w:r>
      <w:r w:rsidR="00CF59F5" w:rsidRPr="00D37FDA">
        <w:rPr>
          <w:rStyle w:val="Datatype"/>
        </w:rPr>
        <w:t>cvrf:Identificaton</w:t>
      </w:r>
      <w:r w:rsidR="00CF59F5" w:rsidRPr="00D37FDA">
        <w:t xml:space="preserve">, </w:t>
      </w:r>
      <w:r w:rsidR="00CF59F5" w:rsidRPr="00D37FDA">
        <w:rPr>
          <w:rStyle w:val="Datatype"/>
        </w:rPr>
        <w:t>cvrf:Status</w:t>
      </w:r>
      <w:r w:rsidR="00CF59F5" w:rsidRPr="00D37FDA">
        <w:t xml:space="preserve">, </w:t>
      </w:r>
      <w:r w:rsidR="00CF59F5" w:rsidRPr="00D37FDA">
        <w:rPr>
          <w:rStyle w:val="Datatype"/>
        </w:rPr>
        <w:t>cvrf:Version</w:t>
      </w:r>
      <w:r w:rsidR="00CF59F5" w:rsidRPr="00D37FDA">
        <w:t xml:space="preserve">, </w:t>
      </w:r>
      <w:r w:rsidR="00CF59F5" w:rsidRPr="00D37FDA">
        <w:rPr>
          <w:rStyle w:val="Datatype"/>
        </w:rPr>
        <w:t>cvrf:RevisionHistory</w:t>
      </w:r>
      <w:r w:rsidR="00CF59F5" w:rsidRPr="00D37FDA">
        <w:t xml:space="preserve">, </w:t>
      </w:r>
      <w:r w:rsidR="00CF59F5" w:rsidRPr="00D37FDA">
        <w:rPr>
          <w:rStyle w:val="Datatype"/>
        </w:rPr>
        <w:t>cvrf:InitialReleaseDate</w:t>
      </w:r>
      <w:r w:rsidR="00CF59F5" w:rsidRPr="00D37FDA">
        <w:t>, and</w:t>
      </w:r>
      <w:r w:rsidR="00CF59F5" w:rsidRPr="00D37FDA">
        <w:rPr>
          <w:rStyle w:val="Datatype"/>
        </w:rPr>
        <w:t xml:space="preserve"> cvrf:CurrentReleaseDate</w:t>
      </w:r>
      <w:r w:rsidR="00CF59F5" w:rsidRPr="00D37FDA">
        <w:t xml:space="preserve"> all exactly once and in that order. </w:t>
      </w:r>
      <w:r w:rsidR="000E53CE" w:rsidRPr="00347C4B">
        <w:t>∆</w:t>
      </w:r>
      <w:r w:rsidR="000E53CE">
        <w:t> </w:t>
      </w:r>
      <w:r w:rsidR="00CF59F5">
        <w:t>[</w:t>
      </w:r>
      <w:r w:rsidR="00CF59F5">
        <w:rPr>
          <w:color w:val="FF0000"/>
        </w:rPr>
        <w:t>CSAF-4.</w:t>
      </w:r>
      <w:r w:rsidR="00F91F38">
        <w:rPr>
          <w:color w:val="FF0000"/>
        </w:rPr>
        <w:t>5</w:t>
      </w:r>
      <w:r w:rsidR="00CF59F5" w:rsidRPr="008C7017">
        <w:rPr>
          <w:color w:val="FF0000"/>
        </w:rPr>
        <w:t>-1</w:t>
      </w:r>
      <w:r w:rsidR="00CF59F5">
        <w:t>]</w:t>
      </w:r>
    </w:p>
    <w:p w14:paraId="2A86984F" w14:textId="2E017847" w:rsidR="00CF59F5" w:rsidRDefault="00863813" w:rsidP="00D37FDA">
      <w:pPr>
        <w:pStyle w:val="Member"/>
        <w:ind w:hanging="5"/>
        <w:jc w:val="both"/>
      </w:pPr>
      <w:r w:rsidRPr="00F91F38">
        <w:rPr>
          <w:rFonts w:ascii="MS Mincho" w:eastAsia="MS Mincho" w:hAnsi="MS Mincho" w:cs="MS Mincho"/>
        </w:rPr>
        <w:t>∇</w:t>
      </w:r>
      <w:r w:rsidR="000E53CE" w:rsidRPr="00D37FDA">
        <w:rPr>
          <w:rFonts w:eastAsia="MS Mincho"/>
        </w:rPr>
        <w:t> </w:t>
      </w:r>
      <w:r w:rsidR="00CF59F5" w:rsidRPr="00D37FDA">
        <w:t xml:space="preserve">Following these child elements MUST be zero or one element </w:t>
      </w:r>
      <w:r w:rsidR="00CF59F5" w:rsidRPr="00D37FDA">
        <w:rPr>
          <w:rStyle w:val="Datatype"/>
        </w:rPr>
        <w:t>cvrf:Generator</w:t>
      </w:r>
      <w:r w:rsidR="001A0321" w:rsidRPr="00D37FDA">
        <w:rPr>
          <w:rStyle w:val="Datatype"/>
        </w:rPr>
        <w:t>.</w:t>
      </w:r>
      <w:r w:rsidR="00B9568C">
        <w:rPr>
          <w:rStyle w:val="Datatype"/>
        </w:rPr>
        <w:tab/>
      </w:r>
      <w:r w:rsidR="00CF59F5" w:rsidRPr="006A137D">
        <w:t xml:space="preserve"> </w:t>
      </w:r>
      <w:r w:rsidR="000E53CE">
        <w:br/>
        <w:t>∆ </w:t>
      </w:r>
      <w:r w:rsidR="00CF59F5">
        <w:t>[</w:t>
      </w:r>
      <w:r w:rsidR="00D322C8">
        <w:rPr>
          <w:color w:val="FF0000"/>
        </w:rPr>
        <w:t>CSAF-4.</w:t>
      </w:r>
      <w:r w:rsidR="00F91F38">
        <w:rPr>
          <w:color w:val="FF0000"/>
        </w:rPr>
        <w:t>5</w:t>
      </w:r>
      <w:r w:rsidR="00CF59F5" w:rsidRPr="00755ABD">
        <w:rPr>
          <w:color w:val="FF0000"/>
        </w:rPr>
        <w:t>-</w:t>
      </w:r>
      <w:r w:rsidR="00CF59F5">
        <w:rPr>
          <w:color w:val="FF0000"/>
        </w:rPr>
        <w:t>2</w:t>
      </w:r>
      <w:r w:rsidR="00CF59F5">
        <w:t>]</w:t>
      </w:r>
    </w:p>
    <w:p w14:paraId="4F67BA15" w14:textId="1CB695D3" w:rsidR="00CF59F5" w:rsidRDefault="00CF59F5" w:rsidP="00CF59F5">
      <w:pPr>
        <w:pStyle w:val="Member"/>
        <w:ind w:hanging="5"/>
      </w:pPr>
      <w:r w:rsidRPr="00CF59F5">
        <w:t xml:space="preserve">The element </w:t>
      </w:r>
      <w:r w:rsidRPr="00D37FDA">
        <w:rPr>
          <w:rStyle w:val="Datatype"/>
        </w:rPr>
        <w:t>cvrf:DocumentTracking</w:t>
      </w:r>
      <w:r w:rsidRPr="00CF59F5">
        <w:t xml:space="preserve"> is a container designated to hold all management attributes necessary to track a CVRF document as a whole.</w:t>
      </w:r>
    </w:p>
    <w:p w14:paraId="192BF130" w14:textId="2E6D2B8E" w:rsidR="0048741F" w:rsidRDefault="00CF59F5" w:rsidP="0048741F">
      <w:r>
        <w:t>Following is the visual display</w:t>
      </w:r>
      <w:r w:rsidR="0048741F">
        <w:t xml:space="preserve"> of some valid </w:t>
      </w:r>
      <w:r w:rsidR="0048741F">
        <w:rPr>
          <w:b/>
        </w:rPr>
        <w:t>Document Tracking</w:t>
      </w:r>
      <w:r w:rsidR="0048741F">
        <w:t xml:space="preserve"> configuration including the parent node </w:t>
      </w:r>
      <w:r w:rsidR="00D322C8" w:rsidRPr="008C7017">
        <w:rPr>
          <w:rStyle w:val="Datatype"/>
        </w:rPr>
        <w:t>cvrf:</w:t>
      </w:r>
      <w:r w:rsidR="00D322C8">
        <w:rPr>
          <w:rStyle w:val="Datatype"/>
        </w:rPr>
        <w:t>cvrfdoc</w:t>
      </w:r>
      <w:r w:rsidR="00D322C8">
        <w:t xml:space="preserve"> </w:t>
      </w:r>
      <w:r w:rsidR="0048741F">
        <w:t>(</w:t>
      </w:r>
      <w:r w:rsidR="00D322C8">
        <w:t xml:space="preserve">Document </w:t>
      </w:r>
      <w:r w:rsidR="0048741F">
        <w:rPr>
          <w:b/>
        </w:rPr>
        <w:t>Root</w:t>
      </w:r>
      <w:r w:rsidR="0048741F">
        <w:t>):</w:t>
      </w:r>
    </w:p>
    <w:p w14:paraId="57AC72F8" w14:textId="280900F8" w:rsidR="00986D4B" w:rsidRDefault="00986D4B">
      <w:pPr>
        <w:pStyle w:val="Caption"/>
      </w:pPr>
      <w:bookmarkStart w:id="292" w:name="_Toc477448937"/>
      <w:r>
        <w:t xml:space="preserve">Figure </w:t>
      </w:r>
      <w:fldSimple w:instr=" SEQ Figure \* ARABIC ">
        <w:r w:rsidR="00790A96">
          <w:rPr>
            <w:noProof/>
          </w:rPr>
          <w:t>4</w:t>
        </w:r>
      </w:fldSimple>
      <w:r>
        <w:t xml:space="preserve">: </w:t>
      </w:r>
      <w:r w:rsidR="00D3397A">
        <w:t>A</w:t>
      </w:r>
      <w:r>
        <w:t xml:space="preserve"> </w:t>
      </w:r>
      <w:r w:rsidR="00B705AF">
        <w:t xml:space="preserve">topologically </w:t>
      </w:r>
      <w:r>
        <w:t xml:space="preserve">valid </w:t>
      </w:r>
      <w:r>
        <w:rPr>
          <w:b/>
        </w:rPr>
        <w:t>Document Tracking</w:t>
      </w:r>
      <w:r>
        <w:t xml:space="preserve"> configuration.</w:t>
      </w:r>
      <w:bookmarkEnd w:id="292"/>
      <w:r>
        <w:t xml:space="preserve"> </w:t>
      </w:r>
    </w:p>
    <w:p w14:paraId="45D08133" w14:textId="77777777" w:rsidR="0048741F" w:rsidRDefault="0048741F" w:rsidP="0048741F">
      <w:pPr>
        <w:keepNext/>
      </w:pPr>
      <w:r>
        <w:rPr>
          <w:noProof/>
        </w:rPr>
        <w:drawing>
          <wp:inline distT="0" distB="0" distL="0" distR="0" wp14:anchorId="7A4A214B" wp14:editId="01FC989B">
            <wp:extent cx="4055745" cy="489622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66822" cy="4909592"/>
                    </a:xfrm>
                    <a:prstGeom prst="rect">
                      <a:avLst/>
                    </a:prstGeom>
                  </pic:spPr>
                </pic:pic>
              </a:graphicData>
            </a:graphic>
          </wp:inline>
        </w:drawing>
      </w:r>
    </w:p>
    <w:p w14:paraId="7920CB49" w14:textId="708526BB" w:rsidR="00EA7FC1" w:rsidRPr="00F32D93" w:rsidRDefault="00A371F0" w:rsidP="0048741F">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7188E376" w14:textId="77777777" w:rsidR="00EA7FC1" w:rsidRPr="009C163D" w:rsidRDefault="00EA7FC1" w:rsidP="00D37FDA">
      <w:pPr>
        <w:spacing w:before="0" w:after="0"/>
      </w:pPr>
    </w:p>
    <w:p w14:paraId="08DE97D4" w14:textId="639F99CE" w:rsidR="00FC55C8" w:rsidRDefault="00FC55C8" w:rsidP="009C163D">
      <w:pPr>
        <w:pStyle w:val="Heading3"/>
      </w:pPr>
      <w:bookmarkStart w:id="293" w:name="_Toc478074629"/>
      <w:r>
        <w:t xml:space="preserve">Document </w:t>
      </w:r>
      <w:r w:rsidR="00950160">
        <w:t>Tracking –</w:t>
      </w:r>
      <w:r w:rsidR="009C163D">
        <w:t xml:space="preserve"> Identification</w:t>
      </w:r>
      <w:bookmarkEnd w:id="293"/>
    </w:p>
    <w:p w14:paraId="5E734301" w14:textId="63CA65FA" w:rsidR="00FC55C8" w:rsidRPr="00D37FDA" w:rsidRDefault="000D2922" w:rsidP="00D37FDA">
      <w:pPr>
        <w:pStyle w:val="ObjectHeading"/>
      </w:pPr>
      <w:bookmarkStart w:id="294" w:name="_Toc477193155"/>
      <w:bookmarkStart w:id="295" w:name="_Toc477193810"/>
      <w:bookmarkStart w:id="296" w:name="_Toc477194099"/>
      <w:bookmarkStart w:id="297" w:name="_Toc478074925"/>
      <w:r>
        <w:t>Element</w:t>
      </w:r>
      <w:r w:rsidRPr="00755ABD">
        <w:t xml:space="preserve"> </w:t>
      </w:r>
      <w:r w:rsidR="009C163D" w:rsidRPr="00D37FDA">
        <w:rPr>
          <w:rStyle w:val="Datatype"/>
        </w:rPr>
        <w:t>cvrf:Identification</w:t>
      </w:r>
      <w:bookmarkEnd w:id="294"/>
      <w:bookmarkEnd w:id="295"/>
      <w:bookmarkEnd w:id="296"/>
      <w:bookmarkEnd w:id="297"/>
    </w:p>
    <w:p w14:paraId="23D39F12" w14:textId="2990B555" w:rsidR="00CF59F5" w:rsidRDefault="00863813" w:rsidP="00D37FDA">
      <w:pPr>
        <w:pStyle w:val="Member"/>
        <w:jc w:val="both"/>
      </w:pPr>
      <w:r w:rsidRPr="00F91F38">
        <w:rPr>
          <w:rFonts w:ascii="MS Mincho" w:eastAsia="MS Mincho" w:hAnsi="MS Mincho" w:cs="MS Mincho"/>
        </w:rPr>
        <w:t>∇</w:t>
      </w:r>
      <w:r w:rsidR="000E53CE" w:rsidRPr="00D37FDA">
        <w:rPr>
          <w:rFonts w:eastAsia="MS Mincho"/>
        </w:rPr>
        <w:t> </w:t>
      </w:r>
      <w:r w:rsidR="00D322C8" w:rsidRPr="00D37FDA">
        <w:t xml:space="preserve">The </w:t>
      </w:r>
      <w:r w:rsidR="00D322C8" w:rsidRPr="00D37FDA">
        <w:rPr>
          <w:rStyle w:val="Datatype"/>
        </w:rPr>
        <w:t>cvrf:Identification</w:t>
      </w:r>
      <w:r w:rsidR="00D322C8" w:rsidRPr="00D37FDA">
        <w:t xml:space="preserve"> element is required first child of the</w:t>
      </w:r>
      <w:r w:rsidR="000E53CE" w:rsidRPr="00D37FDA">
        <w:t xml:space="preserve"> parent element</w:t>
      </w:r>
      <w:r w:rsidR="00D322C8" w:rsidRPr="00D37FDA">
        <w:t xml:space="preserve"> </w:t>
      </w:r>
      <w:r w:rsidR="00D322C8" w:rsidRPr="00D37FDA">
        <w:rPr>
          <w:rStyle w:val="Datatype"/>
        </w:rPr>
        <w:t>cvrf:DocumentTracking</w:t>
      </w:r>
      <w:r w:rsidR="00D322C8" w:rsidRPr="00D37FDA">
        <w:t xml:space="preserve"> and MUST contain the element </w:t>
      </w:r>
      <w:r w:rsidR="00D322C8" w:rsidRPr="00D37FDA">
        <w:rPr>
          <w:rStyle w:val="Datatype"/>
        </w:rPr>
        <w:t>cvrf:ID</w:t>
      </w:r>
      <w:r w:rsidR="00D322C8" w:rsidRPr="00D37FDA">
        <w:t xml:space="preserve"> exactly once as first child. </w:t>
      </w:r>
      <w:r w:rsidR="000E53CE" w:rsidRPr="00B9568C">
        <w:t>∆ </w:t>
      </w:r>
      <w:r w:rsidR="00D322C8" w:rsidRPr="00B9568C">
        <w:t>[</w:t>
      </w:r>
      <w:r w:rsidR="00F91F38">
        <w:rPr>
          <w:color w:val="FF0000"/>
        </w:rPr>
        <w:t>CSAF-4.5</w:t>
      </w:r>
      <w:r w:rsidR="00D322C8" w:rsidRPr="00B9568C">
        <w:rPr>
          <w:color w:val="FF0000"/>
        </w:rPr>
        <w:t>.1-1</w:t>
      </w:r>
      <w:r w:rsidR="00D322C8" w:rsidRPr="00B9568C">
        <w:t>]</w:t>
      </w:r>
    </w:p>
    <w:p w14:paraId="2152E69C" w14:textId="3DB2DC2B" w:rsidR="00D322C8" w:rsidRDefault="00863813" w:rsidP="00D37FDA">
      <w:pPr>
        <w:pStyle w:val="Member"/>
        <w:jc w:val="both"/>
      </w:pPr>
      <w:r w:rsidRPr="00F91F38">
        <w:rPr>
          <w:rFonts w:ascii="MS Mincho" w:eastAsia="MS Mincho" w:hAnsi="MS Mincho" w:cs="MS Mincho"/>
        </w:rPr>
        <w:t>∇</w:t>
      </w:r>
      <w:r w:rsidR="000E53CE" w:rsidRPr="00D37FDA">
        <w:rPr>
          <w:rFonts w:eastAsia="MS Mincho"/>
        </w:rPr>
        <w:t> </w:t>
      </w:r>
      <w:r w:rsidR="00D322C8" w:rsidRPr="00D37FDA">
        <w:t xml:space="preserve">Following this child element MUST be zero or more </w:t>
      </w:r>
      <w:r w:rsidR="00D322C8" w:rsidRPr="00D37FDA">
        <w:rPr>
          <w:rStyle w:val="Datatype"/>
        </w:rPr>
        <w:t>cvrf:Alias</w:t>
      </w:r>
      <w:r w:rsidR="00D322C8" w:rsidRPr="00D37FDA">
        <w:t xml:space="preserve"> elements. </w:t>
      </w:r>
      <w:r w:rsidR="00B9568C">
        <w:tab/>
      </w:r>
      <w:r w:rsidR="00B9568C">
        <w:br/>
      </w:r>
      <w:r w:rsidR="000E53CE" w:rsidRPr="00B9568C">
        <w:t>∆ </w:t>
      </w:r>
      <w:r w:rsidR="00D322C8" w:rsidRPr="00B9568C">
        <w:t>[</w:t>
      </w:r>
      <w:r w:rsidR="00F91F38">
        <w:rPr>
          <w:color w:val="FF0000"/>
        </w:rPr>
        <w:t>CSAF-4.5</w:t>
      </w:r>
      <w:r w:rsidR="00D322C8" w:rsidRPr="00B9568C">
        <w:rPr>
          <w:color w:val="FF0000"/>
        </w:rPr>
        <w:t>.1-2</w:t>
      </w:r>
      <w:r w:rsidR="00D322C8" w:rsidRPr="00B9568C">
        <w:t>]</w:t>
      </w:r>
    </w:p>
    <w:p w14:paraId="25CD0CD0" w14:textId="53344AC5" w:rsidR="00D322C8" w:rsidRDefault="00D322C8" w:rsidP="00CD6F04">
      <w:pPr>
        <w:pStyle w:val="Member"/>
      </w:pPr>
      <w:r w:rsidRPr="00D322C8">
        <w:t>The Document Tracking element cvrf:Identification is a container that holds all the identifiers for the CVRF document.</w:t>
      </w:r>
    </w:p>
    <w:p w14:paraId="2C8338D8" w14:textId="28D81FA8" w:rsidR="00FC55C8" w:rsidRDefault="00FC55C8" w:rsidP="00F56DD9">
      <w:pPr>
        <w:pStyle w:val="Heading4"/>
      </w:pPr>
      <w:bookmarkStart w:id="298" w:name="_Toc477346388"/>
      <w:bookmarkStart w:id="299" w:name="_Toc477382619"/>
      <w:bookmarkStart w:id="300" w:name="_Toc477425061"/>
      <w:bookmarkStart w:id="301" w:name="_Toc477429015"/>
      <w:bookmarkStart w:id="302" w:name="_Toc477429343"/>
      <w:bookmarkStart w:id="303" w:name="_Toc477448314"/>
      <w:bookmarkStart w:id="304" w:name="_Toc477448672"/>
      <w:bookmarkStart w:id="305" w:name="_Toc477902365"/>
      <w:bookmarkStart w:id="306" w:name="_Toc477968617"/>
      <w:bookmarkStart w:id="307" w:name="_Toc478023723"/>
      <w:bookmarkStart w:id="308" w:name="_Toc478024158"/>
      <w:bookmarkStart w:id="309" w:name="_Toc478074630"/>
      <w:bookmarkStart w:id="310" w:name="_Toc477346389"/>
      <w:bookmarkStart w:id="311" w:name="_Toc477382620"/>
      <w:bookmarkStart w:id="312" w:name="_Toc477425062"/>
      <w:bookmarkStart w:id="313" w:name="_Toc477429016"/>
      <w:bookmarkStart w:id="314" w:name="_Toc477429344"/>
      <w:bookmarkStart w:id="315" w:name="_Toc477448315"/>
      <w:bookmarkStart w:id="316" w:name="_Toc477448673"/>
      <w:bookmarkStart w:id="317" w:name="_Toc477902366"/>
      <w:bookmarkStart w:id="318" w:name="_Toc477968618"/>
      <w:bookmarkStart w:id="319" w:name="_Toc478023724"/>
      <w:bookmarkStart w:id="320" w:name="_Toc478024159"/>
      <w:bookmarkStart w:id="321" w:name="_Toc478074631"/>
      <w:bookmarkStart w:id="322" w:name="_Toc477346390"/>
      <w:bookmarkStart w:id="323" w:name="_Toc477382621"/>
      <w:bookmarkStart w:id="324" w:name="_Toc477425063"/>
      <w:bookmarkStart w:id="325" w:name="_Toc477429017"/>
      <w:bookmarkStart w:id="326" w:name="_Toc477429345"/>
      <w:bookmarkStart w:id="327" w:name="_Toc477448316"/>
      <w:bookmarkStart w:id="328" w:name="_Toc477448674"/>
      <w:bookmarkStart w:id="329" w:name="_Toc477902367"/>
      <w:bookmarkStart w:id="330" w:name="_Toc477968619"/>
      <w:bookmarkStart w:id="331" w:name="_Toc478023725"/>
      <w:bookmarkStart w:id="332" w:name="_Toc478024160"/>
      <w:bookmarkStart w:id="333" w:name="_Toc478074632"/>
      <w:bookmarkStart w:id="334" w:name="_Toc477346391"/>
      <w:bookmarkStart w:id="335" w:name="_Toc477382622"/>
      <w:bookmarkStart w:id="336" w:name="_Toc477425064"/>
      <w:bookmarkStart w:id="337" w:name="_Toc477429018"/>
      <w:bookmarkStart w:id="338" w:name="_Toc477429346"/>
      <w:bookmarkStart w:id="339" w:name="_Toc477448317"/>
      <w:bookmarkStart w:id="340" w:name="_Toc477448675"/>
      <w:bookmarkStart w:id="341" w:name="_Toc477902368"/>
      <w:bookmarkStart w:id="342" w:name="_Toc477968620"/>
      <w:bookmarkStart w:id="343" w:name="_Toc478023726"/>
      <w:bookmarkStart w:id="344" w:name="_Toc478024161"/>
      <w:bookmarkStart w:id="345" w:name="_Toc478074633"/>
      <w:bookmarkStart w:id="346" w:name="_Toc477207102"/>
      <w:bookmarkStart w:id="347" w:name="_Toc477245622"/>
      <w:bookmarkStart w:id="348" w:name="_Toc477257726"/>
      <w:bookmarkStart w:id="349" w:name="_Toc477260079"/>
      <w:bookmarkStart w:id="350" w:name="_Toc477267492"/>
      <w:bookmarkStart w:id="351" w:name="_Toc477298474"/>
      <w:bookmarkStart w:id="352" w:name="_Toc477298747"/>
      <w:bookmarkStart w:id="353" w:name="_Toc477299197"/>
      <w:bookmarkStart w:id="354" w:name="_Toc477346392"/>
      <w:bookmarkStart w:id="355" w:name="_Toc477382623"/>
      <w:bookmarkStart w:id="356" w:name="_Toc477425065"/>
      <w:bookmarkStart w:id="357" w:name="_Toc477429019"/>
      <w:bookmarkStart w:id="358" w:name="_Toc477429347"/>
      <w:bookmarkStart w:id="359" w:name="_Toc477448318"/>
      <w:bookmarkStart w:id="360" w:name="_Toc477448676"/>
      <w:bookmarkStart w:id="361" w:name="_Toc477902369"/>
      <w:bookmarkStart w:id="362" w:name="_Toc477968621"/>
      <w:bookmarkStart w:id="363" w:name="_Toc478023727"/>
      <w:bookmarkStart w:id="364" w:name="_Toc478024162"/>
      <w:bookmarkStart w:id="365" w:name="_Toc478074634"/>
      <w:bookmarkStart w:id="366" w:name="_Toc477207103"/>
      <w:bookmarkStart w:id="367" w:name="_Toc477245623"/>
      <w:bookmarkStart w:id="368" w:name="_Toc477257727"/>
      <w:bookmarkStart w:id="369" w:name="_Toc477260080"/>
      <w:bookmarkStart w:id="370" w:name="_Toc477267493"/>
      <w:bookmarkStart w:id="371" w:name="_Toc477298475"/>
      <w:bookmarkStart w:id="372" w:name="_Toc477298748"/>
      <w:bookmarkStart w:id="373" w:name="_Toc477299198"/>
      <w:bookmarkStart w:id="374" w:name="_Toc477346393"/>
      <w:bookmarkStart w:id="375" w:name="_Toc477382624"/>
      <w:bookmarkStart w:id="376" w:name="_Toc477425066"/>
      <w:bookmarkStart w:id="377" w:name="_Toc477429020"/>
      <w:bookmarkStart w:id="378" w:name="_Toc477429348"/>
      <w:bookmarkStart w:id="379" w:name="_Toc477448319"/>
      <w:bookmarkStart w:id="380" w:name="_Toc477448677"/>
      <w:bookmarkStart w:id="381" w:name="_Toc477902370"/>
      <w:bookmarkStart w:id="382" w:name="_Toc477968622"/>
      <w:bookmarkStart w:id="383" w:name="_Toc478023728"/>
      <w:bookmarkStart w:id="384" w:name="_Toc478024163"/>
      <w:bookmarkStart w:id="385" w:name="_Toc478074635"/>
      <w:bookmarkStart w:id="386" w:name="_Toc477037989"/>
      <w:bookmarkStart w:id="387" w:name="_Toc477080874"/>
      <w:bookmarkStart w:id="388" w:name="_Toc477103357"/>
      <w:bookmarkStart w:id="389" w:name="_Toc477106560"/>
      <w:bookmarkStart w:id="390" w:name="_Toc477112108"/>
      <w:bookmarkStart w:id="391" w:name="_Toc477120900"/>
      <w:bookmarkStart w:id="392" w:name="_Toc477121246"/>
      <w:bookmarkStart w:id="393" w:name="_Toc477122252"/>
      <w:bookmarkStart w:id="394" w:name="_Toc477207104"/>
      <w:bookmarkStart w:id="395" w:name="_Toc477245624"/>
      <w:bookmarkStart w:id="396" w:name="_Toc477257728"/>
      <w:bookmarkStart w:id="397" w:name="_Toc477260081"/>
      <w:bookmarkStart w:id="398" w:name="_Toc477267494"/>
      <w:bookmarkStart w:id="399" w:name="_Toc477298476"/>
      <w:bookmarkStart w:id="400" w:name="_Toc477298749"/>
      <w:bookmarkStart w:id="401" w:name="_Toc477299199"/>
      <w:bookmarkStart w:id="402" w:name="_Toc477346394"/>
      <w:bookmarkStart w:id="403" w:name="_Toc477382625"/>
      <w:bookmarkStart w:id="404" w:name="_Toc477425067"/>
      <w:bookmarkStart w:id="405" w:name="_Toc477429021"/>
      <w:bookmarkStart w:id="406" w:name="_Toc477429349"/>
      <w:bookmarkStart w:id="407" w:name="_Toc477448320"/>
      <w:bookmarkStart w:id="408" w:name="_Toc477448678"/>
      <w:bookmarkStart w:id="409" w:name="_Toc477902371"/>
      <w:bookmarkStart w:id="410" w:name="_Toc477968623"/>
      <w:bookmarkStart w:id="411" w:name="_Toc478023729"/>
      <w:bookmarkStart w:id="412" w:name="_Toc478024164"/>
      <w:bookmarkStart w:id="413" w:name="_Toc478074636"/>
      <w:bookmarkStart w:id="414" w:name="_Toc477037990"/>
      <w:bookmarkStart w:id="415" w:name="_Toc477080875"/>
      <w:bookmarkStart w:id="416" w:name="_Toc477103358"/>
      <w:bookmarkStart w:id="417" w:name="_Toc477106561"/>
      <w:bookmarkStart w:id="418" w:name="_Toc477112109"/>
      <w:bookmarkStart w:id="419" w:name="_Toc477120901"/>
      <w:bookmarkStart w:id="420" w:name="_Toc477121247"/>
      <w:bookmarkStart w:id="421" w:name="_Toc477122253"/>
      <w:bookmarkStart w:id="422" w:name="_Toc477207105"/>
      <w:bookmarkStart w:id="423" w:name="_Toc477245625"/>
      <w:bookmarkStart w:id="424" w:name="_Toc477257729"/>
      <w:bookmarkStart w:id="425" w:name="_Toc477260082"/>
      <w:bookmarkStart w:id="426" w:name="_Toc477267495"/>
      <w:bookmarkStart w:id="427" w:name="_Toc477298477"/>
      <w:bookmarkStart w:id="428" w:name="_Toc477298750"/>
      <w:bookmarkStart w:id="429" w:name="_Toc477299200"/>
      <w:bookmarkStart w:id="430" w:name="_Toc477346395"/>
      <w:bookmarkStart w:id="431" w:name="_Toc477382626"/>
      <w:bookmarkStart w:id="432" w:name="_Toc477425068"/>
      <w:bookmarkStart w:id="433" w:name="_Toc477429022"/>
      <w:bookmarkStart w:id="434" w:name="_Toc477429350"/>
      <w:bookmarkStart w:id="435" w:name="_Toc477448321"/>
      <w:bookmarkStart w:id="436" w:name="_Toc477448679"/>
      <w:bookmarkStart w:id="437" w:name="_Toc477902372"/>
      <w:bookmarkStart w:id="438" w:name="_Toc477968624"/>
      <w:bookmarkStart w:id="439" w:name="_Toc478023730"/>
      <w:bookmarkStart w:id="440" w:name="_Toc478024165"/>
      <w:bookmarkStart w:id="441" w:name="_Toc478074637"/>
      <w:bookmarkStart w:id="442" w:name="_Toc478074638"/>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r>
        <w:t xml:space="preserve">Document </w:t>
      </w:r>
      <w:r w:rsidR="00F56DD9">
        <w:t>Tracking –</w:t>
      </w:r>
      <w:r w:rsidR="00950160">
        <w:t xml:space="preserve"> Identification –</w:t>
      </w:r>
      <w:r w:rsidR="00F56DD9">
        <w:t xml:space="preserve"> ID</w:t>
      </w:r>
      <w:bookmarkEnd w:id="442"/>
    </w:p>
    <w:p w14:paraId="412874A9" w14:textId="299D77EC" w:rsidR="00FC55C8" w:rsidRPr="00D37FDA" w:rsidRDefault="000D2922" w:rsidP="00D37FDA">
      <w:pPr>
        <w:pStyle w:val="ObjectHeading"/>
      </w:pPr>
      <w:bookmarkStart w:id="443" w:name="_Toc477193156"/>
      <w:bookmarkStart w:id="444" w:name="_Toc477193811"/>
      <w:bookmarkStart w:id="445" w:name="_Toc477194100"/>
      <w:bookmarkStart w:id="446" w:name="_Toc478074926"/>
      <w:r>
        <w:t>Element</w:t>
      </w:r>
      <w:r w:rsidRPr="00755ABD">
        <w:t xml:space="preserve"> </w:t>
      </w:r>
      <w:r w:rsidR="00F56DD9" w:rsidRPr="00D37FDA">
        <w:rPr>
          <w:rStyle w:val="Datatype"/>
        </w:rPr>
        <w:t>cvrf:ID</w:t>
      </w:r>
      <w:bookmarkEnd w:id="443"/>
      <w:bookmarkEnd w:id="444"/>
      <w:bookmarkEnd w:id="445"/>
      <w:bookmarkEnd w:id="446"/>
    </w:p>
    <w:p w14:paraId="674D9AD6" w14:textId="3B87EA95" w:rsidR="00E848E0" w:rsidRDefault="00863813" w:rsidP="00D37FDA">
      <w:pPr>
        <w:pStyle w:val="Member"/>
        <w:jc w:val="both"/>
      </w:pPr>
      <w:r w:rsidRPr="00F91F38">
        <w:rPr>
          <w:rFonts w:ascii="MS Mincho" w:eastAsia="MS Mincho" w:hAnsi="MS Mincho" w:cs="MS Mincho"/>
        </w:rPr>
        <w:t>∇</w:t>
      </w:r>
      <w:r w:rsidR="000E53CE" w:rsidRPr="00D37FDA">
        <w:rPr>
          <w:rFonts w:eastAsia="MS Mincho"/>
        </w:rPr>
        <w:t> </w:t>
      </w:r>
      <w:r w:rsidR="00E848E0" w:rsidRPr="00D37FDA">
        <w:t xml:space="preserve">The </w:t>
      </w:r>
      <w:r w:rsidR="00E848E0" w:rsidRPr="00D37FDA">
        <w:rPr>
          <w:rStyle w:val="Datatype"/>
        </w:rPr>
        <w:t>crvf:</w:t>
      </w:r>
      <w:r w:rsidR="00E32D9E" w:rsidRPr="00D37FDA">
        <w:rPr>
          <w:rStyle w:val="Datatype"/>
        </w:rPr>
        <w:t>ID</w:t>
      </w:r>
      <w:r w:rsidR="00E848E0" w:rsidRPr="00D37FDA">
        <w:t xml:space="preserve"> element MUST appear exactly once as </w:t>
      </w:r>
      <w:r w:rsidR="005B54EE" w:rsidRPr="00D37FDA">
        <w:t>first</w:t>
      </w:r>
      <w:r w:rsidR="00E848E0" w:rsidRPr="00D37FDA">
        <w:t xml:space="preserve"> child of the </w:t>
      </w:r>
      <w:r w:rsidR="005B54EE" w:rsidRPr="00D37FDA">
        <w:t xml:space="preserve">element </w:t>
      </w:r>
      <w:r w:rsidR="00E848E0" w:rsidRPr="00D37FDA">
        <w:rPr>
          <w:rStyle w:val="Datatype"/>
        </w:rPr>
        <w:t>cvrf:</w:t>
      </w:r>
      <w:r w:rsidR="005B54EE" w:rsidRPr="00D37FDA">
        <w:rPr>
          <w:rStyle w:val="Datatype"/>
        </w:rPr>
        <w:t>Identification</w:t>
      </w:r>
      <w:r w:rsidR="00E848E0" w:rsidRPr="00D37FDA">
        <w:t xml:space="preserve"> and its content MUST be a </w:t>
      </w:r>
      <w:r w:rsidR="005B54EE" w:rsidRPr="00D37FDA">
        <w:t xml:space="preserve">non-empty string that represents a short, unique identifier </w:t>
      </w:r>
      <w:r w:rsidR="007E394E">
        <w:t>that allows to</w:t>
      </w:r>
      <w:r w:rsidR="005B54EE" w:rsidRPr="00D37FDA">
        <w:t xml:space="preserve"> refer to the document unambiguously in any context</w:t>
      </w:r>
      <w:r w:rsidR="00E848E0" w:rsidRPr="00D37FDA">
        <w:t>.</w:t>
      </w:r>
      <w:r w:rsidR="00E848E0">
        <w:t xml:space="preserve"> </w:t>
      </w:r>
      <w:r w:rsidR="007E394E">
        <w:br/>
      </w:r>
      <w:r w:rsidR="000E53CE">
        <w:t>∆ </w:t>
      </w:r>
      <w:r w:rsidR="00E848E0">
        <w:t>[</w:t>
      </w:r>
      <w:r w:rsidR="00F91F38">
        <w:rPr>
          <w:color w:val="FF0000"/>
        </w:rPr>
        <w:t>CSAF-4.5</w:t>
      </w:r>
      <w:r w:rsidR="00E848E0">
        <w:rPr>
          <w:color w:val="FF0000"/>
        </w:rPr>
        <w:t>.</w:t>
      </w:r>
      <w:r w:rsidR="007E394E">
        <w:rPr>
          <w:color w:val="FF0000"/>
        </w:rPr>
        <w:t>1.1</w:t>
      </w:r>
      <w:r w:rsidR="00E848E0" w:rsidRPr="008C7017">
        <w:rPr>
          <w:color w:val="FF0000"/>
        </w:rPr>
        <w:t>-1</w:t>
      </w:r>
      <w:r w:rsidR="00E848E0">
        <w:t>]</w:t>
      </w:r>
    </w:p>
    <w:p w14:paraId="2739F9E8" w14:textId="77777777" w:rsidR="00E848E0" w:rsidRDefault="00E848E0" w:rsidP="00E848E0">
      <w:pPr>
        <w:pStyle w:val="Member"/>
      </w:pPr>
      <w:r>
        <w:t xml:space="preserve">Its value </w:t>
      </w:r>
      <w:r w:rsidRPr="007D51E0">
        <w:t>refers to the condition of the document with regard to completeness and the likelihood of future editions.</w:t>
      </w:r>
    </w:p>
    <w:p w14:paraId="1401BFE2" w14:textId="77777777" w:rsidR="00E8273B" w:rsidRDefault="00E8273B" w:rsidP="00E848E0">
      <w:pPr>
        <w:pStyle w:val="Member"/>
      </w:pPr>
      <w:r w:rsidRPr="00E8273B">
        <w:t xml:space="preserve">The ID is a simple label. It is a string data type to provide for a wide range of numbering values, types, and schemes. </w:t>
      </w:r>
    </w:p>
    <w:p w14:paraId="41A34BCF" w14:textId="31AFE7AA" w:rsidR="00E8273B" w:rsidRDefault="00E8273B" w:rsidP="00E848E0">
      <w:pPr>
        <w:pStyle w:val="Member"/>
      </w:pPr>
      <w:r>
        <w:t>Its value SHOULD</w:t>
      </w:r>
      <w:r w:rsidRPr="00E8273B">
        <w:t xml:space="preserve"> be assigned and maintained by the original document issuing authority.</w:t>
      </w:r>
    </w:p>
    <w:p w14:paraId="7634FDEA" w14:textId="77777777" w:rsidR="00E848E0" w:rsidRDefault="00E848E0" w:rsidP="00E848E0">
      <w:pPr>
        <w:pStyle w:val="None-normativeCommentHeading"/>
      </w:pPr>
      <w:r>
        <w:t>Non-normative comment:</w:t>
      </w:r>
    </w:p>
    <w:p w14:paraId="567B3F77" w14:textId="39DF1E9E" w:rsidR="00F91F38" w:rsidRDefault="00E8273B" w:rsidP="00E848E0">
      <w:pPr>
        <w:pStyle w:val="Non-normativeComment"/>
      </w:pPr>
      <w:r w:rsidRPr="00E8273B">
        <w:t xml:space="preserve">It is recommended that the ID </w:t>
      </w:r>
      <w:r w:rsidR="00F91F38">
        <w:t>contains</w:t>
      </w:r>
      <w:r w:rsidRPr="00E8273B">
        <w:t xml:space="preserve"> monotonically increasing </w:t>
      </w:r>
      <w:r w:rsidR="00F91F38">
        <w:t xml:space="preserve">integer </w:t>
      </w:r>
      <w:r w:rsidRPr="00E8273B">
        <w:t>value</w:t>
      </w:r>
      <w:r w:rsidR="00F91F38">
        <w:t xml:space="preserve"> parts</w:t>
      </w:r>
      <w:r w:rsidRPr="00E8273B">
        <w:t xml:space="preserve">, or </w:t>
      </w:r>
      <w:r w:rsidR="00F91F38">
        <w:t xml:space="preserve">is </w:t>
      </w:r>
      <w:r w:rsidRPr="00E8273B">
        <w:t xml:space="preserve">increasing in such a predictable manner that it does not contribute toward confusion or </w:t>
      </w:r>
      <w:r w:rsidR="00F91F38" w:rsidRPr="00E8273B">
        <w:t>mis</w:t>
      </w:r>
      <w:r w:rsidR="00F91F38">
        <w:t>interpretation of numbering</w:t>
      </w:r>
      <w:r w:rsidRPr="00E8273B">
        <w:t xml:space="preserve">. </w:t>
      </w:r>
    </w:p>
    <w:p w14:paraId="686AFEE9" w14:textId="5A64DBD7" w:rsidR="00E8273B" w:rsidRDefault="00F91F38" w:rsidP="00E848E0">
      <w:pPr>
        <w:pStyle w:val="Non-normativeComment"/>
      </w:pPr>
      <w:r>
        <w:t xml:space="preserve">Common practice places a fixed producer acronym, the 4-digit year and a sequence integer number separated by e.g. dashes (-). So, for a fictitious producer Vendorix represented by the acronym VDX, and a security advisory number 42 produced in the calendar year 2017 this might result in an ID value of: </w:t>
      </w:r>
      <w:r w:rsidRPr="00D37FDA">
        <w:rPr>
          <w:rStyle w:val="Datatype"/>
        </w:rPr>
        <w:t>VDX-2017-42</w:t>
      </w:r>
    </w:p>
    <w:p w14:paraId="0722A5D5" w14:textId="48F605F0" w:rsidR="00FC55C8" w:rsidRPr="00C06268" w:rsidRDefault="00E8273B" w:rsidP="00D37FDA">
      <w:pPr>
        <w:pStyle w:val="Non-normativeComment"/>
      </w:pPr>
      <w:r w:rsidRPr="00E8273B">
        <w:t>Careful consideration is required to ensure that construction of the ID does not contribute to confusion or collision with other labels.</w:t>
      </w:r>
    </w:p>
    <w:p w14:paraId="0CA87289" w14:textId="399E8F6D" w:rsidR="00495012" w:rsidRDefault="00495012" w:rsidP="00495012">
      <w:pPr>
        <w:pStyle w:val="Heading4"/>
      </w:pPr>
      <w:bookmarkStart w:id="447" w:name="_Toc477207107"/>
      <w:bookmarkStart w:id="448" w:name="_Toc477245627"/>
      <w:bookmarkStart w:id="449" w:name="_Toc477257731"/>
      <w:bookmarkStart w:id="450" w:name="_Toc477260084"/>
      <w:bookmarkStart w:id="451" w:name="_Toc477267497"/>
      <w:bookmarkStart w:id="452" w:name="_Toc477298479"/>
      <w:bookmarkStart w:id="453" w:name="_Toc477298752"/>
      <w:bookmarkStart w:id="454" w:name="_Toc477299202"/>
      <w:bookmarkStart w:id="455" w:name="_Toc477346397"/>
      <w:bookmarkStart w:id="456" w:name="_Toc477382628"/>
      <w:bookmarkStart w:id="457" w:name="_Toc477425070"/>
      <w:bookmarkStart w:id="458" w:name="_Toc477429024"/>
      <w:bookmarkStart w:id="459" w:name="_Toc477429352"/>
      <w:bookmarkStart w:id="460" w:name="_Toc477448323"/>
      <w:bookmarkStart w:id="461" w:name="_Toc477448681"/>
      <w:bookmarkStart w:id="462" w:name="_Toc477902374"/>
      <w:bookmarkStart w:id="463" w:name="_Toc477968626"/>
      <w:bookmarkStart w:id="464" w:name="_Toc478023732"/>
      <w:bookmarkStart w:id="465" w:name="_Toc478024167"/>
      <w:bookmarkStart w:id="466" w:name="_Toc478074639"/>
      <w:bookmarkStart w:id="467" w:name="_Toc477207108"/>
      <w:bookmarkStart w:id="468" w:name="_Toc477245628"/>
      <w:bookmarkStart w:id="469" w:name="_Toc477257732"/>
      <w:bookmarkStart w:id="470" w:name="_Toc477260085"/>
      <w:bookmarkStart w:id="471" w:name="_Toc477267498"/>
      <w:bookmarkStart w:id="472" w:name="_Toc477298480"/>
      <w:bookmarkStart w:id="473" w:name="_Toc477298753"/>
      <w:bookmarkStart w:id="474" w:name="_Toc477299203"/>
      <w:bookmarkStart w:id="475" w:name="_Toc477346398"/>
      <w:bookmarkStart w:id="476" w:name="_Toc477382629"/>
      <w:bookmarkStart w:id="477" w:name="_Toc477425071"/>
      <w:bookmarkStart w:id="478" w:name="_Toc477429025"/>
      <w:bookmarkStart w:id="479" w:name="_Toc477429353"/>
      <w:bookmarkStart w:id="480" w:name="_Toc477448324"/>
      <w:bookmarkStart w:id="481" w:name="_Toc477448682"/>
      <w:bookmarkStart w:id="482" w:name="_Toc477902375"/>
      <w:bookmarkStart w:id="483" w:name="_Toc477968627"/>
      <w:bookmarkStart w:id="484" w:name="_Toc478023733"/>
      <w:bookmarkStart w:id="485" w:name="_Toc478024168"/>
      <w:bookmarkStart w:id="486" w:name="_Toc478074640"/>
      <w:bookmarkStart w:id="487" w:name="_Toc477207109"/>
      <w:bookmarkStart w:id="488" w:name="_Toc477245629"/>
      <w:bookmarkStart w:id="489" w:name="_Toc477257733"/>
      <w:bookmarkStart w:id="490" w:name="_Toc477260086"/>
      <w:bookmarkStart w:id="491" w:name="_Toc477267499"/>
      <w:bookmarkStart w:id="492" w:name="_Toc477298481"/>
      <w:bookmarkStart w:id="493" w:name="_Toc477298754"/>
      <w:bookmarkStart w:id="494" w:name="_Toc477299204"/>
      <w:bookmarkStart w:id="495" w:name="_Toc477346399"/>
      <w:bookmarkStart w:id="496" w:name="_Toc477382630"/>
      <w:bookmarkStart w:id="497" w:name="_Toc477425072"/>
      <w:bookmarkStart w:id="498" w:name="_Toc477429026"/>
      <w:bookmarkStart w:id="499" w:name="_Toc477429354"/>
      <w:bookmarkStart w:id="500" w:name="_Toc477448325"/>
      <w:bookmarkStart w:id="501" w:name="_Toc477448683"/>
      <w:bookmarkStart w:id="502" w:name="_Toc477902376"/>
      <w:bookmarkStart w:id="503" w:name="_Toc477968628"/>
      <w:bookmarkStart w:id="504" w:name="_Toc478023734"/>
      <w:bookmarkStart w:id="505" w:name="_Toc478024169"/>
      <w:bookmarkStart w:id="506" w:name="_Toc478074641"/>
      <w:bookmarkStart w:id="507" w:name="_Toc477037992"/>
      <w:bookmarkStart w:id="508" w:name="_Toc477080877"/>
      <w:bookmarkStart w:id="509" w:name="_Toc477103360"/>
      <w:bookmarkStart w:id="510" w:name="_Toc477106563"/>
      <w:bookmarkStart w:id="511" w:name="_Toc477112111"/>
      <w:bookmarkStart w:id="512" w:name="_Toc477120903"/>
      <w:bookmarkStart w:id="513" w:name="_Toc477121249"/>
      <w:bookmarkStart w:id="514" w:name="_Toc477122255"/>
      <w:bookmarkStart w:id="515" w:name="_Toc477207110"/>
      <w:bookmarkStart w:id="516" w:name="_Toc477245630"/>
      <w:bookmarkStart w:id="517" w:name="_Toc477257734"/>
      <w:bookmarkStart w:id="518" w:name="_Toc477260087"/>
      <w:bookmarkStart w:id="519" w:name="_Toc477267500"/>
      <w:bookmarkStart w:id="520" w:name="_Toc477298482"/>
      <w:bookmarkStart w:id="521" w:name="_Toc477298755"/>
      <w:bookmarkStart w:id="522" w:name="_Toc477299205"/>
      <w:bookmarkStart w:id="523" w:name="_Toc477346400"/>
      <w:bookmarkStart w:id="524" w:name="_Toc477382631"/>
      <w:bookmarkStart w:id="525" w:name="_Toc477425073"/>
      <w:bookmarkStart w:id="526" w:name="_Toc477429027"/>
      <w:bookmarkStart w:id="527" w:name="_Toc477429355"/>
      <w:bookmarkStart w:id="528" w:name="_Toc477448326"/>
      <w:bookmarkStart w:id="529" w:name="_Toc477448684"/>
      <w:bookmarkStart w:id="530" w:name="_Toc477902377"/>
      <w:bookmarkStart w:id="531" w:name="_Toc477968629"/>
      <w:bookmarkStart w:id="532" w:name="_Toc478023735"/>
      <w:bookmarkStart w:id="533" w:name="_Toc478024170"/>
      <w:bookmarkStart w:id="534" w:name="_Toc478074642"/>
      <w:bookmarkStart w:id="535" w:name="_Toc478074643"/>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r>
        <w:t>Docu</w:t>
      </w:r>
      <w:r w:rsidR="00950160">
        <w:t>ment Tracking – Identification –</w:t>
      </w:r>
      <w:r>
        <w:t xml:space="preserve"> Alias</w:t>
      </w:r>
      <w:bookmarkEnd w:id="535"/>
    </w:p>
    <w:p w14:paraId="353E98F5" w14:textId="408BB539" w:rsidR="00495012" w:rsidRPr="00D37FDA" w:rsidRDefault="000D2922" w:rsidP="00D37FDA">
      <w:pPr>
        <w:pStyle w:val="ObjectHeading"/>
      </w:pPr>
      <w:bookmarkStart w:id="536" w:name="_Toc477193157"/>
      <w:bookmarkStart w:id="537" w:name="_Toc477193812"/>
      <w:bookmarkStart w:id="538" w:name="_Toc477194101"/>
      <w:bookmarkStart w:id="539" w:name="_Toc478074927"/>
      <w:r>
        <w:t>Element</w:t>
      </w:r>
      <w:r w:rsidRPr="00755ABD">
        <w:t xml:space="preserve"> </w:t>
      </w:r>
      <w:r w:rsidR="00495012" w:rsidRPr="00D37FDA">
        <w:rPr>
          <w:rStyle w:val="Datatype"/>
        </w:rPr>
        <w:t>cvrf:Alias</w:t>
      </w:r>
      <w:bookmarkEnd w:id="536"/>
      <w:bookmarkEnd w:id="537"/>
      <w:bookmarkEnd w:id="538"/>
      <w:bookmarkEnd w:id="539"/>
    </w:p>
    <w:p w14:paraId="3ECAB91D" w14:textId="6FA4B760" w:rsidR="00E32D9E" w:rsidRPr="00B9568C" w:rsidRDefault="00863813" w:rsidP="00E32D9E">
      <w:pPr>
        <w:pStyle w:val="Member"/>
        <w:jc w:val="both"/>
      </w:pPr>
      <w:r w:rsidRPr="00F91F38">
        <w:rPr>
          <w:rFonts w:ascii="MS Mincho" w:eastAsia="MS Mincho" w:hAnsi="MS Mincho" w:cs="MS Mincho"/>
        </w:rPr>
        <w:t>∇</w:t>
      </w:r>
      <w:r w:rsidR="000E53CE" w:rsidRPr="00D37FDA">
        <w:rPr>
          <w:rFonts w:eastAsia="MS Mincho"/>
        </w:rPr>
        <w:t> </w:t>
      </w:r>
      <w:r w:rsidR="00E32D9E" w:rsidRPr="00D37FDA">
        <w:t xml:space="preserve">The </w:t>
      </w:r>
      <w:r w:rsidR="00E32D9E" w:rsidRPr="00D37FDA">
        <w:rPr>
          <w:rStyle w:val="Datatype"/>
        </w:rPr>
        <w:t>crvf:Alias</w:t>
      </w:r>
      <w:r w:rsidR="00E32D9E" w:rsidRPr="00D37FDA">
        <w:t xml:space="preserve"> element MUST appear </w:t>
      </w:r>
      <w:r w:rsidR="00E32D9E" w:rsidRPr="00B9568C">
        <w:t xml:space="preserve">zero or more times following the </w:t>
      </w:r>
      <w:r w:rsidR="00E32D9E" w:rsidRPr="00B9568C">
        <w:rPr>
          <w:rStyle w:val="Element"/>
        </w:rPr>
        <w:t>cvrf:ID</w:t>
      </w:r>
      <w:r w:rsidR="00E32D9E" w:rsidRPr="00D37FDA">
        <w:t xml:space="preserve"> </w:t>
      </w:r>
      <w:r w:rsidR="00E32D9E" w:rsidRPr="00B9568C">
        <w:t>element as</w:t>
      </w:r>
      <w:r w:rsidR="00E32D9E" w:rsidRPr="00D37FDA">
        <w:t xml:space="preserve"> child of the element </w:t>
      </w:r>
      <w:r w:rsidR="00E32D9E" w:rsidRPr="00D37FDA">
        <w:rPr>
          <w:rStyle w:val="Datatype"/>
        </w:rPr>
        <w:t>cvrf:Identification</w:t>
      </w:r>
      <w:r w:rsidR="00E32D9E" w:rsidRPr="00B9568C">
        <w:t xml:space="preserve">. </w:t>
      </w:r>
      <w:r w:rsidR="000E53CE" w:rsidRPr="00B9568C">
        <w:t>∆ </w:t>
      </w:r>
      <w:r w:rsidR="00E32D9E" w:rsidRPr="00B9568C">
        <w:t>[</w:t>
      </w:r>
      <w:r w:rsidR="00F91F38">
        <w:rPr>
          <w:color w:val="FF0000"/>
        </w:rPr>
        <w:t>CSAF-4.5</w:t>
      </w:r>
      <w:r w:rsidR="00E32D9E" w:rsidRPr="00D37FDA">
        <w:rPr>
          <w:color w:val="FF0000"/>
        </w:rPr>
        <w:t>.1.2-1</w:t>
      </w:r>
      <w:r w:rsidR="00E32D9E" w:rsidRPr="00B9568C">
        <w:t>]</w:t>
      </w:r>
    </w:p>
    <w:p w14:paraId="14EDA455" w14:textId="622D58D5" w:rsidR="00E32D9E" w:rsidRDefault="00863813" w:rsidP="00D37FDA">
      <w:pPr>
        <w:pStyle w:val="Member"/>
      </w:pPr>
      <w:r w:rsidRPr="00F91F38">
        <w:rPr>
          <w:rFonts w:ascii="MS Mincho" w:eastAsia="MS Mincho" w:hAnsi="MS Mincho" w:cs="MS Mincho"/>
        </w:rPr>
        <w:t>∇</w:t>
      </w:r>
      <w:r w:rsidR="000E53CE" w:rsidRPr="00D37FDA">
        <w:rPr>
          <w:rFonts w:eastAsia="MS Mincho"/>
        </w:rPr>
        <w:t> </w:t>
      </w:r>
      <w:r w:rsidR="00E32D9E" w:rsidRPr="00F91F38">
        <w:t>I</w:t>
      </w:r>
      <w:r w:rsidR="00E32D9E" w:rsidRPr="00B9568C">
        <w:t>f given every instance MUST contain</w:t>
      </w:r>
      <w:r w:rsidR="00E32D9E" w:rsidRPr="00D37FDA">
        <w:t xml:space="preserve"> a non-empty string that represents </w:t>
      </w:r>
      <w:r w:rsidR="00E32D9E" w:rsidRPr="00B9568C">
        <w:t xml:space="preserve">a distinct optional alternative ID used to refer to the document. </w:t>
      </w:r>
      <w:r w:rsidR="000E53CE" w:rsidRPr="00B9568C">
        <w:t>∆ </w:t>
      </w:r>
      <w:r w:rsidR="00E32D9E" w:rsidRPr="00B9568C">
        <w:t>[</w:t>
      </w:r>
      <w:r w:rsidR="00E32D9E" w:rsidRPr="00D37FDA">
        <w:rPr>
          <w:color w:val="FF0000"/>
        </w:rPr>
        <w:t>CSAF</w:t>
      </w:r>
      <w:r w:rsidR="00F91F38">
        <w:rPr>
          <w:color w:val="FF0000"/>
        </w:rPr>
        <w:t>-4.5</w:t>
      </w:r>
      <w:r w:rsidR="00E32D9E" w:rsidRPr="00D37FDA">
        <w:rPr>
          <w:color w:val="FF0000"/>
        </w:rPr>
        <w:t>.1.2-2</w:t>
      </w:r>
      <w:r w:rsidR="00E32D9E">
        <w:t>]</w:t>
      </w:r>
    </w:p>
    <w:p w14:paraId="7531F948" w14:textId="25C27E6A" w:rsidR="00E32D9E" w:rsidRDefault="00E32D9E" w:rsidP="00D37FDA">
      <w:pPr>
        <w:pStyle w:val="None-normativeCommentHeading"/>
      </w:pPr>
      <w:r>
        <w:t>Non-normative comment:</w:t>
      </w:r>
    </w:p>
    <w:p w14:paraId="3D4B979E" w14:textId="6169CE3A" w:rsidR="00495012" w:rsidRPr="00F32D93" w:rsidRDefault="00E32D9E" w:rsidP="00D37FDA">
      <w:pPr>
        <w:pStyle w:val="Non-normativeComment"/>
      </w:pPr>
      <w:r w:rsidRPr="00E32D9E">
        <w:t>Many vendors have one or more alternative or secondary IDs for documents and the Alias presents an interface to publish those alongside the primary ID.</w:t>
      </w:r>
    </w:p>
    <w:p w14:paraId="2710F96D" w14:textId="0C258025" w:rsidR="00CF6658" w:rsidRDefault="00CF6658" w:rsidP="009634E8">
      <w:pPr>
        <w:pStyle w:val="Heading3"/>
      </w:pPr>
      <w:bookmarkStart w:id="540" w:name="_Toc477207112"/>
      <w:bookmarkStart w:id="541" w:name="_Toc477245632"/>
      <w:bookmarkStart w:id="542" w:name="_Toc477257736"/>
      <w:bookmarkStart w:id="543" w:name="_Toc477260089"/>
      <w:bookmarkStart w:id="544" w:name="_Toc477267502"/>
      <w:bookmarkStart w:id="545" w:name="_Toc477298484"/>
      <w:bookmarkStart w:id="546" w:name="_Toc477298757"/>
      <w:bookmarkStart w:id="547" w:name="_Toc477299207"/>
      <w:bookmarkStart w:id="548" w:name="_Toc477346402"/>
      <w:bookmarkStart w:id="549" w:name="_Toc477382633"/>
      <w:bookmarkStart w:id="550" w:name="_Toc477425075"/>
      <w:bookmarkStart w:id="551" w:name="_Toc477429029"/>
      <w:bookmarkStart w:id="552" w:name="_Toc477429357"/>
      <w:bookmarkStart w:id="553" w:name="_Toc477448328"/>
      <w:bookmarkStart w:id="554" w:name="_Toc477448686"/>
      <w:bookmarkStart w:id="555" w:name="_Toc477902379"/>
      <w:bookmarkStart w:id="556" w:name="_Toc477968631"/>
      <w:bookmarkStart w:id="557" w:name="_Toc478023737"/>
      <w:bookmarkStart w:id="558" w:name="_Toc478024172"/>
      <w:bookmarkStart w:id="559" w:name="_Toc478074644"/>
      <w:bookmarkStart w:id="560" w:name="_Toc477207113"/>
      <w:bookmarkStart w:id="561" w:name="_Toc477245633"/>
      <w:bookmarkStart w:id="562" w:name="_Toc477257737"/>
      <w:bookmarkStart w:id="563" w:name="_Toc477260090"/>
      <w:bookmarkStart w:id="564" w:name="_Toc477267503"/>
      <w:bookmarkStart w:id="565" w:name="_Toc477298485"/>
      <w:bookmarkStart w:id="566" w:name="_Toc477298758"/>
      <w:bookmarkStart w:id="567" w:name="_Toc477299208"/>
      <w:bookmarkStart w:id="568" w:name="_Toc477346403"/>
      <w:bookmarkStart w:id="569" w:name="_Toc477382634"/>
      <w:bookmarkStart w:id="570" w:name="_Toc477425076"/>
      <w:bookmarkStart w:id="571" w:name="_Toc477429030"/>
      <w:bookmarkStart w:id="572" w:name="_Toc477429358"/>
      <w:bookmarkStart w:id="573" w:name="_Toc477448329"/>
      <w:bookmarkStart w:id="574" w:name="_Toc477448687"/>
      <w:bookmarkStart w:id="575" w:name="_Toc477902380"/>
      <w:bookmarkStart w:id="576" w:name="_Toc477968632"/>
      <w:bookmarkStart w:id="577" w:name="_Toc478023738"/>
      <w:bookmarkStart w:id="578" w:name="_Toc478024173"/>
      <w:bookmarkStart w:id="579" w:name="_Toc478074645"/>
      <w:bookmarkStart w:id="580" w:name="_Toc477037994"/>
      <w:bookmarkStart w:id="581" w:name="_Toc477080879"/>
      <w:bookmarkStart w:id="582" w:name="_Toc477103362"/>
      <w:bookmarkStart w:id="583" w:name="_Toc477106565"/>
      <w:bookmarkStart w:id="584" w:name="_Toc477112113"/>
      <w:bookmarkStart w:id="585" w:name="_Toc477120905"/>
      <w:bookmarkStart w:id="586" w:name="_Toc477121251"/>
      <w:bookmarkStart w:id="587" w:name="_Toc477122257"/>
      <w:bookmarkStart w:id="588" w:name="_Toc477207114"/>
      <w:bookmarkStart w:id="589" w:name="_Toc477245634"/>
      <w:bookmarkStart w:id="590" w:name="_Toc477257738"/>
      <w:bookmarkStart w:id="591" w:name="_Toc477260091"/>
      <w:bookmarkStart w:id="592" w:name="_Toc477267504"/>
      <w:bookmarkStart w:id="593" w:name="_Toc477298486"/>
      <w:bookmarkStart w:id="594" w:name="_Toc477298759"/>
      <w:bookmarkStart w:id="595" w:name="_Toc477299209"/>
      <w:bookmarkStart w:id="596" w:name="_Toc477346404"/>
      <w:bookmarkStart w:id="597" w:name="_Toc477382635"/>
      <w:bookmarkStart w:id="598" w:name="_Toc477425077"/>
      <w:bookmarkStart w:id="599" w:name="_Toc477429031"/>
      <w:bookmarkStart w:id="600" w:name="_Toc477429359"/>
      <w:bookmarkStart w:id="601" w:name="_Toc477448330"/>
      <w:bookmarkStart w:id="602" w:name="_Toc477448688"/>
      <w:bookmarkStart w:id="603" w:name="_Toc477902381"/>
      <w:bookmarkStart w:id="604" w:name="_Toc477968633"/>
      <w:bookmarkStart w:id="605" w:name="_Toc478023739"/>
      <w:bookmarkStart w:id="606" w:name="_Toc478024174"/>
      <w:bookmarkStart w:id="607" w:name="_Toc478074646"/>
      <w:bookmarkStart w:id="608" w:name="_Toc477037995"/>
      <w:bookmarkStart w:id="609" w:name="_Toc477080880"/>
      <w:bookmarkStart w:id="610" w:name="_Toc477103363"/>
      <w:bookmarkStart w:id="611" w:name="_Toc477106566"/>
      <w:bookmarkStart w:id="612" w:name="_Toc477112114"/>
      <w:bookmarkStart w:id="613" w:name="_Toc477120906"/>
      <w:bookmarkStart w:id="614" w:name="_Toc477121252"/>
      <w:bookmarkStart w:id="615" w:name="_Toc477122258"/>
      <w:bookmarkStart w:id="616" w:name="_Toc477207115"/>
      <w:bookmarkStart w:id="617" w:name="_Toc477245635"/>
      <w:bookmarkStart w:id="618" w:name="_Toc477257739"/>
      <w:bookmarkStart w:id="619" w:name="_Toc477260092"/>
      <w:bookmarkStart w:id="620" w:name="_Toc477267505"/>
      <w:bookmarkStart w:id="621" w:name="_Toc477298487"/>
      <w:bookmarkStart w:id="622" w:name="_Toc477298760"/>
      <w:bookmarkStart w:id="623" w:name="_Toc477299210"/>
      <w:bookmarkStart w:id="624" w:name="_Toc477346405"/>
      <w:bookmarkStart w:id="625" w:name="_Toc477382636"/>
      <w:bookmarkStart w:id="626" w:name="_Toc477425078"/>
      <w:bookmarkStart w:id="627" w:name="_Toc477429032"/>
      <w:bookmarkStart w:id="628" w:name="_Toc477429360"/>
      <w:bookmarkStart w:id="629" w:name="_Toc477448331"/>
      <w:bookmarkStart w:id="630" w:name="_Toc477448689"/>
      <w:bookmarkStart w:id="631" w:name="_Toc477902382"/>
      <w:bookmarkStart w:id="632" w:name="_Toc477968634"/>
      <w:bookmarkStart w:id="633" w:name="_Toc478023740"/>
      <w:bookmarkStart w:id="634" w:name="_Toc478024175"/>
      <w:bookmarkStart w:id="635" w:name="_Toc478074647"/>
      <w:bookmarkStart w:id="636" w:name="_Toc478074648"/>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r>
        <w:t>Document Tracking –</w:t>
      </w:r>
      <w:r w:rsidR="009634E8">
        <w:t xml:space="preserve"> </w:t>
      </w:r>
      <w:r>
        <w:t>Status</w:t>
      </w:r>
      <w:bookmarkEnd w:id="636"/>
    </w:p>
    <w:p w14:paraId="513D9407" w14:textId="0A3C4F8E" w:rsidR="00CF6658" w:rsidRPr="00D37FDA" w:rsidRDefault="000D2922" w:rsidP="00D37FDA">
      <w:pPr>
        <w:pStyle w:val="ObjectHeading"/>
      </w:pPr>
      <w:bookmarkStart w:id="637" w:name="_Toc477193158"/>
      <w:bookmarkStart w:id="638" w:name="_Toc477193813"/>
      <w:bookmarkStart w:id="639" w:name="_Toc477194102"/>
      <w:bookmarkStart w:id="640" w:name="_Toc478074928"/>
      <w:r>
        <w:t>Element</w:t>
      </w:r>
      <w:r w:rsidRPr="00755ABD">
        <w:t xml:space="preserve"> </w:t>
      </w:r>
      <w:r w:rsidR="00CF6658" w:rsidRPr="00D37FDA">
        <w:rPr>
          <w:rStyle w:val="Datatype"/>
        </w:rPr>
        <w:t>cvrf:Status</w:t>
      </w:r>
      <w:bookmarkEnd w:id="637"/>
      <w:bookmarkEnd w:id="638"/>
      <w:bookmarkEnd w:id="639"/>
      <w:bookmarkEnd w:id="640"/>
    </w:p>
    <w:p w14:paraId="5BB1F285" w14:textId="7E6FDE13" w:rsidR="007D51E0" w:rsidRPr="00B9568C" w:rsidRDefault="00863813" w:rsidP="00D37FDA">
      <w:pPr>
        <w:pStyle w:val="Member"/>
        <w:jc w:val="both"/>
      </w:pPr>
      <w:r w:rsidRPr="007A538D">
        <w:rPr>
          <w:rFonts w:ascii="MS Mincho" w:eastAsia="MS Mincho" w:hAnsi="MS Mincho" w:cs="MS Mincho"/>
        </w:rPr>
        <w:t>∇</w:t>
      </w:r>
      <w:r w:rsidR="000E53CE" w:rsidRPr="00D37FDA">
        <w:rPr>
          <w:rFonts w:eastAsia="MS Mincho"/>
        </w:rPr>
        <w:t> </w:t>
      </w:r>
      <w:r w:rsidR="007D51E0" w:rsidRPr="00D37FDA">
        <w:t xml:space="preserve">The </w:t>
      </w:r>
      <w:r w:rsidR="007D51E0" w:rsidRPr="00D37FDA">
        <w:rPr>
          <w:rStyle w:val="Datatype"/>
        </w:rPr>
        <w:t>crvf:Status</w:t>
      </w:r>
      <w:r w:rsidR="007D51E0" w:rsidRPr="00D37FDA">
        <w:t xml:space="preserve"> element MUST appear exactly once as second child of the</w:t>
      </w:r>
      <w:r w:rsidR="005B54EE" w:rsidRPr="00D37FDA">
        <w:t xml:space="preserve"> element</w:t>
      </w:r>
      <w:r w:rsidR="007D51E0" w:rsidRPr="00D37FDA">
        <w:t xml:space="preserve"> </w:t>
      </w:r>
      <w:r w:rsidR="007D51E0" w:rsidRPr="00D37FDA">
        <w:rPr>
          <w:rStyle w:val="Datatype"/>
        </w:rPr>
        <w:t>cvrf:DocumentTracking</w:t>
      </w:r>
      <w:r w:rsidR="007D51E0" w:rsidRPr="00D37FDA">
        <w:t xml:space="preserve"> and its sole content MUST be a valid representative of the Status model documented in section </w:t>
      </w:r>
      <w:r w:rsidR="007D51E0" w:rsidRPr="00D37FDA">
        <w:fldChar w:fldCharType="begin"/>
      </w:r>
      <w:r w:rsidR="007D51E0" w:rsidRPr="00D37FDA">
        <w:instrText xml:space="preserve"> REF _Ref477325745 \r \h </w:instrText>
      </w:r>
      <w:r w:rsidR="00B9568C">
        <w:instrText xml:space="preserve"> \* MERGEFORMAT </w:instrText>
      </w:r>
      <w:r w:rsidR="007D51E0" w:rsidRPr="00D37FDA">
        <w:fldChar w:fldCharType="separate"/>
      </w:r>
      <w:r w:rsidR="00790A96">
        <w:t>2.2.8</w:t>
      </w:r>
      <w:r w:rsidR="007D51E0" w:rsidRPr="00D37FDA">
        <w:fldChar w:fldCharType="end"/>
      </w:r>
      <w:r w:rsidR="007D51E0" w:rsidRPr="00D37FDA">
        <w:t xml:space="preserve"> </w:t>
      </w:r>
      <w:r w:rsidR="007D51E0" w:rsidRPr="00D37FDA">
        <w:fldChar w:fldCharType="begin"/>
      </w:r>
      <w:r w:rsidR="007D51E0" w:rsidRPr="00D37FDA">
        <w:instrText xml:space="preserve"> REF _Ref477325745 \h  \* MERGEFORMAT </w:instrText>
      </w:r>
      <w:r w:rsidR="007D51E0" w:rsidRPr="00D37FDA">
        <w:fldChar w:fldCharType="separate"/>
      </w:r>
      <w:r w:rsidR="00790A96">
        <w:t>Status Type Model</w:t>
      </w:r>
      <w:r w:rsidR="007D51E0" w:rsidRPr="00D37FDA">
        <w:fldChar w:fldCharType="end"/>
      </w:r>
      <w:r w:rsidR="007D51E0" w:rsidRPr="00D37FDA">
        <w:t xml:space="preserve">. </w:t>
      </w:r>
      <w:r w:rsidR="000E53CE" w:rsidRPr="00B9568C">
        <w:t>∆ </w:t>
      </w:r>
      <w:r w:rsidR="007D51E0" w:rsidRPr="00B9568C">
        <w:t>[</w:t>
      </w:r>
      <w:r w:rsidR="007A538D">
        <w:rPr>
          <w:color w:val="FF0000"/>
        </w:rPr>
        <w:t>CSAF-4.5</w:t>
      </w:r>
      <w:r w:rsidR="007D51E0" w:rsidRPr="00B9568C">
        <w:rPr>
          <w:color w:val="FF0000"/>
        </w:rPr>
        <w:t>.2-1</w:t>
      </w:r>
      <w:r w:rsidR="007D51E0" w:rsidRPr="00B9568C">
        <w:t>]</w:t>
      </w:r>
    </w:p>
    <w:p w14:paraId="343F7A06" w14:textId="5D0A0024" w:rsidR="007D51E0" w:rsidRDefault="007D51E0" w:rsidP="007D51E0">
      <w:pPr>
        <w:pStyle w:val="Member"/>
      </w:pPr>
      <w:r w:rsidRPr="00B9568C">
        <w:t>It</w:t>
      </w:r>
      <w:r>
        <w:t xml:space="preserve">s value </w:t>
      </w:r>
      <w:r w:rsidRPr="007D51E0">
        <w:t>refers to the condition of the document with regard to completeness and the likelihood of future editions.</w:t>
      </w:r>
    </w:p>
    <w:p w14:paraId="373E9461" w14:textId="3D8BA73A" w:rsidR="006A53BE" w:rsidRDefault="00C4479E" w:rsidP="00D37FDA">
      <w:pPr>
        <w:pStyle w:val="None-normativeCommentHeading"/>
      </w:pPr>
      <w:r>
        <w:t>Non-normative comment:</w:t>
      </w:r>
    </w:p>
    <w:p w14:paraId="5B386053" w14:textId="7495D67E" w:rsidR="00CF6658" w:rsidRPr="00F32D93" w:rsidRDefault="00C4479E" w:rsidP="00D37FDA">
      <w:pPr>
        <w:pStyle w:val="Non-normativeComment"/>
      </w:pPr>
      <w:r w:rsidRPr="00C4479E">
        <w:t>Issuing parties are strongly recommended to set Status to “Draft” when initiating a new document and to implement procedures to ensure that the status is changed to the appropriate value before the document is released.</w:t>
      </w:r>
    </w:p>
    <w:p w14:paraId="1E4893A7" w14:textId="797830D8" w:rsidR="00CF6658" w:rsidRDefault="00CF6658" w:rsidP="009634E8">
      <w:pPr>
        <w:pStyle w:val="Heading3"/>
      </w:pPr>
      <w:bookmarkStart w:id="641" w:name="_Toc477207117"/>
      <w:bookmarkStart w:id="642" w:name="_Toc477245637"/>
      <w:bookmarkStart w:id="643" w:name="_Toc477257741"/>
      <w:bookmarkStart w:id="644" w:name="_Toc477260094"/>
      <w:bookmarkStart w:id="645" w:name="_Toc477267507"/>
      <w:bookmarkStart w:id="646" w:name="_Toc477298489"/>
      <w:bookmarkStart w:id="647" w:name="_Toc477298762"/>
      <w:bookmarkStart w:id="648" w:name="_Toc477299212"/>
      <w:bookmarkStart w:id="649" w:name="_Toc477346407"/>
      <w:bookmarkStart w:id="650" w:name="_Toc477382638"/>
      <w:bookmarkStart w:id="651" w:name="_Toc477425080"/>
      <w:bookmarkStart w:id="652" w:name="_Toc477429034"/>
      <w:bookmarkStart w:id="653" w:name="_Toc477429362"/>
      <w:bookmarkStart w:id="654" w:name="_Toc477448333"/>
      <w:bookmarkStart w:id="655" w:name="_Toc477448691"/>
      <w:bookmarkStart w:id="656" w:name="_Toc477902384"/>
      <w:bookmarkStart w:id="657" w:name="_Toc477968636"/>
      <w:bookmarkStart w:id="658" w:name="_Toc478023742"/>
      <w:bookmarkStart w:id="659" w:name="_Toc478024177"/>
      <w:bookmarkStart w:id="660" w:name="_Toc478074649"/>
      <w:bookmarkStart w:id="661" w:name="_Toc477207118"/>
      <w:bookmarkStart w:id="662" w:name="_Toc477245638"/>
      <w:bookmarkStart w:id="663" w:name="_Toc477257742"/>
      <w:bookmarkStart w:id="664" w:name="_Toc477260095"/>
      <w:bookmarkStart w:id="665" w:name="_Toc477267508"/>
      <w:bookmarkStart w:id="666" w:name="_Toc477298490"/>
      <w:bookmarkStart w:id="667" w:name="_Toc477298763"/>
      <w:bookmarkStart w:id="668" w:name="_Toc477299213"/>
      <w:bookmarkStart w:id="669" w:name="_Toc477346408"/>
      <w:bookmarkStart w:id="670" w:name="_Toc477382639"/>
      <w:bookmarkStart w:id="671" w:name="_Toc477425081"/>
      <w:bookmarkStart w:id="672" w:name="_Toc477429035"/>
      <w:bookmarkStart w:id="673" w:name="_Toc477429363"/>
      <w:bookmarkStart w:id="674" w:name="_Toc477448334"/>
      <w:bookmarkStart w:id="675" w:name="_Toc477448692"/>
      <w:bookmarkStart w:id="676" w:name="_Toc477902385"/>
      <w:bookmarkStart w:id="677" w:name="_Toc477968637"/>
      <w:bookmarkStart w:id="678" w:name="_Toc478023743"/>
      <w:bookmarkStart w:id="679" w:name="_Toc478024178"/>
      <w:bookmarkStart w:id="680" w:name="_Toc478074650"/>
      <w:bookmarkStart w:id="681" w:name="_Toc477207119"/>
      <w:bookmarkStart w:id="682" w:name="_Toc477245639"/>
      <w:bookmarkStart w:id="683" w:name="_Toc477257743"/>
      <w:bookmarkStart w:id="684" w:name="_Toc477260096"/>
      <w:bookmarkStart w:id="685" w:name="_Toc477267509"/>
      <w:bookmarkStart w:id="686" w:name="_Toc477298491"/>
      <w:bookmarkStart w:id="687" w:name="_Toc477298764"/>
      <w:bookmarkStart w:id="688" w:name="_Toc477299214"/>
      <w:bookmarkStart w:id="689" w:name="_Toc477346409"/>
      <w:bookmarkStart w:id="690" w:name="_Toc477382640"/>
      <w:bookmarkStart w:id="691" w:name="_Toc477425082"/>
      <w:bookmarkStart w:id="692" w:name="_Toc477429036"/>
      <w:bookmarkStart w:id="693" w:name="_Toc477429364"/>
      <w:bookmarkStart w:id="694" w:name="_Toc477448335"/>
      <w:bookmarkStart w:id="695" w:name="_Toc477448693"/>
      <w:bookmarkStart w:id="696" w:name="_Toc477902386"/>
      <w:bookmarkStart w:id="697" w:name="_Toc477968638"/>
      <w:bookmarkStart w:id="698" w:name="_Toc478023744"/>
      <w:bookmarkStart w:id="699" w:name="_Toc478024179"/>
      <w:bookmarkStart w:id="700" w:name="_Toc478074651"/>
      <w:bookmarkStart w:id="701" w:name="_Toc477207120"/>
      <w:bookmarkStart w:id="702" w:name="_Toc477245640"/>
      <w:bookmarkStart w:id="703" w:name="_Toc477257744"/>
      <w:bookmarkStart w:id="704" w:name="_Toc477260097"/>
      <w:bookmarkStart w:id="705" w:name="_Toc477267510"/>
      <w:bookmarkStart w:id="706" w:name="_Toc477298492"/>
      <w:bookmarkStart w:id="707" w:name="_Toc477298765"/>
      <w:bookmarkStart w:id="708" w:name="_Toc477299215"/>
      <w:bookmarkStart w:id="709" w:name="_Toc477346410"/>
      <w:bookmarkStart w:id="710" w:name="_Toc477382641"/>
      <w:bookmarkStart w:id="711" w:name="_Toc477425083"/>
      <w:bookmarkStart w:id="712" w:name="_Toc477429037"/>
      <w:bookmarkStart w:id="713" w:name="_Toc477429365"/>
      <w:bookmarkStart w:id="714" w:name="_Toc477448336"/>
      <w:bookmarkStart w:id="715" w:name="_Toc477448694"/>
      <w:bookmarkStart w:id="716" w:name="_Toc477902387"/>
      <w:bookmarkStart w:id="717" w:name="_Toc477968639"/>
      <w:bookmarkStart w:id="718" w:name="_Toc478023745"/>
      <w:bookmarkStart w:id="719" w:name="_Toc478024180"/>
      <w:bookmarkStart w:id="720" w:name="_Toc478074652"/>
      <w:bookmarkStart w:id="721" w:name="_Toc477207121"/>
      <w:bookmarkStart w:id="722" w:name="_Toc477245641"/>
      <w:bookmarkStart w:id="723" w:name="_Toc477257745"/>
      <w:bookmarkStart w:id="724" w:name="_Toc477260098"/>
      <w:bookmarkStart w:id="725" w:name="_Toc477267511"/>
      <w:bookmarkStart w:id="726" w:name="_Toc477298493"/>
      <w:bookmarkStart w:id="727" w:name="_Toc477298766"/>
      <w:bookmarkStart w:id="728" w:name="_Toc477299216"/>
      <w:bookmarkStart w:id="729" w:name="_Toc477346411"/>
      <w:bookmarkStart w:id="730" w:name="_Toc477382642"/>
      <w:bookmarkStart w:id="731" w:name="_Toc477425084"/>
      <w:bookmarkStart w:id="732" w:name="_Toc477429038"/>
      <w:bookmarkStart w:id="733" w:name="_Toc477429366"/>
      <w:bookmarkStart w:id="734" w:name="_Toc477448337"/>
      <w:bookmarkStart w:id="735" w:name="_Toc477448695"/>
      <w:bookmarkStart w:id="736" w:name="_Toc477902388"/>
      <w:bookmarkStart w:id="737" w:name="_Toc477968640"/>
      <w:bookmarkStart w:id="738" w:name="_Toc478023746"/>
      <w:bookmarkStart w:id="739" w:name="_Toc478024181"/>
      <w:bookmarkStart w:id="740" w:name="_Toc478074653"/>
      <w:bookmarkStart w:id="741" w:name="_Ref477296300"/>
      <w:bookmarkStart w:id="742" w:name="_Ref477296388"/>
      <w:bookmarkStart w:id="743" w:name="_Toc478074654"/>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r>
        <w:t>Docu</w:t>
      </w:r>
      <w:r w:rsidR="009634E8">
        <w:t>ment Tracking –</w:t>
      </w:r>
      <w:r>
        <w:t xml:space="preserve"> Version</w:t>
      </w:r>
      <w:bookmarkEnd w:id="741"/>
      <w:bookmarkEnd w:id="742"/>
      <w:bookmarkEnd w:id="743"/>
    </w:p>
    <w:p w14:paraId="61552291" w14:textId="5A617189" w:rsidR="00CF6658" w:rsidRPr="00D37FDA" w:rsidRDefault="000D2922" w:rsidP="00D37FDA">
      <w:pPr>
        <w:pStyle w:val="ObjectHeading"/>
      </w:pPr>
      <w:bookmarkStart w:id="744" w:name="_Toc477193159"/>
      <w:bookmarkStart w:id="745" w:name="_Toc477193814"/>
      <w:bookmarkStart w:id="746" w:name="_Toc477194103"/>
      <w:bookmarkStart w:id="747" w:name="_Toc478074929"/>
      <w:r>
        <w:t>Element</w:t>
      </w:r>
      <w:r w:rsidRPr="00755ABD">
        <w:t xml:space="preserve"> </w:t>
      </w:r>
      <w:r w:rsidR="00CF6658" w:rsidRPr="00D37FDA">
        <w:rPr>
          <w:rStyle w:val="Datatype"/>
        </w:rPr>
        <w:t>cvrf:Version</w:t>
      </w:r>
      <w:bookmarkEnd w:id="744"/>
      <w:bookmarkEnd w:id="745"/>
      <w:bookmarkEnd w:id="746"/>
      <w:bookmarkEnd w:id="747"/>
    </w:p>
    <w:p w14:paraId="1A1BF7A9" w14:textId="695A186B" w:rsidR="00CF6658" w:rsidRPr="00B9568C" w:rsidRDefault="00863813" w:rsidP="00D37FDA">
      <w:pPr>
        <w:pStyle w:val="Member"/>
        <w:jc w:val="both"/>
      </w:pPr>
      <w:r w:rsidRPr="007A538D">
        <w:rPr>
          <w:rFonts w:ascii="MS Mincho" w:eastAsia="MS Mincho" w:hAnsi="MS Mincho" w:cs="MS Mincho"/>
        </w:rPr>
        <w:t>∇</w:t>
      </w:r>
      <w:r w:rsidR="000E53CE" w:rsidRPr="00D37FDA">
        <w:rPr>
          <w:rFonts w:eastAsia="MS Mincho"/>
        </w:rPr>
        <w:t> </w:t>
      </w:r>
      <w:r w:rsidR="003B476D" w:rsidRPr="00B9568C">
        <w:t xml:space="preserve">The </w:t>
      </w:r>
      <w:r w:rsidR="003B476D" w:rsidRPr="00D37FDA">
        <w:rPr>
          <w:rStyle w:val="Datatype"/>
        </w:rPr>
        <w:t>crvf:Version</w:t>
      </w:r>
      <w:r w:rsidR="003B476D" w:rsidRPr="00B9568C">
        <w:t xml:space="preserve"> element MUST appear exactly once as </w:t>
      </w:r>
      <w:r w:rsidR="00C4479E" w:rsidRPr="00D37FDA">
        <w:t xml:space="preserve">third </w:t>
      </w:r>
      <w:r w:rsidR="003B476D" w:rsidRPr="00B9568C">
        <w:t>child of the</w:t>
      </w:r>
      <w:r w:rsidR="005B54EE" w:rsidRPr="00D37FDA">
        <w:t xml:space="preserve"> element</w:t>
      </w:r>
      <w:r w:rsidR="003B476D" w:rsidRPr="00B9568C">
        <w:t xml:space="preserve"> </w:t>
      </w:r>
      <w:r w:rsidR="003B476D" w:rsidRPr="00D37FDA">
        <w:rPr>
          <w:rStyle w:val="Datatype"/>
        </w:rPr>
        <w:t>cvrf:DocumentTracking</w:t>
      </w:r>
      <w:r w:rsidR="003B476D" w:rsidRPr="00B9568C">
        <w:t xml:space="preserve"> and its </w:t>
      </w:r>
      <w:r w:rsidR="00F644D0" w:rsidRPr="00B9568C">
        <w:t xml:space="preserve">sole </w:t>
      </w:r>
      <w:r w:rsidR="003B476D" w:rsidRPr="00B9568C">
        <w:t xml:space="preserve">content </w:t>
      </w:r>
      <w:r w:rsidR="00F644D0" w:rsidRPr="00B9568C">
        <w:t>MUST</w:t>
      </w:r>
      <w:r w:rsidR="003B476D" w:rsidRPr="00B9568C">
        <w:t xml:space="preserve"> be a valid representative of the Version model documented</w:t>
      </w:r>
      <w:r w:rsidR="00F644D0" w:rsidRPr="00B9568C">
        <w:t xml:space="preserve"> in section </w:t>
      </w:r>
      <w:r w:rsidR="00F644D0" w:rsidRPr="00D37FDA">
        <w:fldChar w:fldCharType="begin"/>
      </w:r>
      <w:r w:rsidR="00F644D0" w:rsidRPr="00B9568C">
        <w:instrText xml:space="preserve"> REF _Ref477296801 \w \h </w:instrText>
      </w:r>
      <w:r w:rsidR="00F644D0" w:rsidRPr="00D37FDA">
        <w:instrText xml:space="preserve"> \* MERGEFORMAT </w:instrText>
      </w:r>
      <w:r w:rsidR="00F644D0" w:rsidRPr="00D37FDA">
        <w:fldChar w:fldCharType="separate"/>
      </w:r>
      <w:r w:rsidR="00790A96">
        <w:t>2.2.9</w:t>
      </w:r>
      <w:r w:rsidR="00F644D0" w:rsidRPr="00D37FDA">
        <w:fldChar w:fldCharType="end"/>
      </w:r>
      <w:r w:rsidR="00C4479E" w:rsidRPr="00D37FDA">
        <w:t xml:space="preserve"> </w:t>
      </w:r>
      <w:r w:rsidR="00C4479E" w:rsidRPr="00D37FDA">
        <w:fldChar w:fldCharType="begin"/>
      </w:r>
      <w:r w:rsidR="00C4479E" w:rsidRPr="00D37FDA">
        <w:instrText xml:space="preserve"> REF _Ref477326135 \h  \* MERGEFORMAT </w:instrText>
      </w:r>
      <w:r w:rsidR="00C4479E" w:rsidRPr="00D37FDA">
        <w:fldChar w:fldCharType="separate"/>
      </w:r>
      <w:r w:rsidR="00790A96">
        <w:t>Version Type Model</w:t>
      </w:r>
      <w:r w:rsidR="00C4479E" w:rsidRPr="00D37FDA">
        <w:fldChar w:fldCharType="end"/>
      </w:r>
      <w:r w:rsidR="00F644D0" w:rsidRPr="00B9568C">
        <w:t xml:space="preserve">. </w:t>
      </w:r>
      <w:r w:rsidR="000E53CE" w:rsidRPr="00B9568C">
        <w:t>∆ </w:t>
      </w:r>
      <w:r w:rsidR="00F644D0" w:rsidRPr="00B9568C">
        <w:t>[</w:t>
      </w:r>
      <w:r w:rsidR="00C4479E" w:rsidRPr="00B9568C">
        <w:rPr>
          <w:color w:val="FF0000"/>
        </w:rPr>
        <w:t>CSAF-4.</w:t>
      </w:r>
      <w:r w:rsidR="007A538D">
        <w:rPr>
          <w:color w:val="FF0000"/>
        </w:rPr>
        <w:t>5</w:t>
      </w:r>
      <w:r w:rsidR="00F644D0" w:rsidRPr="00D37FDA">
        <w:rPr>
          <w:color w:val="FF0000"/>
        </w:rPr>
        <w:t>.3-1</w:t>
      </w:r>
      <w:r w:rsidR="00F644D0" w:rsidRPr="00B9568C">
        <w:t>]</w:t>
      </w:r>
    </w:p>
    <w:p w14:paraId="3CA483D5" w14:textId="2EFC4CD2" w:rsidR="00356042" w:rsidRDefault="00356042">
      <w:pPr>
        <w:pStyle w:val="Caption"/>
      </w:pPr>
      <w:r w:rsidRPr="00B9568C">
        <w:t>Examp</w:t>
      </w:r>
      <w:r w:rsidRPr="004D7D18">
        <w:t>le</w:t>
      </w:r>
      <w:r w:rsidRPr="003F1FAD">
        <w:t xml:space="preserve"> </w:t>
      </w:r>
      <w:fldSimple w:instr=" SEQ Example \* ARABIC ">
        <w:r w:rsidR="00790A96">
          <w:rPr>
            <w:noProof/>
          </w:rPr>
          <w:t>22</w:t>
        </w:r>
      </w:fldSimple>
      <w:r w:rsidRPr="003F1FAD">
        <w:t>:</w:t>
      </w:r>
      <w:r w:rsidR="00AD0D52">
        <w:t xml:space="preserve"> Only major and minor version </w:t>
      </w:r>
      <w:r w:rsidR="002327A9">
        <w:t>numbers stated:</w:t>
      </w:r>
    </w:p>
    <w:p w14:paraId="09A0C58C" w14:textId="0754B3F8" w:rsidR="00EA7FC1" w:rsidRDefault="00EA7FC1" w:rsidP="00D37FDA">
      <w:pPr>
        <w:pStyle w:val="Code"/>
      </w:pPr>
      <w:r w:rsidRPr="00EA7FC1">
        <w:t>&lt;Version&gt;1.0&lt;/Version&gt;</w:t>
      </w:r>
    </w:p>
    <w:p w14:paraId="0E625B2C" w14:textId="201BEE94" w:rsidR="00356042" w:rsidRDefault="00356042">
      <w:pPr>
        <w:pStyle w:val="Caption"/>
      </w:pPr>
      <w:r w:rsidRPr="004D7D18">
        <w:t>Example</w:t>
      </w:r>
      <w:r w:rsidRPr="003F1FAD">
        <w:t xml:space="preserve"> </w:t>
      </w:r>
      <w:fldSimple w:instr=" SEQ Example \* ARABIC ">
        <w:r w:rsidR="00790A96">
          <w:rPr>
            <w:noProof/>
          </w:rPr>
          <w:t>23</w:t>
        </w:r>
      </w:fldSimple>
      <w:r w:rsidRPr="003F1FAD">
        <w:t>:</w:t>
      </w:r>
      <w:r w:rsidR="002327A9">
        <w:t xml:space="preserve"> Major (1), minor (2) and patch (3) version numbers given:</w:t>
      </w:r>
    </w:p>
    <w:p w14:paraId="7F94CE6E" w14:textId="0FD65D22" w:rsidR="00EA7FC1" w:rsidRPr="00EA7FC1" w:rsidRDefault="00EA7FC1" w:rsidP="00D37FDA">
      <w:pPr>
        <w:pStyle w:val="Code"/>
      </w:pPr>
      <w:r w:rsidRPr="00EA7FC1">
        <w:t>&lt;Version&gt;1.</w:t>
      </w:r>
      <w:r w:rsidR="002327A9">
        <w:t>2</w:t>
      </w:r>
      <w:r w:rsidRPr="00EA7FC1">
        <w:t>.</w:t>
      </w:r>
      <w:r w:rsidR="002327A9">
        <w:t>3</w:t>
      </w:r>
      <w:r w:rsidRPr="00EA7FC1">
        <w:t>&lt;/Version&gt;</w:t>
      </w:r>
    </w:p>
    <w:p w14:paraId="6E5063D3" w14:textId="2DBF8B76" w:rsidR="00356042" w:rsidRDefault="00356042">
      <w:pPr>
        <w:pStyle w:val="Caption"/>
      </w:pPr>
      <w:r w:rsidRPr="004D7D18">
        <w:t>Example</w:t>
      </w:r>
      <w:r w:rsidRPr="003F1FAD">
        <w:t xml:space="preserve"> </w:t>
      </w:r>
      <w:fldSimple w:instr=" SEQ Example \* ARABIC ">
        <w:r w:rsidR="00790A96">
          <w:rPr>
            <w:noProof/>
          </w:rPr>
          <w:t>24</w:t>
        </w:r>
      </w:fldSimple>
      <w:r w:rsidRPr="003F1FAD">
        <w:t>:</w:t>
      </w:r>
      <w:r w:rsidR="002327A9">
        <w:t xml:space="preserve"> Build number 9876 appended to version triple (1.0.0):</w:t>
      </w:r>
    </w:p>
    <w:p w14:paraId="2E79C62D" w14:textId="3694F2A7" w:rsidR="00CF6658" w:rsidRDefault="00EA7FC1" w:rsidP="00D37FDA">
      <w:pPr>
        <w:pStyle w:val="Code"/>
      </w:pPr>
      <w:r>
        <w:t>&lt;Version&gt;1.0.0.</w:t>
      </w:r>
      <w:r w:rsidR="002327A9">
        <w:t>9876</w:t>
      </w:r>
      <w:r>
        <w:t>&lt;/Version&gt;</w:t>
      </w:r>
    </w:p>
    <w:p w14:paraId="10B47435" w14:textId="58492DBA" w:rsidR="00CF6658" w:rsidRDefault="009634E8" w:rsidP="009634E8">
      <w:pPr>
        <w:pStyle w:val="Heading3"/>
      </w:pPr>
      <w:bookmarkStart w:id="748" w:name="_Toc478074655"/>
      <w:r>
        <w:t xml:space="preserve">Document Tracking </w:t>
      </w:r>
      <w:r w:rsidR="00CF6658">
        <w:t>– Revision History</w:t>
      </w:r>
      <w:bookmarkEnd w:id="748"/>
    </w:p>
    <w:p w14:paraId="75DAD025" w14:textId="0B2DC1F8" w:rsidR="00CF6658" w:rsidRPr="00D37FDA" w:rsidRDefault="000D2922" w:rsidP="00D37FDA">
      <w:pPr>
        <w:pStyle w:val="ObjectHeading"/>
      </w:pPr>
      <w:bookmarkStart w:id="749" w:name="_Toc477193160"/>
      <w:bookmarkStart w:id="750" w:name="_Toc477193815"/>
      <w:bookmarkStart w:id="751" w:name="_Toc477194104"/>
      <w:bookmarkStart w:id="752" w:name="_Toc478074930"/>
      <w:r>
        <w:t>Element</w:t>
      </w:r>
      <w:r w:rsidRPr="00755ABD">
        <w:t xml:space="preserve"> </w:t>
      </w:r>
      <w:r w:rsidR="00CF6658" w:rsidRPr="00D37FDA">
        <w:rPr>
          <w:rStyle w:val="Datatype"/>
        </w:rPr>
        <w:t>cvrf:RevisionHistory</w:t>
      </w:r>
      <w:bookmarkEnd w:id="749"/>
      <w:bookmarkEnd w:id="750"/>
      <w:bookmarkEnd w:id="751"/>
      <w:bookmarkEnd w:id="752"/>
    </w:p>
    <w:p w14:paraId="5C689535" w14:textId="0771DC99" w:rsidR="002B44DD" w:rsidRDefault="00863813" w:rsidP="002B44DD">
      <w:pPr>
        <w:pStyle w:val="Member"/>
        <w:jc w:val="both"/>
      </w:pPr>
      <w:r w:rsidRPr="007A538D">
        <w:rPr>
          <w:rFonts w:ascii="MS Mincho" w:eastAsia="MS Mincho" w:hAnsi="MS Mincho" w:cs="MS Mincho"/>
        </w:rPr>
        <w:t>∇</w:t>
      </w:r>
      <w:r w:rsidR="000E53CE" w:rsidRPr="00D37FDA">
        <w:rPr>
          <w:rFonts w:eastAsia="MS Mincho"/>
        </w:rPr>
        <w:t> </w:t>
      </w:r>
      <w:r w:rsidR="002B44DD" w:rsidRPr="00D37FDA">
        <w:t xml:space="preserve">The </w:t>
      </w:r>
      <w:r w:rsidR="002B44DD" w:rsidRPr="00D37FDA">
        <w:rPr>
          <w:rStyle w:val="Datatype"/>
        </w:rPr>
        <w:t>cvrf:RevisionHistory</w:t>
      </w:r>
      <w:r w:rsidR="002B44DD" w:rsidRPr="00D37FDA">
        <w:t xml:space="preserve"> element </w:t>
      </w:r>
      <w:r w:rsidR="00BA093D" w:rsidRPr="00D37FDA">
        <w:t xml:space="preserve">MUST be present once, be the fourth child of the element </w:t>
      </w:r>
      <w:r w:rsidR="00BA093D" w:rsidRPr="00D37FDA">
        <w:rPr>
          <w:rStyle w:val="Datatype"/>
        </w:rPr>
        <w:t>cvrf:DocumentTracking</w:t>
      </w:r>
      <w:r w:rsidR="00BA093D" w:rsidRPr="00D37FDA">
        <w:t xml:space="preserve">, </w:t>
      </w:r>
      <w:r w:rsidR="002B44DD" w:rsidRPr="00D37FDA">
        <w:t xml:space="preserve">and MUST contain one or more </w:t>
      </w:r>
      <w:r w:rsidR="002B44DD" w:rsidRPr="00D37FDA">
        <w:rPr>
          <w:rStyle w:val="Datatype"/>
        </w:rPr>
        <w:t>cvrf:</w:t>
      </w:r>
      <w:r w:rsidR="00BA093D" w:rsidRPr="00D37FDA">
        <w:rPr>
          <w:rStyle w:val="Datatype"/>
        </w:rPr>
        <w:t>Revision</w:t>
      </w:r>
      <w:r w:rsidR="002B44DD" w:rsidRPr="00D37FDA">
        <w:t xml:space="preserve"> elements. </w:t>
      </w:r>
      <w:r w:rsidR="000E53CE" w:rsidRPr="00B9568C">
        <w:t>∆ </w:t>
      </w:r>
      <w:r w:rsidR="002B44DD" w:rsidRPr="00B9568C">
        <w:t>[</w:t>
      </w:r>
      <w:r w:rsidR="007A538D">
        <w:rPr>
          <w:color w:val="FF0000"/>
        </w:rPr>
        <w:t>CSAF-4.5</w:t>
      </w:r>
      <w:r w:rsidR="00BA093D" w:rsidRPr="00B9568C">
        <w:rPr>
          <w:color w:val="FF0000"/>
        </w:rPr>
        <w:t>.4</w:t>
      </w:r>
      <w:r w:rsidR="002B44DD" w:rsidRPr="00B9568C">
        <w:rPr>
          <w:color w:val="FF0000"/>
        </w:rPr>
        <w:t>-1</w:t>
      </w:r>
      <w:r w:rsidR="002B44DD" w:rsidRPr="00B9568C">
        <w:t>]</w:t>
      </w:r>
    </w:p>
    <w:p w14:paraId="6E62C924" w14:textId="0AC7CCFB" w:rsidR="00CF6658" w:rsidRDefault="00BA093D" w:rsidP="00D37FDA">
      <w:pPr>
        <w:pStyle w:val="Member"/>
      </w:pPr>
      <w:r>
        <w:t>For every version or revision of the CSAF CVRF document, including the initial version it SHOULD hold matching</w:t>
      </w:r>
      <w:r w:rsidR="002B44DD">
        <w:t xml:space="preserve"> </w:t>
      </w:r>
      <w:r w:rsidRPr="00F32D93">
        <w:rPr>
          <w:rStyle w:val="Element"/>
        </w:rPr>
        <w:t>cvrf:</w:t>
      </w:r>
      <w:r>
        <w:rPr>
          <w:rStyle w:val="Element"/>
        </w:rPr>
        <w:t>Revision</w:t>
      </w:r>
      <w:r>
        <w:t xml:space="preserve"> </w:t>
      </w:r>
      <w:r w:rsidR="002B44DD">
        <w:t>elements.</w:t>
      </w:r>
    </w:p>
    <w:p w14:paraId="5F0E14A1" w14:textId="755B6DFC" w:rsidR="00441060" w:rsidRDefault="00441060" w:rsidP="00441060">
      <w:pPr>
        <w:pStyle w:val="Heading4"/>
      </w:pPr>
      <w:bookmarkStart w:id="753" w:name="_Toc478074656"/>
      <w:r>
        <w:t xml:space="preserve">Document Tracking – Revision History </w:t>
      </w:r>
      <w:r w:rsidR="00950160">
        <w:t>–</w:t>
      </w:r>
      <w:r>
        <w:t xml:space="preserve"> </w:t>
      </w:r>
      <w:r w:rsidR="00950160">
        <w:t>Revision</w:t>
      </w:r>
      <w:bookmarkEnd w:id="753"/>
    </w:p>
    <w:p w14:paraId="3A3A4D50" w14:textId="57E71DE8" w:rsidR="00441060" w:rsidRPr="00D37FDA" w:rsidRDefault="000D2922" w:rsidP="00D37FDA">
      <w:pPr>
        <w:pStyle w:val="ObjectHeading"/>
      </w:pPr>
      <w:bookmarkStart w:id="754" w:name="_Toc477193161"/>
      <w:bookmarkStart w:id="755" w:name="_Toc477193816"/>
      <w:bookmarkStart w:id="756" w:name="_Toc477194105"/>
      <w:bookmarkStart w:id="757" w:name="_Toc478074931"/>
      <w:r>
        <w:t>Element</w:t>
      </w:r>
      <w:r w:rsidRPr="00755ABD">
        <w:t xml:space="preserve"> </w:t>
      </w:r>
      <w:r w:rsidR="00441060" w:rsidRPr="00D37FDA">
        <w:rPr>
          <w:rStyle w:val="Datatype"/>
        </w:rPr>
        <w:t>cvrf:</w:t>
      </w:r>
      <w:r w:rsidR="00950160" w:rsidRPr="00D37FDA">
        <w:rPr>
          <w:rStyle w:val="Datatype"/>
        </w:rPr>
        <w:t>Revision</w:t>
      </w:r>
      <w:bookmarkEnd w:id="754"/>
      <w:bookmarkEnd w:id="755"/>
      <w:bookmarkEnd w:id="756"/>
      <w:bookmarkEnd w:id="757"/>
    </w:p>
    <w:p w14:paraId="0E9DAC24" w14:textId="32EFA993" w:rsidR="00D506F0" w:rsidRDefault="00863813" w:rsidP="00D506F0">
      <w:pPr>
        <w:pStyle w:val="Member"/>
        <w:jc w:val="both"/>
      </w:pPr>
      <w:r w:rsidRPr="007A538D">
        <w:rPr>
          <w:rFonts w:ascii="MS Mincho" w:eastAsia="MS Mincho" w:hAnsi="MS Mincho" w:cs="MS Mincho"/>
        </w:rPr>
        <w:t>∇</w:t>
      </w:r>
      <w:r w:rsidR="000E53CE" w:rsidRPr="00D37FDA">
        <w:rPr>
          <w:rFonts w:eastAsia="MS Mincho"/>
        </w:rPr>
        <w:t> </w:t>
      </w:r>
      <w:r w:rsidR="00D506F0" w:rsidRPr="00D37FDA">
        <w:t xml:space="preserve">The </w:t>
      </w:r>
      <w:r w:rsidR="00D506F0" w:rsidRPr="00D37FDA">
        <w:rPr>
          <w:rStyle w:val="Datatype"/>
        </w:rPr>
        <w:t>cvrf:Revision</w:t>
      </w:r>
      <w:r w:rsidR="00D506F0" w:rsidRPr="00D37FDA">
        <w:t xml:space="preserve"> element MUST appear one or more times inside the element  </w:t>
      </w:r>
      <w:r w:rsidR="00D506F0" w:rsidRPr="00D37FDA">
        <w:rPr>
          <w:rStyle w:val="Datatype"/>
        </w:rPr>
        <w:t>cvrf:RevisionHistory</w:t>
      </w:r>
      <w:r w:rsidR="00D506F0" w:rsidRPr="00D37FDA">
        <w:t xml:space="preserve">, and every instance MUST </w:t>
      </w:r>
      <w:r w:rsidR="00DB00C0" w:rsidRPr="00D37FDA">
        <w:t>contain the elements</w:t>
      </w:r>
      <w:r w:rsidR="00D506F0" w:rsidRPr="00D37FDA">
        <w:t xml:space="preserve"> </w:t>
      </w:r>
      <w:r w:rsidR="00D506F0" w:rsidRPr="00D37FDA">
        <w:rPr>
          <w:rStyle w:val="Datatype"/>
        </w:rPr>
        <w:t>cvrf:Number</w:t>
      </w:r>
      <w:r w:rsidR="00DB00C0" w:rsidRPr="00D37FDA">
        <w:t xml:space="preserve">, </w:t>
      </w:r>
      <w:r w:rsidR="00DB00C0" w:rsidRPr="00D37FDA">
        <w:rPr>
          <w:rStyle w:val="Datatype"/>
        </w:rPr>
        <w:t>cvrf:Date</w:t>
      </w:r>
      <w:r w:rsidR="00DB00C0" w:rsidRPr="00D37FDA">
        <w:t xml:space="preserve">, and </w:t>
      </w:r>
      <w:r w:rsidR="00DB00C0" w:rsidRPr="00D37FDA">
        <w:rPr>
          <w:rStyle w:val="Datatype"/>
        </w:rPr>
        <w:t xml:space="preserve">cvrf:Description </w:t>
      </w:r>
      <w:r w:rsidR="00DB00C0" w:rsidRPr="00D37FDA">
        <w:t>in that order.</w:t>
      </w:r>
      <w:r w:rsidR="00D506F0" w:rsidRPr="00B9568C">
        <w:t xml:space="preserve"> </w:t>
      </w:r>
      <w:r w:rsidR="000E53CE" w:rsidRPr="00B9568C">
        <w:t>∆ </w:t>
      </w:r>
      <w:r w:rsidR="00D506F0" w:rsidRPr="00B9568C">
        <w:t>[</w:t>
      </w:r>
      <w:r w:rsidR="007A538D">
        <w:rPr>
          <w:color w:val="FF0000"/>
        </w:rPr>
        <w:t>CSAF-4.5</w:t>
      </w:r>
      <w:r w:rsidR="00D506F0" w:rsidRPr="00B9568C">
        <w:rPr>
          <w:color w:val="FF0000"/>
        </w:rPr>
        <w:t>.4.1-1</w:t>
      </w:r>
      <w:r w:rsidR="00D506F0" w:rsidRPr="00B9568C">
        <w:t>]</w:t>
      </w:r>
    </w:p>
    <w:p w14:paraId="081E5488" w14:textId="7BD1F3F8" w:rsidR="00D506F0" w:rsidRDefault="00DB00C0" w:rsidP="00D506F0">
      <w:pPr>
        <w:pStyle w:val="Member"/>
        <w:rPr>
          <w:b/>
        </w:rPr>
      </w:pPr>
      <w:r>
        <w:t>The</w:t>
      </w:r>
      <w:r w:rsidR="00D506F0">
        <w:t xml:space="preserve"> </w:t>
      </w:r>
      <w:r w:rsidR="00D506F0" w:rsidRPr="00F32D93">
        <w:rPr>
          <w:rStyle w:val="Element"/>
        </w:rPr>
        <w:t>cvrf:</w:t>
      </w:r>
      <w:r w:rsidR="00D506F0">
        <w:rPr>
          <w:rStyle w:val="Element"/>
        </w:rPr>
        <w:t>Revision</w:t>
      </w:r>
      <w:r w:rsidR="00D506F0">
        <w:t xml:space="preserve"> </w:t>
      </w:r>
      <w:r>
        <w:t xml:space="preserve">element </w:t>
      </w:r>
      <w:r w:rsidRPr="00DB00C0">
        <w:t xml:space="preserve">contains all the </w:t>
      </w:r>
      <w:r>
        <w:t xml:space="preserve">information </w:t>
      </w:r>
      <w:r w:rsidRPr="00DB00C0">
        <w:t xml:space="preserve">elements required to track the evolution of a </w:t>
      </w:r>
      <w:r>
        <w:t xml:space="preserve">CSAF </w:t>
      </w:r>
      <w:r w:rsidRPr="00DB00C0">
        <w:t>CVRF document</w:t>
      </w:r>
      <w:r w:rsidR="00D506F0">
        <w:t>.</w:t>
      </w:r>
    </w:p>
    <w:p w14:paraId="1144C1F2" w14:textId="77777777" w:rsidR="00DB00C0" w:rsidRDefault="00DB00C0" w:rsidP="00D37FDA">
      <w:pPr>
        <w:pStyle w:val="None-normativeCommentHeading"/>
      </w:pPr>
      <w:r>
        <w:t>Non-normative comment:</w:t>
      </w:r>
    </w:p>
    <w:p w14:paraId="5CDCBBCB" w14:textId="2EE1ABB2" w:rsidR="00441060" w:rsidRPr="00C06268" w:rsidRDefault="00DB00C0" w:rsidP="00D37FDA">
      <w:pPr>
        <w:pStyle w:val="Non-normativeComment"/>
      </w:pPr>
      <w:r w:rsidRPr="00D37FDA">
        <w:t xml:space="preserve">Each change to a </w:t>
      </w:r>
      <w:r>
        <w:t xml:space="preserve">CSAF </w:t>
      </w:r>
      <w:r w:rsidRPr="00D37FDA">
        <w:t xml:space="preserve">CVRF document should </w:t>
      </w:r>
      <w:r>
        <w:t>only be noteworthy, if</w:t>
      </w:r>
      <w:r w:rsidRPr="00D37FDA">
        <w:t xml:space="preserve"> accompanied by Number, Date, and Description </w:t>
      </w:r>
      <w:r>
        <w:t>information to be stored inside the child elements</w:t>
      </w:r>
      <w:r w:rsidRPr="00D37FDA">
        <w:t>.</w:t>
      </w:r>
    </w:p>
    <w:p w14:paraId="7F8EADB8" w14:textId="202F364E" w:rsidR="00AC48D8" w:rsidRDefault="00AC48D8" w:rsidP="00AC48D8">
      <w:pPr>
        <w:pStyle w:val="Heading5"/>
      </w:pPr>
      <w:bookmarkStart w:id="758" w:name="_Toc477207125"/>
      <w:bookmarkStart w:id="759" w:name="_Toc477245645"/>
      <w:bookmarkStart w:id="760" w:name="_Toc477257749"/>
      <w:bookmarkStart w:id="761" w:name="_Toc477260102"/>
      <w:bookmarkStart w:id="762" w:name="_Toc477267515"/>
      <w:bookmarkStart w:id="763" w:name="_Toc477298497"/>
      <w:bookmarkStart w:id="764" w:name="_Toc477298770"/>
      <w:bookmarkStart w:id="765" w:name="_Toc477299220"/>
      <w:bookmarkStart w:id="766" w:name="_Toc477346415"/>
      <w:bookmarkStart w:id="767" w:name="_Toc477382646"/>
      <w:bookmarkStart w:id="768" w:name="_Toc477425088"/>
      <w:bookmarkStart w:id="769" w:name="_Toc477429042"/>
      <w:bookmarkStart w:id="770" w:name="_Toc477429370"/>
      <w:bookmarkStart w:id="771" w:name="_Toc477448341"/>
      <w:bookmarkStart w:id="772" w:name="_Toc477448699"/>
      <w:bookmarkStart w:id="773" w:name="_Toc477902392"/>
      <w:bookmarkStart w:id="774" w:name="_Toc477968644"/>
      <w:bookmarkStart w:id="775" w:name="_Toc478023750"/>
      <w:bookmarkStart w:id="776" w:name="_Toc478024185"/>
      <w:bookmarkStart w:id="777" w:name="_Toc478074657"/>
      <w:bookmarkStart w:id="778" w:name="_Toc477207126"/>
      <w:bookmarkStart w:id="779" w:name="_Toc477245646"/>
      <w:bookmarkStart w:id="780" w:name="_Toc477257750"/>
      <w:bookmarkStart w:id="781" w:name="_Toc477260103"/>
      <w:bookmarkStart w:id="782" w:name="_Toc477267516"/>
      <w:bookmarkStart w:id="783" w:name="_Toc477298498"/>
      <w:bookmarkStart w:id="784" w:name="_Toc477298771"/>
      <w:bookmarkStart w:id="785" w:name="_Toc477299221"/>
      <w:bookmarkStart w:id="786" w:name="_Toc477346416"/>
      <w:bookmarkStart w:id="787" w:name="_Toc477382647"/>
      <w:bookmarkStart w:id="788" w:name="_Toc477425089"/>
      <w:bookmarkStart w:id="789" w:name="_Toc477429043"/>
      <w:bookmarkStart w:id="790" w:name="_Toc477429371"/>
      <w:bookmarkStart w:id="791" w:name="_Toc477448342"/>
      <w:bookmarkStart w:id="792" w:name="_Toc477448700"/>
      <w:bookmarkStart w:id="793" w:name="_Toc477902393"/>
      <w:bookmarkStart w:id="794" w:name="_Toc477968645"/>
      <w:bookmarkStart w:id="795" w:name="_Toc478023751"/>
      <w:bookmarkStart w:id="796" w:name="_Toc478024186"/>
      <w:bookmarkStart w:id="797" w:name="_Toc478074658"/>
      <w:bookmarkStart w:id="798" w:name="_Toc477207127"/>
      <w:bookmarkStart w:id="799" w:name="_Toc477245647"/>
      <w:bookmarkStart w:id="800" w:name="_Toc477257751"/>
      <w:bookmarkStart w:id="801" w:name="_Toc477260104"/>
      <w:bookmarkStart w:id="802" w:name="_Toc477267517"/>
      <w:bookmarkStart w:id="803" w:name="_Toc477298499"/>
      <w:bookmarkStart w:id="804" w:name="_Toc477298772"/>
      <w:bookmarkStart w:id="805" w:name="_Toc477299222"/>
      <w:bookmarkStart w:id="806" w:name="_Toc477346417"/>
      <w:bookmarkStart w:id="807" w:name="_Toc477382648"/>
      <w:bookmarkStart w:id="808" w:name="_Toc477425090"/>
      <w:bookmarkStart w:id="809" w:name="_Toc477429044"/>
      <w:bookmarkStart w:id="810" w:name="_Toc477429372"/>
      <w:bookmarkStart w:id="811" w:name="_Toc477448343"/>
      <w:bookmarkStart w:id="812" w:name="_Toc477448701"/>
      <w:bookmarkStart w:id="813" w:name="_Toc477902394"/>
      <w:bookmarkStart w:id="814" w:name="_Toc477968646"/>
      <w:bookmarkStart w:id="815" w:name="_Toc478023752"/>
      <w:bookmarkStart w:id="816" w:name="_Toc478024187"/>
      <w:bookmarkStart w:id="817" w:name="_Toc478074659"/>
      <w:bookmarkStart w:id="818" w:name="_Toc477207128"/>
      <w:bookmarkStart w:id="819" w:name="_Toc477245648"/>
      <w:bookmarkStart w:id="820" w:name="_Toc477257752"/>
      <w:bookmarkStart w:id="821" w:name="_Toc477260105"/>
      <w:bookmarkStart w:id="822" w:name="_Toc477267518"/>
      <w:bookmarkStart w:id="823" w:name="_Toc477298500"/>
      <w:bookmarkStart w:id="824" w:name="_Toc477298773"/>
      <w:bookmarkStart w:id="825" w:name="_Toc477299223"/>
      <w:bookmarkStart w:id="826" w:name="_Toc477346418"/>
      <w:bookmarkStart w:id="827" w:name="_Toc477382649"/>
      <w:bookmarkStart w:id="828" w:name="_Toc477425091"/>
      <w:bookmarkStart w:id="829" w:name="_Toc477429045"/>
      <w:bookmarkStart w:id="830" w:name="_Toc477429373"/>
      <w:bookmarkStart w:id="831" w:name="_Toc477448344"/>
      <w:bookmarkStart w:id="832" w:name="_Toc477448702"/>
      <w:bookmarkStart w:id="833" w:name="_Toc477902395"/>
      <w:bookmarkStart w:id="834" w:name="_Toc477968647"/>
      <w:bookmarkStart w:id="835" w:name="_Toc478023753"/>
      <w:bookmarkStart w:id="836" w:name="_Toc478024188"/>
      <w:bookmarkStart w:id="837" w:name="_Toc478074660"/>
      <w:bookmarkStart w:id="838" w:name="_Toc477207129"/>
      <w:bookmarkStart w:id="839" w:name="_Toc477245649"/>
      <w:bookmarkStart w:id="840" w:name="_Toc477257753"/>
      <w:bookmarkStart w:id="841" w:name="_Toc477260106"/>
      <w:bookmarkStart w:id="842" w:name="_Toc477267519"/>
      <w:bookmarkStart w:id="843" w:name="_Toc477298501"/>
      <w:bookmarkStart w:id="844" w:name="_Toc477298774"/>
      <w:bookmarkStart w:id="845" w:name="_Toc477299224"/>
      <w:bookmarkStart w:id="846" w:name="_Toc477346419"/>
      <w:bookmarkStart w:id="847" w:name="_Toc477382650"/>
      <w:bookmarkStart w:id="848" w:name="_Toc477425092"/>
      <w:bookmarkStart w:id="849" w:name="_Toc477429046"/>
      <w:bookmarkStart w:id="850" w:name="_Toc477429374"/>
      <w:bookmarkStart w:id="851" w:name="_Toc477448345"/>
      <w:bookmarkStart w:id="852" w:name="_Toc477448703"/>
      <w:bookmarkStart w:id="853" w:name="_Toc477902396"/>
      <w:bookmarkStart w:id="854" w:name="_Toc477968648"/>
      <w:bookmarkStart w:id="855" w:name="_Toc478023754"/>
      <w:bookmarkStart w:id="856" w:name="_Toc478024189"/>
      <w:bookmarkStart w:id="857" w:name="_Toc478074661"/>
      <w:bookmarkStart w:id="858" w:name="_Toc478074662"/>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r>
        <w:t>Document Tracking – Revision History – Revision – Number</w:t>
      </w:r>
      <w:bookmarkEnd w:id="858"/>
    </w:p>
    <w:p w14:paraId="1FAB6382" w14:textId="7AEC6379" w:rsidR="00AC48D8" w:rsidRPr="00D37FDA" w:rsidRDefault="000D2922" w:rsidP="00D37FDA">
      <w:pPr>
        <w:pStyle w:val="ObjectHeading"/>
      </w:pPr>
      <w:bookmarkStart w:id="859" w:name="_Toc477193162"/>
      <w:bookmarkStart w:id="860" w:name="_Toc477193817"/>
      <w:bookmarkStart w:id="861" w:name="_Toc477194106"/>
      <w:bookmarkStart w:id="862" w:name="_Toc478074932"/>
      <w:r>
        <w:t>Element</w:t>
      </w:r>
      <w:r w:rsidRPr="00755ABD">
        <w:t xml:space="preserve"> </w:t>
      </w:r>
      <w:r w:rsidR="00AC48D8" w:rsidRPr="00D37FDA">
        <w:rPr>
          <w:rStyle w:val="Datatype"/>
        </w:rPr>
        <w:t>cvrf:Number</w:t>
      </w:r>
      <w:bookmarkEnd w:id="859"/>
      <w:bookmarkEnd w:id="860"/>
      <w:bookmarkEnd w:id="861"/>
      <w:bookmarkEnd w:id="862"/>
    </w:p>
    <w:p w14:paraId="66D67C1A" w14:textId="59B11E67" w:rsidR="00E63B1B" w:rsidRDefault="00863813" w:rsidP="00D37FDA">
      <w:pPr>
        <w:pStyle w:val="Member"/>
        <w:jc w:val="both"/>
      </w:pPr>
      <w:r w:rsidRPr="007A538D">
        <w:rPr>
          <w:rFonts w:ascii="MS Mincho" w:eastAsia="MS Mincho" w:hAnsi="MS Mincho" w:cs="MS Mincho"/>
        </w:rPr>
        <w:t>∇</w:t>
      </w:r>
      <w:r w:rsidR="000E53CE" w:rsidRPr="00D37FDA">
        <w:rPr>
          <w:rFonts w:eastAsia="MS Mincho"/>
        </w:rPr>
        <w:t> </w:t>
      </w:r>
      <w:r w:rsidR="00D634C9" w:rsidRPr="00D37FDA">
        <w:t xml:space="preserve">The </w:t>
      </w:r>
      <w:r w:rsidR="00D634C9" w:rsidRPr="00D37FDA">
        <w:rPr>
          <w:rStyle w:val="Datatype"/>
        </w:rPr>
        <w:t>crvf:Number</w:t>
      </w:r>
      <w:r w:rsidR="00D634C9" w:rsidRPr="00D37FDA">
        <w:t xml:space="preserve"> element MUST appear exactly once as </w:t>
      </w:r>
      <w:r w:rsidR="00C244FD" w:rsidRPr="00D37FDA">
        <w:t xml:space="preserve">first </w:t>
      </w:r>
      <w:r w:rsidR="00D634C9" w:rsidRPr="00D37FDA">
        <w:t xml:space="preserve">child of the </w:t>
      </w:r>
      <w:r w:rsidR="00D634C9" w:rsidRPr="00D37FDA">
        <w:rPr>
          <w:rStyle w:val="Datatype"/>
        </w:rPr>
        <w:t>cvrf:Revision</w:t>
      </w:r>
      <w:r w:rsidR="00D634C9" w:rsidRPr="00D37FDA">
        <w:t xml:space="preserve"> element and its sole content MUST be a valid representative of the Version model documented in section </w:t>
      </w:r>
      <w:r w:rsidR="00D634C9" w:rsidRPr="00D37FDA">
        <w:fldChar w:fldCharType="begin"/>
      </w:r>
      <w:r w:rsidR="00D634C9" w:rsidRPr="00D37FDA">
        <w:instrText xml:space="preserve"> REF _Ref477296801 \w \h  \* MERGEFORMAT </w:instrText>
      </w:r>
      <w:r w:rsidR="00D634C9" w:rsidRPr="00D37FDA">
        <w:fldChar w:fldCharType="separate"/>
      </w:r>
      <w:r w:rsidR="00790A96">
        <w:t>2.2.9</w:t>
      </w:r>
      <w:r w:rsidR="00D634C9" w:rsidRPr="00D37FDA">
        <w:fldChar w:fldCharType="end"/>
      </w:r>
      <w:r w:rsidR="00D634C9" w:rsidRPr="00D37FDA">
        <w:t xml:space="preserve"> </w:t>
      </w:r>
      <w:r w:rsidR="00D634C9" w:rsidRPr="00D37FDA">
        <w:fldChar w:fldCharType="begin"/>
      </w:r>
      <w:r w:rsidR="00D634C9" w:rsidRPr="00D37FDA">
        <w:instrText xml:space="preserve"> REF _Ref477296801 \h  \* MERGEFORMAT </w:instrText>
      </w:r>
      <w:r w:rsidR="00D634C9" w:rsidRPr="00D37FDA">
        <w:fldChar w:fldCharType="separate"/>
      </w:r>
      <w:r w:rsidR="00790A96">
        <w:t>Version</w:t>
      </w:r>
      <w:r w:rsidR="00D634C9" w:rsidRPr="00D37FDA">
        <w:fldChar w:fldCharType="end"/>
      </w:r>
      <w:r w:rsidR="00D634C9" w:rsidRPr="00D37FDA">
        <w:t xml:space="preserve">. </w:t>
      </w:r>
      <w:r w:rsidR="000E53CE" w:rsidRPr="00B9568C">
        <w:t>∆ </w:t>
      </w:r>
      <w:r w:rsidR="00D634C9" w:rsidRPr="00B9568C">
        <w:t>[</w:t>
      </w:r>
      <w:r w:rsidR="007A538D">
        <w:rPr>
          <w:color w:val="FF0000"/>
        </w:rPr>
        <w:t>CSAF-4.5</w:t>
      </w:r>
      <w:r w:rsidR="00D634C9" w:rsidRPr="00B9568C">
        <w:rPr>
          <w:color w:val="FF0000"/>
        </w:rPr>
        <w:t>.</w:t>
      </w:r>
      <w:r w:rsidR="009670F2" w:rsidRPr="00B9568C">
        <w:rPr>
          <w:color w:val="FF0000"/>
        </w:rPr>
        <w:t>4.1.1</w:t>
      </w:r>
      <w:r w:rsidR="00D634C9" w:rsidRPr="00B9568C">
        <w:rPr>
          <w:color w:val="FF0000"/>
        </w:rPr>
        <w:t>-1</w:t>
      </w:r>
      <w:r w:rsidR="00D634C9" w:rsidRPr="00B9568C">
        <w:t>]</w:t>
      </w:r>
    </w:p>
    <w:p w14:paraId="2F195018" w14:textId="77777777" w:rsidR="00E63B1B" w:rsidRDefault="00E63B1B">
      <w:pPr>
        <w:pStyle w:val="Member"/>
      </w:pPr>
      <w:r>
        <w:t>Its value SHOULD</w:t>
      </w:r>
      <w:r w:rsidRPr="00E63B1B">
        <w:t xml:space="preserve"> contain the numeric version of the document</w:t>
      </w:r>
      <w:r>
        <w:t>.</w:t>
      </w:r>
    </w:p>
    <w:p w14:paraId="7DC7BC3D" w14:textId="77777777" w:rsidR="00E63B1B" w:rsidRDefault="00E63B1B">
      <w:pPr>
        <w:pStyle w:val="Member"/>
      </w:pPr>
      <w:r>
        <w:t xml:space="preserve">The most recent </w:t>
      </w:r>
      <w:r w:rsidRPr="00D37FDA">
        <w:rPr>
          <w:rStyle w:val="Datatype"/>
        </w:rPr>
        <w:t>cvrf:Number</w:t>
      </w:r>
      <w:r>
        <w:t xml:space="preserve"> elements value should always match the value of the </w:t>
      </w:r>
      <w:r w:rsidRPr="00D37FDA">
        <w:rPr>
          <w:rStyle w:val="Datatype"/>
        </w:rPr>
        <w:t>cvrf:Version</w:t>
      </w:r>
      <w:r>
        <w:t xml:space="preserve"> element. </w:t>
      </w:r>
    </w:p>
    <w:p w14:paraId="0D1528DA" w14:textId="758BD3F3" w:rsidR="00AC48D8" w:rsidRPr="005D4C8E" w:rsidRDefault="00E63B1B">
      <w:pPr>
        <w:pStyle w:val="Member"/>
      </w:pPr>
      <w:r w:rsidRPr="00E63B1B">
        <w:t xml:space="preserve">Minor revisions </w:t>
      </w:r>
      <w:r>
        <w:t>SHOULD</w:t>
      </w:r>
      <w:r w:rsidRPr="00E63B1B">
        <w:t xml:space="preserve"> be used for less-significant changes (for example, 1.0.0.0 to 1.0.0.1). Major, actionable changes </w:t>
      </w:r>
      <w:r>
        <w:t>SHOULD</w:t>
      </w:r>
      <w:r w:rsidRPr="00E63B1B">
        <w:t xml:space="preserve"> lead to a major increase of the version number (for example, 1.0 to 2.0).</w:t>
      </w:r>
      <w:r w:rsidRPr="00E63B1B" w:rsidDel="00D634C9">
        <w:t xml:space="preserve"> </w:t>
      </w:r>
    </w:p>
    <w:p w14:paraId="31A6DF40" w14:textId="6848209E" w:rsidR="00E63B1B" w:rsidRDefault="00E63B1B" w:rsidP="00D37FDA">
      <w:pPr>
        <w:pStyle w:val="None-normativeCommentHeading"/>
      </w:pPr>
      <w:r>
        <w:t>Non-normative comment:</w:t>
      </w:r>
    </w:p>
    <w:p w14:paraId="6263B084" w14:textId="44DC25DF" w:rsidR="00E63B1B" w:rsidRDefault="00E63B1B" w:rsidP="00E63B1B">
      <w:pPr>
        <w:pStyle w:val="Non-normativeComment"/>
      </w:pPr>
      <w:r>
        <w:t>Examples of major or actionable changes include:</w:t>
      </w:r>
    </w:p>
    <w:p w14:paraId="6BA9B315" w14:textId="7B4CD35A" w:rsidR="00E63B1B" w:rsidRDefault="00E63B1B" w:rsidP="00D37FDA">
      <w:pPr>
        <w:pStyle w:val="Non-normativeComment"/>
      </w:pPr>
      <w:r>
        <w:tab/>
        <w:t xml:space="preserve">• </w:t>
      </w:r>
      <w:r w:rsidRPr="00E63B1B">
        <w:t>Any change to severity or impact</w:t>
      </w:r>
    </w:p>
    <w:p w14:paraId="30FF2B7F" w14:textId="436C7014" w:rsidR="00E63B1B" w:rsidRDefault="00E63B1B" w:rsidP="00D37FDA">
      <w:pPr>
        <w:pStyle w:val="Non-normativeComment"/>
        <w:ind w:firstLine="289"/>
      </w:pPr>
      <w:r>
        <w:t>• The announcement of additional vulnerabilities</w:t>
      </w:r>
    </w:p>
    <w:p w14:paraId="483480D3" w14:textId="57CE6EA3" w:rsidR="00E63B1B" w:rsidRDefault="00E63B1B" w:rsidP="00D37FDA">
      <w:pPr>
        <w:pStyle w:val="Non-normativeComment"/>
        <w:ind w:firstLine="289"/>
      </w:pPr>
      <w:r>
        <w:t>• The announcement of additional vulnerable products</w:t>
      </w:r>
    </w:p>
    <w:p w14:paraId="47AE089C" w14:textId="507115BA" w:rsidR="00E63B1B" w:rsidRDefault="00E63B1B" w:rsidP="00D37FDA">
      <w:pPr>
        <w:pStyle w:val="Non-normativeComment"/>
        <w:ind w:firstLine="289"/>
      </w:pPr>
      <w:r>
        <w:t>• A significant change in remediation status</w:t>
      </w:r>
    </w:p>
    <w:p w14:paraId="08BC4217" w14:textId="6149156A" w:rsidR="00554B41" w:rsidRDefault="00554B41" w:rsidP="00554B41">
      <w:pPr>
        <w:pStyle w:val="Heading5"/>
      </w:pPr>
      <w:bookmarkStart w:id="863" w:name="_Toc477346421"/>
      <w:bookmarkStart w:id="864" w:name="_Toc477382652"/>
      <w:bookmarkStart w:id="865" w:name="_Toc477425094"/>
      <w:bookmarkStart w:id="866" w:name="_Toc477429048"/>
      <w:bookmarkStart w:id="867" w:name="_Toc477429376"/>
      <w:bookmarkStart w:id="868" w:name="_Toc477448347"/>
      <w:bookmarkStart w:id="869" w:name="_Toc477448705"/>
      <w:bookmarkStart w:id="870" w:name="_Toc477902398"/>
      <w:bookmarkStart w:id="871" w:name="_Toc477968650"/>
      <w:bookmarkStart w:id="872" w:name="_Toc478023756"/>
      <w:bookmarkStart w:id="873" w:name="_Toc478024191"/>
      <w:bookmarkStart w:id="874" w:name="_Toc478074663"/>
      <w:bookmarkStart w:id="875" w:name="_Toc477346422"/>
      <w:bookmarkStart w:id="876" w:name="_Toc477382653"/>
      <w:bookmarkStart w:id="877" w:name="_Toc477425095"/>
      <w:bookmarkStart w:id="878" w:name="_Toc477429049"/>
      <w:bookmarkStart w:id="879" w:name="_Toc477429377"/>
      <w:bookmarkStart w:id="880" w:name="_Toc477448348"/>
      <w:bookmarkStart w:id="881" w:name="_Toc477448706"/>
      <w:bookmarkStart w:id="882" w:name="_Toc477902399"/>
      <w:bookmarkStart w:id="883" w:name="_Toc477968651"/>
      <w:bookmarkStart w:id="884" w:name="_Toc478023757"/>
      <w:bookmarkStart w:id="885" w:name="_Toc478024192"/>
      <w:bookmarkStart w:id="886" w:name="_Toc478074664"/>
      <w:bookmarkStart w:id="887" w:name="_Toc477346423"/>
      <w:bookmarkStart w:id="888" w:name="_Toc477382654"/>
      <w:bookmarkStart w:id="889" w:name="_Toc477425096"/>
      <w:bookmarkStart w:id="890" w:name="_Toc477429050"/>
      <w:bookmarkStart w:id="891" w:name="_Toc477429378"/>
      <w:bookmarkStart w:id="892" w:name="_Toc477448349"/>
      <w:bookmarkStart w:id="893" w:name="_Toc477448707"/>
      <w:bookmarkStart w:id="894" w:name="_Toc477902400"/>
      <w:bookmarkStart w:id="895" w:name="_Toc477968652"/>
      <w:bookmarkStart w:id="896" w:name="_Toc478023758"/>
      <w:bookmarkStart w:id="897" w:name="_Toc478024193"/>
      <w:bookmarkStart w:id="898" w:name="_Toc478074665"/>
      <w:bookmarkStart w:id="899" w:name="_Toc477346424"/>
      <w:bookmarkStart w:id="900" w:name="_Toc477382655"/>
      <w:bookmarkStart w:id="901" w:name="_Toc477425097"/>
      <w:bookmarkStart w:id="902" w:name="_Toc477429051"/>
      <w:bookmarkStart w:id="903" w:name="_Toc477429379"/>
      <w:bookmarkStart w:id="904" w:name="_Toc477448350"/>
      <w:bookmarkStart w:id="905" w:name="_Toc477448708"/>
      <w:bookmarkStart w:id="906" w:name="_Toc477902401"/>
      <w:bookmarkStart w:id="907" w:name="_Toc477968653"/>
      <w:bookmarkStart w:id="908" w:name="_Toc478023759"/>
      <w:bookmarkStart w:id="909" w:name="_Toc478024194"/>
      <w:bookmarkStart w:id="910" w:name="_Toc478074666"/>
      <w:bookmarkStart w:id="911" w:name="_Toc477346425"/>
      <w:bookmarkStart w:id="912" w:name="_Toc477382656"/>
      <w:bookmarkStart w:id="913" w:name="_Toc477425098"/>
      <w:bookmarkStart w:id="914" w:name="_Toc477429052"/>
      <w:bookmarkStart w:id="915" w:name="_Toc477429380"/>
      <w:bookmarkStart w:id="916" w:name="_Toc477448351"/>
      <w:bookmarkStart w:id="917" w:name="_Toc477448709"/>
      <w:bookmarkStart w:id="918" w:name="_Toc477902402"/>
      <w:bookmarkStart w:id="919" w:name="_Toc477968654"/>
      <w:bookmarkStart w:id="920" w:name="_Toc478023760"/>
      <w:bookmarkStart w:id="921" w:name="_Toc478024195"/>
      <w:bookmarkStart w:id="922" w:name="_Toc478074667"/>
      <w:bookmarkStart w:id="923" w:name="_Toc477346426"/>
      <w:bookmarkStart w:id="924" w:name="_Toc477382657"/>
      <w:bookmarkStart w:id="925" w:name="_Toc477425099"/>
      <w:bookmarkStart w:id="926" w:name="_Toc477429053"/>
      <w:bookmarkStart w:id="927" w:name="_Toc477429381"/>
      <w:bookmarkStart w:id="928" w:name="_Toc477448352"/>
      <w:bookmarkStart w:id="929" w:name="_Toc477448710"/>
      <w:bookmarkStart w:id="930" w:name="_Toc477902403"/>
      <w:bookmarkStart w:id="931" w:name="_Toc477968655"/>
      <w:bookmarkStart w:id="932" w:name="_Toc478023761"/>
      <w:bookmarkStart w:id="933" w:name="_Toc478024196"/>
      <w:bookmarkStart w:id="934" w:name="_Toc478074668"/>
      <w:bookmarkStart w:id="935" w:name="_Toc477346427"/>
      <w:bookmarkStart w:id="936" w:name="_Toc477382658"/>
      <w:bookmarkStart w:id="937" w:name="_Toc477425100"/>
      <w:bookmarkStart w:id="938" w:name="_Toc477429054"/>
      <w:bookmarkStart w:id="939" w:name="_Toc477429382"/>
      <w:bookmarkStart w:id="940" w:name="_Toc477448353"/>
      <w:bookmarkStart w:id="941" w:name="_Toc477448711"/>
      <w:bookmarkStart w:id="942" w:name="_Toc477902404"/>
      <w:bookmarkStart w:id="943" w:name="_Toc477968656"/>
      <w:bookmarkStart w:id="944" w:name="_Toc478023762"/>
      <w:bookmarkStart w:id="945" w:name="_Toc478024197"/>
      <w:bookmarkStart w:id="946" w:name="_Toc478074669"/>
      <w:bookmarkStart w:id="947" w:name="_Toc477346428"/>
      <w:bookmarkStart w:id="948" w:name="_Toc477382659"/>
      <w:bookmarkStart w:id="949" w:name="_Toc477425101"/>
      <w:bookmarkStart w:id="950" w:name="_Toc477429055"/>
      <w:bookmarkStart w:id="951" w:name="_Toc477429383"/>
      <w:bookmarkStart w:id="952" w:name="_Toc477448354"/>
      <w:bookmarkStart w:id="953" w:name="_Toc477448712"/>
      <w:bookmarkStart w:id="954" w:name="_Toc477902405"/>
      <w:bookmarkStart w:id="955" w:name="_Toc477968657"/>
      <w:bookmarkStart w:id="956" w:name="_Toc478023763"/>
      <w:bookmarkStart w:id="957" w:name="_Toc478024198"/>
      <w:bookmarkStart w:id="958" w:name="_Toc478074670"/>
      <w:bookmarkStart w:id="959" w:name="_Toc477207131"/>
      <w:bookmarkStart w:id="960" w:name="_Toc477245651"/>
      <w:bookmarkStart w:id="961" w:name="_Toc477257755"/>
      <w:bookmarkStart w:id="962" w:name="_Toc477260108"/>
      <w:bookmarkStart w:id="963" w:name="_Toc477267521"/>
      <w:bookmarkStart w:id="964" w:name="_Toc477298503"/>
      <w:bookmarkStart w:id="965" w:name="_Toc477298776"/>
      <w:bookmarkStart w:id="966" w:name="_Toc477299226"/>
      <w:bookmarkStart w:id="967" w:name="_Toc477346429"/>
      <w:bookmarkStart w:id="968" w:name="_Toc477382660"/>
      <w:bookmarkStart w:id="969" w:name="_Toc477425102"/>
      <w:bookmarkStart w:id="970" w:name="_Toc477429056"/>
      <w:bookmarkStart w:id="971" w:name="_Toc477429384"/>
      <w:bookmarkStart w:id="972" w:name="_Toc477448355"/>
      <w:bookmarkStart w:id="973" w:name="_Toc477448713"/>
      <w:bookmarkStart w:id="974" w:name="_Toc477902406"/>
      <w:bookmarkStart w:id="975" w:name="_Toc477968658"/>
      <w:bookmarkStart w:id="976" w:name="_Toc478023764"/>
      <w:bookmarkStart w:id="977" w:name="_Toc478024199"/>
      <w:bookmarkStart w:id="978" w:name="_Toc478074671"/>
      <w:bookmarkStart w:id="979" w:name="_Toc477207132"/>
      <w:bookmarkStart w:id="980" w:name="_Toc477245652"/>
      <w:bookmarkStart w:id="981" w:name="_Toc477257756"/>
      <w:bookmarkStart w:id="982" w:name="_Toc477260109"/>
      <w:bookmarkStart w:id="983" w:name="_Toc477267522"/>
      <w:bookmarkStart w:id="984" w:name="_Toc477298504"/>
      <w:bookmarkStart w:id="985" w:name="_Toc477298777"/>
      <w:bookmarkStart w:id="986" w:name="_Toc477299227"/>
      <w:bookmarkStart w:id="987" w:name="_Toc477346430"/>
      <w:bookmarkStart w:id="988" w:name="_Toc477382661"/>
      <w:bookmarkStart w:id="989" w:name="_Toc477425103"/>
      <w:bookmarkStart w:id="990" w:name="_Toc477429057"/>
      <w:bookmarkStart w:id="991" w:name="_Toc477429385"/>
      <w:bookmarkStart w:id="992" w:name="_Toc477448356"/>
      <w:bookmarkStart w:id="993" w:name="_Toc477448714"/>
      <w:bookmarkStart w:id="994" w:name="_Toc477902407"/>
      <w:bookmarkStart w:id="995" w:name="_Toc477968659"/>
      <w:bookmarkStart w:id="996" w:name="_Toc478023765"/>
      <w:bookmarkStart w:id="997" w:name="_Toc478024200"/>
      <w:bookmarkStart w:id="998" w:name="_Toc478074672"/>
      <w:bookmarkStart w:id="999" w:name="_Toc477207133"/>
      <w:bookmarkStart w:id="1000" w:name="_Toc477245653"/>
      <w:bookmarkStart w:id="1001" w:name="_Toc477257757"/>
      <w:bookmarkStart w:id="1002" w:name="_Toc477260110"/>
      <w:bookmarkStart w:id="1003" w:name="_Toc477267523"/>
      <w:bookmarkStart w:id="1004" w:name="_Toc477298505"/>
      <w:bookmarkStart w:id="1005" w:name="_Toc477298778"/>
      <w:bookmarkStart w:id="1006" w:name="_Toc477299228"/>
      <w:bookmarkStart w:id="1007" w:name="_Toc477346431"/>
      <w:bookmarkStart w:id="1008" w:name="_Toc477382662"/>
      <w:bookmarkStart w:id="1009" w:name="_Toc477425104"/>
      <w:bookmarkStart w:id="1010" w:name="_Toc477429058"/>
      <w:bookmarkStart w:id="1011" w:name="_Toc477429386"/>
      <w:bookmarkStart w:id="1012" w:name="_Toc477448357"/>
      <w:bookmarkStart w:id="1013" w:name="_Toc477448715"/>
      <w:bookmarkStart w:id="1014" w:name="_Toc477902408"/>
      <w:bookmarkStart w:id="1015" w:name="_Toc477968660"/>
      <w:bookmarkStart w:id="1016" w:name="_Toc478023766"/>
      <w:bookmarkStart w:id="1017" w:name="_Toc478024201"/>
      <w:bookmarkStart w:id="1018" w:name="_Toc478074673"/>
      <w:bookmarkStart w:id="1019" w:name="_Toc477207134"/>
      <w:bookmarkStart w:id="1020" w:name="_Toc477245654"/>
      <w:bookmarkStart w:id="1021" w:name="_Toc477257758"/>
      <w:bookmarkStart w:id="1022" w:name="_Toc477260111"/>
      <w:bookmarkStart w:id="1023" w:name="_Toc477267524"/>
      <w:bookmarkStart w:id="1024" w:name="_Toc477298506"/>
      <w:bookmarkStart w:id="1025" w:name="_Toc477298779"/>
      <w:bookmarkStart w:id="1026" w:name="_Toc477299229"/>
      <w:bookmarkStart w:id="1027" w:name="_Toc477346432"/>
      <w:bookmarkStart w:id="1028" w:name="_Toc477382663"/>
      <w:bookmarkStart w:id="1029" w:name="_Toc477425105"/>
      <w:bookmarkStart w:id="1030" w:name="_Toc477429059"/>
      <w:bookmarkStart w:id="1031" w:name="_Toc477429387"/>
      <w:bookmarkStart w:id="1032" w:name="_Toc477448358"/>
      <w:bookmarkStart w:id="1033" w:name="_Toc477448716"/>
      <w:bookmarkStart w:id="1034" w:name="_Toc477902409"/>
      <w:bookmarkStart w:id="1035" w:name="_Toc477968661"/>
      <w:bookmarkStart w:id="1036" w:name="_Toc478023767"/>
      <w:bookmarkStart w:id="1037" w:name="_Toc478024202"/>
      <w:bookmarkStart w:id="1038" w:name="_Toc478074674"/>
      <w:bookmarkStart w:id="1039" w:name="_Ref477296290"/>
      <w:bookmarkStart w:id="1040" w:name="_Toc478074675"/>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r>
        <w:t>Document Tracking – Revision History – Revision – Date</w:t>
      </w:r>
      <w:bookmarkEnd w:id="1039"/>
      <w:bookmarkEnd w:id="1040"/>
    </w:p>
    <w:p w14:paraId="394014F8" w14:textId="065B1E60" w:rsidR="00554B41" w:rsidRPr="00D37FDA" w:rsidRDefault="000D2922" w:rsidP="00D37FDA">
      <w:pPr>
        <w:pStyle w:val="ObjectHeading"/>
      </w:pPr>
      <w:bookmarkStart w:id="1041" w:name="_Toc477193163"/>
      <w:bookmarkStart w:id="1042" w:name="_Toc477193818"/>
      <w:bookmarkStart w:id="1043" w:name="_Toc477194107"/>
      <w:bookmarkStart w:id="1044" w:name="_Toc478074933"/>
      <w:r>
        <w:t>Element</w:t>
      </w:r>
      <w:r w:rsidRPr="00755ABD">
        <w:t xml:space="preserve"> </w:t>
      </w:r>
      <w:r w:rsidR="00554B41" w:rsidRPr="00D37FDA">
        <w:rPr>
          <w:rStyle w:val="Datatype"/>
        </w:rPr>
        <w:t>cvrf:Date</w:t>
      </w:r>
      <w:bookmarkEnd w:id="1041"/>
      <w:bookmarkEnd w:id="1042"/>
      <w:bookmarkEnd w:id="1043"/>
      <w:bookmarkEnd w:id="1044"/>
    </w:p>
    <w:p w14:paraId="653F7B10" w14:textId="730EBAFE" w:rsidR="00377176" w:rsidRDefault="00863813" w:rsidP="00D37FDA">
      <w:pPr>
        <w:pStyle w:val="Member"/>
      </w:pPr>
      <w:r w:rsidRPr="00B9568C">
        <w:rPr>
          <w:rFonts w:ascii="MS Mincho" w:eastAsia="MS Mincho" w:hAnsi="MS Mincho" w:cs="MS Mincho"/>
        </w:rPr>
        <w:t>∇</w:t>
      </w:r>
      <w:r w:rsidR="000E53CE" w:rsidRPr="00B9568C">
        <w:rPr>
          <w:rFonts w:ascii="MS Mincho" w:eastAsia="MS Mincho" w:hAnsi="MS Mincho" w:cs="MS Mincho"/>
        </w:rPr>
        <w:t> </w:t>
      </w:r>
      <w:r w:rsidR="00554B41" w:rsidRPr="00B9568C">
        <w:t>The</w:t>
      </w:r>
      <w:r w:rsidR="00554B41" w:rsidRPr="00B9568C">
        <w:rPr>
          <w:bCs/>
        </w:rPr>
        <w:t xml:space="preserve"> </w:t>
      </w:r>
      <w:r w:rsidR="00554B41" w:rsidRPr="00B9568C">
        <w:t>element</w:t>
      </w:r>
      <w:r w:rsidR="00554B41" w:rsidRPr="00B9568C">
        <w:rPr>
          <w:bCs/>
        </w:rPr>
        <w:t xml:space="preserve"> </w:t>
      </w:r>
      <w:r w:rsidR="00554B41" w:rsidRPr="00B9568C">
        <w:rPr>
          <w:rStyle w:val="Element"/>
        </w:rPr>
        <w:t>cvrf:Date</w:t>
      </w:r>
      <w:r w:rsidR="00554B41" w:rsidRPr="00B9568C">
        <w:rPr>
          <w:bCs/>
        </w:rPr>
        <w:t xml:space="preserve"> </w:t>
      </w:r>
      <w:r w:rsidR="00C244FD" w:rsidRPr="00D37FDA">
        <w:t xml:space="preserve">MUST appear exactly once as second child of </w:t>
      </w:r>
      <w:r w:rsidR="00C244FD" w:rsidRPr="00D37FDA">
        <w:rPr>
          <w:rStyle w:val="Datatype"/>
        </w:rPr>
        <w:t>cvrf:Revision</w:t>
      </w:r>
      <w:r w:rsidR="00C244FD" w:rsidRPr="00B9568C">
        <w:t xml:space="preserve"> and SHOULD</w:t>
      </w:r>
      <w:r w:rsidR="00554B41" w:rsidRPr="00B9568C">
        <w:t xml:space="preserve"> record the date the revision was made</w:t>
      </w:r>
      <w:r w:rsidR="00C244FD" w:rsidRPr="00B9568C">
        <w:t xml:space="preserve"> and MUST be valid representative of the D</w:t>
      </w:r>
      <w:r w:rsidR="009670F2" w:rsidRPr="00D37FDA">
        <w:t>at</w:t>
      </w:r>
      <w:r w:rsidR="00C244FD" w:rsidRPr="00B9568C">
        <w:t>e and Time model documented in section</w:t>
      </w:r>
      <w:r w:rsidR="00DF4AFF" w:rsidRPr="00B9568C">
        <w:rPr>
          <w:bCs/>
        </w:rPr>
        <w:t xml:space="preserve"> </w:t>
      </w:r>
      <w:r w:rsidR="00DF4AFF" w:rsidRPr="00D37FDA">
        <w:rPr>
          <w:bCs/>
        </w:rPr>
        <w:fldChar w:fldCharType="begin"/>
      </w:r>
      <w:r w:rsidR="00DF4AFF" w:rsidRPr="00B9568C">
        <w:rPr>
          <w:bCs/>
        </w:rPr>
        <w:instrText xml:space="preserve"> REF _Ref477270652 \r \h </w:instrText>
      </w:r>
      <w:r w:rsidR="00C244FD" w:rsidRPr="00B9568C">
        <w:rPr>
          <w:bCs/>
        </w:rPr>
        <w:instrText xml:space="preserve"> \* MERGEFORMAT </w:instrText>
      </w:r>
      <w:r w:rsidR="00DF4AFF" w:rsidRPr="00D37FDA">
        <w:rPr>
          <w:bCs/>
        </w:rPr>
      </w:r>
      <w:r w:rsidR="00DF4AFF" w:rsidRPr="00D37FDA">
        <w:rPr>
          <w:bCs/>
        </w:rPr>
        <w:fldChar w:fldCharType="separate"/>
      </w:r>
      <w:r w:rsidR="00790A96">
        <w:rPr>
          <w:bCs/>
        </w:rPr>
        <w:t>2.2.1</w:t>
      </w:r>
      <w:r w:rsidR="00DF4AFF" w:rsidRPr="00D37FDA">
        <w:rPr>
          <w:bCs/>
        </w:rPr>
        <w:fldChar w:fldCharType="end"/>
      </w:r>
      <w:r w:rsidR="00DF4AFF" w:rsidRPr="00B9568C">
        <w:rPr>
          <w:bCs/>
        </w:rPr>
        <w:t xml:space="preserve"> </w:t>
      </w:r>
      <w:hyperlink w:anchor="_Date_and_Time_1" w:history="1">
        <w:r w:rsidR="00DF4AFF" w:rsidRPr="00B9568C">
          <w:rPr>
            <w:rStyle w:val="Hyperlink"/>
            <w:bCs/>
          </w:rPr>
          <w:t>Date and Time</w:t>
        </w:r>
      </w:hyperlink>
      <w:r w:rsidR="00554B41" w:rsidRPr="00B9568C">
        <w:t>.</w:t>
      </w:r>
      <w:r w:rsidR="00C244FD" w:rsidRPr="00B9568C">
        <w:t xml:space="preserve"> </w:t>
      </w:r>
      <w:r w:rsidR="000E53CE" w:rsidRPr="00B9568C">
        <w:t>∆ </w:t>
      </w:r>
      <w:r w:rsidR="00C244FD" w:rsidRPr="00B9568C">
        <w:t>[</w:t>
      </w:r>
      <w:r w:rsidR="00C244FD" w:rsidRPr="00D37FDA">
        <w:rPr>
          <w:color w:val="FF0000"/>
        </w:rPr>
        <w:t>CSAF-4.</w:t>
      </w:r>
      <w:r w:rsidR="007A538D">
        <w:rPr>
          <w:color w:val="FF0000"/>
        </w:rPr>
        <w:t>5</w:t>
      </w:r>
      <w:r w:rsidR="009670F2" w:rsidRPr="00D37FDA">
        <w:rPr>
          <w:color w:val="FF0000"/>
        </w:rPr>
        <w:t>.4.1.2-1</w:t>
      </w:r>
      <w:r w:rsidR="00C244FD" w:rsidRPr="00B9568C">
        <w:t>]</w:t>
      </w:r>
    </w:p>
    <w:p w14:paraId="63055A65" w14:textId="0ED1F7C9" w:rsidR="00554B41" w:rsidRDefault="00554B41" w:rsidP="00554B41">
      <w:pPr>
        <w:pStyle w:val="Heading5"/>
      </w:pPr>
      <w:bookmarkStart w:id="1045" w:name="_Ref476744991"/>
      <w:bookmarkStart w:id="1046" w:name="_Toc478074676"/>
      <w:r>
        <w:t>Document Tracking – Revision History – Revision – Description</w:t>
      </w:r>
      <w:bookmarkEnd w:id="1045"/>
      <w:bookmarkEnd w:id="1046"/>
    </w:p>
    <w:p w14:paraId="5F69BB6B" w14:textId="0A4A7263" w:rsidR="00554B41" w:rsidRPr="00D37FDA" w:rsidRDefault="000D2922" w:rsidP="00D37FDA">
      <w:pPr>
        <w:pStyle w:val="ObjectHeading"/>
      </w:pPr>
      <w:bookmarkStart w:id="1047" w:name="_Toc477193164"/>
      <w:bookmarkStart w:id="1048" w:name="_Toc477193819"/>
      <w:bookmarkStart w:id="1049" w:name="_Toc477194108"/>
      <w:bookmarkStart w:id="1050" w:name="_Toc478074934"/>
      <w:r>
        <w:t>Element</w:t>
      </w:r>
      <w:r w:rsidRPr="00755ABD">
        <w:t xml:space="preserve"> </w:t>
      </w:r>
      <w:r w:rsidR="00554B41" w:rsidRPr="00D37FDA">
        <w:rPr>
          <w:rStyle w:val="Datatype"/>
        </w:rPr>
        <w:t>cvrf:</w:t>
      </w:r>
      <w:r w:rsidR="00FB4988" w:rsidRPr="00D37FDA">
        <w:rPr>
          <w:rStyle w:val="Datatype"/>
        </w:rPr>
        <w:t>Description</w:t>
      </w:r>
      <w:bookmarkEnd w:id="1047"/>
      <w:bookmarkEnd w:id="1048"/>
      <w:bookmarkEnd w:id="1049"/>
      <w:bookmarkEnd w:id="1050"/>
    </w:p>
    <w:p w14:paraId="7647D2D5" w14:textId="5973C6EA" w:rsidR="00554B41" w:rsidRPr="005D4C8E" w:rsidRDefault="00863813" w:rsidP="00D37FDA">
      <w:pPr>
        <w:pStyle w:val="Member"/>
        <w:jc w:val="both"/>
      </w:pPr>
      <w:r w:rsidRPr="007A538D">
        <w:rPr>
          <w:rFonts w:ascii="MS Mincho" w:eastAsia="MS Mincho" w:hAnsi="MS Mincho" w:cs="MS Mincho"/>
        </w:rPr>
        <w:t>∇</w:t>
      </w:r>
      <w:r w:rsidR="000E53CE" w:rsidRPr="00D37FDA">
        <w:rPr>
          <w:rFonts w:eastAsia="MS Mincho"/>
        </w:rPr>
        <w:t> </w:t>
      </w:r>
      <w:r w:rsidR="009670F2" w:rsidRPr="00D37FDA">
        <w:t>The</w:t>
      </w:r>
      <w:r w:rsidR="009670F2" w:rsidRPr="00D37FDA">
        <w:rPr>
          <w:b/>
          <w:bCs/>
        </w:rPr>
        <w:t xml:space="preserve"> </w:t>
      </w:r>
      <w:r w:rsidR="009670F2" w:rsidRPr="00D37FDA">
        <w:t>element</w:t>
      </w:r>
      <w:r w:rsidR="009670F2" w:rsidRPr="00D37FDA">
        <w:rPr>
          <w:b/>
          <w:bCs/>
        </w:rPr>
        <w:t xml:space="preserve"> </w:t>
      </w:r>
      <w:r w:rsidR="009670F2" w:rsidRPr="00D37FDA">
        <w:rPr>
          <w:rStyle w:val="Element"/>
        </w:rPr>
        <w:t>cvrf:Description</w:t>
      </w:r>
      <w:r w:rsidR="009670F2" w:rsidRPr="00D37FDA">
        <w:rPr>
          <w:bCs/>
        </w:rPr>
        <w:t xml:space="preserve"> </w:t>
      </w:r>
      <w:r w:rsidR="009670F2" w:rsidRPr="00D37FDA">
        <w:t xml:space="preserve">MUST appear exactly once as third and last child of </w:t>
      </w:r>
      <w:r w:rsidR="009670F2" w:rsidRPr="00D37FDA">
        <w:rPr>
          <w:rStyle w:val="Datatype"/>
        </w:rPr>
        <w:t>cvrf:Revision</w:t>
      </w:r>
      <w:r w:rsidR="009670F2" w:rsidRPr="00D37FDA">
        <w:t xml:space="preserve">, SHOULD </w:t>
      </w:r>
      <w:r w:rsidR="009670F2" w:rsidRPr="00D37FDA">
        <w:rPr>
          <w:bCs/>
        </w:rPr>
        <w:t xml:space="preserve">hold </w:t>
      </w:r>
      <w:r w:rsidR="009670F2" w:rsidRPr="00D37FDA">
        <w:t xml:space="preserve">a </w:t>
      </w:r>
      <w:r w:rsidR="00B37B90" w:rsidRPr="00D37FDA">
        <w:t xml:space="preserve">single </w:t>
      </w:r>
      <w:r w:rsidR="009670F2" w:rsidRPr="00D37FDA">
        <w:t xml:space="preserve">non-empty string </w:t>
      </w:r>
      <w:r w:rsidR="00B37B90" w:rsidRPr="00D37FDA">
        <w:t>representing a</w:t>
      </w:r>
      <w:r w:rsidR="009670F2" w:rsidRPr="00B9568C">
        <w:t xml:space="preserve"> short description of the changes. </w:t>
      </w:r>
      <w:r w:rsidR="000E53CE" w:rsidRPr="00B9568C">
        <w:t>∆ </w:t>
      </w:r>
      <w:r w:rsidR="009670F2" w:rsidRPr="00B9568C">
        <w:t>[</w:t>
      </w:r>
      <w:r w:rsidR="007A538D">
        <w:rPr>
          <w:color w:val="FF0000"/>
        </w:rPr>
        <w:t>CSAF-4.5</w:t>
      </w:r>
      <w:r w:rsidR="009670F2" w:rsidRPr="00B9568C">
        <w:rPr>
          <w:color w:val="FF0000"/>
        </w:rPr>
        <w:t>.4.1.3-1</w:t>
      </w:r>
      <w:r w:rsidR="009670F2" w:rsidRPr="00B9568C">
        <w:t>]</w:t>
      </w:r>
    </w:p>
    <w:p w14:paraId="1801AD11" w14:textId="49A2E270" w:rsidR="009670F2" w:rsidRPr="00CD6F04" w:rsidRDefault="009670F2" w:rsidP="00D37FDA">
      <w:pPr>
        <w:pStyle w:val="None-normativeCommentHeading"/>
      </w:pPr>
      <w:r>
        <w:t>Non-normative comment:</w:t>
      </w:r>
    </w:p>
    <w:p w14:paraId="1135F1F1" w14:textId="4905E423" w:rsidR="00554B41" w:rsidRPr="00554B41" w:rsidRDefault="009670F2" w:rsidP="00D37FDA">
      <w:pPr>
        <w:pStyle w:val="Non-normativeComment"/>
      </w:pPr>
      <w:r w:rsidRPr="009670F2">
        <w:t>It can describe the conditions that prompted the change or be a short list of the items changed.</w:t>
      </w:r>
    </w:p>
    <w:p w14:paraId="1D128260" w14:textId="6BEB0D3D" w:rsidR="00356042" w:rsidRDefault="00356042">
      <w:pPr>
        <w:pStyle w:val="Caption"/>
      </w:pPr>
      <w:r w:rsidRPr="004D7D18">
        <w:t>Example</w:t>
      </w:r>
      <w:r w:rsidRPr="003F1FAD">
        <w:t xml:space="preserve"> </w:t>
      </w:r>
      <w:fldSimple w:instr=" SEQ Example \* ARABIC ">
        <w:r w:rsidR="00790A96">
          <w:rPr>
            <w:noProof/>
          </w:rPr>
          <w:t>25</w:t>
        </w:r>
      </w:fldSimple>
      <w:r w:rsidRPr="003F1FAD">
        <w:t>:</w:t>
      </w:r>
    </w:p>
    <w:p w14:paraId="7C38ADF1" w14:textId="2EC74DF3" w:rsidR="00554B41" w:rsidRDefault="00554B41" w:rsidP="00D37FDA">
      <w:pPr>
        <w:pStyle w:val="Code"/>
      </w:pPr>
      <w:r>
        <w:t>&lt;RevisionHistory&gt;</w:t>
      </w:r>
      <w:r>
        <w:br/>
        <w:t xml:space="preserve">  &lt;Revision&gt;</w:t>
      </w:r>
      <w:r w:rsidR="008303BE">
        <w:br/>
      </w:r>
      <w:r>
        <w:t xml:space="preserve">    &lt;Number&gt;1&lt;/Number&gt;</w:t>
      </w:r>
      <w:r>
        <w:br/>
        <w:t xml:space="preserve">    &lt;Date&gt;2011-11-26T00:00:00+00:00&lt;/Date&gt;</w:t>
      </w:r>
      <w:r>
        <w:br/>
        <w:t xml:space="preserve">    &lt;Description&gt;initial public release&lt;/Description&gt;</w:t>
      </w:r>
      <w:r w:rsidR="008303BE">
        <w:br/>
      </w:r>
      <w:r>
        <w:t xml:space="preserve">  &lt;/Revision&gt;</w:t>
      </w:r>
      <w:r>
        <w:br/>
        <w:t>&lt;/RevisionHistory&gt;</w:t>
      </w:r>
    </w:p>
    <w:p w14:paraId="28C0BFEA" w14:textId="7C2B117F" w:rsidR="00CF6658" w:rsidRDefault="00CF6658" w:rsidP="009634E8">
      <w:pPr>
        <w:pStyle w:val="Heading3"/>
      </w:pPr>
      <w:bookmarkStart w:id="1051" w:name="_Toc477245657"/>
      <w:bookmarkStart w:id="1052" w:name="_Toc477257761"/>
      <w:bookmarkStart w:id="1053" w:name="_Toc477260114"/>
      <w:bookmarkStart w:id="1054" w:name="_Toc477267527"/>
      <w:bookmarkStart w:id="1055" w:name="_Toc477298509"/>
      <w:bookmarkStart w:id="1056" w:name="_Toc477298782"/>
      <w:bookmarkStart w:id="1057" w:name="_Toc477299232"/>
      <w:bookmarkStart w:id="1058" w:name="_Toc477346435"/>
      <w:bookmarkStart w:id="1059" w:name="_Toc477382666"/>
      <w:bookmarkStart w:id="1060" w:name="_Toc477425108"/>
      <w:bookmarkStart w:id="1061" w:name="_Toc477429062"/>
      <w:bookmarkStart w:id="1062" w:name="_Toc477429390"/>
      <w:bookmarkStart w:id="1063" w:name="_Toc477448361"/>
      <w:bookmarkStart w:id="1064" w:name="_Toc477448719"/>
      <w:bookmarkStart w:id="1065" w:name="_Toc477902412"/>
      <w:bookmarkStart w:id="1066" w:name="_Toc477968664"/>
      <w:bookmarkStart w:id="1067" w:name="_Toc478023770"/>
      <w:bookmarkStart w:id="1068" w:name="_Toc478024205"/>
      <w:bookmarkStart w:id="1069" w:name="_Toc478074677"/>
      <w:bookmarkStart w:id="1070" w:name="_Toc478074678"/>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r>
        <w:t>Do</w:t>
      </w:r>
      <w:r w:rsidR="009634E8">
        <w:t>cument Tracking</w:t>
      </w:r>
      <w:r>
        <w:t xml:space="preserve"> – Initial Release Date</w:t>
      </w:r>
      <w:bookmarkEnd w:id="1070"/>
    </w:p>
    <w:p w14:paraId="058F4DED" w14:textId="00B339F1" w:rsidR="00CF6658" w:rsidRPr="00D37FDA" w:rsidRDefault="000D2922" w:rsidP="00D37FDA">
      <w:pPr>
        <w:pStyle w:val="ObjectHeading"/>
      </w:pPr>
      <w:bookmarkStart w:id="1071" w:name="_Toc477193165"/>
      <w:bookmarkStart w:id="1072" w:name="_Toc477193820"/>
      <w:bookmarkStart w:id="1073" w:name="_Toc477194109"/>
      <w:bookmarkStart w:id="1074" w:name="_Toc478074935"/>
      <w:r>
        <w:t>Element</w:t>
      </w:r>
      <w:r w:rsidRPr="00755ABD">
        <w:t xml:space="preserve"> </w:t>
      </w:r>
      <w:r w:rsidR="00CF6658" w:rsidRPr="00D37FDA">
        <w:rPr>
          <w:rStyle w:val="Datatype"/>
        </w:rPr>
        <w:t>cvrf:InitialReleaseDate</w:t>
      </w:r>
      <w:bookmarkEnd w:id="1071"/>
      <w:bookmarkEnd w:id="1072"/>
      <w:bookmarkEnd w:id="1073"/>
      <w:bookmarkEnd w:id="1074"/>
    </w:p>
    <w:p w14:paraId="65AD2F5F" w14:textId="58EBFEBE" w:rsidR="00CF6658" w:rsidRPr="00B9568C" w:rsidRDefault="00863813" w:rsidP="006C0C75">
      <w:pPr>
        <w:pStyle w:val="Member"/>
        <w:jc w:val="both"/>
      </w:pPr>
      <w:r w:rsidRPr="007A538D">
        <w:rPr>
          <w:rFonts w:ascii="MS Mincho" w:eastAsia="MS Mincho" w:hAnsi="MS Mincho" w:cs="MS Mincho"/>
        </w:rPr>
        <w:t>∇</w:t>
      </w:r>
      <w:r w:rsidR="00B92592" w:rsidRPr="00D37FDA">
        <w:rPr>
          <w:rFonts w:eastAsia="MS Mincho"/>
        </w:rPr>
        <w:t> </w:t>
      </w:r>
      <w:r w:rsidR="009670F2" w:rsidRPr="00D37FDA">
        <w:t>The</w:t>
      </w:r>
      <w:r w:rsidR="009670F2" w:rsidRPr="00D37FDA">
        <w:rPr>
          <w:b/>
          <w:bCs/>
        </w:rPr>
        <w:t xml:space="preserve"> </w:t>
      </w:r>
      <w:r w:rsidR="009670F2" w:rsidRPr="00D37FDA">
        <w:t>element</w:t>
      </w:r>
      <w:r w:rsidR="009670F2" w:rsidRPr="00D37FDA">
        <w:rPr>
          <w:b/>
          <w:bCs/>
        </w:rPr>
        <w:t xml:space="preserve"> </w:t>
      </w:r>
      <w:r w:rsidR="009670F2" w:rsidRPr="00D37FDA">
        <w:rPr>
          <w:rStyle w:val="Element"/>
        </w:rPr>
        <w:t>cvrf:InitialReleaseDate</w:t>
      </w:r>
      <w:r w:rsidR="009670F2" w:rsidRPr="00D37FDA">
        <w:rPr>
          <w:b/>
          <w:bCs/>
        </w:rPr>
        <w:t xml:space="preserve"> </w:t>
      </w:r>
      <w:r w:rsidR="009670F2" w:rsidRPr="00D37FDA">
        <w:t xml:space="preserve">MUST appear exactly once as </w:t>
      </w:r>
      <w:r w:rsidR="00457B88" w:rsidRPr="00D37FDA">
        <w:t>fifth</w:t>
      </w:r>
      <w:r w:rsidR="009670F2" w:rsidRPr="00D37FDA">
        <w:t xml:space="preserve"> child of </w:t>
      </w:r>
      <w:r w:rsidR="009670F2" w:rsidRPr="00D37FDA">
        <w:rPr>
          <w:rStyle w:val="Datatype"/>
        </w:rPr>
        <w:t>cvrf:DocumentTracking</w:t>
      </w:r>
      <w:r w:rsidR="009670F2" w:rsidRPr="00D37FDA">
        <w:t xml:space="preserve"> and SHOULD record the date </w:t>
      </w:r>
      <w:r w:rsidR="009670F2" w:rsidRPr="00B9568C">
        <w:t>that the document was initially released by the issuing party</w:t>
      </w:r>
      <w:r w:rsidR="009670F2" w:rsidRPr="00D37FDA">
        <w:t xml:space="preserve"> and MUST be valid representative of the Date and Time model documented in section</w:t>
      </w:r>
      <w:r w:rsidR="009670F2" w:rsidRPr="00D37FDA">
        <w:rPr>
          <w:bCs/>
        </w:rPr>
        <w:t xml:space="preserve"> </w:t>
      </w:r>
      <w:r w:rsidR="009670F2" w:rsidRPr="00D37FDA">
        <w:rPr>
          <w:bCs/>
        </w:rPr>
        <w:fldChar w:fldCharType="begin"/>
      </w:r>
      <w:r w:rsidR="009670F2" w:rsidRPr="00D37FDA">
        <w:rPr>
          <w:bCs/>
        </w:rPr>
        <w:instrText xml:space="preserve"> REF _Ref477270652 \r \h  \* MERGEFORMAT </w:instrText>
      </w:r>
      <w:r w:rsidR="009670F2" w:rsidRPr="00D37FDA">
        <w:rPr>
          <w:bCs/>
        </w:rPr>
      </w:r>
      <w:r w:rsidR="009670F2" w:rsidRPr="00D37FDA">
        <w:rPr>
          <w:bCs/>
        </w:rPr>
        <w:fldChar w:fldCharType="separate"/>
      </w:r>
      <w:r w:rsidR="00790A96">
        <w:rPr>
          <w:bCs/>
        </w:rPr>
        <w:t>2.2.1</w:t>
      </w:r>
      <w:r w:rsidR="009670F2" w:rsidRPr="00D37FDA">
        <w:rPr>
          <w:bCs/>
        </w:rPr>
        <w:fldChar w:fldCharType="end"/>
      </w:r>
      <w:r w:rsidR="009670F2" w:rsidRPr="00D37FDA">
        <w:rPr>
          <w:bCs/>
        </w:rPr>
        <w:t xml:space="preserve"> </w:t>
      </w:r>
      <w:hyperlink w:anchor="_Date_and_Time_1" w:history="1">
        <w:r w:rsidR="009670F2" w:rsidRPr="00D37FDA">
          <w:rPr>
            <w:rStyle w:val="Hyperlink"/>
            <w:bCs/>
          </w:rPr>
          <w:t>Date and Time</w:t>
        </w:r>
      </w:hyperlink>
      <w:r w:rsidR="009670F2" w:rsidRPr="00D37FDA">
        <w:t xml:space="preserve">. </w:t>
      </w:r>
      <w:r w:rsidR="00B92592" w:rsidRPr="00B9568C">
        <w:t>∆ </w:t>
      </w:r>
      <w:r w:rsidR="009670F2" w:rsidRPr="00B9568C">
        <w:t>[</w:t>
      </w:r>
      <w:r w:rsidR="007A538D">
        <w:rPr>
          <w:color w:val="FF0000"/>
        </w:rPr>
        <w:t>CSAF-4.5</w:t>
      </w:r>
      <w:r w:rsidR="009670F2" w:rsidRPr="00B9568C">
        <w:rPr>
          <w:color w:val="FF0000"/>
        </w:rPr>
        <w:t>.5-1</w:t>
      </w:r>
      <w:r w:rsidR="009670F2" w:rsidRPr="00B9568C">
        <w:t>]</w:t>
      </w:r>
    </w:p>
    <w:p w14:paraId="6A2065EE" w14:textId="6719BE15" w:rsidR="00356042" w:rsidRDefault="00356042">
      <w:pPr>
        <w:pStyle w:val="Caption"/>
      </w:pPr>
      <w:r w:rsidRPr="00B9568C">
        <w:t>E</w:t>
      </w:r>
      <w:r w:rsidRPr="004D7D18">
        <w:t>xample</w:t>
      </w:r>
      <w:r w:rsidRPr="003F1FAD">
        <w:t xml:space="preserve"> </w:t>
      </w:r>
      <w:fldSimple w:instr=" SEQ Example \* ARABIC ">
        <w:r w:rsidR="00790A96">
          <w:rPr>
            <w:noProof/>
          </w:rPr>
          <w:t>26</w:t>
        </w:r>
      </w:fldSimple>
      <w:r w:rsidRPr="003F1FAD">
        <w:t>:</w:t>
      </w:r>
    </w:p>
    <w:p w14:paraId="00473422" w14:textId="7ECA5F52" w:rsidR="00CF6658" w:rsidRDefault="00EC1395" w:rsidP="00D37FDA">
      <w:pPr>
        <w:pStyle w:val="Code"/>
      </w:pPr>
      <w:r w:rsidRPr="00EC1395">
        <w:t>&lt;InitialReleaseDate&gt;2011-11-26T00:00:00+00:00&lt;/InitialReleaseDate&gt;</w:t>
      </w:r>
    </w:p>
    <w:p w14:paraId="024702B5" w14:textId="36B9147E" w:rsidR="00CF6658" w:rsidRDefault="00CF6658" w:rsidP="009634E8">
      <w:pPr>
        <w:pStyle w:val="Heading3"/>
      </w:pPr>
      <w:bookmarkStart w:id="1075" w:name="_Toc478074679"/>
      <w:r>
        <w:t xml:space="preserve">Document Tracking </w:t>
      </w:r>
      <w:r w:rsidR="009634E8">
        <w:t xml:space="preserve">– </w:t>
      </w:r>
      <w:r>
        <w:t>Current Release Date</w:t>
      </w:r>
      <w:bookmarkEnd w:id="1075"/>
    </w:p>
    <w:p w14:paraId="793F8A14" w14:textId="3617D1BC" w:rsidR="00CF6658" w:rsidRPr="00D37FDA" w:rsidRDefault="000D2922" w:rsidP="00D37FDA">
      <w:pPr>
        <w:pStyle w:val="ObjectHeading"/>
      </w:pPr>
      <w:bookmarkStart w:id="1076" w:name="_Toc477193166"/>
      <w:bookmarkStart w:id="1077" w:name="_Toc477193821"/>
      <w:bookmarkStart w:id="1078" w:name="_Toc477194110"/>
      <w:bookmarkStart w:id="1079" w:name="_Toc478074936"/>
      <w:r>
        <w:t>Element</w:t>
      </w:r>
      <w:r w:rsidRPr="00755ABD">
        <w:t xml:space="preserve"> </w:t>
      </w:r>
      <w:r w:rsidR="00CF6658" w:rsidRPr="00D37FDA">
        <w:rPr>
          <w:rStyle w:val="Datatype"/>
        </w:rPr>
        <w:t>cvrf:CurrentReleaseDate</w:t>
      </w:r>
      <w:bookmarkEnd w:id="1076"/>
      <w:bookmarkEnd w:id="1077"/>
      <w:bookmarkEnd w:id="1078"/>
      <w:bookmarkEnd w:id="1079"/>
    </w:p>
    <w:p w14:paraId="15A1278B" w14:textId="4401F1D0" w:rsidR="00CF6658" w:rsidRPr="00B9568C" w:rsidRDefault="00863813" w:rsidP="006C0C75">
      <w:pPr>
        <w:pStyle w:val="Member"/>
        <w:jc w:val="both"/>
      </w:pPr>
      <w:r w:rsidRPr="007A538D">
        <w:rPr>
          <w:rFonts w:ascii="MS Mincho" w:eastAsia="MS Mincho" w:hAnsi="MS Mincho" w:cs="MS Mincho"/>
        </w:rPr>
        <w:t>∇</w:t>
      </w:r>
      <w:r w:rsidR="00B92592" w:rsidRPr="00D37FDA">
        <w:rPr>
          <w:rFonts w:eastAsia="MS Mincho"/>
        </w:rPr>
        <w:t> </w:t>
      </w:r>
      <w:r w:rsidR="00457B88" w:rsidRPr="00D37FDA">
        <w:t>The</w:t>
      </w:r>
      <w:r w:rsidR="00457B88" w:rsidRPr="00D37FDA">
        <w:rPr>
          <w:b/>
          <w:bCs/>
        </w:rPr>
        <w:t xml:space="preserve"> </w:t>
      </w:r>
      <w:r w:rsidR="00457B88" w:rsidRPr="00D37FDA">
        <w:t>element</w:t>
      </w:r>
      <w:r w:rsidR="00457B88" w:rsidRPr="00D37FDA">
        <w:rPr>
          <w:b/>
          <w:bCs/>
        </w:rPr>
        <w:t xml:space="preserve"> </w:t>
      </w:r>
      <w:r w:rsidR="00457B88" w:rsidRPr="00D37FDA">
        <w:rPr>
          <w:rStyle w:val="Element"/>
        </w:rPr>
        <w:t>cvrf:CurrentReleaseDate</w:t>
      </w:r>
      <w:r w:rsidR="00457B88" w:rsidRPr="00D37FDA">
        <w:rPr>
          <w:b/>
          <w:bCs/>
        </w:rPr>
        <w:t xml:space="preserve"> </w:t>
      </w:r>
      <w:r w:rsidR="00457B88" w:rsidRPr="00D37FDA">
        <w:t xml:space="preserve">MUST appear exactly once as Sixth child of </w:t>
      </w:r>
      <w:r w:rsidR="00457B88" w:rsidRPr="00D37FDA">
        <w:rPr>
          <w:rStyle w:val="Datatype"/>
        </w:rPr>
        <w:t>cvrf:DocumentTracking</w:t>
      </w:r>
      <w:r w:rsidR="00162F8A" w:rsidRPr="00D37FDA">
        <w:t>,</w:t>
      </w:r>
      <w:r w:rsidR="00457B88" w:rsidRPr="00D37FDA">
        <w:t xml:space="preserve"> SHOULD be the current date that the document was released by the issuing party</w:t>
      </w:r>
      <w:r w:rsidR="00162F8A" w:rsidRPr="00D37FDA">
        <w:t>,</w:t>
      </w:r>
      <w:r w:rsidR="00457B88" w:rsidRPr="00D37FDA">
        <w:t xml:space="preserve"> and MUST be </w:t>
      </w:r>
      <w:r w:rsidR="00162F8A" w:rsidRPr="00D37FDA">
        <w:t xml:space="preserve">a </w:t>
      </w:r>
      <w:r w:rsidR="00457B88" w:rsidRPr="00D37FDA">
        <w:t>valid representative of the Date and Time model documented in section</w:t>
      </w:r>
      <w:r w:rsidR="00457B88" w:rsidRPr="00D37FDA">
        <w:rPr>
          <w:bCs/>
        </w:rPr>
        <w:t xml:space="preserve"> </w:t>
      </w:r>
      <w:r w:rsidR="00457B88" w:rsidRPr="00D37FDA">
        <w:rPr>
          <w:bCs/>
        </w:rPr>
        <w:fldChar w:fldCharType="begin"/>
      </w:r>
      <w:r w:rsidR="00457B88" w:rsidRPr="00D37FDA">
        <w:rPr>
          <w:bCs/>
        </w:rPr>
        <w:instrText xml:space="preserve"> REF _Ref477270652 \r \h  \* MERGEFORMAT </w:instrText>
      </w:r>
      <w:r w:rsidR="00457B88" w:rsidRPr="00D37FDA">
        <w:rPr>
          <w:bCs/>
        </w:rPr>
      </w:r>
      <w:r w:rsidR="00457B88" w:rsidRPr="00D37FDA">
        <w:rPr>
          <w:bCs/>
        </w:rPr>
        <w:fldChar w:fldCharType="separate"/>
      </w:r>
      <w:r w:rsidR="00790A96">
        <w:rPr>
          <w:bCs/>
        </w:rPr>
        <w:t>2.2.1</w:t>
      </w:r>
      <w:r w:rsidR="00457B88" w:rsidRPr="00D37FDA">
        <w:rPr>
          <w:bCs/>
        </w:rPr>
        <w:fldChar w:fldCharType="end"/>
      </w:r>
      <w:r w:rsidR="00457B88" w:rsidRPr="00D37FDA">
        <w:rPr>
          <w:bCs/>
        </w:rPr>
        <w:t xml:space="preserve"> </w:t>
      </w:r>
      <w:hyperlink w:anchor="_Date_and_Time_1" w:history="1">
        <w:r w:rsidR="00457B88" w:rsidRPr="00D37FDA">
          <w:rPr>
            <w:rStyle w:val="Hyperlink"/>
            <w:bCs/>
          </w:rPr>
          <w:t>Date and Time</w:t>
        </w:r>
      </w:hyperlink>
      <w:r w:rsidR="00457B88" w:rsidRPr="00D37FDA">
        <w:t xml:space="preserve">. </w:t>
      </w:r>
      <w:r w:rsidR="00B92592" w:rsidRPr="00B9568C">
        <w:t>∆ </w:t>
      </w:r>
      <w:r w:rsidR="00457B88" w:rsidRPr="00B9568C">
        <w:t>[</w:t>
      </w:r>
      <w:r w:rsidR="007A538D">
        <w:rPr>
          <w:color w:val="FF0000"/>
        </w:rPr>
        <w:t>CSAF-4.5</w:t>
      </w:r>
      <w:r w:rsidR="00457B88" w:rsidRPr="00B9568C">
        <w:rPr>
          <w:color w:val="FF0000"/>
        </w:rPr>
        <w:t>.6-1</w:t>
      </w:r>
      <w:r w:rsidR="00457B88" w:rsidRPr="00B9568C">
        <w:t>]</w:t>
      </w:r>
    </w:p>
    <w:p w14:paraId="623F4850" w14:textId="7443580F" w:rsidR="00356042" w:rsidRDefault="00356042">
      <w:pPr>
        <w:pStyle w:val="Caption"/>
      </w:pPr>
      <w:r w:rsidRPr="00B9568C">
        <w:t>E</w:t>
      </w:r>
      <w:r w:rsidRPr="004D7D18">
        <w:t>xample</w:t>
      </w:r>
      <w:r w:rsidRPr="003F1FAD">
        <w:t xml:space="preserve"> </w:t>
      </w:r>
      <w:fldSimple w:instr=" SEQ Example \* ARABIC ">
        <w:r w:rsidR="00790A96">
          <w:rPr>
            <w:noProof/>
          </w:rPr>
          <w:t>27</w:t>
        </w:r>
      </w:fldSimple>
      <w:r w:rsidRPr="003F1FAD">
        <w:t>:</w:t>
      </w:r>
    </w:p>
    <w:p w14:paraId="31F8828D" w14:textId="200476C8" w:rsidR="00CF6658" w:rsidRDefault="00EC1395" w:rsidP="00D37FDA">
      <w:pPr>
        <w:pStyle w:val="Code"/>
      </w:pPr>
      <w:r w:rsidRPr="00EC1395">
        <w:t>&lt;CurrentReleaseDate&gt;2011-11-26T00:00:00+00:00&lt;/CurrentReleaseDate&gt;</w:t>
      </w:r>
    </w:p>
    <w:p w14:paraId="6D3E2D1A" w14:textId="0AC54B15" w:rsidR="00CF6658" w:rsidRDefault="00CF6658" w:rsidP="009634E8">
      <w:pPr>
        <w:pStyle w:val="Heading3"/>
      </w:pPr>
      <w:bookmarkStart w:id="1080" w:name="_Toc478074680"/>
      <w:r>
        <w:t>Document Tracking –</w:t>
      </w:r>
      <w:r w:rsidR="00415893">
        <w:t xml:space="preserve"> </w:t>
      </w:r>
      <w:r>
        <w:t>Generator</w:t>
      </w:r>
      <w:bookmarkEnd w:id="1080"/>
    </w:p>
    <w:p w14:paraId="05552EC4" w14:textId="7D88A4C2" w:rsidR="00CF6658" w:rsidRPr="00D37FDA" w:rsidRDefault="000D2922" w:rsidP="00D37FDA">
      <w:pPr>
        <w:pStyle w:val="ObjectHeading"/>
      </w:pPr>
      <w:bookmarkStart w:id="1081" w:name="_Toc477193167"/>
      <w:bookmarkStart w:id="1082" w:name="_Toc477193822"/>
      <w:bookmarkStart w:id="1083" w:name="_Toc477194111"/>
      <w:bookmarkStart w:id="1084" w:name="_Toc478074937"/>
      <w:r>
        <w:t>Element</w:t>
      </w:r>
      <w:r w:rsidRPr="00755ABD">
        <w:t xml:space="preserve"> </w:t>
      </w:r>
      <w:r w:rsidR="00CF6658" w:rsidRPr="00D37FDA">
        <w:rPr>
          <w:rStyle w:val="Datatype"/>
        </w:rPr>
        <w:t>cvrf:Generator</w:t>
      </w:r>
      <w:bookmarkEnd w:id="1081"/>
      <w:bookmarkEnd w:id="1082"/>
      <w:bookmarkEnd w:id="1083"/>
      <w:bookmarkEnd w:id="1084"/>
    </w:p>
    <w:p w14:paraId="769F8C1C" w14:textId="30D4A6FE" w:rsidR="00162F8A" w:rsidRDefault="00863813" w:rsidP="00CF6658">
      <w:pPr>
        <w:pStyle w:val="Member"/>
      </w:pPr>
      <w:r w:rsidRPr="007A538D">
        <w:rPr>
          <w:rFonts w:ascii="MS Mincho" w:eastAsia="MS Mincho" w:hAnsi="MS Mincho" w:cs="MS Mincho"/>
        </w:rPr>
        <w:t>∇</w:t>
      </w:r>
      <w:r w:rsidR="00B92592" w:rsidRPr="00D37FDA">
        <w:rPr>
          <w:rFonts w:eastAsia="MS Mincho"/>
        </w:rPr>
        <w:t> </w:t>
      </w:r>
      <w:r w:rsidR="00395F0A" w:rsidRPr="00D37FDA">
        <w:t xml:space="preserve">The </w:t>
      </w:r>
      <w:r w:rsidR="00395F0A" w:rsidRPr="00D37FDA">
        <w:rPr>
          <w:rStyle w:val="Datatype"/>
        </w:rPr>
        <w:t>cvrf:Generator</w:t>
      </w:r>
      <w:r w:rsidR="00395F0A" w:rsidRPr="00D37FDA">
        <w:t xml:space="preserve"> element is the optional seventh child of the </w:t>
      </w:r>
      <w:r w:rsidR="00395F0A" w:rsidRPr="00D37FDA">
        <w:rPr>
          <w:rStyle w:val="Datatype"/>
        </w:rPr>
        <w:t>cvrf:DocumentTracking</w:t>
      </w:r>
      <w:r w:rsidR="00395F0A" w:rsidRPr="00D37FDA">
        <w:t xml:space="preserve"> element and MUST contain the element</w:t>
      </w:r>
      <w:r w:rsidR="00162F8A" w:rsidRPr="00D37FDA">
        <w:t>s</w:t>
      </w:r>
      <w:r w:rsidR="00395F0A" w:rsidRPr="00D37FDA">
        <w:t xml:space="preserve"> </w:t>
      </w:r>
      <w:r w:rsidR="00395F0A" w:rsidRPr="00D37FDA">
        <w:rPr>
          <w:rStyle w:val="Datatype"/>
        </w:rPr>
        <w:t>cvrf:</w:t>
      </w:r>
      <w:r w:rsidR="00162F8A" w:rsidRPr="00D37FDA">
        <w:rPr>
          <w:rStyle w:val="Datatype"/>
        </w:rPr>
        <w:t>Engine</w:t>
      </w:r>
      <w:r w:rsidR="00395F0A" w:rsidRPr="00D37FDA">
        <w:t xml:space="preserve"> </w:t>
      </w:r>
      <w:r w:rsidR="00162F8A" w:rsidRPr="00D37FDA">
        <w:t xml:space="preserve">and </w:t>
      </w:r>
      <w:r w:rsidR="00162F8A" w:rsidRPr="00D37FDA">
        <w:rPr>
          <w:rStyle w:val="Datatype"/>
        </w:rPr>
        <w:t>cvrf:Date</w:t>
      </w:r>
      <w:r w:rsidR="00162F8A" w:rsidRPr="00D37FDA">
        <w:t xml:space="preserve"> all zero or once and in that order</w:t>
      </w:r>
      <w:r w:rsidR="00395F0A" w:rsidRPr="00D37FDA">
        <w:t xml:space="preserve">. </w:t>
      </w:r>
      <w:r w:rsidR="00B92592" w:rsidRPr="00B9568C">
        <w:t>∆ </w:t>
      </w:r>
      <w:r w:rsidR="00395F0A" w:rsidRPr="00B9568C">
        <w:t>[</w:t>
      </w:r>
      <w:r w:rsidR="00395F0A" w:rsidRPr="00B9568C">
        <w:rPr>
          <w:color w:val="FF0000"/>
        </w:rPr>
        <w:t>C</w:t>
      </w:r>
      <w:r w:rsidR="007A538D">
        <w:rPr>
          <w:color w:val="FF0000"/>
        </w:rPr>
        <w:t>SAF-4.5</w:t>
      </w:r>
      <w:r w:rsidR="00162F8A" w:rsidRPr="00B9568C">
        <w:rPr>
          <w:color w:val="FF0000"/>
        </w:rPr>
        <w:t>.7</w:t>
      </w:r>
      <w:r w:rsidR="00395F0A" w:rsidRPr="00B9568C">
        <w:rPr>
          <w:color w:val="FF0000"/>
        </w:rPr>
        <w:t>-1</w:t>
      </w:r>
      <w:r w:rsidR="00395F0A" w:rsidRPr="00B9568C">
        <w:t>]</w:t>
      </w:r>
    </w:p>
    <w:p w14:paraId="2FEFD378" w14:textId="5B81818F" w:rsidR="00CF6658" w:rsidRPr="00CD6F04" w:rsidRDefault="00162F8A" w:rsidP="00CF6658">
      <w:pPr>
        <w:pStyle w:val="Member"/>
      </w:pPr>
      <w:r>
        <w:t xml:space="preserve">It </w:t>
      </w:r>
      <w:r w:rsidRPr="00D37FDA">
        <w:t>is a container to hold all elements related to the generation of the document. These items will reference when the document was actually created, including the date it was generated and the entity that generated it.</w:t>
      </w:r>
    </w:p>
    <w:p w14:paraId="1A28B103" w14:textId="4F6AE5E6" w:rsidR="001A2D84" w:rsidRDefault="001A2D84" w:rsidP="00D37FDA">
      <w:pPr>
        <w:pStyle w:val="Heading4"/>
      </w:pPr>
      <w:bookmarkStart w:id="1085" w:name="_Toc477346439"/>
      <w:bookmarkStart w:id="1086" w:name="_Toc477382670"/>
      <w:bookmarkStart w:id="1087" w:name="_Toc477425112"/>
      <w:bookmarkStart w:id="1088" w:name="_Toc477429066"/>
      <w:bookmarkStart w:id="1089" w:name="_Toc477429394"/>
      <w:bookmarkStart w:id="1090" w:name="_Toc477448365"/>
      <w:bookmarkStart w:id="1091" w:name="_Toc477448723"/>
      <w:bookmarkStart w:id="1092" w:name="_Toc477902416"/>
      <w:bookmarkStart w:id="1093" w:name="_Toc477968668"/>
      <w:bookmarkStart w:id="1094" w:name="_Toc478023774"/>
      <w:bookmarkStart w:id="1095" w:name="_Toc478024209"/>
      <w:bookmarkStart w:id="1096" w:name="_Toc478074681"/>
      <w:bookmarkStart w:id="1097" w:name="_Toc477346440"/>
      <w:bookmarkStart w:id="1098" w:name="_Toc477382671"/>
      <w:bookmarkStart w:id="1099" w:name="_Toc477425113"/>
      <w:bookmarkStart w:id="1100" w:name="_Toc477429067"/>
      <w:bookmarkStart w:id="1101" w:name="_Toc477429395"/>
      <w:bookmarkStart w:id="1102" w:name="_Toc477448366"/>
      <w:bookmarkStart w:id="1103" w:name="_Toc477448724"/>
      <w:bookmarkStart w:id="1104" w:name="_Toc477902417"/>
      <w:bookmarkStart w:id="1105" w:name="_Toc477968669"/>
      <w:bookmarkStart w:id="1106" w:name="_Toc478023775"/>
      <w:bookmarkStart w:id="1107" w:name="_Toc478024210"/>
      <w:bookmarkStart w:id="1108" w:name="_Toc478074682"/>
      <w:bookmarkStart w:id="1109" w:name="_Toc477346441"/>
      <w:bookmarkStart w:id="1110" w:name="_Toc477382672"/>
      <w:bookmarkStart w:id="1111" w:name="_Toc477425114"/>
      <w:bookmarkStart w:id="1112" w:name="_Toc477429068"/>
      <w:bookmarkStart w:id="1113" w:name="_Toc477429396"/>
      <w:bookmarkStart w:id="1114" w:name="_Toc477448367"/>
      <w:bookmarkStart w:id="1115" w:name="_Toc477448725"/>
      <w:bookmarkStart w:id="1116" w:name="_Toc477902418"/>
      <w:bookmarkStart w:id="1117" w:name="_Toc477968670"/>
      <w:bookmarkStart w:id="1118" w:name="_Toc478023776"/>
      <w:bookmarkStart w:id="1119" w:name="_Toc478024211"/>
      <w:bookmarkStart w:id="1120" w:name="_Toc478074683"/>
      <w:bookmarkStart w:id="1121" w:name="_Toc477207140"/>
      <w:bookmarkStart w:id="1122" w:name="_Toc477245661"/>
      <w:bookmarkStart w:id="1123" w:name="_Toc477257765"/>
      <w:bookmarkStart w:id="1124" w:name="_Toc477260118"/>
      <w:bookmarkStart w:id="1125" w:name="_Toc477267531"/>
      <w:bookmarkStart w:id="1126" w:name="_Toc477298513"/>
      <w:bookmarkStart w:id="1127" w:name="_Toc477298786"/>
      <w:bookmarkStart w:id="1128" w:name="_Toc477299236"/>
      <w:bookmarkStart w:id="1129" w:name="_Toc477346442"/>
      <w:bookmarkStart w:id="1130" w:name="_Toc477382673"/>
      <w:bookmarkStart w:id="1131" w:name="_Toc477425115"/>
      <w:bookmarkStart w:id="1132" w:name="_Toc477429069"/>
      <w:bookmarkStart w:id="1133" w:name="_Toc477429397"/>
      <w:bookmarkStart w:id="1134" w:name="_Toc477448368"/>
      <w:bookmarkStart w:id="1135" w:name="_Toc477448726"/>
      <w:bookmarkStart w:id="1136" w:name="_Toc477902419"/>
      <w:bookmarkStart w:id="1137" w:name="_Toc477968671"/>
      <w:bookmarkStart w:id="1138" w:name="_Toc478023777"/>
      <w:bookmarkStart w:id="1139" w:name="_Toc478024212"/>
      <w:bookmarkStart w:id="1140" w:name="_Toc478074684"/>
      <w:bookmarkStart w:id="1141" w:name="_Toc477207141"/>
      <w:bookmarkStart w:id="1142" w:name="_Toc477245662"/>
      <w:bookmarkStart w:id="1143" w:name="_Toc477257766"/>
      <w:bookmarkStart w:id="1144" w:name="_Toc477260119"/>
      <w:bookmarkStart w:id="1145" w:name="_Toc477267532"/>
      <w:bookmarkStart w:id="1146" w:name="_Toc477298514"/>
      <w:bookmarkStart w:id="1147" w:name="_Toc477298787"/>
      <w:bookmarkStart w:id="1148" w:name="_Toc477299237"/>
      <w:bookmarkStart w:id="1149" w:name="_Toc477346443"/>
      <w:bookmarkStart w:id="1150" w:name="_Toc477382674"/>
      <w:bookmarkStart w:id="1151" w:name="_Toc477425116"/>
      <w:bookmarkStart w:id="1152" w:name="_Toc477429070"/>
      <w:bookmarkStart w:id="1153" w:name="_Toc477429398"/>
      <w:bookmarkStart w:id="1154" w:name="_Toc477448369"/>
      <w:bookmarkStart w:id="1155" w:name="_Toc477448727"/>
      <w:bookmarkStart w:id="1156" w:name="_Toc477902420"/>
      <w:bookmarkStart w:id="1157" w:name="_Toc477968672"/>
      <w:bookmarkStart w:id="1158" w:name="_Toc478023778"/>
      <w:bookmarkStart w:id="1159" w:name="_Toc478024213"/>
      <w:bookmarkStart w:id="1160" w:name="_Toc478074685"/>
      <w:bookmarkStart w:id="1161" w:name="_Toc477207142"/>
      <w:bookmarkStart w:id="1162" w:name="_Toc477245663"/>
      <w:bookmarkStart w:id="1163" w:name="_Toc477257767"/>
      <w:bookmarkStart w:id="1164" w:name="_Toc477260120"/>
      <w:bookmarkStart w:id="1165" w:name="_Toc477267533"/>
      <w:bookmarkStart w:id="1166" w:name="_Toc477298515"/>
      <w:bookmarkStart w:id="1167" w:name="_Toc477298788"/>
      <w:bookmarkStart w:id="1168" w:name="_Toc477299238"/>
      <w:bookmarkStart w:id="1169" w:name="_Toc477346444"/>
      <w:bookmarkStart w:id="1170" w:name="_Toc477382675"/>
      <w:bookmarkStart w:id="1171" w:name="_Toc477425117"/>
      <w:bookmarkStart w:id="1172" w:name="_Toc477429071"/>
      <w:bookmarkStart w:id="1173" w:name="_Toc477429399"/>
      <w:bookmarkStart w:id="1174" w:name="_Toc477448370"/>
      <w:bookmarkStart w:id="1175" w:name="_Toc477448728"/>
      <w:bookmarkStart w:id="1176" w:name="_Toc477902421"/>
      <w:bookmarkStart w:id="1177" w:name="_Toc477968673"/>
      <w:bookmarkStart w:id="1178" w:name="_Toc478023779"/>
      <w:bookmarkStart w:id="1179" w:name="_Toc478024214"/>
      <w:bookmarkStart w:id="1180" w:name="_Toc478074686"/>
      <w:bookmarkStart w:id="1181" w:name="_Toc477207143"/>
      <w:bookmarkStart w:id="1182" w:name="_Toc477245664"/>
      <w:bookmarkStart w:id="1183" w:name="_Toc477257768"/>
      <w:bookmarkStart w:id="1184" w:name="_Toc477260121"/>
      <w:bookmarkStart w:id="1185" w:name="_Toc477267534"/>
      <w:bookmarkStart w:id="1186" w:name="_Toc477298516"/>
      <w:bookmarkStart w:id="1187" w:name="_Toc477298789"/>
      <w:bookmarkStart w:id="1188" w:name="_Toc477299239"/>
      <w:bookmarkStart w:id="1189" w:name="_Toc477346445"/>
      <w:bookmarkStart w:id="1190" w:name="_Toc477382676"/>
      <w:bookmarkStart w:id="1191" w:name="_Toc477425118"/>
      <w:bookmarkStart w:id="1192" w:name="_Toc477429072"/>
      <w:bookmarkStart w:id="1193" w:name="_Toc477429400"/>
      <w:bookmarkStart w:id="1194" w:name="_Toc477448371"/>
      <w:bookmarkStart w:id="1195" w:name="_Toc477448729"/>
      <w:bookmarkStart w:id="1196" w:name="_Toc477902422"/>
      <w:bookmarkStart w:id="1197" w:name="_Toc477968674"/>
      <w:bookmarkStart w:id="1198" w:name="_Toc478023780"/>
      <w:bookmarkStart w:id="1199" w:name="_Toc478024215"/>
      <w:bookmarkStart w:id="1200" w:name="_Toc478074687"/>
      <w:bookmarkStart w:id="1201" w:name="_Toc478074688"/>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r>
        <w:t xml:space="preserve">Document Tracking – </w:t>
      </w:r>
      <w:r w:rsidR="00DB264F">
        <w:t>Generator</w:t>
      </w:r>
      <w:r>
        <w:t xml:space="preserve"> – Engine</w:t>
      </w:r>
      <w:bookmarkEnd w:id="1201"/>
    </w:p>
    <w:p w14:paraId="261B6E06" w14:textId="255FD7D3" w:rsidR="001A2D84" w:rsidRPr="00D37FDA" w:rsidRDefault="000D2922" w:rsidP="00D37FDA">
      <w:pPr>
        <w:pStyle w:val="ObjectHeading"/>
      </w:pPr>
      <w:bookmarkStart w:id="1202" w:name="_Toc477193168"/>
      <w:bookmarkStart w:id="1203" w:name="_Toc477193823"/>
      <w:bookmarkStart w:id="1204" w:name="_Toc477194112"/>
      <w:bookmarkStart w:id="1205" w:name="_Toc478074938"/>
      <w:r>
        <w:t>Element</w:t>
      </w:r>
      <w:r w:rsidRPr="00755ABD">
        <w:t xml:space="preserve"> </w:t>
      </w:r>
      <w:r w:rsidR="001A2D84" w:rsidRPr="00D37FDA">
        <w:rPr>
          <w:rStyle w:val="Datatype"/>
        </w:rPr>
        <w:t>cvrf:Engine</w:t>
      </w:r>
      <w:bookmarkEnd w:id="1202"/>
      <w:bookmarkEnd w:id="1203"/>
      <w:bookmarkEnd w:id="1204"/>
      <w:bookmarkEnd w:id="1205"/>
    </w:p>
    <w:p w14:paraId="53812502" w14:textId="36F96E70" w:rsidR="00672A78" w:rsidRPr="00D37FDA" w:rsidRDefault="00863813" w:rsidP="00672A78">
      <w:pPr>
        <w:pStyle w:val="Member"/>
        <w:jc w:val="both"/>
      </w:pPr>
      <w:r w:rsidRPr="007A538D">
        <w:rPr>
          <w:rFonts w:ascii="MS Mincho" w:eastAsia="MS Mincho" w:hAnsi="MS Mincho" w:cs="MS Mincho"/>
        </w:rPr>
        <w:t>∇</w:t>
      </w:r>
      <w:r w:rsidR="00B92592" w:rsidRPr="00D37FDA">
        <w:rPr>
          <w:rFonts w:eastAsia="MS Mincho"/>
        </w:rPr>
        <w:t> </w:t>
      </w:r>
      <w:r w:rsidR="00672A78" w:rsidRPr="00D37FDA">
        <w:t>The</w:t>
      </w:r>
      <w:r w:rsidR="00B915EA" w:rsidRPr="00D37FDA">
        <w:t xml:space="preserve"> optional</w:t>
      </w:r>
      <w:r w:rsidR="00672A78" w:rsidRPr="00D37FDA">
        <w:t xml:space="preserve"> </w:t>
      </w:r>
      <w:r w:rsidR="00672A78" w:rsidRPr="00D37FDA">
        <w:rPr>
          <w:rStyle w:val="Datatype"/>
        </w:rPr>
        <w:t>cvrf:</w:t>
      </w:r>
      <w:r w:rsidR="00B915EA" w:rsidRPr="00D37FDA">
        <w:rPr>
          <w:rStyle w:val="Datatype"/>
        </w:rPr>
        <w:t>Engine</w:t>
      </w:r>
      <w:r w:rsidR="00672A78" w:rsidRPr="00D37FDA">
        <w:t xml:space="preserve"> element MUST </w:t>
      </w:r>
      <w:r w:rsidR="00B915EA" w:rsidRPr="00D37FDA">
        <w:t>be the first child of</w:t>
      </w:r>
      <w:r w:rsidR="00672A78" w:rsidRPr="00D37FDA">
        <w:t xml:space="preserve"> the </w:t>
      </w:r>
      <w:r w:rsidR="00672A78" w:rsidRPr="00D37FDA">
        <w:rPr>
          <w:rStyle w:val="Datatype"/>
        </w:rPr>
        <w:t>cvrf</w:t>
      </w:r>
      <w:r w:rsidR="00B915EA" w:rsidRPr="00D37FDA">
        <w:rPr>
          <w:rStyle w:val="Datatype"/>
        </w:rPr>
        <w:t>:Generator</w:t>
      </w:r>
      <w:r w:rsidR="00B915EA" w:rsidRPr="00D37FDA">
        <w:t xml:space="preserve"> e</w:t>
      </w:r>
      <w:r w:rsidR="00672A78" w:rsidRPr="00D37FDA">
        <w:t>lement</w:t>
      </w:r>
      <w:r w:rsidR="00B915EA" w:rsidRPr="00B9568C">
        <w:t xml:space="preserve"> if it is present and it </w:t>
      </w:r>
      <w:r w:rsidR="00B915EA" w:rsidRPr="00D37FDA">
        <w:t>MUST contain a non-empty string representing</w:t>
      </w:r>
      <w:r w:rsidR="00672A78" w:rsidRPr="00B9568C">
        <w:t xml:space="preserve">. </w:t>
      </w:r>
      <w:r w:rsidR="00B92592" w:rsidRPr="00B9568C">
        <w:t>∆ </w:t>
      </w:r>
      <w:r w:rsidR="00672A78" w:rsidRPr="00B9568C">
        <w:t>[</w:t>
      </w:r>
      <w:r w:rsidR="00672A78" w:rsidRPr="00B9568C">
        <w:rPr>
          <w:color w:val="FF0000"/>
        </w:rPr>
        <w:t>CSAF-4.</w:t>
      </w:r>
      <w:r w:rsidR="007A538D">
        <w:rPr>
          <w:color w:val="FF0000"/>
        </w:rPr>
        <w:t>5</w:t>
      </w:r>
      <w:r w:rsidR="00B915EA" w:rsidRPr="00B9568C">
        <w:rPr>
          <w:color w:val="FF0000"/>
        </w:rPr>
        <w:t>.</w:t>
      </w:r>
      <w:r w:rsidR="00672A78" w:rsidRPr="00B9568C">
        <w:rPr>
          <w:color w:val="FF0000"/>
        </w:rPr>
        <w:t>7.1-1</w:t>
      </w:r>
      <w:r w:rsidR="00672A78" w:rsidRPr="00B9568C">
        <w:t>]</w:t>
      </w:r>
    </w:p>
    <w:p w14:paraId="1C75A62E" w14:textId="3B6BD6D2" w:rsidR="00672A78" w:rsidRDefault="00863813" w:rsidP="00B915EA">
      <w:pPr>
        <w:pStyle w:val="Member"/>
        <w:jc w:val="both"/>
      </w:pPr>
      <w:r w:rsidRPr="007A538D">
        <w:rPr>
          <w:rFonts w:ascii="MS Mincho" w:eastAsia="MS Mincho" w:hAnsi="MS Mincho" w:cs="MS Mincho"/>
        </w:rPr>
        <w:t>∇</w:t>
      </w:r>
      <w:r w:rsidR="00B92592" w:rsidRPr="00D37FDA">
        <w:rPr>
          <w:rFonts w:eastAsia="MS Mincho"/>
        </w:rPr>
        <w:t> </w:t>
      </w:r>
      <w:r w:rsidR="00672A78" w:rsidRPr="00D37FDA">
        <w:t>Any instance MUST contain a non-empty string</w:t>
      </w:r>
      <w:r w:rsidR="00672A78" w:rsidRPr="00D37FDA">
        <w:rPr>
          <w:b/>
        </w:rPr>
        <w:t>.</w:t>
      </w:r>
      <w:r w:rsidR="00672A78" w:rsidRPr="00B9568C">
        <w:t xml:space="preserve"> </w:t>
      </w:r>
      <w:r w:rsidR="00B92592" w:rsidRPr="00B9568C">
        <w:t>∆ </w:t>
      </w:r>
      <w:r w:rsidR="00672A78" w:rsidRPr="00B9568C">
        <w:t>[</w:t>
      </w:r>
      <w:r w:rsidR="00672A78" w:rsidRPr="00B9568C">
        <w:rPr>
          <w:color w:val="FF0000"/>
        </w:rPr>
        <w:t>CSAF-4.</w:t>
      </w:r>
      <w:r w:rsidR="007A538D">
        <w:rPr>
          <w:color w:val="FF0000"/>
        </w:rPr>
        <w:t>5</w:t>
      </w:r>
      <w:r w:rsidR="00B915EA" w:rsidRPr="00B9568C">
        <w:rPr>
          <w:color w:val="FF0000"/>
        </w:rPr>
        <w:t>.</w:t>
      </w:r>
      <w:r w:rsidR="00672A78" w:rsidRPr="00B9568C">
        <w:rPr>
          <w:color w:val="FF0000"/>
        </w:rPr>
        <w:t>7.1-2</w:t>
      </w:r>
      <w:r w:rsidR="00672A78" w:rsidRPr="00B9568C">
        <w:t>]</w:t>
      </w:r>
    </w:p>
    <w:p w14:paraId="1F73966E" w14:textId="2863FB37" w:rsidR="001A2D84" w:rsidRDefault="00B915EA" w:rsidP="00D37FDA">
      <w:pPr>
        <w:pStyle w:val="Member"/>
      </w:pPr>
      <w:r w:rsidRPr="00D37FDA">
        <w:t>This</w:t>
      </w:r>
      <w:r>
        <w:t xml:space="preserve"> string SHOULD represent</w:t>
      </w:r>
      <w:r w:rsidRPr="00B915EA">
        <w:t xml:space="preserve"> the name of the engine that generated the CSAF CVRF document</w:t>
      </w:r>
      <w:r>
        <w:t>, and MAY additionally refer to its version.</w:t>
      </w:r>
    </w:p>
    <w:p w14:paraId="2595BF4C" w14:textId="713646C9" w:rsidR="001A2D84" w:rsidRDefault="001A2D84" w:rsidP="00D37FDA">
      <w:pPr>
        <w:pStyle w:val="Heading4"/>
      </w:pPr>
      <w:bookmarkStart w:id="1206" w:name="_Toc477207145"/>
      <w:bookmarkStart w:id="1207" w:name="_Toc477245666"/>
      <w:bookmarkStart w:id="1208" w:name="_Toc477257770"/>
      <w:bookmarkStart w:id="1209" w:name="_Toc477260123"/>
      <w:bookmarkStart w:id="1210" w:name="_Toc477267536"/>
      <w:bookmarkStart w:id="1211" w:name="_Toc477298518"/>
      <w:bookmarkStart w:id="1212" w:name="_Toc477298791"/>
      <w:bookmarkStart w:id="1213" w:name="_Toc477299241"/>
      <w:bookmarkStart w:id="1214" w:name="_Toc477346447"/>
      <w:bookmarkStart w:id="1215" w:name="_Toc477382678"/>
      <w:bookmarkStart w:id="1216" w:name="_Toc477425120"/>
      <w:bookmarkStart w:id="1217" w:name="_Toc477429074"/>
      <w:bookmarkStart w:id="1218" w:name="_Toc477429402"/>
      <w:bookmarkStart w:id="1219" w:name="_Toc477448373"/>
      <w:bookmarkStart w:id="1220" w:name="_Toc477448731"/>
      <w:bookmarkStart w:id="1221" w:name="_Toc477902424"/>
      <w:bookmarkStart w:id="1222" w:name="_Toc477968676"/>
      <w:bookmarkStart w:id="1223" w:name="_Toc478023782"/>
      <w:bookmarkStart w:id="1224" w:name="_Toc478024217"/>
      <w:bookmarkStart w:id="1225" w:name="_Toc478074689"/>
      <w:bookmarkStart w:id="1226" w:name="_Toc477207146"/>
      <w:bookmarkStart w:id="1227" w:name="_Toc477245667"/>
      <w:bookmarkStart w:id="1228" w:name="_Toc477257771"/>
      <w:bookmarkStart w:id="1229" w:name="_Toc477260124"/>
      <w:bookmarkStart w:id="1230" w:name="_Toc477267537"/>
      <w:bookmarkStart w:id="1231" w:name="_Toc477298519"/>
      <w:bookmarkStart w:id="1232" w:name="_Toc477298792"/>
      <w:bookmarkStart w:id="1233" w:name="_Toc477299242"/>
      <w:bookmarkStart w:id="1234" w:name="_Toc477346448"/>
      <w:bookmarkStart w:id="1235" w:name="_Toc477382679"/>
      <w:bookmarkStart w:id="1236" w:name="_Toc477425121"/>
      <w:bookmarkStart w:id="1237" w:name="_Toc477429075"/>
      <w:bookmarkStart w:id="1238" w:name="_Toc477429403"/>
      <w:bookmarkStart w:id="1239" w:name="_Toc477448374"/>
      <w:bookmarkStart w:id="1240" w:name="_Toc477448732"/>
      <w:bookmarkStart w:id="1241" w:name="_Toc477902425"/>
      <w:bookmarkStart w:id="1242" w:name="_Toc477968677"/>
      <w:bookmarkStart w:id="1243" w:name="_Toc478023783"/>
      <w:bookmarkStart w:id="1244" w:name="_Toc478024218"/>
      <w:bookmarkStart w:id="1245" w:name="_Toc478074690"/>
      <w:bookmarkStart w:id="1246" w:name="_Toc477207147"/>
      <w:bookmarkStart w:id="1247" w:name="_Toc477245668"/>
      <w:bookmarkStart w:id="1248" w:name="_Toc477257772"/>
      <w:bookmarkStart w:id="1249" w:name="_Toc477260125"/>
      <w:bookmarkStart w:id="1250" w:name="_Toc477267538"/>
      <w:bookmarkStart w:id="1251" w:name="_Toc477298520"/>
      <w:bookmarkStart w:id="1252" w:name="_Toc477298793"/>
      <w:bookmarkStart w:id="1253" w:name="_Toc477299243"/>
      <w:bookmarkStart w:id="1254" w:name="_Toc477346449"/>
      <w:bookmarkStart w:id="1255" w:name="_Toc477382680"/>
      <w:bookmarkStart w:id="1256" w:name="_Toc477425122"/>
      <w:bookmarkStart w:id="1257" w:name="_Toc477429076"/>
      <w:bookmarkStart w:id="1258" w:name="_Toc477429404"/>
      <w:bookmarkStart w:id="1259" w:name="_Toc477448375"/>
      <w:bookmarkStart w:id="1260" w:name="_Toc477448733"/>
      <w:bookmarkStart w:id="1261" w:name="_Toc477902426"/>
      <w:bookmarkStart w:id="1262" w:name="_Toc477968678"/>
      <w:bookmarkStart w:id="1263" w:name="_Toc478023784"/>
      <w:bookmarkStart w:id="1264" w:name="_Toc478024219"/>
      <w:bookmarkStart w:id="1265" w:name="_Toc478074691"/>
      <w:bookmarkStart w:id="1266" w:name="_Toc477207148"/>
      <w:bookmarkStart w:id="1267" w:name="_Toc477245669"/>
      <w:bookmarkStart w:id="1268" w:name="_Toc477257773"/>
      <w:bookmarkStart w:id="1269" w:name="_Toc477260126"/>
      <w:bookmarkStart w:id="1270" w:name="_Toc477267539"/>
      <w:bookmarkStart w:id="1271" w:name="_Toc477298521"/>
      <w:bookmarkStart w:id="1272" w:name="_Toc477298794"/>
      <w:bookmarkStart w:id="1273" w:name="_Toc477299244"/>
      <w:bookmarkStart w:id="1274" w:name="_Toc477346450"/>
      <w:bookmarkStart w:id="1275" w:name="_Toc477382681"/>
      <w:bookmarkStart w:id="1276" w:name="_Toc477425123"/>
      <w:bookmarkStart w:id="1277" w:name="_Toc477429077"/>
      <w:bookmarkStart w:id="1278" w:name="_Toc477429405"/>
      <w:bookmarkStart w:id="1279" w:name="_Toc477448376"/>
      <w:bookmarkStart w:id="1280" w:name="_Toc477448734"/>
      <w:bookmarkStart w:id="1281" w:name="_Toc477902427"/>
      <w:bookmarkStart w:id="1282" w:name="_Toc477968679"/>
      <w:bookmarkStart w:id="1283" w:name="_Toc478023785"/>
      <w:bookmarkStart w:id="1284" w:name="_Toc478024220"/>
      <w:bookmarkStart w:id="1285" w:name="_Toc478074692"/>
      <w:bookmarkStart w:id="1286" w:name="_Toc477207149"/>
      <w:bookmarkStart w:id="1287" w:name="_Toc477245670"/>
      <w:bookmarkStart w:id="1288" w:name="_Toc477257774"/>
      <w:bookmarkStart w:id="1289" w:name="_Toc477260127"/>
      <w:bookmarkStart w:id="1290" w:name="_Toc477267540"/>
      <w:bookmarkStart w:id="1291" w:name="_Toc477298522"/>
      <w:bookmarkStart w:id="1292" w:name="_Toc477298795"/>
      <w:bookmarkStart w:id="1293" w:name="_Toc477299245"/>
      <w:bookmarkStart w:id="1294" w:name="_Toc477346451"/>
      <w:bookmarkStart w:id="1295" w:name="_Toc477382682"/>
      <w:bookmarkStart w:id="1296" w:name="_Toc477425124"/>
      <w:bookmarkStart w:id="1297" w:name="_Toc477429078"/>
      <w:bookmarkStart w:id="1298" w:name="_Toc477429406"/>
      <w:bookmarkStart w:id="1299" w:name="_Toc477448377"/>
      <w:bookmarkStart w:id="1300" w:name="_Toc477448735"/>
      <w:bookmarkStart w:id="1301" w:name="_Toc477902428"/>
      <w:bookmarkStart w:id="1302" w:name="_Toc477968680"/>
      <w:bookmarkStart w:id="1303" w:name="_Toc478023786"/>
      <w:bookmarkStart w:id="1304" w:name="_Toc478024221"/>
      <w:bookmarkStart w:id="1305" w:name="_Toc478074693"/>
      <w:bookmarkStart w:id="1306" w:name="_Ref476746062"/>
      <w:bookmarkStart w:id="1307" w:name="_Toc478074694"/>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r>
        <w:t xml:space="preserve">Document Tracking – </w:t>
      </w:r>
      <w:r w:rsidR="00DB264F">
        <w:t>Generator</w:t>
      </w:r>
      <w:r>
        <w:t xml:space="preserve"> – Date</w:t>
      </w:r>
      <w:bookmarkEnd w:id="1306"/>
      <w:bookmarkEnd w:id="1307"/>
    </w:p>
    <w:p w14:paraId="7CD899DA" w14:textId="5CDAAFBF" w:rsidR="001A2D84" w:rsidRPr="00D37FDA" w:rsidRDefault="000D2922" w:rsidP="00D37FDA">
      <w:pPr>
        <w:pStyle w:val="ObjectHeading"/>
      </w:pPr>
      <w:bookmarkStart w:id="1308" w:name="_Toc477193169"/>
      <w:bookmarkStart w:id="1309" w:name="_Toc477193824"/>
      <w:bookmarkStart w:id="1310" w:name="_Toc477194113"/>
      <w:bookmarkStart w:id="1311" w:name="_Toc478074939"/>
      <w:r>
        <w:t>Element</w:t>
      </w:r>
      <w:r w:rsidRPr="00755ABD">
        <w:t xml:space="preserve"> </w:t>
      </w:r>
      <w:r w:rsidR="001A2D84" w:rsidRPr="00D37FDA">
        <w:rPr>
          <w:rStyle w:val="Datatype"/>
        </w:rPr>
        <w:t>cvrf:Date</w:t>
      </w:r>
      <w:bookmarkEnd w:id="1308"/>
      <w:bookmarkEnd w:id="1309"/>
      <w:bookmarkEnd w:id="1310"/>
      <w:bookmarkEnd w:id="1311"/>
    </w:p>
    <w:p w14:paraId="0BA4338B" w14:textId="2ACD59E6" w:rsidR="00162F8A" w:rsidRDefault="00863813" w:rsidP="00162F8A">
      <w:pPr>
        <w:pStyle w:val="Member"/>
        <w:jc w:val="both"/>
      </w:pPr>
      <w:r w:rsidRPr="005460D6">
        <w:rPr>
          <w:rFonts w:ascii="MS Mincho" w:eastAsia="MS Mincho" w:hAnsi="MS Mincho" w:cs="MS Mincho"/>
        </w:rPr>
        <w:t>∇</w:t>
      </w:r>
      <w:r w:rsidR="00B92592" w:rsidRPr="00D37FDA">
        <w:rPr>
          <w:rFonts w:eastAsia="MS Mincho"/>
        </w:rPr>
        <w:t> </w:t>
      </w:r>
      <w:r w:rsidR="00162F8A" w:rsidRPr="00D37FDA">
        <w:t>The</w:t>
      </w:r>
      <w:r w:rsidR="00162F8A" w:rsidRPr="00D37FDA">
        <w:rPr>
          <w:b/>
          <w:bCs/>
        </w:rPr>
        <w:t xml:space="preserve"> </w:t>
      </w:r>
      <w:r w:rsidR="00162F8A" w:rsidRPr="00D37FDA">
        <w:t>element</w:t>
      </w:r>
      <w:r w:rsidR="00162F8A" w:rsidRPr="00D37FDA">
        <w:rPr>
          <w:b/>
          <w:bCs/>
        </w:rPr>
        <w:t xml:space="preserve"> </w:t>
      </w:r>
      <w:r w:rsidR="00162F8A" w:rsidRPr="00D37FDA">
        <w:rPr>
          <w:rStyle w:val="Element"/>
        </w:rPr>
        <w:t>cvrf:Date</w:t>
      </w:r>
      <w:r w:rsidR="00162F8A" w:rsidRPr="00D37FDA">
        <w:rPr>
          <w:b/>
          <w:bCs/>
        </w:rPr>
        <w:t xml:space="preserve"> </w:t>
      </w:r>
      <w:r w:rsidR="00162F8A" w:rsidRPr="00D37FDA">
        <w:t xml:space="preserve">MUST appear zero or once as second child of </w:t>
      </w:r>
      <w:r w:rsidR="00162F8A" w:rsidRPr="00D37FDA">
        <w:rPr>
          <w:rStyle w:val="Datatype"/>
        </w:rPr>
        <w:t>cvrf:Generator</w:t>
      </w:r>
      <w:r w:rsidR="00162F8A" w:rsidRPr="00D37FDA">
        <w:t>, SHOULD be the current date that the document was generated, and MUST be a valid representative of the Date and Time model documented in section</w:t>
      </w:r>
      <w:r w:rsidR="00162F8A" w:rsidRPr="00D37FDA">
        <w:rPr>
          <w:bCs/>
        </w:rPr>
        <w:t xml:space="preserve"> </w:t>
      </w:r>
      <w:r w:rsidR="00162F8A" w:rsidRPr="00D37FDA">
        <w:rPr>
          <w:bCs/>
        </w:rPr>
        <w:fldChar w:fldCharType="begin"/>
      </w:r>
      <w:r w:rsidR="00162F8A" w:rsidRPr="00D37FDA">
        <w:rPr>
          <w:bCs/>
        </w:rPr>
        <w:instrText xml:space="preserve"> REF _Ref477328216 \w \h </w:instrText>
      </w:r>
      <w:r w:rsidR="00B9568C">
        <w:rPr>
          <w:bCs/>
        </w:rPr>
        <w:instrText xml:space="preserve"> \* MERGEFORMAT </w:instrText>
      </w:r>
      <w:r w:rsidR="00162F8A" w:rsidRPr="00D37FDA">
        <w:rPr>
          <w:bCs/>
        </w:rPr>
      </w:r>
      <w:r w:rsidR="00162F8A" w:rsidRPr="00D37FDA">
        <w:rPr>
          <w:bCs/>
        </w:rPr>
        <w:fldChar w:fldCharType="separate"/>
      </w:r>
      <w:r w:rsidR="00790A96">
        <w:rPr>
          <w:bCs/>
        </w:rPr>
        <w:t>2.2.1</w:t>
      </w:r>
      <w:r w:rsidR="00162F8A" w:rsidRPr="00D37FDA">
        <w:rPr>
          <w:bCs/>
        </w:rPr>
        <w:fldChar w:fldCharType="end"/>
      </w:r>
      <w:r w:rsidR="007A538D">
        <w:rPr>
          <w:bCs/>
        </w:rPr>
        <w:t> </w:t>
      </w:r>
      <w:hyperlink w:anchor="_Date_and_Time_2" w:history="1">
        <w:r w:rsidR="007A538D" w:rsidRPr="007A538D">
          <w:rPr>
            <w:rStyle w:val="Hyperlink"/>
            <w:bCs/>
          </w:rPr>
          <w:t>Date and Time Model</w:t>
        </w:r>
      </w:hyperlink>
      <w:r w:rsidR="00162F8A" w:rsidRPr="00D37FDA">
        <w:t>.</w:t>
      </w:r>
      <w:r w:rsidR="007A538D">
        <w:t xml:space="preserve"> </w:t>
      </w:r>
      <w:r w:rsidR="00B92592">
        <w:t>∆ </w:t>
      </w:r>
      <w:r w:rsidR="00162F8A">
        <w:t>[</w:t>
      </w:r>
      <w:r w:rsidR="00162F8A" w:rsidRPr="00755ABD">
        <w:rPr>
          <w:color w:val="FF0000"/>
        </w:rPr>
        <w:t>CSAF-4.</w:t>
      </w:r>
      <w:r w:rsidR="007A538D">
        <w:rPr>
          <w:color w:val="FF0000"/>
        </w:rPr>
        <w:t>5</w:t>
      </w:r>
      <w:r w:rsidR="00162F8A">
        <w:rPr>
          <w:color w:val="FF0000"/>
        </w:rPr>
        <w:t>.7</w:t>
      </w:r>
      <w:r w:rsidR="007A538D">
        <w:rPr>
          <w:color w:val="FF0000"/>
        </w:rPr>
        <w:t>.2</w:t>
      </w:r>
      <w:r w:rsidR="00162F8A" w:rsidRPr="00755ABD">
        <w:rPr>
          <w:color w:val="FF0000"/>
        </w:rPr>
        <w:t>-1</w:t>
      </w:r>
      <w:r w:rsidR="00162F8A">
        <w:t>]</w:t>
      </w:r>
    </w:p>
    <w:p w14:paraId="5D31F2A1" w14:textId="0F8F6163" w:rsidR="00162F8A" w:rsidRPr="005D4C8E" w:rsidRDefault="00162F8A" w:rsidP="00162F8A">
      <w:pPr>
        <w:pStyle w:val="Member"/>
        <w:jc w:val="both"/>
      </w:pPr>
      <w:r w:rsidRPr="00162F8A">
        <w:t xml:space="preserve">Because documents are often generated internally by a document producer and exist for a nonzero amount of time before being released, this field </w:t>
      </w:r>
      <w:r>
        <w:t>MAY</w:t>
      </w:r>
      <w:r w:rsidRPr="00162F8A">
        <w:t xml:space="preserve"> be different from the Initial Release Date.</w:t>
      </w:r>
    </w:p>
    <w:p w14:paraId="765C05B4" w14:textId="5C0865B4" w:rsidR="00356042" w:rsidRDefault="00356042">
      <w:pPr>
        <w:pStyle w:val="Caption"/>
      </w:pPr>
      <w:r w:rsidRPr="004D7D18">
        <w:t>Example</w:t>
      </w:r>
      <w:r w:rsidRPr="003F1FAD">
        <w:t xml:space="preserve"> </w:t>
      </w:r>
      <w:fldSimple w:instr=" SEQ Example \* ARABIC ">
        <w:r w:rsidR="00790A96">
          <w:rPr>
            <w:noProof/>
          </w:rPr>
          <w:t>28</w:t>
        </w:r>
      </w:fldSimple>
      <w:r w:rsidRPr="003F1FAD">
        <w:t>:</w:t>
      </w:r>
      <w:r w:rsidR="00DB264F">
        <w:t xml:space="preserve"> </w:t>
      </w:r>
      <w:r w:rsidR="000F2CB1">
        <w:t>Generator entry with f</w:t>
      </w:r>
      <w:r w:rsidR="00DB264F">
        <w:t>ictitious engine and date given as date time with offset:</w:t>
      </w:r>
    </w:p>
    <w:p w14:paraId="6A7D962D" w14:textId="11135FD5" w:rsidR="001A2D84" w:rsidRPr="00C85475" w:rsidRDefault="001A2D84" w:rsidP="00D37FDA">
      <w:pPr>
        <w:pStyle w:val="Code"/>
      </w:pPr>
      <w:r>
        <w:t>&lt;Generator&gt;</w:t>
      </w:r>
      <w:r>
        <w:br/>
        <w:t xml:space="preserve">  &lt;Engine&gt;</w:t>
      </w:r>
      <w:r w:rsidR="00D62722">
        <w:t>Magical</w:t>
      </w:r>
      <w:r w:rsidR="00BC29AB">
        <w:t xml:space="preserve"> Mitigation Machinery,</w:t>
      </w:r>
      <w:r>
        <w:t xml:space="preserve"> v</w:t>
      </w:r>
      <w:r w:rsidR="00BC29AB">
        <w:t xml:space="preserve">ersion </w:t>
      </w:r>
      <w:r>
        <w:t>1.</w:t>
      </w:r>
      <w:r w:rsidR="00BC29AB">
        <w:t>2.3.42</w:t>
      </w:r>
      <w:r>
        <w:t>&lt;/Engine&gt;</w:t>
      </w:r>
      <w:r>
        <w:br/>
        <w:t xml:space="preserve">  &lt;Date&gt;201</w:t>
      </w:r>
      <w:r w:rsidR="00BC29AB">
        <w:t>7</w:t>
      </w:r>
      <w:r>
        <w:t>-0</w:t>
      </w:r>
      <w:r w:rsidR="00BC29AB">
        <w:t>3</w:t>
      </w:r>
      <w:r>
        <w:t>-27T</w:t>
      </w:r>
      <w:r w:rsidR="00DB264F">
        <w:t>01</w:t>
      </w:r>
      <w:r>
        <w:t>:</w:t>
      </w:r>
      <w:r w:rsidR="00DB264F">
        <w:t>23</w:t>
      </w:r>
      <w:r>
        <w:t>:</w:t>
      </w:r>
      <w:r w:rsidR="00DB264F">
        <w:t>45</w:t>
      </w:r>
      <w:r>
        <w:t>+00:00&lt;/Date&gt;</w:t>
      </w:r>
      <w:r w:rsidR="00352375">
        <w:br/>
      </w:r>
      <w:r>
        <w:t>&lt;/Generator&gt;</w:t>
      </w:r>
      <w:r w:rsidRPr="00610C93">
        <w:rPr>
          <w:rFonts w:ascii="MS Mincho" w:eastAsia="MS Mincho" w:hAnsi="MS Mincho" w:cs="MS Mincho"/>
        </w:rPr>
        <w:t> </w:t>
      </w:r>
    </w:p>
    <w:p w14:paraId="4B45451F" w14:textId="2F502215" w:rsidR="00DB264F" w:rsidRDefault="00DB264F">
      <w:pPr>
        <w:pStyle w:val="Caption"/>
      </w:pPr>
      <w:r w:rsidRPr="004D7D18">
        <w:t>Example</w:t>
      </w:r>
      <w:r w:rsidRPr="003F1FAD">
        <w:t xml:space="preserve"> </w:t>
      </w:r>
      <w:fldSimple w:instr=" SEQ Example \* ARABIC ">
        <w:r w:rsidR="00790A96">
          <w:rPr>
            <w:noProof/>
          </w:rPr>
          <w:t>29</w:t>
        </w:r>
      </w:fldSimple>
      <w:r w:rsidRPr="003F1FAD">
        <w:t>:</w:t>
      </w:r>
      <w:r>
        <w:t xml:space="preserve"> </w:t>
      </w:r>
      <w:r w:rsidR="000F2CB1">
        <w:t>Generator entry for</w:t>
      </w:r>
      <w:r>
        <w:t xml:space="preserve"> another fictitious engine and date stated for </w:t>
      </w:r>
      <w:r w:rsidRPr="00DB264F">
        <w:t xml:space="preserve">AEST </w:t>
      </w:r>
      <w:r w:rsidR="000F2CB1">
        <w:t xml:space="preserve">time zone </w:t>
      </w:r>
      <w:r w:rsidRPr="00DB264F">
        <w:t>(UTC</w:t>
      </w:r>
      <w:r w:rsidR="001D1C3B">
        <w:fldChar w:fldCharType="begin"/>
      </w:r>
      <w:r w:rsidR="001D1C3B">
        <w:instrText xml:space="preserve"> XE "</w:instrText>
      </w:r>
      <w:r w:rsidR="001D1C3B">
        <w:rPr>
          <w:b/>
        </w:rPr>
        <w:instrText>UTC</w:instrText>
      </w:r>
      <w:r w:rsidR="001D1C3B">
        <w:instrText xml:space="preserve">" </w:instrText>
      </w:r>
      <w:r w:rsidR="001D1C3B">
        <w:fldChar w:fldCharType="end"/>
      </w:r>
      <w:r w:rsidRPr="00DB264F">
        <w:t>+10)</w:t>
      </w:r>
      <w:r>
        <w:t xml:space="preserve"> via offset</w:t>
      </w:r>
    </w:p>
    <w:p w14:paraId="400D646E" w14:textId="57834188" w:rsidR="00DB264F" w:rsidRDefault="00DB264F" w:rsidP="00D37FDA">
      <w:pPr>
        <w:pStyle w:val="Code"/>
      </w:pPr>
      <w:r>
        <w:t>&lt;Generator&gt;</w:t>
      </w:r>
      <w:r>
        <w:br/>
        <w:t xml:space="preserve">  &lt;Engine&gt;AnotherSSLVulnAdvisor xsslcsaf 0.9.987&lt;/Engine&gt;</w:t>
      </w:r>
      <w:r w:rsidR="008303BE">
        <w:br/>
      </w:r>
      <w:r>
        <w:t xml:space="preserve">  &lt;Date&gt;2012-05-08T10:26:11+10:00&lt;/Date&gt;</w:t>
      </w:r>
      <w:r>
        <w:br/>
        <w:t>&lt;/Generator&gt;</w:t>
      </w:r>
    </w:p>
    <w:p w14:paraId="190B3AE4" w14:textId="30383FD8" w:rsidR="000F2CB1" w:rsidRDefault="000F2CB1">
      <w:pPr>
        <w:pStyle w:val="Caption"/>
      </w:pPr>
      <w:r w:rsidRPr="004D7D18">
        <w:t>Example</w:t>
      </w:r>
      <w:r w:rsidRPr="003F1FAD">
        <w:t xml:space="preserve"> </w:t>
      </w:r>
      <w:fldSimple w:instr=" SEQ Example \* ARABIC ">
        <w:r w:rsidR="00790A96">
          <w:rPr>
            <w:noProof/>
          </w:rPr>
          <w:t>30</w:t>
        </w:r>
      </w:fldSimple>
      <w:r w:rsidRPr="003F1FAD">
        <w:t>:</w:t>
      </w:r>
      <w:r>
        <w:t xml:space="preserve"> Generator entry from existing vendor documentation and date given with time zone UTC (via Z token)</w:t>
      </w:r>
    </w:p>
    <w:p w14:paraId="2C61D33B" w14:textId="0556C820" w:rsidR="000F2CB1" w:rsidRDefault="000F2CB1" w:rsidP="00D37FDA">
      <w:pPr>
        <w:pStyle w:val="Code"/>
      </w:pPr>
      <w:r>
        <w:t>&lt;Generator&gt;</w:t>
      </w:r>
      <w:r>
        <w:br/>
        <w:t xml:space="preserve">  &lt;Engine&gt;Red Hat rhsa-to-cvrf 1.0.1478&lt;/Engine&gt;</w:t>
      </w:r>
      <w:r w:rsidR="008303BE">
        <w:br/>
      </w:r>
      <w:r>
        <w:t xml:space="preserve">  &lt;Date&gt;2012-05-08T10:26:11Z&lt;/Date&gt;</w:t>
      </w:r>
      <w:r>
        <w:br/>
        <w:t>&lt;/Generator&gt;</w:t>
      </w:r>
    </w:p>
    <w:p w14:paraId="25816D62" w14:textId="78F60E7E" w:rsidR="000F2CB1" w:rsidRDefault="000F2CB1">
      <w:pPr>
        <w:pStyle w:val="Caption"/>
      </w:pPr>
      <w:bookmarkStart w:id="1312" w:name="exampleFullDocumentTracking"/>
      <w:r w:rsidRPr="004D7D18">
        <w:t>Example</w:t>
      </w:r>
      <w:r w:rsidRPr="003F1FAD">
        <w:t xml:space="preserve"> </w:t>
      </w:r>
      <w:fldSimple w:instr=" SEQ Example \* ARABIC ">
        <w:r w:rsidR="00790A96">
          <w:rPr>
            <w:noProof/>
          </w:rPr>
          <w:t>31</w:t>
        </w:r>
      </w:fldSimple>
      <w:bookmarkEnd w:id="1312"/>
      <w:r w:rsidRPr="003F1FAD">
        <w:t>:</w:t>
      </w:r>
      <w:r>
        <w:t xml:space="preserve"> Full Document tracking element sample (with generator entry from previous example)</w:t>
      </w:r>
    </w:p>
    <w:p w14:paraId="1B6127F9" w14:textId="7CE071E7" w:rsidR="001362DE" w:rsidRDefault="000F2CB1" w:rsidP="00D37FDA">
      <w:pPr>
        <w:pStyle w:val="Code"/>
      </w:pPr>
      <w:r>
        <w:t>&lt;DocumentTracking&gt;</w:t>
      </w:r>
      <w:r>
        <w:br/>
      </w:r>
      <w:r w:rsidR="001362DE">
        <w:t xml:space="preserve">  &lt;Identification&gt;&lt;ID&gt;RHSA-2010:0888&lt;/ID&gt;&lt;/Identification&gt;</w:t>
      </w:r>
      <w:r w:rsidR="008303BE">
        <w:br/>
      </w:r>
      <w:r w:rsidR="001362DE">
        <w:t xml:space="preserve">  &lt;Status&gt;Final&lt;/Status&gt;</w:t>
      </w:r>
      <w:r w:rsidR="008303BE">
        <w:br/>
      </w:r>
      <w:r>
        <w:t xml:space="preserve">  &lt;Version&gt;1&lt;/Version&gt;</w:t>
      </w:r>
      <w:r>
        <w:br/>
      </w:r>
      <w:r w:rsidR="001362DE">
        <w:t xml:space="preserve">  &lt;RevisionHistory&gt;</w:t>
      </w:r>
      <w:r w:rsidR="008303BE">
        <w:br/>
      </w:r>
      <w:r w:rsidR="001362DE">
        <w:t xml:space="preserve">     &lt;Revision&gt;</w:t>
      </w:r>
      <w:r w:rsidR="008303BE">
        <w:br/>
      </w:r>
      <w:r>
        <w:t xml:space="preserve">       &lt;Number&gt;1&lt;/Number&gt;</w:t>
      </w:r>
      <w:r>
        <w:br/>
      </w:r>
      <w:r w:rsidR="001362DE">
        <w:t xml:space="preserve">       &lt;Date&gt;2010-11-16T11:08:00Z&lt;/Date&gt;</w:t>
      </w:r>
      <w:r w:rsidR="008303BE">
        <w:br/>
      </w:r>
      <w:r w:rsidR="001362DE">
        <w:t xml:space="preserve">       &lt;Description&gt;Current version&lt;/Description&gt;</w:t>
      </w:r>
      <w:r w:rsidR="008303BE">
        <w:br/>
      </w:r>
      <w:r>
        <w:t xml:space="preserve">     &lt;/Revision&gt;</w:t>
      </w:r>
      <w:r>
        <w:br/>
      </w:r>
      <w:r w:rsidR="001362DE">
        <w:t xml:space="preserve">  &lt;/RevisionHistory&gt;</w:t>
      </w:r>
      <w:r w:rsidR="008303BE">
        <w:br/>
      </w:r>
      <w:r w:rsidR="001362DE">
        <w:t xml:space="preserve">  &lt;InitialReleaseDate&gt;2010-11-16</w:t>
      </w:r>
      <w:r>
        <w:t>T11:08:00Z&lt;/InitialReleaseDate&gt;</w:t>
      </w:r>
      <w:r>
        <w:br/>
      </w:r>
      <w:r w:rsidR="001362DE">
        <w:t xml:space="preserve">  &lt;CurrentReleaseDate&gt;2010-11-16T11:08:00Z&lt;/CurrentReleaseDate&gt;</w:t>
      </w:r>
      <w:r w:rsidR="008303BE">
        <w:br/>
      </w:r>
      <w:r>
        <w:t xml:space="preserve">  &lt;Generator&gt;</w:t>
      </w:r>
      <w:r w:rsidR="008303BE">
        <w:br/>
      </w:r>
      <w:r>
        <w:t xml:space="preserve">    &lt;Engine&gt;Red Hat rhsa-to-cvrf 1.0.1478&lt;/Engine&gt;</w:t>
      </w:r>
      <w:r>
        <w:br/>
        <w:t xml:space="preserve">    &lt;Date&gt;2012-05-08T10:26:11Z&lt;/Date&gt;</w:t>
      </w:r>
      <w:r w:rsidR="008303BE">
        <w:br/>
      </w:r>
      <w:r>
        <w:t xml:space="preserve">  &lt;/Generator&gt;</w:t>
      </w:r>
      <w:r w:rsidR="008303BE">
        <w:br/>
      </w:r>
      <w:r>
        <w:t>&lt;/DocumentTracking&gt;</w:t>
      </w:r>
    </w:p>
    <w:p w14:paraId="40B397AD" w14:textId="77777777" w:rsidR="007E69F9" w:rsidRDefault="007E69F9">
      <w:pPr>
        <w:spacing w:before="0" w:after="0"/>
        <w:rPr>
          <w:rFonts w:cs="Arial"/>
          <w:b/>
          <w:iCs/>
          <w:color w:val="3B006F"/>
          <w:kern w:val="32"/>
          <w:sz w:val="28"/>
          <w:szCs w:val="28"/>
        </w:rPr>
      </w:pPr>
      <w:r>
        <w:br w:type="page"/>
      </w:r>
    </w:p>
    <w:p w14:paraId="0F7315FA" w14:textId="468A3F84" w:rsidR="00FC55C8" w:rsidRDefault="00FC55C8" w:rsidP="00FC55C8">
      <w:pPr>
        <w:pStyle w:val="Heading2"/>
      </w:pPr>
      <w:bookmarkStart w:id="1313" w:name="_Toc478074695"/>
      <w:r>
        <w:t xml:space="preserve">Document </w:t>
      </w:r>
      <w:r w:rsidR="00CF6658">
        <w:t>Notes</w:t>
      </w:r>
      <w:bookmarkEnd w:id="1313"/>
    </w:p>
    <w:p w14:paraId="4D1EDE7A" w14:textId="1A604576" w:rsidR="00FC55C8" w:rsidRPr="00D37FDA" w:rsidRDefault="000D2922" w:rsidP="00D37FDA">
      <w:pPr>
        <w:pStyle w:val="ObjectHeading"/>
      </w:pPr>
      <w:bookmarkStart w:id="1314" w:name="_Toc477193170"/>
      <w:bookmarkStart w:id="1315" w:name="_Toc477193825"/>
      <w:bookmarkStart w:id="1316" w:name="_Toc477194114"/>
      <w:bookmarkStart w:id="1317" w:name="_Toc478074940"/>
      <w:r>
        <w:t>Element</w:t>
      </w:r>
      <w:r w:rsidRPr="00755ABD">
        <w:t xml:space="preserve"> </w:t>
      </w:r>
      <w:r w:rsidR="00FC55C8" w:rsidRPr="00D37FDA">
        <w:rPr>
          <w:rStyle w:val="Datatype"/>
        </w:rPr>
        <w:t>cvrf:Document</w:t>
      </w:r>
      <w:r w:rsidR="00CF6658" w:rsidRPr="00D37FDA">
        <w:rPr>
          <w:rStyle w:val="Datatype"/>
        </w:rPr>
        <w:t>Notes</w:t>
      </w:r>
      <w:bookmarkEnd w:id="1314"/>
      <w:bookmarkEnd w:id="1315"/>
      <w:bookmarkEnd w:id="1316"/>
      <w:bookmarkEnd w:id="1317"/>
    </w:p>
    <w:p w14:paraId="6A3CACFC" w14:textId="76610B4A" w:rsidR="001B2A38" w:rsidRDefault="00863813" w:rsidP="00D37FDA">
      <w:pPr>
        <w:pStyle w:val="Member"/>
        <w:jc w:val="both"/>
      </w:pPr>
      <w:r w:rsidRPr="005460D6">
        <w:rPr>
          <w:rFonts w:ascii="MS Mincho" w:eastAsia="MS Mincho" w:hAnsi="MS Mincho" w:cs="MS Mincho"/>
        </w:rPr>
        <w:t>∇</w:t>
      </w:r>
      <w:r w:rsidR="00B92592" w:rsidRPr="00D37FDA">
        <w:rPr>
          <w:rFonts w:eastAsia="MS Mincho"/>
        </w:rPr>
        <w:t> </w:t>
      </w:r>
      <w:r w:rsidR="001B2A38" w:rsidRPr="00D37FDA">
        <w:t xml:space="preserve">The </w:t>
      </w:r>
      <w:r w:rsidR="001B2A38" w:rsidRPr="00D37FDA">
        <w:rPr>
          <w:rStyle w:val="Datatype"/>
        </w:rPr>
        <w:t>cvrf:DocumentNotes</w:t>
      </w:r>
      <w:r w:rsidR="001B2A38" w:rsidRPr="00D37FDA">
        <w:t xml:space="preserve"> element is the optional fifth child of the </w:t>
      </w:r>
      <w:r w:rsidR="00827F68" w:rsidRPr="00D37FDA">
        <w:t xml:space="preserve">document </w:t>
      </w:r>
      <w:r w:rsidR="001B2A38" w:rsidRPr="00D37FDA">
        <w:t xml:space="preserve">root element </w:t>
      </w:r>
      <w:r w:rsidR="001B2A38" w:rsidRPr="00D37FDA">
        <w:rPr>
          <w:rStyle w:val="Datatype"/>
        </w:rPr>
        <w:t>cvrf:cvrfdoc</w:t>
      </w:r>
      <w:r w:rsidR="001B2A38" w:rsidRPr="00D37FDA">
        <w:t xml:space="preserve"> </w:t>
      </w:r>
      <w:r w:rsidR="00827F68" w:rsidRPr="00D37FDA">
        <w:t xml:space="preserve">and </w:t>
      </w:r>
      <w:r w:rsidR="001B2A38" w:rsidRPr="00D37FDA">
        <w:t xml:space="preserve">MUST contain </w:t>
      </w:r>
      <w:r w:rsidR="00827F68" w:rsidRPr="00D37FDA">
        <w:t xml:space="preserve">one or more </w:t>
      </w:r>
      <w:r w:rsidR="001B2A38" w:rsidRPr="00D37FDA">
        <w:rPr>
          <w:rStyle w:val="Datatype"/>
        </w:rPr>
        <w:t>cvrf:</w:t>
      </w:r>
      <w:r w:rsidR="00827F68" w:rsidRPr="00D37FDA">
        <w:rPr>
          <w:rStyle w:val="Datatype"/>
        </w:rPr>
        <w:t>Note</w:t>
      </w:r>
      <w:r w:rsidR="001B2A38" w:rsidRPr="00D37FDA">
        <w:t xml:space="preserve"> </w:t>
      </w:r>
      <w:r w:rsidR="00827F68" w:rsidRPr="00D37FDA">
        <w:t>elements</w:t>
      </w:r>
      <w:r w:rsidR="001B2A38" w:rsidRPr="00D37FDA">
        <w:t xml:space="preserve">. </w:t>
      </w:r>
      <w:r w:rsidR="00B92592" w:rsidRPr="00B9568C">
        <w:t>∆ </w:t>
      </w:r>
      <w:r w:rsidR="001B2A38" w:rsidRPr="00B9568C">
        <w:t>[</w:t>
      </w:r>
      <w:r w:rsidR="00827F68" w:rsidRPr="00B9568C">
        <w:rPr>
          <w:color w:val="FF0000"/>
        </w:rPr>
        <w:t>CSAF-4</w:t>
      </w:r>
      <w:r w:rsidR="003B406C">
        <w:rPr>
          <w:color w:val="FF0000"/>
        </w:rPr>
        <w:t>.6</w:t>
      </w:r>
      <w:r w:rsidR="001B2A38" w:rsidRPr="00B9568C">
        <w:rPr>
          <w:color w:val="FF0000"/>
        </w:rPr>
        <w:t>-1</w:t>
      </w:r>
      <w:r w:rsidR="001B2A38" w:rsidRPr="00B9568C">
        <w:t>]</w:t>
      </w:r>
    </w:p>
    <w:p w14:paraId="3FC3FA4A" w14:textId="5C65C7AA" w:rsidR="00827F68" w:rsidRDefault="00827F68" w:rsidP="00D37FDA">
      <w:pPr>
        <w:pStyle w:val="Member"/>
        <w:jc w:val="both"/>
      </w:pPr>
      <w:r>
        <w:t xml:space="preserve">It holds all of the document-level </w:t>
      </w:r>
      <w:r w:rsidRPr="00D37FDA">
        <w:rPr>
          <w:b/>
        </w:rPr>
        <w:t>Note</w:t>
      </w:r>
      <w:r>
        <w:t xml:space="preserve"> elements.</w:t>
      </w:r>
    </w:p>
    <w:p w14:paraId="04276AE6" w14:textId="4EF6448C" w:rsidR="007D412F" w:rsidRDefault="00827F68" w:rsidP="007D412F">
      <w:r>
        <w:t xml:space="preserve">Following is a visual display </w:t>
      </w:r>
      <w:r w:rsidR="007D412F">
        <w:t xml:space="preserve">of </w:t>
      </w:r>
      <w:r w:rsidR="007D412F">
        <w:rPr>
          <w:b/>
        </w:rPr>
        <w:t>Document</w:t>
      </w:r>
      <w:r w:rsidR="007D412F" w:rsidRPr="003B09A8">
        <w:rPr>
          <w:b/>
        </w:rPr>
        <w:t xml:space="preserve"> </w:t>
      </w:r>
      <w:r w:rsidR="007D412F">
        <w:rPr>
          <w:b/>
        </w:rPr>
        <w:t>Notes</w:t>
      </w:r>
      <w:r w:rsidR="007D412F">
        <w:t xml:space="preserve"> including the parent </w:t>
      </w:r>
      <w:r>
        <w:t>element</w:t>
      </w:r>
      <w:r w:rsidR="007D412F">
        <w:t xml:space="preserve"> (</w:t>
      </w:r>
      <w:r w:rsidR="007D412F" w:rsidRPr="00BA6162">
        <w:rPr>
          <w:b/>
        </w:rPr>
        <w:t>Document</w:t>
      </w:r>
      <w:r>
        <w:rPr>
          <w:b/>
        </w:rPr>
        <w:t xml:space="preserve"> root</w:t>
      </w:r>
      <w:r w:rsidR="007D412F">
        <w:t>) in some valid configuration:</w:t>
      </w:r>
    </w:p>
    <w:p w14:paraId="23136549" w14:textId="2C221E72" w:rsidR="002B60D0" w:rsidRDefault="002B60D0">
      <w:pPr>
        <w:pStyle w:val="Caption"/>
      </w:pPr>
      <w:bookmarkStart w:id="1318" w:name="_Toc477448938"/>
      <w:r>
        <w:t xml:space="preserve">Figure </w:t>
      </w:r>
      <w:fldSimple w:instr=" SEQ Figure \* ARABIC ">
        <w:r w:rsidR="00790A96">
          <w:rPr>
            <w:noProof/>
          </w:rPr>
          <w:t>5</w:t>
        </w:r>
      </w:fldSimple>
      <w:r>
        <w:t xml:space="preserve">: </w:t>
      </w:r>
      <w:r w:rsidR="00341293">
        <w:t>A</w:t>
      </w:r>
      <w:r>
        <w:t xml:space="preserve"> </w:t>
      </w:r>
      <w:r w:rsidR="00B705AF">
        <w:t xml:space="preserve">topologically </w:t>
      </w:r>
      <w:r>
        <w:t xml:space="preserve">valid </w:t>
      </w:r>
      <w:r w:rsidRPr="00D37FDA">
        <w:rPr>
          <w:b/>
        </w:rPr>
        <w:t>Document Notes</w:t>
      </w:r>
      <w:r>
        <w:t xml:space="preserve"> </w:t>
      </w:r>
      <w:r w:rsidR="00105DFC">
        <w:t>configuration</w:t>
      </w:r>
      <w:r>
        <w:rPr>
          <w:noProof/>
        </w:rPr>
        <w:t>.</w:t>
      </w:r>
      <w:bookmarkEnd w:id="1318"/>
    </w:p>
    <w:p w14:paraId="773CB81E" w14:textId="77777777" w:rsidR="007D412F" w:rsidRDefault="007D412F" w:rsidP="007D412F">
      <w:pPr>
        <w:keepNext/>
      </w:pPr>
      <w:r>
        <w:rPr>
          <w:noProof/>
        </w:rPr>
        <w:drawing>
          <wp:inline distT="0" distB="0" distL="0" distR="0" wp14:anchorId="7908007D" wp14:editId="061DFE0D">
            <wp:extent cx="5637417" cy="3672863"/>
            <wp:effectExtent l="0" t="0" r="190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37417" cy="3672863"/>
                    </a:xfrm>
                    <a:prstGeom prst="rect">
                      <a:avLst/>
                    </a:prstGeom>
                  </pic:spPr>
                </pic:pic>
              </a:graphicData>
            </a:graphic>
          </wp:inline>
        </w:drawing>
      </w:r>
    </w:p>
    <w:p w14:paraId="41E48820" w14:textId="77777777" w:rsidR="007D412F" w:rsidRDefault="007D412F" w:rsidP="007D412F">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7746FA94" w14:textId="66DECB73" w:rsidR="007D412F" w:rsidRDefault="0032147A" w:rsidP="007D412F">
      <w:r>
        <w:t>The node</w:t>
      </w:r>
      <w:r w:rsidR="007D412F">
        <w:t xml:space="preserve"> carrying an ellipsis (…) shall hint at possible further </w:t>
      </w:r>
      <w:r w:rsidRPr="00D37FDA">
        <w:rPr>
          <w:b/>
        </w:rPr>
        <w:t>Note</w:t>
      </w:r>
      <w:r>
        <w:t xml:space="preserve"> elements</w:t>
      </w:r>
      <w:r w:rsidR="007D412F">
        <w:t>.</w:t>
      </w:r>
    </w:p>
    <w:p w14:paraId="6D64ADB5" w14:textId="2C286A9C" w:rsidR="00CF6658" w:rsidRDefault="00CF6658" w:rsidP="00CF6658">
      <w:pPr>
        <w:pStyle w:val="Heading3"/>
      </w:pPr>
      <w:bookmarkStart w:id="1319" w:name="_Toc477245673"/>
      <w:bookmarkStart w:id="1320" w:name="_Toc477257777"/>
      <w:bookmarkStart w:id="1321" w:name="_Toc477260130"/>
      <w:bookmarkStart w:id="1322" w:name="_Toc477267543"/>
      <w:bookmarkStart w:id="1323" w:name="_Toc477298525"/>
      <w:bookmarkStart w:id="1324" w:name="_Toc477298798"/>
      <w:bookmarkStart w:id="1325" w:name="_Toc477299248"/>
      <w:bookmarkStart w:id="1326" w:name="_Toc477346454"/>
      <w:bookmarkStart w:id="1327" w:name="_Toc477382685"/>
      <w:bookmarkStart w:id="1328" w:name="_Toc477425127"/>
      <w:bookmarkStart w:id="1329" w:name="_Toc477429081"/>
      <w:bookmarkStart w:id="1330" w:name="_Toc477429409"/>
      <w:bookmarkStart w:id="1331" w:name="_Toc477448380"/>
      <w:bookmarkStart w:id="1332" w:name="_Toc477448738"/>
      <w:bookmarkStart w:id="1333" w:name="_Toc477902431"/>
      <w:bookmarkStart w:id="1334" w:name="_Toc477968683"/>
      <w:bookmarkStart w:id="1335" w:name="_Toc478023789"/>
      <w:bookmarkStart w:id="1336" w:name="_Toc478024224"/>
      <w:bookmarkStart w:id="1337" w:name="_Toc478074696"/>
      <w:bookmarkStart w:id="1338" w:name="_Toc477245674"/>
      <w:bookmarkStart w:id="1339" w:name="_Toc477257778"/>
      <w:bookmarkStart w:id="1340" w:name="_Toc477260131"/>
      <w:bookmarkStart w:id="1341" w:name="_Toc477267544"/>
      <w:bookmarkStart w:id="1342" w:name="_Toc477298526"/>
      <w:bookmarkStart w:id="1343" w:name="_Toc477298799"/>
      <w:bookmarkStart w:id="1344" w:name="_Toc477299249"/>
      <w:bookmarkStart w:id="1345" w:name="_Toc477346455"/>
      <w:bookmarkStart w:id="1346" w:name="_Toc477382686"/>
      <w:bookmarkStart w:id="1347" w:name="_Toc477425128"/>
      <w:bookmarkStart w:id="1348" w:name="_Toc477429082"/>
      <w:bookmarkStart w:id="1349" w:name="_Toc477429410"/>
      <w:bookmarkStart w:id="1350" w:name="_Toc477448381"/>
      <w:bookmarkStart w:id="1351" w:name="_Toc477448739"/>
      <w:bookmarkStart w:id="1352" w:name="_Toc477902432"/>
      <w:bookmarkStart w:id="1353" w:name="_Toc477968684"/>
      <w:bookmarkStart w:id="1354" w:name="_Toc478023790"/>
      <w:bookmarkStart w:id="1355" w:name="_Toc478024225"/>
      <w:bookmarkStart w:id="1356" w:name="_Toc478074697"/>
      <w:bookmarkStart w:id="1357" w:name="_Toc477245675"/>
      <w:bookmarkStart w:id="1358" w:name="_Toc477257779"/>
      <w:bookmarkStart w:id="1359" w:name="_Toc477260132"/>
      <w:bookmarkStart w:id="1360" w:name="_Toc477267545"/>
      <w:bookmarkStart w:id="1361" w:name="_Toc477298527"/>
      <w:bookmarkStart w:id="1362" w:name="_Toc477298800"/>
      <w:bookmarkStart w:id="1363" w:name="_Toc477299250"/>
      <w:bookmarkStart w:id="1364" w:name="_Toc477346456"/>
      <w:bookmarkStart w:id="1365" w:name="_Toc477382687"/>
      <w:bookmarkStart w:id="1366" w:name="_Toc477425129"/>
      <w:bookmarkStart w:id="1367" w:name="_Toc477429083"/>
      <w:bookmarkStart w:id="1368" w:name="_Toc477429411"/>
      <w:bookmarkStart w:id="1369" w:name="_Toc477448382"/>
      <w:bookmarkStart w:id="1370" w:name="_Toc477448740"/>
      <w:bookmarkStart w:id="1371" w:name="_Toc477902433"/>
      <w:bookmarkStart w:id="1372" w:name="_Toc477968685"/>
      <w:bookmarkStart w:id="1373" w:name="_Toc478023791"/>
      <w:bookmarkStart w:id="1374" w:name="_Toc478024226"/>
      <w:bookmarkStart w:id="1375" w:name="_Toc478074698"/>
      <w:bookmarkStart w:id="1376" w:name="_Toc477245676"/>
      <w:bookmarkStart w:id="1377" w:name="_Toc477257780"/>
      <w:bookmarkStart w:id="1378" w:name="_Toc477260133"/>
      <w:bookmarkStart w:id="1379" w:name="_Toc477267546"/>
      <w:bookmarkStart w:id="1380" w:name="_Toc477298528"/>
      <w:bookmarkStart w:id="1381" w:name="_Toc477298801"/>
      <w:bookmarkStart w:id="1382" w:name="_Toc477299251"/>
      <w:bookmarkStart w:id="1383" w:name="_Toc477346457"/>
      <w:bookmarkStart w:id="1384" w:name="_Toc477382688"/>
      <w:bookmarkStart w:id="1385" w:name="_Toc477425130"/>
      <w:bookmarkStart w:id="1386" w:name="_Toc477429084"/>
      <w:bookmarkStart w:id="1387" w:name="_Toc477429412"/>
      <w:bookmarkStart w:id="1388" w:name="_Toc477448383"/>
      <w:bookmarkStart w:id="1389" w:name="_Toc477448741"/>
      <w:bookmarkStart w:id="1390" w:name="_Toc477902434"/>
      <w:bookmarkStart w:id="1391" w:name="_Toc477968686"/>
      <w:bookmarkStart w:id="1392" w:name="_Toc478023792"/>
      <w:bookmarkStart w:id="1393" w:name="_Toc478024227"/>
      <w:bookmarkStart w:id="1394" w:name="_Toc478074699"/>
      <w:bookmarkStart w:id="1395" w:name="_Toc477245677"/>
      <w:bookmarkStart w:id="1396" w:name="_Toc477257781"/>
      <w:bookmarkStart w:id="1397" w:name="_Toc477260134"/>
      <w:bookmarkStart w:id="1398" w:name="_Toc477267547"/>
      <w:bookmarkStart w:id="1399" w:name="_Toc477298529"/>
      <w:bookmarkStart w:id="1400" w:name="_Toc477298802"/>
      <w:bookmarkStart w:id="1401" w:name="_Toc477299252"/>
      <w:bookmarkStart w:id="1402" w:name="_Toc477346458"/>
      <w:bookmarkStart w:id="1403" w:name="_Toc477382689"/>
      <w:bookmarkStart w:id="1404" w:name="_Toc477425131"/>
      <w:bookmarkStart w:id="1405" w:name="_Toc477429085"/>
      <w:bookmarkStart w:id="1406" w:name="_Toc477429413"/>
      <w:bookmarkStart w:id="1407" w:name="_Toc477448384"/>
      <w:bookmarkStart w:id="1408" w:name="_Toc477448742"/>
      <w:bookmarkStart w:id="1409" w:name="_Toc477902435"/>
      <w:bookmarkStart w:id="1410" w:name="_Toc477968687"/>
      <w:bookmarkStart w:id="1411" w:name="_Toc478023793"/>
      <w:bookmarkStart w:id="1412" w:name="_Toc478024228"/>
      <w:bookmarkStart w:id="1413" w:name="_Toc478074700"/>
      <w:bookmarkStart w:id="1414" w:name="_Ref476736672"/>
      <w:bookmarkStart w:id="1415" w:name="_Toc478074701"/>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r>
        <w:t>Document Notes – Note</w:t>
      </w:r>
      <w:bookmarkEnd w:id="1414"/>
      <w:bookmarkEnd w:id="1415"/>
    </w:p>
    <w:p w14:paraId="4A68DC7C" w14:textId="36D4D1BC" w:rsidR="00CF6658" w:rsidRPr="00D37FDA" w:rsidRDefault="000D2922" w:rsidP="00D37FDA">
      <w:pPr>
        <w:pStyle w:val="ObjectHeading"/>
      </w:pPr>
      <w:bookmarkStart w:id="1416" w:name="_Toc477193172"/>
      <w:bookmarkStart w:id="1417" w:name="_Toc477193826"/>
      <w:bookmarkStart w:id="1418" w:name="_Toc477194115"/>
      <w:bookmarkStart w:id="1419" w:name="_Toc478074941"/>
      <w:r>
        <w:t>Element</w:t>
      </w:r>
      <w:r w:rsidRPr="00755ABD">
        <w:t xml:space="preserve"> </w:t>
      </w:r>
      <w:r w:rsidR="00CF6658" w:rsidRPr="00D37FDA">
        <w:rPr>
          <w:rStyle w:val="Datatype"/>
        </w:rPr>
        <w:t>cvrf:Note</w:t>
      </w:r>
      <w:bookmarkEnd w:id="1416"/>
      <w:bookmarkEnd w:id="1417"/>
      <w:bookmarkEnd w:id="1418"/>
      <w:bookmarkEnd w:id="1419"/>
    </w:p>
    <w:p w14:paraId="26854083" w14:textId="42A06129" w:rsidR="00BB2F24" w:rsidRPr="00D37FDA" w:rsidRDefault="00863813" w:rsidP="00BB2F24">
      <w:pPr>
        <w:pStyle w:val="Member"/>
        <w:jc w:val="both"/>
      </w:pPr>
      <w:r w:rsidRPr="00B9568C">
        <w:rPr>
          <w:rFonts w:ascii="MS Mincho" w:eastAsia="MS Mincho" w:hAnsi="MS Mincho" w:cs="MS Mincho"/>
        </w:rPr>
        <w:t>∇</w:t>
      </w:r>
      <w:r w:rsidR="00B92592" w:rsidRPr="00B9568C">
        <w:rPr>
          <w:rFonts w:ascii="MS Mincho" w:eastAsia="MS Mincho" w:hAnsi="MS Mincho" w:cs="MS Mincho"/>
        </w:rPr>
        <w:t> </w:t>
      </w:r>
      <w:r w:rsidR="00BB2F24" w:rsidRPr="00D37FDA">
        <w:t xml:space="preserve">The </w:t>
      </w:r>
      <w:r w:rsidR="00BB2F24" w:rsidRPr="00D37FDA">
        <w:rPr>
          <w:rStyle w:val="Datatype"/>
        </w:rPr>
        <w:t>cvrf:Note</w:t>
      </w:r>
      <w:r w:rsidR="00BB2F24" w:rsidRPr="00D37FDA">
        <w:t xml:space="preserve"> element MUST occur one or more times </w:t>
      </w:r>
      <w:r w:rsidR="004F21D8" w:rsidRPr="00D37FDA">
        <w:t>inside</w:t>
      </w:r>
      <w:r w:rsidR="00BB2F24" w:rsidRPr="00D37FDA">
        <w:t xml:space="preserve"> the </w:t>
      </w:r>
      <w:r w:rsidR="00BB2F24" w:rsidRPr="00D37FDA">
        <w:rPr>
          <w:rStyle w:val="Datatype"/>
        </w:rPr>
        <w:t>cvrf:DocumentNotes</w:t>
      </w:r>
      <w:r w:rsidR="004F21D8" w:rsidRPr="00B9568C">
        <w:rPr>
          <w:rStyle w:val="Datatype"/>
        </w:rPr>
        <w:t xml:space="preserve"> </w:t>
      </w:r>
      <w:r w:rsidR="004F21D8" w:rsidRPr="00D37FDA">
        <w:t>element</w:t>
      </w:r>
      <w:r w:rsidR="00BB2F24" w:rsidRPr="00D37FDA">
        <w:t xml:space="preserve">. </w:t>
      </w:r>
      <w:r w:rsidR="00B92592" w:rsidRPr="00B9568C">
        <w:t>∆ </w:t>
      </w:r>
      <w:r w:rsidR="00BB2F24" w:rsidRPr="00B9568C">
        <w:t>[</w:t>
      </w:r>
      <w:r w:rsidR="005460D6">
        <w:rPr>
          <w:color w:val="FF0000"/>
        </w:rPr>
        <w:t>CSAF-4.6</w:t>
      </w:r>
      <w:r w:rsidR="00BB2F24" w:rsidRPr="00B9568C">
        <w:rPr>
          <w:color w:val="FF0000"/>
        </w:rPr>
        <w:t>.1-1</w:t>
      </w:r>
      <w:r w:rsidR="00BB2F24" w:rsidRPr="00B9568C">
        <w:t>]</w:t>
      </w:r>
    </w:p>
    <w:p w14:paraId="054E353A" w14:textId="5997299B" w:rsidR="00793DA6" w:rsidRPr="00D37FDA" w:rsidRDefault="00863813" w:rsidP="00BB2F24">
      <w:pPr>
        <w:pStyle w:val="Member"/>
        <w:jc w:val="both"/>
        <w:rPr>
          <w:b/>
        </w:rPr>
      </w:pPr>
      <w:r w:rsidRPr="00B9568C">
        <w:rPr>
          <w:rFonts w:ascii="MS Mincho" w:eastAsia="MS Mincho" w:hAnsi="MS Mincho" w:cs="MS Mincho"/>
        </w:rPr>
        <w:t>∇</w:t>
      </w:r>
      <w:r w:rsidR="00B92592" w:rsidRPr="00B9568C">
        <w:rPr>
          <w:rFonts w:ascii="MS Mincho" w:eastAsia="MS Mincho" w:hAnsi="MS Mincho" w:cs="MS Mincho"/>
        </w:rPr>
        <w:t> </w:t>
      </w:r>
      <w:r w:rsidR="00BB2F24" w:rsidRPr="00D37FDA">
        <w:t xml:space="preserve">Any instance MUST contain a non-empty string representing a </w:t>
      </w:r>
      <w:r w:rsidR="00BB2F24" w:rsidRPr="00D37FDA">
        <w:rPr>
          <w:b/>
        </w:rPr>
        <w:t>Note</w:t>
      </w:r>
      <w:r w:rsidR="00793DA6" w:rsidRPr="00D37FDA">
        <w:rPr>
          <w:b/>
        </w:rPr>
        <w:t>.</w:t>
      </w:r>
      <w:r w:rsidR="00793DA6" w:rsidRPr="00B9568C">
        <w:t xml:space="preserve"> </w:t>
      </w:r>
      <w:r w:rsidR="00B92592" w:rsidRPr="00B9568C">
        <w:t>∆ </w:t>
      </w:r>
      <w:r w:rsidR="00793DA6" w:rsidRPr="00B9568C">
        <w:t>[</w:t>
      </w:r>
      <w:r w:rsidR="005460D6">
        <w:rPr>
          <w:color w:val="FF0000"/>
        </w:rPr>
        <w:t>CSAF-4.6</w:t>
      </w:r>
      <w:r w:rsidR="00793DA6" w:rsidRPr="00B9568C">
        <w:rPr>
          <w:color w:val="FF0000"/>
        </w:rPr>
        <w:t>.1-2</w:t>
      </w:r>
      <w:r w:rsidR="00793DA6" w:rsidRPr="00B9568C">
        <w:t>]</w:t>
      </w:r>
    </w:p>
    <w:p w14:paraId="2B7304CD" w14:textId="5B396B8B" w:rsidR="00BB2F24" w:rsidRDefault="00863813" w:rsidP="00BB2F24">
      <w:pPr>
        <w:pStyle w:val="Member"/>
        <w:jc w:val="both"/>
      </w:pPr>
      <w:r w:rsidRPr="00B9568C">
        <w:rPr>
          <w:rFonts w:ascii="MS Mincho" w:eastAsia="MS Mincho" w:hAnsi="MS Mincho" w:cs="MS Mincho"/>
        </w:rPr>
        <w:t>∇</w:t>
      </w:r>
      <w:r w:rsidR="00B92592" w:rsidRPr="00B9568C">
        <w:rPr>
          <w:rFonts w:ascii="MS Mincho" w:eastAsia="MS Mincho" w:hAnsi="MS Mincho" w:cs="MS Mincho"/>
        </w:rPr>
        <w:t> </w:t>
      </w:r>
      <w:r w:rsidR="00793DA6" w:rsidRPr="00D37FDA">
        <w:t xml:space="preserve">It </w:t>
      </w:r>
      <w:r w:rsidR="00BB2F24" w:rsidRPr="00D37FDA">
        <w:t xml:space="preserve">MUST provide a </w:t>
      </w:r>
      <w:r w:rsidR="00BB2F24" w:rsidRPr="00D37FDA">
        <w:rPr>
          <w:rStyle w:val="Datatype"/>
        </w:rPr>
        <w:t>Type</w:t>
      </w:r>
      <w:r w:rsidR="00BB2F24" w:rsidRPr="00D37FDA">
        <w:t xml:space="preserve"> </w:t>
      </w:r>
      <w:r w:rsidR="004F21D8" w:rsidRPr="00D37FDA">
        <w:t xml:space="preserve">and an </w:t>
      </w:r>
      <w:r w:rsidR="004F21D8" w:rsidRPr="00D37FDA">
        <w:rPr>
          <w:rStyle w:val="Datatype"/>
        </w:rPr>
        <w:t>Ordinal</w:t>
      </w:r>
      <w:r w:rsidR="00BB2F24" w:rsidRPr="00D37FDA">
        <w:t>.</w:t>
      </w:r>
      <w:r w:rsidR="00BB2F24" w:rsidRPr="00B9568C">
        <w:t xml:space="preserve"> </w:t>
      </w:r>
      <w:r w:rsidR="00B92592" w:rsidRPr="00B9568C">
        <w:t>∆ </w:t>
      </w:r>
      <w:r w:rsidR="00BB2F24" w:rsidRPr="00B9568C">
        <w:t>[</w:t>
      </w:r>
      <w:r w:rsidR="005460D6">
        <w:rPr>
          <w:color w:val="FF0000"/>
        </w:rPr>
        <w:t>CSAF-4.6</w:t>
      </w:r>
      <w:r w:rsidR="00BB2F24" w:rsidRPr="00B9568C">
        <w:rPr>
          <w:color w:val="FF0000"/>
        </w:rPr>
        <w:t>.1-</w:t>
      </w:r>
      <w:r w:rsidR="00793DA6" w:rsidRPr="00B9568C">
        <w:rPr>
          <w:color w:val="FF0000"/>
        </w:rPr>
        <w:t>3</w:t>
      </w:r>
      <w:r w:rsidR="00BB2F24" w:rsidRPr="00B9568C">
        <w:t>]</w:t>
      </w:r>
    </w:p>
    <w:p w14:paraId="55EC95E2" w14:textId="4B0CD738" w:rsidR="00793DA6" w:rsidRDefault="00793DA6">
      <w:pPr>
        <w:pStyle w:val="Member"/>
        <w:jc w:val="both"/>
      </w:pPr>
      <w:r w:rsidRPr="00D37FDA">
        <w:t xml:space="preserve">It MAY provide </w:t>
      </w:r>
      <w:r w:rsidRPr="00D37FDA">
        <w:rPr>
          <w:rStyle w:val="Datatype"/>
        </w:rPr>
        <w:t>Title</w:t>
      </w:r>
      <w:r w:rsidRPr="00D37FDA">
        <w:t xml:space="preserve"> </w:t>
      </w:r>
      <w:r w:rsidR="004F21D8">
        <w:t>and</w:t>
      </w:r>
      <w:r w:rsidRPr="00D37FDA">
        <w:t xml:space="preserve"> </w:t>
      </w:r>
      <w:r w:rsidRPr="00D37FDA">
        <w:rPr>
          <w:rStyle w:val="Datatype"/>
        </w:rPr>
        <w:t>Audience</w:t>
      </w:r>
      <w:r w:rsidR="004F21D8" w:rsidRPr="00D37FDA">
        <w:t xml:space="preserve"> attributes</w:t>
      </w:r>
      <w:r w:rsidR="004F21D8">
        <w:t>.</w:t>
      </w:r>
    </w:p>
    <w:p w14:paraId="3779583D" w14:textId="27095C81" w:rsidR="004F21D8" w:rsidRPr="00D37FDA" w:rsidRDefault="004F21D8">
      <w:pPr>
        <w:pStyle w:val="Member"/>
        <w:jc w:val="both"/>
        <w:rPr>
          <w:highlight w:val="green"/>
        </w:rPr>
      </w:pPr>
      <w:r w:rsidRPr="004F21D8">
        <w:t xml:space="preserve">The element </w:t>
      </w:r>
      <w:r w:rsidRPr="00D37FDA">
        <w:rPr>
          <w:rStyle w:val="Datatype"/>
        </w:rPr>
        <w:t>cvrf:Note</w:t>
      </w:r>
      <w:r w:rsidRPr="004F21D8">
        <w:t xml:space="preserve"> is a place to put all manner of text blobs related to the document as a whole.</w:t>
      </w:r>
      <w:r w:rsidR="00996D43">
        <w:t xml:space="preserve"> For further details cf. </w:t>
      </w:r>
      <w:r w:rsidR="003913CC" w:rsidRPr="00D37FDA">
        <w:t>section </w:t>
      </w:r>
      <w:r w:rsidR="003913CC" w:rsidRPr="00D37FDA">
        <w:fldChar w:fldCharType="begin"/>
      </w:r>
      <w:r w:rsidR="003913CC" w:rsidRPr="00D37FDA">
        <w:instrText xml:space="preserve"> REF _Ref477330937 \w \h </w:instrText>
      </w:r>
      <w:r w:rsidR="003913CC">
        <w:instrText xml:space="preserve"> \* MERGEFORMAT </w:instrText>
      </w:r>
      <w:r w:rsidR="003913CC" w:rsidRPr="00D37FDA">
        <w:fldChar w:fldCharType="separate"/>
      </w:r>
      <w:r w:rsidR="00790A96">
        <w:t>2.2.2</w:t>
      </w:r>
      <w:r w:rsidR="003913CC" w:rsidRPr="00D37FDA">
        <w:fldChar w:fldCharType="end"/>
      </w:r>
      <w:r w:rsidR="001A0321">
        <w:t xml:space="preserve"> </w:t>
      </w:r>
      <w:hyperlink w:anchor="_Note_Type_Model_1" w:history="1">
        <w:r w:rsidR="001A0321" w:rsidRPr="001A0321">
          <w:rPr>
            <w:rStyle w:val="Hyperlink"/>
          </w:rPr>
          <w:t>Note Type Model</w:t>
        </w:r>
      </w:hyperlink>
      <w:r w:rsidR="003913CC">
        <w:t>.</w:t>
      </w:r>
    </w:p>
    <w:p w14:paraId="00BF0E53" w14:textId="15303073" w:rsidR="00DB3B52" w:rsidRDefault="00DB3B52" w:rsidP="00D37FDA">
      <w:pPr>
        <w:pStyle w:val="MemberHeading"/>
      </w:pPr>
      <w:bookmarkStart w:id="1420" w:name="_Toc478074942"/>
      <w:r>
        <w:t>Attribute Title</w:t>
      </w:r>
      <w:bookmarkEnd w:id="1420"/>
    </w:p>
    <w:p w14:paraId="633ABC1B" w14:textId="3D4723F1" w:rsidR="004F21D8" w:rsidRDefault="004F21D8" w:rsidP="006C0C75">
      <w:pPr>
        <w:pStyle w:val="Member"/>
      </w:pPr>
      <w:r w:rsidRPr="00D37FDA">
        <w:t xml:space="preserve">The optional </w:t>
      </w:r>
      <w:r w:rsidRPr="008C7017">
        <w:rPr>
          <w:rStyle w:val="Datatype"/>
        </w:rPr>
        <w:t>Title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790A96">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790A96">
        <w:t>Note Type Model</w:t>
      </w:r>
      <w:r w:rsidRPr="008C7017">
        <w:fldChar w:fldCharType="end"/>
      </w:r>
      <w:r w:rsidRPr="008C7017">
        <w:t xml:space="preserve"> .</w:t>
      </w:r>
    </w:p>
    <w:p w14:paraId="1E6207E9" w14:textId="1DF97C88" w:rsidR="00DB3B52" w:rsidRDefault="00DB3B52" w:rsidP="00DB3B52">
      <w:pPr>
        <w:pStyle w:val="MemberHeading"/>
      </w:pPr>
      <w:bookmarkStart w:id="1421" w:name="_Toc478074943"/>
      <w:r>
        <w:t>Attribute Audience</w:t>
      </w:r>
      <w:bookmarkEnd w:id="1421"/>
    </w:p>
    <w:p w14:paraId="6BDC1FEF" w14:textId="38293220" w:rsidR="004F21D8" w:rsidRDefault="004F21D8" w:rsidP="006C0C75">
      <w:pPr>
        <w:pStyle w:val="Member"/>
      </w:pPr>
      <w:r w:rsidRPr="008C7017">
        <w:t xml:space="preserve">The optional </w:t>
      </w:r>
      <w:r w:rsidRPr="008C7017">
        <w:rPr>
          <w:rStyle w:val="Datatype"/>
        </w:rPr>
        <w:t>Audience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790A96">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790A96">
        <w:t>Note Type Model</w:t>
      </w:r>
      <w:r w:rsidRPr="008C7017">
        <w:fldChar w:fldCharType="end"/>
      </w:r>
      <w:r w:rsidRPr="008C7017">
        <w:t xml:space="preserve"> .</w:t>
      </w:r>
    </w:p>
    <w:p w14:paraId="04A02623" w14:textId="1C2934D2" w:rsidR="00DB3B52" w:rsidRDefault="00DB3B52" w:rsidP="00DB3B52">
      <w:pPr>
        <w:pStyle w:val="MemberHeading"/>
      </w:pPr>
      <w:bookmarkStart w:id="1422" w:name="_Toc478074944"/>
      <w:r>
        <w:t>Attribute Type</w:t>
      </w:r>
      <w:bookmarkEnd w:id="1422"/>
    </w:p>
    <w:p w14:paraId="33440DC2" w14:textId="74BF6CAA" w:rsidR="003E196F" w:rsidRPr="003E196F" w:rsidRDefault="00863813" w:rsidP="006C0C75">
      <w:pPr>
        <w:pStyle w:val="Member"/>
      </w:pPr>
      <w:r w:rsidRPr="00B9568C">
        <w:rPr>
          <w:rFonts w:ascii="MS Mincho" w:eastAsia="MS Mincho" w:hAnsi="MS Mincho" w:cs="MS Mincho"/>
        </w:rPr>
        <w:t>∇</w:t>
      </w:r>
      <w:r w:rsidR="00B92592" w:rsidRPr="00B9568C">
        <w:rPr>
          <w:rFonts w:ascii="MS Mincho" w:eastAsia="MS Mincho" w:hAnsi="MS Mincho" w:cs="MS Mincho"/>
        </w:rPr>
        <w:t> </w:t>
      </w:r>
      <w:r w:rsidR="003E196F" w:rsidRPr="00D37FDA">
        <w:t xml:space="preserve">The required </w:t>
      </w:r>
      <w:r w:rsidR="003E196F" w:rsidRPr="00D37FDA">
        <w:rPr>
          <w:rStyle w:val="Datatype"/>
        </w:rPr>
        <w:t>Type</w:t>
      </w:r>
      <w:r w:rsidR="003E196F" w:rsidRPr="00D37FDA">
        <w:t xml:space="preserve"> attribute MUST </w:t>
      </w:r>
      <w:r w:rsidR="00996D43" w:rsidRPr="00D37FDA">
        <w:t>be a string with</w:t>
      </w:r>
      <w:r w:rsidR="003E196F" w:rsidRPr="00D37FDA">
        <w:t xml:space="preserve"> a valid enumeration value of the Note Type model as defined in section </w:t>
      </w:r>
      <w:r w:rsidR="003E196F" w:rsidRPr="00D37FDA">
        <w:fldChar w:fldCharType="begin"/>
      </w:r>
      <w:r w:rsidR="003E196F" w:rsidRPr="00D37FDA">
        <w:instrText xml:space="preserve"> REF _Ref477330937 \w \h </w:instrText>
      </w:r>
      <w:r w:rsidR="00B9568C">
        <w:instrText xml:space="preserve"> \* MERGEFORMAT </w:instrText>
      </w:r>
      <w:r w:rsidR="003E196F" w:rsidRPr="00D37FDA">
        <w:fldChar w:fldCharType="separate"/>
      </w:r>
      <w:r w:rsidR="00790A96">
        <w:t>2.2.2</w:t>
      </w:r>
      <w:r w:rsidR="003E196F" w:rsidRPr="00D37FDA">
        <w:fldChar w:fldCharType="end"/>
      </w:r>
      <w:r w:rsidR="003E196F" w:rsidRPr="00D37FDA">
        <w:t xml:space="preserve"> </w:t>
      </w:r>
      <w:r w:rsidR="003E196F" w:rsidRPr="00D37FDA">
        <w:fldChar w:fldCharType="begin"/>
      </w:r>
      <w:r w:rsidR="003E196F" w:rsidRPr="00D37FDA">
        <w:instrText xml:space="preserve"> REF _Ref477330937 \h  \* MERGEFORMAT </w:instrText>
      </w:r>
      <w:r w:rsidR="003E196F" w:rsidRPr="00D37FDA">
        <w:fldChar w:fldCharType="separate"/>
      </w:r>
      <w:r w:rsidR="00790A96">
        <w:t>Note Type Model</w:t>
      </w:r>
      <w:r w:rsidR="003E196F" w:rsidRPr="00D37FDA">
        <w:fldChar w:fldCharType="end"/>
      </w:r>
      <w:r w:rsidR="003E196F" w:rsidRPr="00D37FDA">
        <w:t xml:space="preserve"> . </w:t>
      </w:r>
      <w:r w:rsidR="00B92592" w:rsidRPr="00B9568C">
        <w:t>∆</w:t>
      </w:r>
      <w:r w:rsidR="001A0321" w:rsidRPr="00B9568C">
        <w:t> </w:t>
      </w:r>
      <w:r w:rsidR="003E196F" w:rsidRPr="00B9568C">
        <w:t>[</w:t>
      </w:r>
      <w:r w:rsidR="005460D6">
        <w:rPr>
          <w:color w:val="FF0000"/>
        </w:rPr>
        <w:t>CSAF-4.6</w:t>
      </w:r>
      <w:r w:rsidR="003E196F" w:rsidRPr="00B9568C">
        <w:rPr>
          <w:color w:val="FF0000"/>
        </w:rPr>
        <w:t>.1-</w:t>
      </w:r>
      <w:r w:rsidR="00154FE4" w:rsidRPr="00B9568C">
        <w:rPr>
          <w:color w:val="FF0000"/>
        </w:rPr>
        <w:t>4</w:t>
      </w:r>
      <w:r w:rsidR="003E196F" w:rsidRPr="00B9568C">
        <w:t>]</w:t>
      </w:r>
    </w:p>
    <w:p w14:paraId="540B958E" w14:textId="607A0CC0" w:rsidR="00DB3B52" w:rsidRDefault="00DB3B52" w:rsidP="00DB3B52">
      <w:pPr>
        <w:pStyle w:val="MemberHeading"/>
      </w:pPr>
      <w:bookmarkStart w:id="1423" w:name="_Toc478074945"/>
      <w:r>
        <w:t>Attribute Ordinal</w:t>
      </w:r>
      <w:bookmarkEnd w:id="1423"/>
    </w:p>
    <w:p w14:paraId="53CE5F0C" w14:textId="7A67A7D3" w:rsidR="003E196F" w:rsidRDefault="00863813" w:rsidP="003E196F">
      <w:pPr>
        <w:pStyle w:val="Member"/>
      </w:pPr>
      <w:r w:rsidRPr="00B9568C">
        <w:rPr>
          <w:rFonts w:ascii="MS Mincho" w:eastAsia="MS Mincho" w:hAnsi="MS Mincho" w:cs="MS Mincho"/>
        </w:rPr>
        <w:t>∇</w:t>
      </w:r>
      <w:r w:rsidR="00B92592" w:rsidRPr="00B9568C">
        <w:rPr>
          <w:rFonts w:ascii="MS Mincho" w:eastAsia="MS Mincho" w:hAnsi="MS Mincho" w:cs="MS Mincho"/>
        </w:rPr>
        <w:t> </w:t>
      </w:r>
      <w:r w:rsidR="003E196F" w:rsidRPr="00D37FDA">
        <w:t xml:space="preserve">The required </w:t>
      </w:r>
      <w:r w:rsidR="003E196F" w:rsidRPr="00D37FDA">
        <w:rPr>
          <w:rStyle w:val="Datatype"/>
        </w:rPr>
        <w:t>Ordinal</w:t>
      </w:r>
      <w:r w:rsidR="003E196F" w:rsidRPr="00D37FDA">
        <w:t xml:space="preserve"> attribute MUST hold a </w:t>
      </w:r>
      <w:r w:rsidR="003E196F" w:rsidRPr="00D37FDA">
        <w:rPr>
          <w:b/>
        </w:rPr>
        <w:t>Positive Integer</w:t>
      </w:r>
      <w:r w:rsidR="003E196F" w:rsidRPr="00D37FDA">
        <w:t xml:space="preserve">. </w:t>
      </w:r>
      <w:r w:rsidR="00B92592" w:rsidRPr="00B9568C">
        <w:t>∆ </w:t>
      </w:r>
      <w:r w:rsidR="003E196F" w:rsidRPr="00B9568C">
        <w:t>[</w:t>
      </w:r>
      <w:r w:rsidR="005460D6">
        <w:rPr>
          <w:color w:val="FF0000"/>
        </w:rPr>
        <w:t>CSAF-4.6</w:t>
      </w:r>
      <w:r w:rsidR="003E196F" w:rsidRPr="00B9568C">
        <w:rPr>
          <w:color w:val="FF0000"/>
        </w:rPr>
        <w:t>.1-</w:t>
      </w:r>
      <w:r w:rsidR="00154FE4" w:rsidRPr="00B9568C">
        <w:rPr>
          <w:color w:val="FF0000"/>
        </w:rPr>
        <w:t>5</w:t>
      </w:r>
      <w:r w:rsidR="003E196F" w:rsidRPr="00B9568C">
        <w:t>]</w:t>
      </w:r>
    </w:p>
    <w:p w14:paraId="2B0D0A81" w14:textId="77777777" w:rsidR="003913CC" w:rsidRDefault="003913CC" w:rsidP="003E196F">
      <w:pPr>
        <w:pStyle w:val="Member"/>
      </w:pPr>
      <w:r>
        <w:t xml:space="preserve">In addition to its domain the attribute value represents </w:t>
      </w:r>
      <w:r w:rsidRPr="003913CC">
        <w:t xml:space="preserve">a mandatory, locally significant value used to track notes inside a </w:t>
      </w:r>
      <w:r>
        <w:t xml:space="preserve">CSAF </w:t>
      </w:r>
      <w:r w:rsidRPr="003913CC">
        <w:t xml:space="preserve">CVRF document at the root (document) level. </w:t>
      </w:r>
    </w:p>
    <w:p w14:paraId="2B09BDDA" w14:textId="77777777" w:rsidR="003913CC" w:rsidRDefault="003913CC" w:rsidP="003913CC">
      <w:pPr>
        <w:pStyle w:val="Member"/>
      </w:pPr>
      <w:r>
        <w:t xml:space="preserve">Every </w:t>
      </w:r>
      <w:r w:rsidRPr="008C7017">
        <w:rPr>
          <w:rStyle w:val="Datatype"/>
        </w:rPr>
        <w:t>Ordinal</w:t>
      </w:r>
      <w:r w:rsidRPr="003913CC">
        <w:t xml:space="preserve"> that tracks a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8C7017">
        <w:t xml:space="preserve"> </w:t>
      </w:r>
      <w:r w:rsidRPr="003913CC">
        <w:t xml:space="preserve">is completely independent from an </w:t>
      </w:r>
      <w:r w:rsidRPr="008C7017">
        <w:rPr>
          <w:rStyle w:val="Datatype"/>
        </w:rPr>
        <w:t>Ordinal</w:t>
      </w:r>
      <w:r w:rsidRPr="003913CC">
        <w:t xml:space="preserve"> tracking a </w:t>
      </w:r>
      <w:r w:rsidRPr="008C7017">
        <w:rPr>
          <w:rStyle w:val="Datatype"/>
        </w:rPr>
        <w:t>Note</w:t>
      </w:r>
      <w:r w:rsidRPr="003913CC">
        <w:t xml:space="preserve"> </w:t>
      </w:r>
      <w:r>
        <w:t xml:space="preserve">in a different namespace e.g. </w:t>
      </w:r>
      <w:r w:rsidRPr="003913CC">
        <w:t xml:space="preserve">inside </w:t>
      </w:r>
      <w:r>
        <w:rPr>
          <w:rStyle w:val="Datatype"/>
        </w:rPr>
        <w:t>vuln</w:t>
      </w:r>
      <w:r w:rsidRPr="008C7017">
        <w:rPr>
          <w:rStyle w:val="Datatype"/>
        </w:rPr>
        <w:t>:Note</w:t>
      </w:r>
      <w:r>
        <w:rPr>
          <w:rStyle w:val="Datatype"/>
        </w:rPr>
        <w:t>s</w:t>
      </w:r>
      <w:r w:rsidRPr="008C7017">
        <w:t>.</w:t>
      </w:r>
    </w:p>
    <w:p w14:paraId="104DE277" w14:textId="32D1C74B" w:rsidR="003913CC" w:rsidRDefault="003913CC" w:rsidP="003E196F">
      <w:pPr>
        <w:pStyle w:val="Member"/>
      </w:pPr>
      <w:r w:rsidRPr="003913CC">
        <w:t xml:space="preserve">It is provided to uniquely identify a Note. There should be </w:t>
      </w:r>
      <w:r>
        <w:t>exactly one</w:t>
      </w:r>
      <w:r w:rsidRPr="003913CC">
        <w:t xml:space="preserve"> of these values </w:t>
      </w:r>
      <w:r>
        <w:t>per</w:t>
      </w:r>
      <w:r w:rsidRPr="003913CC">
        <w:t xml:space="preserve"> every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D37FDA">
        <w:t xml:space="preserve"> container element.</w:t>
      </w:r>
    </w:p>
    <w:p w14:paraId="2FC50D5E" w14:textId="5357FF29" w:rsidR="003913CC" w:rsidRPr="008C7017" w:rsidRDefault="003913CC" w:rsidP="003E196F">
      <w:pPr>
        <w:pStyle w:val="Member"/>
      </w:pPr>
      <w:r>
        <w:t xml:space="preserve">The </w:t>
      </w:r>
      <w:r w:rsidR="007E7B19">
        <w:t xml:space="preserve">ascendingly ordered </w:t>
      </w:r>
      <w:r>
        <w:t xml:space="preserve">set of all such </w:t>
      </w:r>
      <w:r w:rsidRPr="008C7017">
        <w:rPr>
          <w:rStyle w:val="Datatype"/>
        </w:rPr>
        <w:t>Ordinal</w:t>
      </w:r>
      <w:r w:rsidRPr="003913CC">
        <w:t xml:space="preserve"> </w:t>
      </w:r>
      <w:r>
        <w:t xml:space="preserve">values SHOULD </w:t>
      </w:r>
      <w:r w:rsidR="007E7B19">
        <w:t>be identical to the subset of Positive Integers smaller or equal to the length of the set.</w:t>
      </w:r>
    </w:p>
    <w:p w14:paraId="02F11DC3" w14:textId="77777777" w:rsidR="003913CC" w:rsidRPr="00CD6F04" w:rsidRDefault="003913CC" w:rsidP="003913CC">
      <w:pPr>
        <w:pStyle w:val="None-normativeCommentHeading"/>
      </w:pPr>
      <w:r>
        <w:t>Non-normative comment:</w:t>
      </w:r>
    </w:p>
    <w:p w14:paraId="770F60A2" w14:textId="0DB21171" w:rsidR="003913CC" w:rsidRDefault="003913CC" w:rsidP="003913CC">
      <w:pPr>
        <w:pStyle w:val="Non-normativeComment"/>
      </w:pPr>
      <w:r w:rsidRPr="003913CC">
        <w:t>For example, when Type is “General”, Title is “executive summary”, and Audience is “executives”, the note is a high-level overview designed for consumption by C-level decision makers. It should be brief and devoid of any technical details and jargon.</w:t>
      </w:r>
    </w:p>
    <w:p w14:paraId="0353CD22" w14:textId="1C8408AF" w:rsidR="003913CC" w:rsidRPr="00554B41" w:rsidRDefault="003913CC" w:rsidP="003913CC">
      <w:pPr>
        <w:pStyle w:val="Non-normativeComment"/>
      </w:pPr>
      <w:r w:rsidRPr="003913CC">
        <w:t>On the other hand, when Type is “Details”, Title is “technical summary”, and Audience is “operational management and system administrators”, the note will be more detailed in nature and will contain more operational information.</w:t>
      </w:r>
    </w:p>
    <w:p w14:paraId="2A71404A" w14:textId="078EA7A0" w:rsidR="00C85475" w:rsidRPr="00F32D93" w:rsidRDefault="00C85475" w:rsidP="00C85475"/>
    <w:p w14:paraId="4353C9B2" w14:textId="08562701" w:rsidR="00356042" w:rsidRDefault="00356042">
      <w:pPr>
        <w:pStyle w:val="Caption"/>
      </w:pPr>
      <w:r w:rsidRPr="004D7D18">
        <w:t>Example</w:t>
      </w:r>
      <w:r w:rsidRPr="003F1FAD">
        <w:t xml:space="preserve"> </w:t>
      </w:r>
      <w:fldSimple w:instr=" SEQ Example \* ARABIC ">
        <w:r w:rsidR="00790A96">
          <w:rPr>
            <w:noProof/>
          </w:rPr>
          <w:t>32</w:t>
        </w:r>
      </w:fldSimple>
      <w:r w:rsidRPr="003F1FAD">
        <w:t>:</w:t>
      </w:r>
      <w:r w:rsidR="007E7B19">
        <w:t xml:space="preserve"> A </w:t>
      </w:r>
      <w:r w:rsidR="007E7B19" w:rsidRPr="008C7017">
        <w:rPr>
          <w:rStyle w:val="Datatype"/>
        </w:rPr>
        <w:t>cvrf:Note</w:t>
      </w:r>
      <w:r w:rsidR="007E7B19" w:rsidRPr="007E7B19">
        <w:t xml:space="preserve"> </w:t>
      </w:r>
      <w:r w:rsidR="007E7B19">
        <w:t xml:space="preserve">with all attributes provided and adhering to value convention for </w:t>
      </w:r>
      <w:r w:rsidR="007E7B19" w:rsidRPr="00D37FDA">
        <w:rPr>
          <w:rStyle w:val="Datatype"/>
        </w:rPr>
        <w:t>Ordinal</w:t>
      </w:r>
      <w:r w:rsidR="007E7B19">
        <w:t>:</w:t>
      </w:r>
    </w:p>
    <w:p w14:paraId="0B150413" w14:textId="37F61BA7" w:rsidR="008303BE" w:rsidRPr="00D37FDA" w:rsidRDefault="00C85475">
      <w:pPr>
        <w:pStyle w:val="Code"/>
      </w:pPr>
      <w:r>
        <w:t>&lt;DocumentNotes&gt;</w:t>
      </w:r>
      <w:r w:rsidR="008303BE">
        <w:br/>
      </w:r>
      <w:r w:rsidR="00C25990">
        <w:t xml:space="preserve">  &lt;Note Type="General" Ordinal="1" Title="Details" Audience="All"</w:t>
      </w:r>
      <w:r>
        <w:t>&gt;</w:t>
      </w:r>
      <w:r>
        <w:br/>
        <w:t xml:space="preserve">    These are some details about a CVRF document intended for</w:t>
      </w:r>
      <w:r w:rsidR="00274FA2">
        <w:br/>
        <w:t xml:space="preserve">   </w:t>
      </w:r>
      <w:r>
        <w:t xml:space="preserve"> all</w:t>
      </w:r>
      <w:r w:rsidR="00274FA2">
        <w:t xml:space="preserve"> </w:t>
      </w:r>
      <w:r>
        <w:t>stakeholders.</w:t>
      </w:r>
      <w:r w:rsidR="008303BE">
        <w:br/>
      </w:r>
      <w:r>
        <w:t xml:space="preserve">  &lt;/Note&gt;</w:t>
      </w:r>
      <w:r>
        <w:br/>
        <w:t>&lt;/DocumentNotes&gt;</w:t>
      </w:r>
    </w:p>
    <w:p w14:paraId="248061C3" w14:textId="249D9838" w:rsidR="008303BE" w:rsidRDefault="00E32D9E" w:rsidP="00D37FDA">
      <w:pPr>
        <w:pStyle w:val="Heading2"/>
      </w:pPr>
      <w:bookmarkStart w:id="1424" w:name="_Toc478074702"/>
      <w:r w:rsidRPr="00D37FDA">
        <w:t>Document Distribution</w:t>
      </w:r>
      <w:bookmarkStart w:id="1425" w:name="_Toc477346461"/>
      <w:bookmarkStart w:id="1426" w:name="_Toc477382692"/>
      <w:bookmarkStart w:id="1427" w:name="_Toc477425134"/>
      <w:bookmarkStart w:id="1428" w:name="_Toc477429088"/>
      <w:bookmarkStart w:id="1429" w:name="_Toc477429416"/>
      <w:bookmarkStart w:id="1430" w:name="_Toc477448387"/>
      <w:bookmarkStart w:id="1431" w:name="_Toc477448745"/>
      <w:bookmarkStart w:id="1432" w:name="_Toc477902438"/>
      <w:bookmarkStart w:id="1433" w:name="_Toc477968690"/>
      <w:bookmarkStart w:id="1434" w:name="_Toc478023796"/>
      <w:bookmarkStart w:id="1435" w:name="_Toc478024231"/>
      <w:bookmarkStart w:id="1436" w:name="_Toc478074703"/>
      <w:bookmarkStart w:id="1437" w:name="_Toc478074704"/>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p>
    <w:p w14:paraId="06E7CBE8" w14:textId="11CD8B94" w:rsidR="00CF6658" w:rsidRPr="00D37FDA" w:rsidRDefault="000D2922" w:rsidP="00D37FDA">
      <w:pPr>
        <w:pStyle w:val="ObjectHeading"/>
      </w:pPr>
      <w:bookmarkStart w:id="1438" w:name="_Toc477193173"/>
      <w:bookmarkStart w:id="1439" w:name="_Toc477193827"/>
      <w:bookmarkStart w:id="1440" w:name="_Toc477194116"/>
      <w:bookmarkStart w:id="1441" w:name="_Toc478074946"/>
      <w:r>
        <w:t>Element</w:t>
      </w:r>
      <w:r w:rsidRPr="00755ABD">
        <w:t xml:space="preserve"> </w:t>
      </w:r>
      <w:r w:rsidR="00CF6658" w:rsidRPr="00D37FDA">
        <w:rPr>
          <w:rStyle w:val="Datatype"/>
        </w:rPr>
        <w:t>cvrf:DocumentDistribution</w:t>
      </w:r>
      <w:bookmarkEnd w:id="1438"/>
      <w:bookmarkEnd w:id="1439"/>
      <w:bookmarkEnd w:id="1440"/>
      <w:bookmarkEnd w:id="1441"/>
    </w:p>
    <w:p w14:paraId="12474436" w14:textId="54E5E3E8" w:rsidR="007E7B19" w:rsidRDefault="00863813" w:rsidP="007E7B19">
      <w:pPr>
        <w:pStyle w:val="Member"/>
        <w:jc w:val="both"/>
      </w:pPr>
      <w:r w:rsidRPr="00B9568C">
        <w:rPr>
          <w:rFonts w:ascii="MS Mincho" w:eastAsia="MS Mincho" w:hAnsi="MS Mincho" w:cs="MS Mincho"/>
        </w:rPr>
        <w:t>∇</w:t>
      </w:r>
      <w:r w:rsidR="00B92592" w:rsidRPr="00B9568C">
        <w:rPr>
          <w:rFonts w:ascii="MS Mincho" w:eastAsia="MS Mincho" w:hAnsi="MS Mincho" w:cs="MS Mincho"/>
        </w:rPr>
        <w:t> </w:t>
      </w:r>
      <w:r w:rsidR="007E7B19" w:rsidRPr="00D37FDA">
        <w:t xml:space="preserve">The </w:t>
      </w:r>
      <w:r w:rsidR="007E7B19" w:rsidRPr="00D37FDA">
        <w:rPr>
          <w:rStyle w:val="Datatype"/>
        </w:rPr>
        <w:t>cvrf:DocumentDistribution</w:t>
      </w:r>
      <w:r w:rsidR="007E7B19" w:rsidRPr="00D37FDA">
        <w:t xml:space="preserve"> element MUST be present zero times or once as a child of </w:t>
      </w:r>
      <w:r w:rsidR="007E7B19" w:rsidRPr="00D37FDA">
        <w:rPr>
          <w:rStyle w:val="Datatype"/>
        </w:rPr>
        <w:t>cvrf:cvrfdoc,</w:t>
      </w:r>
      <w:r w:rsidR="007E7B19" w:rsidRPr="00D37FDA">
        <w:t xml:space="preserve"> either following </w:t>
      </w:r>
      <w:r w:rsidR="007E7B19" w:rsidRPr="00D37FDA">
        <w:rPr>
          <w:rStyle w:val="Datatype"/>
        </w:rPr>
        <w:t>cvrf:DocumentNotes</w:t>
      </w:r>
      <w:r w:rsidR="007E7B19" w:rsidRPr="00D37FDA">
        <w:t xml:space="preserve"> if that optional element is present otherwise </w:t>
      </w:r>
      <w:r w:rsidR="007E7B19" w:rsidRPr="00D37FDA">
        <w:rPr>
          <w:rStyle w:val="Datatype"/>
        </w:rPr>
        <w:t>cvrf:DocumentTracking</w:t>
      </w:r>
      <w:r w:rsidR="007E7B19" w:rsidRPr="00D37FDA">
        <w:t xml:space="preserve"> and its </w:t>
      </w:r>
      <w:r w:rsidR="00F2729F" w:rsidRPr="00D37FDA">
        <w:t>value</w:t>
      </w:r>
      <w:r w:rsidR="007E7B19" w:rsidRPr="00D37FDA">
        <w:t xml:space="preserve"> MUST be a non-empty string.</w:t>
      </w:r>
      <w:r w:rsidR="007E7B19">
        <w:t xml:space="preserve"> </w:t>
      </w:r>
      <w:r w:rsidR="00B92592">
        <w:t>∆ </w:t>
      </w:r>
      <w:r w:rsidR="007E7B19">
        <w:t>[</w:t>
      </w:r>
      <w:r w:rsidR="005460D6">
        <w:rPr>
          <w:color w:val="FF0000"/>
        </w:rPr>
        <w:t>CSAF-4.7</w:t>
      </w:r>
      <w:r w:rsidR="007E7B19" w:rsidRPr="008C7017">
        <w:rPr>
          <w:color w:val="FF0000"/>
        </w:rPr>
        <w:t>-1</w:t>
      </w:r>
      <w:r w:rsidR="007E7B19">
        <w:t>]</w:t>
      </w:r>
    </w:p>
    <w:p w14:paraId="644D707C" w14:textId="77777777" w:rsidR="00F2729F" w:rsidRDefault="00F2729F">
      <w:pPr>
        <w:pStyle w:val="Member"/>
      </w:pPr>
      <w:r>
        <w:t xml:space="preserve">It </w:t>
      </w:r>
      <w:r w:rsidRPr="00F2729F">
        <w:t xml:space="preserve">should contain details about constraints, if any, for sharing the CSAF CVRF document with additional recipients. </w:t>
      </w:r>
    </w:p>
    <w:p w14:paraId="05862D05" w14:textId="3C7C2796" w:rsidR="00CF6658" w:rsidRPr="005D4C8E" w:rsidRDefault="00F2729F">
      <w:pPr>
        <w:pStyle w:val="Member"/>
      </w:pPr>
      <w:r>
        <w:t>These c</w:t>
      </w:r>
      <w:r w:rsidRPr="00F2729F">
        <w:t>onstraints MAY include instructions on how to reproduce, share, copy, or otherwise distribute the document.</w:t>
      </w:r>
    </w:p>
    <w:p w14:paraId="3BD2278A" w14:textId="0DF707DB" w:rsidR="00C70B27" w:rsidRPr="00D37FDA" w:rsidRDefault="001362DE" w:rsidP="00D37FDA">
      <w:pPr>
        <w:pStyle w:val="Caption"/>
        <w:rPr>
          <w:lang w:val="de-DE"/>
        </w:rPr>
      </w:pPr>
      <w:r w:rsidRPr="00D37FDA">
        <w:rPr>
          <w:lang w:val="de-DE"/>
        </w:rPr>
        <w:t xml:space="preserve">Example </w:t>
      </w:r>
      <w:r>
        <w:rPr>
          <w:bCs w:val="0"/>
          <w:i w:val="0"/>
        </w:rPr>
        <w:fldChar w:fldCharType="begin"/>
      </w:r>
      <w:r w:rsidRPr="00D37FDA">
        <w:rPr>
          <w:lang w:val="de-DE"/>
        </w:rPr>
        <w:instrText xml:space="preserve"> SEQ Example \* ARABIC </w:instrText>
      </w:r>
      <w:r>
        <w:rPr>
          <w:bCs w:val="0"/>
          <w:i w:val="0"/>
        </w:rPr>
        <w:fldChar w:fldCharType="separate"/>
      </w:r>
      <w:r w:rsidR="00790A96">
        <w:rPr>
          <w:noProof/>
          <w:lang w:val="de-DE"/>
        </w:rPr>
        <w:t>33</w:t>
      </w:r>
      <w:r>
        <w:rPr>
          <w:bCs w:val="0"/>
          <w:i w:val="0"/>
          <w:noProof/>
        </w:rPr>
        <w:fldChar w:fldCharType="end"/>
      </w:r>
      <w:r w:rsidRPr="00D37FDA">
        <w:rPr>
          <w:lang w:val="de-DE"/>
        </w:rPr>
        <w:t>:</w:t>
      </w:r>
    </w:p>
    <w:p w14:paraId="0843B9DE" w14:textId="29452AAA" w:rsidR="00C70B27" w:rsidRPr="00D37FDA" w:rsidRDefault="00DB264F" w:rsidP="00D37FDA">
      <w:pPr>
        <w:pStyle w:val="Code"/>
        <w:rPr>
          <w:lang w:val="de-DE"/>
        </w:rPr>
      </w:pPr>
      <w:r w:rsidRPr="00D37FDA">
        <w:rPr>
          <w:lang w:val="de-DE"/>
        </w:rPr>
        <w:t>&lt;DocumentDistribution xml:lang="de"&gt;</w:t>
      </w:r>
      <w:r w:rsidR="001362DE" w:rsidRPr="00CD6F04">
        <w:rPr>
          <w:lang w:val="de-DE"/>
        </w:rPr>
        <w:br/>
        <w:t xml:space="preserve">  </w:t>
      </w:r>
      <w:r w:rsidR="001362DE" w:rsidRPr="00D37FDA">
        <w:rPr>
          <w:lang w:val="de-DE"/>
        </w:rPr>
        <w:t>Urheberrechtlich geschützt,</w:t>
      </w:r>
      <w:r w:rsidRPr="00D37FDA">
        <w:rPr>
          <w:lang w:val="de-DE"/>
        </w:rPr>
        <w:t xml:space="preserve"> 2017</w:t>
      </w:r>
      <w:r w:rsidR="001362DE" w:rsidRPr="00CD6F04">
        <w:rPr>
          <w:lang w:val="de-DE"/>
        </w:rPr>
        <w:t>,</w:t>
      </w:r>
      <w:r w:rsidRPr="00D37FDA">
        <w:rPr>
          <w:lang w:val="de-DE"/>
        </w:rPr>
        <w:t xml:space="preserve"> </w:t>
      </w:r>
      <w:r w:rsidR="001362DE" w:rsidRPr="00CD6F04">
        <w:rPr>
          <w:lang w:val="de-DE"/>
        </w:rPr>
        <w:t>Fiktive GmbH</w:t>
      </w:r>
      <w:r w:rsidR="00F2729F">
        <w:rPr>
          <w:lang w:val="de-DE"/>
        </w:rPr>
        <w:t>.</w:t>
      </w:r>
      <w:r w:rsidR="00F2729F">
        <w:rPr>
          <w:lang w:val="de-DE"/>
        </w:rPr>
        <w:br/>
        <w:t xml:space="preserve">  Keine Weitergabe ohne vorherige schriftliche Zustimmung;</w:t>
      </w:r>
      <w:r w:rsidR="00F2729F">
        <w:rPr>
          <w:lang w:val="de-DE"/>
        </w:rPr>
        <w:br/>
        <w:t xml:space="preserve">  Anzufragen via E-Mail unter cert@fg.example.com</w:t>
      </w:r>
      <w:r w:rsidR="00F2729F">
        <w:rPr>
          <w:lang w:val="de-DE"/>
        </w:rPr>
        <w:br/>
        <w:t xml:space="preserve">  Quelle für dieses Dokument: https://fg.example.com/sa/fg-sa-2017-123</w:t>
      </w:r>
      <w:r w:rsidR="001362DE" w:rsidRPr="00CD6F04">
        <w:rPr>
          <w:lang w:val="de-DE"/>
        </w:rPr>
        <w:br/>
      </w:r>
      <w:r w:rsidRPr="00D37FDA">
        <w:rPr>
          <w:lang w:val="de-DE"/>
        </w:rPr>
        <w:t>&lt;/DocumentDistribution&gt;</w:t>
      </w:r>
    </w:p>
    <w:p w14:paraId="2E632175" w14:textId="58F50338" w:rsidR="001362DE" w:rsidRPr="0003162A" w:rsidRDefault="001362DE">
      <w:pPr>
        <w:pStyle w:val="Caption"/>
      </w:pPr>
      <w:r w:rsidRPr="0003162A">
        <w:t xml:space="preserve">Example </w:t>
      </w:r>
      <w:r>
        <w:fldChar w:fldCharType="begin"/>
      </w:r>
      <w:r w:rsidRPr="0003162A">
        <w:instrText xml:space="preserve"> SEQ Example \* ARABIC </w:instrText>
      </w:r>
      <w:r>
        <w:fldChar w:fldCharType="separate"/>
      </w:r>
      <w:r w:rsidR="00790A96">
        <w:rPr>
          <w:noProof/>
        </w:rPr>
        <w:t>34</w:t>
      </w:r>
      <w:r>
        <w:rPr>
          <w:noProof/>
        </w:rPr>
        <w:fldChar w:fldCharType="end"/>
      </w:r>
      <w:r w:rsidRPr="0003162A">
        <w:t>:</w:t>
      </w:r>
    </w:p>
    <w:p w14:paraId="0F33580E" w14:textId="20BEDF36" w:rsidR="001362DE" w:rsidRPr="00CD6F04" w:rsidRDefault="001362DE" w:rsidP="00D37FDA">
      <w:pPr>
        <w:pStyle w:val="Code"/>
      </w:pPr>
      <w:r w:rsidRPr="00D37FDA">
        <w:t>&lt;DocumentDistribution xml:lang="en"&gt;</w:t>
      </w:r>
      <w:r w:rsidRPr="00D37FDA">
        <w:br/>
        <w:t xml:space="preserve">  </w:t>
      </w:r>
      <w:r w:rsidR="00274FA2" w:rsidRPr="00D37FDA">
        <w:t>Copyright © 2016</w:t>
      </w:r>
      <w:r w:rsidRPr="00D37FDA">
        <w:t xml:space="preserve"> </w:t>
      </w:r>
      <w:r w:rsidR="00B07D0E" w:rsidRPr="00D37FDA">
        <w:t>Previou</w:t>
      </w:r>
      <w:r w:rsidR="00B07D0E">
        <w:t>s Year Again</w:t>
      </w:r>
      <w:r w:rsidRPr="00D37FDA">
        <w:t>, Inc. All rights reserved.</w:t>
      </w:r>
      <w:r>
        <w:br/>
      </w:r>
      <w:r w:rsidRPr="00D37FDA">
        <w:t>&lt;/DocumentDistribution&gt;</w:t>
      </w:r>
    </w:p>
    <w:p w14:paraId="7461D0FD" w14:textId="23D2D533" w:rsidR="00CF6658" w:rsidRDefault="00CF6658" w:rsidP="00CF6658">
      <w:pPr>
        <w:pStyle w:val="Heading2"/>
      </w:pPr>
      <w:bookmarkStart w:id="1442" w:name="_Toc478074705"/>
      <w:r>
        <w:t>Aggregate Severity</w:t>
      </w:r>
      <w:bookmarkEnd w:id="1442"/>
    </w:p>
    <w:p w14:paraId="679B80DB" w14:textId="157061AB" w:rsidR="00CF6658" w:rsidRPr="00D37FDA" w:rsidRDefault="000D2922" w:rsidP="00D37FDA">
      <w:pPr>
        <w:pStyle w:val="ObjectHeading"/>
      </w:pPr>
      <w:bookmarkStart w:id="1443" w:name="_Toc477193174"/>
      <w:bookmarkStart w:id="1444" w:name="_Toc477193828"/>
      <w:bookmarkStart w:id="1445" w:name="_Toc477194117"/>
      <w:bookmarkStart w:id="1446" w:name="_Toc478074947"/>
      <w:r>
        <w:t>Element</w:t>
      </w:r>
      <w:r w:rsidRPr="00755ABD">
        <w:t xml:space="preserve"> </w:t>
      </w:r>
      <w:r w:rsidR="00CF6658" w:rsidRPr="00D37FDA">
        <w:rPr>
          <w:rStyle w:val="Datatype"/>
        </w:rPr>
        <w:t>cvrf:AggregateSeverity</w:t>
      </w:r>
      <w:bookmarkEnd w:id="1443"/>
      <w:bookmarkEnd w:id="1444"/>
      <w:bookmarkEnd w:id="1445"/>
      <w:bookmarkEnd w:id="1446"/>
    </w:p>
    <w:p w14:paraId="65D3FE86" w14:textId="4DE4B588" w:rsidR="00A74817" w:rsidRPr="00D37FDA" w:rsidRDefault="00863813" w:rsidP="00A74817">
      <w:pPr>
        <w:pStyle w:val="Member"/>
        <w:jc w:val="both"/>
      </w:pPr>
      <w:r w:rsidRPr="00B9568C">
        <w:rPr>
          <w:rFonts w:ascii="MS Mincho" w:eastAsia="MS Mincho" w:hAnsi="MS Mincho" w:cs="MS Mincho"/>
        </w:rPr>
        <w:t>∇</w:t>
      </w:r>
      <w:r w:rsidR="00B92592" w:rsidRPr="00B9568C">
        <w:rPr>
          <w:rFonts w:ascii="MS Mincho" w:eastAsia="MS Mincho" w:hAnsi="MS Mincho" w:cs="MS Mincho"/>
        </w:rPr>
        <w:t> </w:t>
      </w:r>
      <w:r w:rsidR="00A74817" w:rsidRPr="00D37FDA">
        <w:t xml:space="preserve">The optional </w:t>
      </w:r>
      <w:r w:rsidR="00A74817" w:rsidRPr="00D37FDA">
        <w:rPr>
          <w:rStyle w:val="Datatype"/>
        </w:rPr>
        <w:t>cvrf:AggregateSeverity</w:t>
      </w:r>
      <w:r w:rsidR="00A74817" w:rsidRPr="00D37FDA">
        <w:t xml:space="preserve"> element </w:t>
      </w:r>
      <w:r w:rsidR="00C05D49" w:rsidRPr="00D37FDA">
        <w:t xml:space="preserve">if present </w:t>
      </w:r>
      <w:r w:rsidR="00A74817" w:rsidRPr="00D37FDA">
        <w:t xml:space="preserve">MUST occur </w:t>
      </w:r>
      <w:r w:rsidR="00C05D49" w:rsidRPr="00D37FDA">
        <w:t xml:space="preserve">as if appended to the position that a </w:t>
      </w:r>
      <w:r w:rsidR="00C05D49" w:rsidRPr="00D37FDA">
        <w:rPr>
          <w:rStyle w:val="Datatype"/>
        </w:rPr>
        <w:t>cvrf:DocumentDistribution</w:t>
      </w:r>
      <w:r w:rsidR="00C05D49" w:rsidRPr="00D37FDA">
        <w:t xml:space="preserve"> element</w:t>
      </w:r>
      <w:r w:rsidR="00A74817" w:rsidRPr="00D37FDA">
        <w:t xml:space="preserve"> </w:t>
      </w:r>
      <w:r w:rsidR="00C05D49" w:rsidRPr="00D37FDA">
        <w:t xml:space="preserve">will take </w:t>
      </w:r>
      <w:r w:rsidR="00A74817" w:rsidRPr="00D37FDA">
        <w:t xml:space="preserve">inside the </w:t>
      </w:r>
      <w:r w:rsidR="00A74817" w:rsidRPr="00D37FDA">
        <w:rPr>
          <w:rStyle w:val="Datatype"/>
        </w:rPr>
        <w:t>cvrf:</w:t>
      </w:r>
      <w:r w:rsidR="00C05D49" w:rsidRPr="00B9568C">
        <w:rPr>
          <w:rStyle w:val="Datatype"/>
        </w:rPr>
        <w:t>cvrfdoc</w:t>
      </w:r>
      <w:r w:rsidR="00A74817" w:rsidRPr="00B9568C">
        <w:rPr>
          <w:rStyle w:val="Datatype"/>
        </w:rPr>
        <w:t xml:space="preserve"> </w:t>
      </w:r>
      <w:r w:rsidR="00C05D49" w:rsidRPr="00B9568C">
        <w:rPr>
          <w:rStyle w:val="Datatype"/>
        </w:rPr>
        <w:t>root</w:t>
      </w:r>
      <w:r w:rsidR="00C05D49" w:rsidRPr="00D37FDA">
        <w:t xml:space="preserve"> e</w:t>
      </w:r>
      <w:r w:rsidR="00A74817" w:rsidRPr="00D37FDA">
        <w:t xml:space="preserve">lement. </w:t>
      </w:r>
      <w:r w:rsidR="00B92592" w:rsidRPr="00B9568C">
        <w:t>∆ </w:t>
      </w:r>
      <w:r w:rsidR="00A74817" w:rsidRPr="00B9568C">
        <w:t>[</w:t>
      </w:r>
      <w:r w:rsidR="005460D6">
        <w:rPr>
          <w:color w:val="FF0000"/>
        </w:rPr>
        <w:t>CSAF-4.8</w:t>
      </w:r>
      <w:r w:rsidR="00A74817" w:rsidRPr="00B9568C">
        <w:rPr>
          <w:color w:val="FF0000"/>
        </w:rPr>
        <w:t>-1</w:t>
      </w:r>
      <w:r w:rsidR="00A74817" w:rsidRPr="00B9568C">
        <w:t>]</w:t>
      </w:r>
    </w:p>
    <w:p w14:paraId="10D85437" w14:textId="747F3323" w:rsidR="00A74817" w:rsidRPr="00D37FDA" w:rsidRDefault="00863813" w:rsidP="00A74817">
      <w:pPr>
        <w:pStyle w:val="Member"/>
        <w:jc w:val="both"/>
        <w:rPr>
          <w:b/>
        </w:rPr>
      </w:pPr>
      <w:r w:rsidRPr="00B9568C">
        <w:rPr>
          <w:rFonts w:ascii="MS Mincho" w:eastAsia="MS Mincho" w:hAnsi="MS Mincho" w:cs="MS Mincho"/>
        </w:rPr>
        <w:t>∇</w:t>
      </w:r>
      <w:r w:rsidR="00B92592" w:rsidRPr="00B9568C">
        <w:rPr>
          <w:rFonts w:ascii="MS Mincho" w:eastAsia="MS Mincho" w:hAnsi="MS Mincho" w:cs="MS Mincho"/>
        </w:rPr>
        <w:t> </w:t>
      </w:r>
      <w:r w:rsidR="00A74817" w:rsidRPr="00D37FDA">
        <w:t>Any instance MUST contain a non-empty string</w:t>
      </w:r>
      <w:r w:rsidR="00C05D49" w:rsidRPr="00D37FDA">
        <w:t>.</w:t>
      </w:r>
      <w:r w:rsidR="00A74817" w:rsidRPr="00B9568C">
        <w:t xml:space="preserve"> </w:t>
      </w:r>
      <w:r w:rsidR="00B92592" w:rsidRPr="00B9568C">
        <w:t>∆ </w:t>
      </w:r>
      <w:r w:rsidR="00A74817" w:rsidRPr="00B9568C">
        <w:t>[</w:t>
      </w:r>
      <w:r w:rsidR="00C05D49" w:rsidRPr="00B9568C">
        <w:rPr>
          <w:color w:val="FF0000"/>
        </w:rPr>
        <w:t>CS</w:t>
      </w:r>
      <w:r w:rsidR="005460D6">
        <w:rPr>
          <w:color w:val="FF0000"/>
        </w:rPr>
        <w:t>AF-4.8</w:t>
      </w:r>
      <w:r w:rsidR="00A74817" w:rsidRPr="00B9568C">
        <w:rPr>
          <w:color w:val="FF0000"/>
        </w:rPr>
        <w:t>-2</w:t>
      </w:r>
      <w:r w:rsidR="00A74817" w:rsidRPr="00B9568C">
        <w:t>]</w:t>
      </w:r>
    </w:p>
    <w:p w14:paraId="2CEFF20D" w14:textId="37E25BB3" w:rsidR="00A74817" w:rsidRDefault="00A74817" w:rsidP="00A74817">
      <w:pPr>
        <w:pStyle w:val="Member"/>
        <w:jc w:val="both"/>
      </w:pPr>
      <w:r w:rsidRPr="008C7017">
        <w:t>It MAY provide</w:t>
      </w:r>
      <w:r w:rsidR="00C05D49">
        <w:t xml:space="preserve"> a</w:t>
      </w:r>
      <w:r w:rsidRPr="008C7017">
        <w:t xml:space="preserve"> </w:t>
      </w:r>
      <w:r w:rsidR="00C05D49">
        <w:rPr>
          <w:rStyle w:val="Datatype"/>
        </w:rPr>
        <w:t>Namespace</w:t>
      </w:r>
      <w:r w:rsidRPr="008C7017">
        <w:t xml:space="preserve"> attribute.</w:t>
      </w:r>
    </w:p>
    <w:p w14:paraId="0C25AFF9" w14:textId="242005F1" w:rsidR="00A74817" w:rsidRDefault="00A74817" w:rsidP="00A74817">
      <w:pPr>
        <w:pStyle w:val="Member"/>
        <w:jc w:val="both"/>
      </w:pPr>
      <w:r w:rsidRPr="004F21D8">
        <w:t xml:space="preserve">The element </w:t>
      </w:r>
      <w:r w:rsidRPr="008C7017">
        <w:rPr>
          <w:rStyle w:val="Datatype"/>
        </w:rPr>
        <w:t>cvrf:</w:t>
      </w:r>
      <w:r w:rsidR="00C05D49">
        <w:rPr>
          <w:rStyle w:val="Datatype"/>
        </w:rPr>
        <w:t>AggregateSeverity</w:t>
      </w:r>
      <w:r w:rsidRPr="004F21D8">
        <w:t xml:space="preserve"> is a </w:t>
      </w:r>
      <w:r w:rsidR="00C05D49">
        <w:t xml:space="preserve">vehicle </w:t>
      </w:r>
      <w:r w:rsidR="00C05D49" w:rsidRPr="00C05D49">
        <w:t xml:space="preserve">that is provided by the document producer to convey the urgency and criticality with which the </w:t>
      </w:r>
      <w:r w:rsidR="00C05D49">
        <w:t xml:space="preserve">one or more </w:t>
      </w:r>
      <w:r w:rsidR="00C05D49" w:rsidRPr="00C05D49">
        <w:t xml:space="preserve">vulnerabilities </w:t>
      </w:r>
      <w:r w:rsidR="00C05D49">
        <w:t xml:space="preserve">reported </w:t>
      </w:r>
      <w:r w:rsidR="00C05D49" w:rsidRPr="00C05D49">
        <w:t>should be addressed.</w:t>
      </w:r>
    </w:p>
    <w:p w14:paraId="3F41D859" w14:textId="6BACF978" w:rsidR="00C05D49" w:rsidRPr="008C7017" w:rsidRDefault="00C05D49" w:rsidP="00A74817">
      <w:pPr>
        <w:pStyle w:val="Member"/>
        <w:jc w:val="both"/>
        <w:rPr>
          <w:highlight w:val="green"/>
        </w:rPr>
      </w:pPr>
      <w:r w:rsidRPr="00C05D49">
        <w:t>It is a document-level metric and applied to the document as a whole</w:t>
      </w:r>
      <w:r>
        <w:t xml:space="preserve"> </w:t>
      </w:r>
      <w:r w:rsidRPr="00C05D49">
        <w:t>—</w:t>
      </w:r>
      <w:r>
        <w:t xml:space="preserve"> </w:t>
      </w:r>
      <w:r w:rsidRPr="00C05D49">
        <w:t>not any specific vulnerability. The range of values in this field is defined according to the document producer's policies and procedures.</w:t>
      </w:r>
    </w:p>
    <w:p w14:paraId="1CDC8F5E" w14:textId="34B3E4FB" w:rsidR="00A74817" w:rsidRDefault="00A74817" w:rsidP="00A74817">
      <w:pPr>
        <w:pStyle w:val="MemberHeading"/>
      </w:pPr>
      <w:bookmarkStart w:id="1447" w:name="_Toc478074948"/>
      <w:r>
        <w:t xml:space="preserve">Attribute </w:t>
      </w:r>
      <w:r w:rsidR="00C05D49">
        <w:t>Namespace</w:t>
      </w:r>
      <w:bookmarkEnd w:id="1447"/>
    </w:p>
    <w:p w14:paraId="5474CD8F" w14:textId="4A0A28F2" w:rsidR="00A74817" w:rsidRDefault="00A74817" w:rsidP="00A74817">
      <w:pPr>
        <w:pStyle w:val="Member"/>
      </w:pPr>
      <w:r w:rsidRPr="008C7017">
        <w:t xml:space="preserve">The optional </w:t>
      </w:r>
      <w:r w:rsidR="00C05D49">
        <w:rPr>
          <w:rStyle w:val="Datatype"/>
        </w:rPr>
        <w:t>Namespace</w:t>
      </w:r>
      <w:r w:rsidRPr="008C7017">
        <w:t xml:space="preserve"> </w:t>
      </w:r>
      <w:r>
        <w:t>attribute</w:t>
      </w:r>
      <w:r w:rsidR="00C05D49">
        <w:t>’</w:t>
      </w:r>
      <w:r>
        <w:t xml:space="preserve">s value </w:t>
      </w:r>
      <w:r w:rsidR="00C05D49">
        <w:t>SHOULD be a</w:t>
      </w:r>
      <w:r>
        <w:t xml:space="preserve"> </w:t>
      </w:r>
      <w:r w:rsidR="00C05D49">
        <w:t>URL</w:t>
      </w:r>
      <w:r w:rsidR="00C05D49" w:rsidRPr="00C05D49">
        <w:t xml:space="preserve"> </w:t>
      </w:r>
      <w:r w:rsidR="00C05D49">
        <w:t>(</w:t>
      </w:r>
      <w:r w:rsidR="00C05D49" w:rsidRPr="00D37FDA">
        <w:rPr>
          <w:rStyle w:val="Datatype"/>
        </w:rPr>
        <w:t>xs:anyURI</w:t>
      </w:r>
      <w:r w:rsidR="00C05D49">
        <w:t xml:space="preserve">) </w:t>
      </w:r>
      <w:r w:rsidR="00C05D49" w:rsidRPr="00C05D49">
        <w:t>pointing to the namespace so referenced.</w:t>
      </w:r>
    </w:p>
    <w:p w14:paraId="4596D927" w14:textId="03BBF373" w:rsidR="00C05D49" w:rsidRDefault="00C05D49" w:rsidP="00D37FDA">
      <w:pPr>
        <w:pStyle w:val="None-normativeCommentHeading"/>
      </w:pPr>
      <w:r>
        <w:t>Non-normative comment:</w:t>
      </w:r>
    </w:p>
    <w:p w14:paraId="7BA1A821" w14:textId="438FA03B" w:rsidR="00C05D49" w:rsidRPr="00D37FDA" w:rsidRDefault="00C05D49" w:rsidP="00D37FDA">
      <w:pPr>
        <w:pStyle w:val="Non-normativeComment"/>
      </w:pPr>
      <w:r w:rsidRPr="00C05D49">
        <w:t>These values can be understood only in the context of the document producer's stated practices. Therefore, the values may vary widely depending on the source of the document. The field is independent of—and in addition to—any other standard metric for determining the impact or severity of a given vulnerability (such as CVSS).</w:t>
      </w:r>
    </w:p>
    <w:p w14:paraId="19106B45" w14:textId="2B612491" w:rsidR="001362DE" w:rsidRDefault="001362DE">
      <w:pPr>
        <w:pStyle w:val="Caption"/>
      </w:pPr>
      <w:r w:rsidRPr="004D7D18">
        <w:t>Example</w:t>
      </w:r>
      <w:r w:rsidRPr="003F1FAD">
        <w:t xml:space="preserve"> </w:t>
      </w:r>
      <w:fldSimple w:instr=" SEQ Example \* ARABIC ">
        <w:r w:rsidR="00790A96">
          <w:rPr>
            <w:noProof/>
          </w:rPr>
          <w:t>35</w:t>
        </w:r>
      </w:fldSimple>
      <w:r w:rsidRPr="003F1FAD">
        <w:t>:</w:t>
      </w:r>
    </w:p>
    <w:p w14:paraId="3E2D3A7D" w14:textId="6F4337FD" w:rsidR="001362DE" w:rsidRPr="001362DE" w:rsidRDefault="001362DE" w:rsidP="00D37FDA">
      <w:pPr>
        <w:pStyle w:val="Codesmall"/>
      </w:pPr>
      <w:r w:rsidRPr="001362DE">
        <w:t>&lt;AggregateSeverity Namespace="https://</w:t>
      </w:r>
      <w:r>
        <w:t>example.com/se/c</w:t>
      </w:r>
      <w:r w:rsidRPr="001362DE">
        <w:t>/"&gt;Important&lt;/AggregateSeverity&gt;</w:t>
      </w:r>
    </w:p>
    <w:p w14:paraId="7A3C59CB" w14:textId="1D3E7AC9" w:rsidR="00801EF2" w:rsidRDefault="00801EF2" w:rsidP="00801EF2">
      <w:pPr>
        <w:pStyle w:val="Heading2"/>
      </w:pPr>
      <w:bookmarkStart w:id="1448" w:name="_Toc477038012"/>
      <w:bookmarkStart w:id="1449" w:name="_Toc477080897"/>
      <w:bookmarkStart w:id="1450" w:name="_Toc477103380"/>
      <w:bookmarkStart w:id="1451" w:name="_Toc477106583"/>
      <w:bookmarkStart w:id="1452" w:name="_Toc477112131"/>
      <w:bookmarkStart w:id="1453" w:name="_Toc477120923"/>
      <w:bookmarkStart w:id="1454" w:name="_Toc477121269"/>
      <w:bookmarkStart w:id="1455" w:name="_Toc477122275"/>
      <w:bookmarkStart w:id="1456" w:name="_Toc477207155"/>
      <w:bookmarkStart w:id="1457" w:name="_Toc477245681"/>
      <w:bookmarkStart w:id="1458" w:name="_Toc477257784"/>
      <w:bookmarkStart w:id="1459" w:name="_Toc477260137"/>
      <w:bookmarkStart w:id="1460" w:name="_Toc477267550"/>
      <w:bookmarkStart w:id="1461" w:name="_Toc477298532"/>
      <w:bookmarkStart w:id="1462" w:name="_Toc477298805"/>
      <w:bookmarkStart w:id="1463" w:name="_Toc477299255"/>
      <w:bookmarkStart w:id="1464" w:name="_Toc477346464"/>
      <w:bookmarkStart w:id="1465" w:name="_Toc477382695"/>
      <w:bookmarkStart w:id="1466" w:name="_Toc477425137"/>
      <w:bookmarkStart w:id="1467" w:name="_Toc477429091"/>
      <w:bookmarkStart w:id="1468" w:name="_Toc477429419"/>
      <w:bookmarkStart w:id="1469" w:name="_Toc477448390"/>
      <w:bookmarkStart w:id="1470" w:name="_Toc477448748"/>
      <w:bookmarkStart w:id="1471" w:name="_Toc477902441"/>
      <w:bookmarkStart w:id="1472" w:name="_Toc477968693"/>
      <w:bookmarkStart w:id="1473" w:name="_Toc478023799"/>
      <w:bookmarkStart w:id="1474" w:name="_Toc478024234"/>
      <w:bookmarkStart w:id="1475" w:name="_Toc478074706"/>
      <w:bookmarkStart w:id="1476" w:name="_Toc47807470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r>
        <w:t>Document References</w:t>
      </w:r>
      <w:bookmarkEnd w:id="1476"/>
    </w:p>
    <w:p w14:paraId="784DC537" w14:textId="135F99BE" w:rsidR="00801EF2" w:rsidRPr="00D37FDA" w:rsidRDefault="000D2922" w:rsidP="00D37FDA">
      <w:pPr>
        <w:pStyle w:val="ObjectHeading"/>
      </w:pPr>
      <w:bookmarkStart w:id="1477" w:name="_Toc477193175"/>
      <w:bookmarkStart w:id="1478" w:name="_Toc477193829"/>
      <w:bookmarkStart w:id="1479" w:name="_Toc477194118"/>
      <w:bookmarkStart w:id="1480" w:name="_Toc478074949"/>
      <w:r>
        <w:t>Element</w:t>
      </w:r>
      <w:r w:rsidRPr="00755ABD">
        <w:t xml:space="preserve"> </w:t>
      </w:r>
      <w:r w:rsidR="00801EF2" w:rsidRPr="00D37FDA">
        <w:rPr>
          <w:rStyle w:val="Datatype"/>
        </w:rPr>
        <w:t>cvrf:DocumentReferences</w:t>
      </w:r>
      <w:bookmarkEnd w:id="1477"/>
      <w:bookmarkEnd w:id="1478"/>
      <w:bookmarkEnd w:id="1479"/>
      <w:bookmarkEnd w:id="1480"/>
    </w:p>
    <w:p w14:paraId="15F721D4" w14:textId="14C6CBE5" w:rsidR="005564DC" w:rsidRPr="00D37FDA" w:rsidRDefault="00863813" w:rsidP="005564DC">
      <w:pPr>
        <w:pStyle w:val="Member"/>
        <w:jc w:val="both"/>
      </w:pPr>
      <w:r w:rsidRPr="00B9568C">
        <w:rPr>
          <w:rFonts w:ascii="MS Mincho" w:eastAsia="MS Mincho" w:hAnsi="MS Mincho" w:cs="MS Mincho"/>
        </w:rPr>
        <w:t>∇</w:t>
      </w:r>
      <w:r w:rsidR="007716F4" w:rsidRPr="00B9568C">
        <w:rPr>
          <w:rFonts w:ascii="MS Mincho" w:eastAsia="MS Mincho" w:hAnsi="MS Mincho" w:cs="MS Mincho"/>
        </w:rPr>
        <w:t> </w:t>
      </w:r>
      <w:r w:rsidR="005564DC" w:rsidRPr="00D37FDA">
        <w:t xml:space="preserve">The optional </w:t>
      </w:r>
      <w:r w:rsidR="005564DC" w:rsidRPr="00D37FDA">
        <w:rPr>
          <w:rStyle w:val="Datatype"/>
        </w:rPr>
        <w:t>cvrf:DocumentReferences</w:t>
      </w:r>
      <w:r w:rsidR="005564DC" w:rsidRPr="00D37FDA">
        <w:t xml:space="preserve"> </w:t>
      </w:r>
      <w:r w:rsidR="00833E5C" w:rsidRPr="00D37FDA">
        <w:t xml:space="preserve">element </w:t>
      </w:r>
      <w:r w:rsidR="005564DC" w:rsidRPr="00D37FDA">
        <w:t xml:space="preserve">if present MUST occur as if appended to the position that a </w:t>
      </w:r>
      <w:r w:rsidR="005564DC" w:rsidRPr="00D37FDA">
        <w:rPr>
          <w:rStyle w:val="Datatype"/>
        </w:rPr>
        <w:t>cvrf:</w:t>
      </w:r>
      <w:r w:rsidR="00833E5C" w:rsidRPr="00D37FDA">
        <w:rPr>
          <w:rStyle w:val="Datatype"/>
        </w:rPr>
        <w:t>AggregateSeverity</w:t>
      </w:r>
      <w:r w:rsidR="005564DC" w:rsidRPr="00D37FDA">
        <w:t xml:space="preserve"> element will take inside the </w:t>
      </w:r>
      <w:r w:rsidR="005564DC" w:rsidRPr="00D37FDA">
        <w:rPr>
          <w:rStyle w:val="Datatype"/>
        </w:rPr>
        <w:t>cvrf:cvrfdoc root</w:t>
      </w:r>
      <w:r w:rsidR="005564DC" w:rsidRPr="00D37FDA">
        <w:t xml:space="preserve"> element. </w:t>
      </w:r>
      <w:r w:rsidR="00B92592" w:rsidRPr="00B9568C">
        <w:t>∆ </w:t>
      </w:r>
      <w:r w:rsidR="005564DC" w:rsidRPr="00B9568C">
        <w:t>[</w:t>
      </w:r>
      <w:r w:rsidR="005460D6">
        <w:rPr>
          <w:color w:val="FF0000"/>
        </w:rPr>
        <w:t>CSAF-4.9</w:t>
      </w:r>
      <w:r w:rsidR="005564DC" w:rsidRPr="00B9568C">
        <w:rPr>
          <w:color w:val="FF0000"/>
        </w:rPr>
        <w:t>-1</w:t>
      </w:r>
      <w:r w:rsidR="005564DC" w:rsidRPr="00B9568C">
        <w:t>]</w:t>
      </w:r>
    </w:p>
    <w:p w14:paraId="44D97857" w14:textId="00CF9164" w:rsidR="005564DC" w:rsidRPr="00D37FDA" w:rsidRDefault="00863813" w:rsidP="005564DC">
      <w:pPr>
        <w:pStyle w:val="Member"/>
        <w:jc w:val="both"/>
        <w:rPr>
          <w:b/>
        </w:rPr>
      </w:pPr>
      <w:r w:rsidRPr="00B9568C">
        <w:rPr>
          <w:rFonts w:ascii="MS Mincho" w:eastAsia="MS Mincho" w:hAnsi="MS Mincho" w:cs="MS Mincho"/>
        </w:rPr>
        <w:t>∇</w:t>
      </w:r>
      <w:r w:rsidR="009D5946" w:rsidRPr="00B9568C">
        <w:rPr>
          <w:rFonts w:ascii="MS Mincho" w:eastAsia="MS Mincho" w:hAnsi="MS Mincho" w:cs="MS Mincho"/>
        </w:rPr>
        <w:t> </w:t>
      </w:r>
      <w:r w:rsidR="009D5946" w:rsidRPr="00D37FDA">
        <w:t>If present,</w:t>
      </w:r>
      <w:r w:rsidR="005564DC" w:rsidRPr="00D37FDA">
        <w:t xml:space="preserve"> </w:t>
      </w:r>
      <w:r w:rsidR="009D5946" w:rsidRPr="00D37FDA">
        <w:rPr>
          <w:rStyle w:val="Datatype"/>
        </w:rPr>
        <w:t>cvrf:DocumentReferences</w:t>
      </w:r>
      <w:r w:rsidR="009D5946" w:rsidRPr="00D37FDA">
        <w:t xml:space="preserve"> </w:t>
      </w:r>
      <w:r w:rsidR="005564DC" w:rsidRPr="00D37FDA">
        <w:t xml:space="preserve">MUST contain </w:t>
      </w:r>
      <w:r w:rsidR="007716F4" w:rsidRPr="00D37FDA">
        <w:t>[1, ∞] instances of the element</w:t>
      </w:r>
      <w:r w:rsidR="009D5946" w:rsidRPr="00D37FDA">
        <w:t xml:space="preserve"> </w:t>
      </w:r>
      <w:r w:rsidR="00833E5C" w:rsidRPr="00D37FDA">
        <w:t xml:space="preserve"> </w:t>
      </w:r>
      <w:r w:rsidR="00833E5C" w:rsidRPr="00D37FDA">
        <w:rPr>
          <w:rStyle w:val="Datatype"/>
        </w:rPr>
        <w:t>cvrf:DocumentReference</w:t>
      </w:r>
      <w:r w:rsidR="005564DC" w:rsidRPr="00D37FDA">
        <w:rPr>
          <w:b/>
        </w:rPr>
        <w:t>.</w:t>
      </w:r>
      <w:r w:rsidR="005564DC" w:rsidRPr="00B9568C">
        <w:t xml:space="preserve"> </w:t>
      </w:r>
      <w:r w:rsidR="009D5946" w:rsidRPr="00B9568C">
        <w:t>∆ </w:t>
      </w:r>
      <w:r w:rsidR="005564DC" w:rsidRPr="00B9568C">
        <w:t>[</w:t>
      </w:r>
      <w:r w:rsidR="005460D6">
        <w:rPr>
          <w:color w:val="FF0000"/>
        </w:rPr>
        <w:t>CSAF-4.9</w:t>
      </w:r>
      <w:r w:rsidR="005564DC" w:rsidRPr="00B9568C">
        <w:rPr>
          <w:color w:val="FF0000"/>
        </w:rPr>
        <w:t>-2</w:t>
      </w:r>
      <w:r w:rsidR="005564DC" w:rsidRPr="00B9568C">
        <w:t>]</w:t>
      </w:r>
    </w:p>
    <w:p w14:paraId="6DC58AA5" w14:textId="0CBBC5A8" w:rsidR="005564DC" w:rsidRDefault="00833E5C" w:rsidP="00D37FDA">
      <w:pPr>
        <w:pStyle w:val="Member"/>
      </w:pPr>
      <w:r>
        <w:t>The</w:t>
      </w:r>
      <w:r w:rsidR="005564DC" w:rsidRPr="008C7017">
        <w:t xml:space="preserve"> </w:t>
      </w:r>
      <w:r w:rsidRPr="00F32D93">
        <w:rPr>
          <w:rStyle w:val="Element"/>
        </w:rPr>
        <w:t>cvrf:</w:t>
      </w:r>
      <w:r>
        <w:rPr>
          <w:rStyle w:val="Element"/>
        </w:rPr>
        <w:t>DocumentReferences</w:t>
      </w:r>
      <w:r>
        <w:t xml:space="preserve"> element is a container that SHOULD </w:t>
      </w:r>
      <w:r w:rsidR="009F438A">
        <w:t xml:space="preserve">provide a place in the children </w:t>
      </w:r>
      <w:r w:rsidR="009F438A" w:rsidRPr="00D37FDA">
        <w:rPr>
          <w:rStyle w:val="Element"/>
        </w:rPr>
        <w:t>cvrf:DocumentReference</w:t>
      </w:r>
      <w:r w:rsidR="009F438A">
        <w:t xml:space="preserve"> elements to </w:t>
      </w:r>
      <w:r w:rsidRPr="00833E5C">
        <w:t>include references to any conferences, papers, advisories, and other resources that are related and considered to be of</w:t>
      </w:r>
      <w:r>
        <w:t xml:space="preserve"> value to the document consumer</w:t>
      </w:r>
      <w:r w:rsidR="005564DC" w:rsidRPr="008C7017">
        <w:t>.</w:t>
      </w:r>
    </w:p>
    <w:p w14:paraId="48D7BC62" w14:textId="77777777" w:rsidR="00833E5C" w:rsidRPr="00833E5C" w:rsidRDefault="00833E5C">
      <w:bookmarkStart w:id="1481" w:name="_Toc477245683"/>
      <w:bookmarkStart w:id="1482" w:name="_Toc477257786"/>
      <w:bookmarkStart w:id="1483" w:name="_Toc477260139"/>
      <w:bookmarkStart w:id="1484" w:name="_Toc477267552"/>
      <w:bookmarkStart w:id="1485" w:name="_Toc477298534"/>
      <w:bookmarkStart w:id="1486" w:name="_Toc477298807"/>
      <w:bookmarkStart w:id="1487" w:name="_Toc477299257"/>
      <w:bookmarkEnd w:id="1481"/>
      <w:bookmarkEnd w:id="1482"/>
      <w:bookmarkEnd w:id="1483"/>
      <w:bookmarkEnd w:id="1484"/>
      <w:bookmarkEnd w:id="1485"/>
      <w:bookmarkEnd w:id="1486"/>
      <w:bookmarkEnd w:id="1487"/>
    </w:p>
    <w:p w14:paraId="7EFEDEFA" w14:textId="5585D835" w:rsidR="00DB7169" w:rsidRDefault="00DB7169" w:rsidP="00DB7169">
      <w:pPr>
        <w:pStyle w:val="Heading3"/>
      </w:pPr>
      <w:bookmarkStart w:id="1488" w:name="_Toc477245684"/>
      <w:bookmarkStart w:id="1489" w:name="_Toc477257787"/>
      <w:bookmarkStart w:id="1490" w:name="_Toc477260140"/>
      <w:bookmarkStart w:id="1491" w:name="_Toc477267553"/>
      <w:bookmarkStart w:id="1492" w:name="_Toc477298535"/>
      <w:bookmarkStart w:id="1493" w:name="_Toc477298808"/>
      <w:bookmarkStart w:id="1494" w:name="_Toc477299258"/>
      <w:bookmarkStart w:id="1495" w:name="_Toc477346466"/>
      <w:bookmarkStart w:id="1496" w:name="_Toc477382697"/>
      <w:bookmarkStart w:id="1497" w:name="_Toc477425139"/>
      <w:bookmarkStart w:id="1498" w:name="_Toc477429093"/>
      <w:bookmarkStart w:id="1499" w:name="_Toc477429421"/>
      <w:bookmarkStart w:id="1500" w:name="_Toc477448392"/>
      <w:bookmarkStart w:id="1501" w:name="_Toc477448750"/>
      <w:bookmarkStart w:id="1502" w:name="_Toc477902443"/>
      <w:bookmarkStart w:id="1503" w:name="_Toc477968695"/>
      <w:bookmarkStart w:id="1504" w:name="_Toc478023801"/>
      <w:bookmarkStart w:id="1505" w:name="_Toc478024236"/>
      <w:bookmarkStart w:id="1506" w:name="_Toc478074708"/>
      <w:bookmarkStart w:id="1507" w:name="_Toc477245685"/>
      <w:bookmarkStart w:id="1508" w:name="_Toc477257788"/>
      <w:bookmarkStart w:id="1509" w:name="_Toc477260141"/>
      <w:bookmarkStart w:id="1510" w:name="_Toc477267554"/>
      <w:bookmarkStart w:id="1511" w:name="_Toc477298536"/>
      <w:bookmarkStart w:id="1512" w:name="_Toc477298809"/>
      <w:bookmarkStart w:id="1513" w:name="_Toc477299259"/>
      <w:bookmarkStart w:id="1514" w:name="_Toc477346467"/>
      <w:bookmarkStart w:id="1515" w:name="_Toc477382698"/>
      <w:bookmarkStart w:id="1516" w:name="_Toc477425140"/>
      <w:bookmarkStart w:id="1517" w:name="_Toc477429094"/>
      <w:bookmarkStart w:id="1518" w:name="_Toc477429422"/>
      <w:bookmarkStart w:id="1519" w:name="_Toc477448393"/>
      <w:bookmarkStart w:id="1520" w:name="_Toc477448751"/>
      <w:bookmarkStart w:id="1521" w:name="_Toc477902444"/>
      <w:bookmarkStart w:id="1522" w:name="_Toc477968696"/>
      <w:bookmarkStart w:id="1523" w:name="_Toc478023802"/>
      <w:bookmarkStart w:id="1524" w:name="_Toc478024237"/>
      <w:bookmarkStart w:id="1525" w:name="_Toc478074709"/>
      <w:bookmarkStart w:id="1526" w:name="_Toc477245686"/>
      <w:bookmarkStart w:id="1527" w:name="_Toc477257789"/>
      <w:bookmarkStart w:id="1528" w:name="_Toc477260142"/>
      <w:bookmarkStart w:id="1529" w:name="_Toc477267555"/>
      <w:bookmarkStart w:id="1530" w:name="_Toc477298537"/>
      <w:bookmarkStart w:id="1531" w:name="_Toc477298810"/>
      <w:bookmarkStart w:id="1532" w:name="_Toc477299260"/>
      <w:bookmarkStart w:id="1533" w:name="_Toc477346468"/>
      <w:bookmarkStart w:id="1534" w:name="_Toc477382699"/>
      <w:bookmarkStart w:id="1535" w:name="_Toc477425141"/>
      <w:bookmarkStart w:id="1536" w:name="_Toc477429095"/>
      <w:bookmarkStart w:id="1537" w:name="_Toc477429423"/>
      <w:bookmarkStart w:id="1538" w:name="_Toc477448394"/>
      <w:bookmarkStart w:id="1539" w:name="_Toc477448752"/>
      <w:bookmarkStart w:id="1540" w:name="_Toc477902445"/>
      <w:bookmarkStart w:id="1541" w:name="_Toc477968697"/>
      <w:bookmarkStart w:id="1542" w:name="_Toc478023803"/>
      <w:bookmarkStart w:id="1543" w:name="_Toc478024238"/>
      <w:bookmarkStart w:id="1544" w:name="_Toc478074710"/>
      <w:bookmarkStart w:id="1545" w:name="_Toc477245687"/>
      <w:bookmarkStart w:id="1546" w:name="_Toc477257790"/>
      <w:bookmarkStart w:id="1547" w:name="_Toc477260143"/>
      <w:bookmarkStart w:id="1548" w:name="_Toc477267556"/>
      <w:bookmarkStart w:id="1549" w:name="_Toc477298538"/>
      <w:bookmarkStart w:id="1550" w:name="_Toc477298811"/>
      <w:bookmarkStart w:id="1551" w:name="_Toc477299261"/>
      <w:bookmarkStart w:id="1552" w:name="_Toc477346469"/>
      <w:bookmarkStart w:id="1553" w:name="_Toc477382700"/>
      <w:bookmarkStart w:id="1554" w:name="_Toc477425142"/>
      <w:bookmarkStart w:id="1555" w:name="_Toc477429096"/>
      <w:bookmarkStart w:id="1556" w:name="_Toc477429424"/>
      <w:bookmarkStart w:id="1557" w:name="_Toc477448395"/>
      <w:bookmarkStart w:id="1558" w:name="_Toc477448753"/>
      <w:bookmarkStart w:id="1559" w:name="_Toc477902446"/>
      <w:bookmarkStart w:id="1560" w:name="_Toc477968698"/>
      <w:bookmarkStart w:id="1561" w:name="_Toc478023804"/>
      <w:bookmarkStart w:id="1562" w:name="_Toc478024239"/>
      <w:bookmarkStart w:id="1563" w:name="_Toc478074711"/>
      <w:bookmarkStart w:id="1564" w:name="_Toc478074712"/>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r>
        <w:t>Document References – Reference</w:t>
      </w:r>
      <w:bookmarkEnd w:id="1564"/>
    </w:p>
    <w:p w14:paraId="12BD19BB" w14:textId="0B4B2C32" w:rsidR="00DB7169" w:rsidRDefault="00A25B76" w:rsidP="00D37FDA">
      <w:pPr>
        <w:pStyle w:val="ObjectHeading"/>
        <w:rPr>
          <w:rStyle w:val="Datatype"/>
          <w:iCs/>
          <w:sz w:val="26"/>
        </w:rPr>
      </w:pPr>
      <w:bookmarkStart w:id="1565" w:name="_Toc477193176"/>
      <w:bookmarkStart w:id="1566" w:name="_Toc477193830"/>
      <w:bookmarkStart w:id="1567" w:name="_Toc477194119"/>
      <w:bookmarkStart w:id="1568" w:name="_Toc478074950"/>
      <w:r>
        <w:t>Element</w:t>
      </w:r>
      <w:r w:rsidR="00DB7169" w:rsidRPr="00D37FDA">
        <w:t xml:space="preserve"> </w:t>
      </w:r>
      <w:r w:rsidR="00DB7169" w:rsidRPr="00D37FDA">
        <w:rPr>
          <w:rStyle w:val="Datatype"/>
        </w:rPr>
        <w:t>cvrf:Reference</w:t>
      </w:r>
      <w:bookmarkEnd w:id="1565"/>
      <w:bookmarkEnd w:id="1566"/>
      <w:bookmarkEnd w:id="1567"/>
      <w:bookmarkEnd w:id="1568"/>
    </w:p>
    <w:p w14:paraId="3C0E12BD" w14:textId="5DEB4444" w:rsidR="001E1579" w:rsidRPr="00D37FDA" w:rsidRDefault="00863813" w:rsidP="001E1579">
      <w:pPr>
        <w:pStyle w:val="Member"/>
        <w:jc w:val="both"/>
      </w:pPr>
      <w:r w:rsidRPr="00D37FDA">
        <w:rPr>
          <w:rFonts w:ascii="MS Mincho" w:eastAsia="MS Mincho" w:hAnsi="MS Mincho" w:cs="MS Mincho"/>
        </w:rPr>
        <w:t>∇</w:t>
      </w:r>
      <w:r w:rsidR="009D5946" w:rsidRPr="00D37FDA">
        <w:rPr>
          <w:rFonts w:ascii="MS Mincho" w:eastAsia="MS Mincho" w:hAnsi="MS Mincho" w:cs="MS Mincho"/>
        </w:rPr>
        <w:t> </w:t>
      </w:r>
      <w:r w:rsidR="001E1579" w:rsidRPr="00D37FDA">
        <w:t xml:space="preserve">The </w:t>
      </w:r>
      <w:r w:rsidR="001E1579" w:rsidRPr="00D37FDA">
        <w:rPr>
          <w:rStyle w:val="Datatype"/>
        </w:rPr>
        <w:t>cvrf:</w:t>
      </w:r>
      <w:r w:rsidR="006855D8" w:rsidRPr="00D37FDA">
        <w:rPr>
          <w:rStyle w:val="Datatype"/>
        </w:rPr>
        <w:t>Reference</w:t>
      </w:r>
      <w:r w:rsidR="001E1579" w:rsidRPr="00D37FDA">
        <w:t xml:space="preserve"> element MUST occur one or more times inside the</w:t>
      </w:r>
      <w:r w:rsidR="009D5946" w:rsidRPr="00D37FDA">
        <w:t xml:space="preserve"> element</w:t>
      </w:r>
      <w:r w:rsidR="001E1579" w:rsidRPr="00D37FDA">
        <w:t xml:space="preserve"> </w:t>
      </w:r>
      <w:r w:rsidR="001E1579" w:rsidRPr="00D37FDA">
        <w:rPr>
          <w:rStyle w:val="Datatype"/>
        </w:rPr>
        <w:t>cvrf</w:t>
      </w:r>
      <w:r w:rsidR="006855D8" w:rsidRPr="00D37FDA">
        <w:rPr>
          <w:rStyle w:val="Datatype"/>
        </w:rPr>
        <w:t>:References</w:t>
      </w:r>
      <w:r w:rsidR="001E1579" w:rsidRPr="00B9568C">
        <w:t xml:space="preserve">. </w:t>
      </w:r>
      <w:r w:rsidR="009D5946" w:rsidRPr="00B9568C">
        <w:t>∆ </w:t>
      </w:r>
      <w:r w:rsidR="001E1579" w:rsidRPr="00B9568C">
        <w:t>[</w:t>
      </w:r>
      <w:r w:rsidR="005460D6">
        <w:rPr>
          <w:color w:val="FF0000"/>
        </w:rPr>
        <w:t>CSAF-4.9</w:t>
      </w:r>
      <w:r w:rsidR="001E1579" w:rsidRPr="00B9568C">
        <w:rPr>
          <w:color w:val="FF0000"/>
        </w:rPr>
        <w:t>.1-1</w:t>
      </w:r>
      <w:r w:rsidR="001E1579" w:rsidRPr="00B9568C">
        <w:t>]</w:t>
      </w:r>
    </w:p>
    <w:p w14:paraId="02F1B0CF" w14:textId="5BE9C897" w:rsidR="001E1579" w:rsidRPr="00D37FDA" w:rsidRDefault="00863813" w:rsidP="001E1579">
      <w:pPr>
        <w:pStyle w:val="Member"/>
        <w:jc w:val="both"/>
        <w:rPr>
          <w:b/>
        </w:rPr>
      </w:pPr>
      <w:r w:rsidRPr="00B9568C">
        <w:rPr>
          <w:rFonts w:ascii="MS Mincho" w:eastAsia="MS Mincho" w:hAnsi="MS Mincho" w:cs="MS Mincho"/>
        </w:rPr>
        <w:t>∇</w:t>
      </w:r>
      <w:r w:rsidR="009D5946" w:rsidRPr="00B9568C">
        <w:rPr>
          <w:rFonts w:ascii="MS Mincho" w:eastAsia="MS Mincho" w:hAnsi="MS Mincho" w:cs="MS Mincho"/>
        </w:rPr>
        <w:t> </w:t>
      </w:r>
      <w:r w:rsidR="001E1579" w:rsidRPr="00D37FDA">
        <w:t xml:space="preserve">Any instance MUST contain </w:t>
      </w:r>
      <w:r w:rsidR="006855D8" w:rsidRPr="00D37FDA">
        <w:t xml:space="preserve">the elements </w:t>
      </w:r>
      <w:r w:rsidR="006855D8" w:rsidRPr="00D37FDA">
        <w:rPr>
          <w:rStyle w:val="Datatype"/>
        </w:rPr>
        <w:t>cvrf:URL</w:t>
      </w:r>
      <w:r w:rsidR="006855D8" w:rsidRPr="00D37FDA">
        <w:t xml:space="preserve"> and </w:t>
      </w:r>
      <w:r w:rsidR="006855D8" w:rsidRPr="00D37FDA">
        <w:rPr>
          <w:rStyle w:val="Datatype"/>
        </w:rPr>
        <w:t>cvrf:Description</w:t>
      </w:r>
      <w:r w:rsidR="006855D8" w:rsidRPr="00D37FDA">
        <w:t xml:space="preserve"> exactly once and in that order</w:t>
      </w:r>
      <w:r w:rsidR="001E1579" w:rsidRPr="00D37FDA">
        <w:rPr>
          <w:b/>
        </w:rPr>
        <w:t>.</w:t>
      </w:r>
      <w:r w:rsidR="001E1579" w:rsidRPr="00B9568C">
        <w:t xml:space="preserve"> </w:t>
      </w:r>
      <w:r w:rsidR="009D5946" w:rsidRPr="00B9568C">
        <w:t>∆ </w:t>
      </w:r>
      <w:r w:rsidR="001E1579" w:rsidRPr="00B9568C">
        <w:t>[</w:t>
      </w:r>
      <w:r w:rsidR="005460D6">
        <w:rPr>
          <w:color w:val="FF0000"/>
        </w:rPr>
        <w:t>CSAF-4.9</w:t>
      </w:r>
      <w:r w:rsidR="001E1579" w:rsidRPr="00B9568C">
        <w:rPr>
          <w:color w:val="FF0000"/>
        </w:rPr>
        <w:t>.1-2</w:t>
      </w:r>
      <w:r w:rsidR="001E1579" w:rsidRPr="00B9568C">
        <w:t>]</w:t>
      </w:r>
    </w:p>
    <w:p w14:paraId="0D18A801" w14:textId="39BB318A" w:rsidR="001E1579" w:rsidRDefault="00863813" w:rsidP="001E1579">
      <w:pPr>
        <w:pStyle w:val="Member"/>
        <w:jc w:val="both"/>
      </w:pPr>
      <w:r w:rsidRPr="00B9568C">
        <w:rPr>
          <w:rFonts w:ascii="MS Mincho" w:eastAsia="MS Mincho" w:hAnsi="MS Mincho" w:cs="MS Mincho"/>
        </w:rPr>
        <w:t>∇</w:t>
      </w:r>
      <w:r w:rsidR="009D5946" w:rsidRPr="00B9568C">
        <w:rPr>
          <w:rFonts w:ascii="MS Mincho" w:eastAsia="MS Mincho" w:hAnsi="MS Mincho" w:cs="MS Mincho"/>
        </w:rPr>
        <w:t> </w:t>
      </w:r>
      <w:r w:rsidR="001E1579" w:rsidRPr="00D37FDA">
        <w:t xml:space="preserve">It MUST provide </w:t>
      </w:r>
      <w:r w:rsidR="006855D8" w:rsidRPr="00D37FDA">
        <w:t xml:space="preserve">either </w:t>
      </w:r>
      <w:r w:rsidR="001E1579" w:rsidRPr="00D37FDA">
        <w:t xml:space="preserve">a </w:t>
      </w:r>
      <w:r w:rsidR="001E1579" w:rsidRPr="00D37FDA">
        <w:rPr>
          <w:rStyle w:val="Datatype"/>
        </w:rPr>
        <w:t>Type</w:t>
      </w:r>
      <w:r w:rsidR="001E1579" w:rsidRPr="00D37FDA">
        <w:t xml:space="preserve"> </w:t>
      </w:r>
      <w:r w:rsidR="006855D8" w:rsidRPr="00D37FDA">
        <w:t>attribute or a default will be taken instead</w:t>
      </w:r>
      <w:r w:rsidR="001E1579" w:rsidRPr="00D37FDA">
        <w:t xml:space="preserve">. </w:t>
      </w:r>
      <w:r w:rsidR="009D5946" w:rsidRPr="00B9568C">
        <w:t>∆ </w:t>
      </w:r>
      <w:r w:rsidR="001E1579" w:rsidRPr="00B9568C">
        <w:t>[</w:t>
      </w:r>
      <w:r w:rsidR="005460D6">
        <w:rPr>
          <w:color w:val="FF0000"/>
        </w:rPr>
        <w:t>CSAF-4.9</w:t>
      </w:r>
      <w:r w:rsidR="001E1579" w:rsidRPr="00B9568C">
        <w:rPr>
          <w:color w:val="FF0000"/>
        </w:rPr>
        <w:t>.1-3</w:t>
      </w:r>
      <w:r w:rsidR="001E1579" w:rsidRPr="00B9568C">
        <w:t>]</w:t>
      </w:r>
    </w:p>
    <w:p w14:paraId="2C5213AF" w14:textId="6FD27BC9" w:rsidR="001E1579" w:rsidRPr="00D82755" w:rsidRDefault="001E1579" w:rsidP="001E1579">
      <w:pPr>
        <w:pStyle w:val="Member"/>
        <w:jc w:val="both"/>
        <w:rPr>
          <w:highlight w:val="green"/>
        </w:rPr>
      </w:pPr>
      <w:r w:rsidRPr="004F21D8">
        <w:t xml:space="preserve">The element </w:t>
      </w:r>
      <w:r w:rsidRPr="00D82755">
        <w:rPr>
          <w:rStyle w:val="Datatype"/>
        </w:rPr>
        <w:t>cvrf:</w:t>
      </w:r>
      <w:r w:rsidR="006855D8">
        <w:rPr>
          <w:rStyle w:val="Datatype"/>
        </w:rPr>
        <w:t>Reference</w:t>
      </w:r>
      <w:r w:rsidRPr="004F21D8">
        <w:t xml:space="preserve"> </w:t>
      </w:r>
      <w:r w:rsidR="006855D8" w:rsidRPr="006855D8">
        <w:t xml:space="preserve">refers to resources related to the overall </w:t>
      </w:r>
      <w:r w:rsidR="006855D8">
        <w:t xml:space="preserve">CSAF </w:t>
      </w:r>
      <w:r w:rsidR="006855D8" w:rsidRPr="006855D8">
        <w:t>CVRF document. These may include a plaintext or HTML version of the advisory or other related documentation, such as white pap</w:t>
      </w:r>
      <w:r w:rsidR="006855D8">
        <w:t>ers or mitigation documentation</w:t>
      </w:r>
      <w:r>
        <w:t>.</w:t>
      </w:r>
    </w:p>
    <w:p w14:paraId="6AF5503A" w14:textId="77777777" w:rsidR="001E1579" w:rsidRDefault="001E1579" w:rsidP="001E1579">
      <w:pPr>
        <w:pStyle w:val="MemberHeading"/>
      </w:pPr>
      <w:bookmarkStart w:id="1569" w:name="_Toc478074951"/>
      <w:r>
        <w:t>Attribute Type</w:t>
      </w:r>
      <w:bookmarkEnd w:id="1569"/>
    </w:p>
    <w:p w14:paraId="6013AF5D" w14:textId="0531F5E9" w:rsidR="001E1579" w:rsidRDefault="00863813" w:rsidP="00D37FDA">
      <w:pPr>
        <w:pStyle w:val="Member"/>
        <w:jc w:val="both"/>
      </w:pPr>
      <w:r w:rsidRPr="00B9568C">
        <w:rPr>
          <w:rFonts w:ascii="MS Mincho" w:eastAsia="MS Mincho" w:hAnsi="MS Mincho" w:cs="MS Mincho"/>
        </w:rPr>
        <w:t>∇</w:t>
      </w:r>
      <w:r w:rsidR="009D5946" w:rsidRPr="00B9568C">
        <w:rPr>
          <w:rFonts w:ascii="MS Mincho" w:eastAsia="MS Mincho" w:hAnsi="MS Mincho" w:cs="MS Mincho"/>
        </w:rPr>
        <w:t> </w:t>
      </w:r>
      <w:r w:rsidR="001E1579" w:rsidRPr="00D37FDA">
        <w:t xml:space="preserve">The required </w:t>
      </w:r>
      <w:r w:rsidR="001E1579" w:rsidRPr="00D37FDA">
        <w:rPr>
          <w:rStyle w:val="Datatype"/>
        </w:rPr>
        <w:t>Type</w:t>
      </w:r>
      <w:r w:rsidR="001E1579" w:rsidRPr="00D37FDA">
        <w:t xml:space="preserve"> attribute </w:t>
      </w:r>
      <w:r w:rsidR="006855D8" w:rsidRPr="00D37FDA">
        <w:t>is</w:t>
      </w:r>
      <w:r w:rsidR="001E1579" w:rsidRPr="00D37FDA">
        <w:t xml:space="preserve"> </w:t>
      </w:r>
      <w:r w:rsidR="006855D8" w:rsidRPr="00D37FDA">
        <w:t xml:space="preserve">if not present understood per default as the enumeration value </w:t>
      </w:r>
      <w:r w:rsidR="006855D8" w:rsidRPr="00D37FDA">
        <w:rPr>
          <w:rStyle w:val="Datatype"/>
        </w:rPr>
        <w:t>External</w:t>
      </w:r>
      <w:r w:rsidR="006855D8" w:rsidRPr="00D37FDA">
        <w:t xml:space="preserve"> or if given MUST</w:t>
      </w:r>
      <w:r w:rsidR="001E1579" w:rsidRPr="00D37FDA">
        <w:t xml:space="preserve"> </w:t>
      </w:r>
      <w:r w:rsidR="006855D8" w:rsidRPr="00D37FDA">
        <w:t xml:space="preserve">be a </w:t>
      </w:r>
      <w:r w:rsidR="001E1579" w:rsidRPr="00D37FDA">
        <w:t xml:space="preserve">string with a valid enumeration value of the </w:t>
      </w:r>
      <w:r w:rsidR="006855D8" w:rsidRPr="00D37FDA">
        <w:t>Reference</w:t>
      </w:r>
      <w:r w:rsidR="001E1579" w:rsidRPr="00D37FDA">
        <w:t xml:space="preserve"> Type model as defined in section </w:t>
      </w:r>
      <w:r w:rsidR="006855D8" w:rsidRPr="00D37FDA">
        <w:fldChar w:fldCharType="begin"/>
      </w:r>
      <w:r w:rsidR="006855D8" w:rsidRPr="00D37FDA">
        <w:instrText xml:space="preserve"> REF _Ref477362523 \r \h </w:instrText>
      </w:r>
      <w:r w:rsidR="00B9568C">
        <w:instrText xml:space="preserve"> \* MERGEFORMAT </w:instrText>
      </w:r>
      <w:r w:rsidR="006855D8" w:rsidRPr="00D37FDA">
        <w:fldChar w:fldCharType="separate"/>
      </w:r>
      <w:r w:rsidR="00790A96">
        <w:t>2.2.7</w:t>
      </w:r>
      <w:r w:rsidR="006855D8" w:rsidRPr="00D37FDA">
        <w:fldChar w:fldCharType="end"/>
      </w:r>
      <w:r w:rsidR="006855D8" w:rsidRPr="00D37FDA">
        <w:t xml:space="preserve"> </w:t>
      </w:r>
      <w:r w:rsidR="006855D8" w:rsidRPr="00D37FDA">
        <w:fldChar w:fldCharType="begin"/>
      </w:r>
      <w:r w:rsidR="006855D8" w:rsidRPr="00D37FDA">
        <w:instrText xml:space="preserve"> REF _Ref477362523 \h  \* MERGEFORMAT </w:instrText>
      </w:r>
      <w:r w:rsidR="006855D8" w:rsidRPr="00D37FDA">
        <w:fldChar w:fldCharType="separate"/>
      </w:r>
      <w:r w:rsidR="00790A96">
        <w:t>Reference Type Model</w:t>
      </w:r>
      <w:r w:rsidR="006855D8" w:rsidRPr="00D37FDA">
        <w:fldChar w:fldCharType="end"/>
      </w:r>
      <w:r w:rsidR="001E1579" w:rsidRPr="00D37FDA">
        <w:t xml:space="preserve">. </w:t>
      </w:r>
      <w:r w:rsidR="009D5946" w:rsidRPr="00B9568C">
        <w:t>∆ </w:t>
      </w:r>
      <w:r w:rsidR="001E1579" w:rsidRPr="00B9568C">
        <w:t>[</w:t>
      </w:r>
      <w:r w:rsidR="005460D6">
        <w:rPr>
          <w:color w:val="FF0000"/>
        </w:rPr>
        <w:t>CSAF-4.9</w:t>
      </w:r>
      <w:r w:rsidR="001E1579" w:rsidRPr="00B9568C">
        <w:rPr>
          <w:color w:val="FF0000"/>
        </w:rPr>
        <w:t>.1-4</w:t>
      </w:r>
      <w:r w:rsidR="001E1579" w:rsidRPr="00B9568C">
        <w:t>]</w:t>
      </w:r>
    </w:p>
    <w:p w14:paraId="78E3C1EE" w14:textId="25A6D732" w:rsidR="006855D8" w:rsidRPr="00D82755" w:rsidRDefault="006855D8" w:rsidP="001E1579">
      <w:pPr>
        <w:pStyle w:val="Member"/>
      </w:pPr>
      <w:r w:rsidRPr="006855D8">
        <w:t>The Type attribute denotes the type of the document reference relative to the given document</w:t>
      </w:r>
      <w:r>
        <w:t xml:space="preserve"> and as described in </w:t>
      </w:r>
      <w:r w:rsidRPr="00D37FDA">
        <w:t>section </w:t>
      </w:r>
      <w:r w:rsidRPr="00D37FDA">
        <w:fldChar w:fldCharType="begin"/>
      </w:r>
      <w:r w:rsidRPr="00D37FDA">
        <w:instrText xml:space="preserve"> REF _Ref477362523 \r \h </w:instrText>
      </w:r>
      <w:r>
        <w:instrText xml:space="preserve"> \* MERGEFORMAT </w:instrText>
      </w:r>
      <w:r w:rsidRPr="00D37FDA">
        <w:fldChar w:fldCharType="separate"/>
      </w:r>
      <w:r w:rsidR="00790A96">
        <w:t>2.2.7</w:t>
      </w:r>
      <w:r w:rsidRPr="00D37FDA">
        <w:fldChar w:fldCharType="end"/>
      </w:r>
      <w:r w:rsidR="001A0321">
        <w:t xml:space="preserve"> </w:t>
      </w:r>
      <w:hyperlink w:anchor="_Reference_Type_Model" w:history="1">
        <w:r w:rsidR="001A0321" w:rsidRPr="001A0321">
          <w:rPr>
            <w:rStyle w:val="Hyperlink"/>
          </w:rPr>
          <w:t>Reference Type Model</w:t>
        </w:r>
      </w:hyperlink>
      <w:r>
        <w:t>.</w:t>
      </w:r>
    </w:p>
    <w:p w14:paraId="098AA1E1" w14:textId="77777777" w:rsidR="006855D8" w:rsidRPr="006855D8" w:rsidRDefault="006855D8">
      <w:bookmarkStart w:id="1570" w:name="_Toc477245689"/>
      <w:bookmarkStart w:id="1571" w:name="_Toc477257792"/>
      <w:bookmarkStart w:id="1572" w:name="_Toc477260145"/>
      <w:bookmarkStart w:id="1573" w:name="_Toc477267558"/>
      <w:bookmarkStart w:id="1574" w:name="_Toc477298540"/>
      <w:bookmarkStart w:id="1575" w:name="_Toc477298813"/>
      <w:bookmarkStart w:id="1576" w:name="_Toc477299263"/>
      <w:bookmarkStart w:id="1577" w:name="_Toc477346471"/>
      <w:bookmarkEnd w:id="1570"/>
      <w:bookmarkEnd w:id="1571"/>
      <w:bookmarkEnd w:id="1572"/>
      <w:bookmarkEnd w:id="1573"/>
      <w:bookmarkEnd w:id="1574"/>
      <w:bookmarkEnd w:id="1575"/>
      <w:bookmarkEnd w:id="1576"/>
      <w:bookmarkEnd w:id="1577"/>
    </w:p>
    <w:p w14:paraId="02CCAB18" w14:textId="564ECB1B" w:rsidR="00DB7169" w:rsidRDefault="00FD6515" w:rsidP="00DB7169">
      <w:pPr>
        <w:pStyle w:val="Heading4"/>
      </w:pPr>
      <w:bookmarkStart w:id="1578" w:name="_Toc477245690"/>
      <w:bookmarkStart w:id="1579" w:name="_Toc477257793"/>
      <w:bookmarkStart w:id="1580" w:name="_Toc477260146"/>
      <w:bookmarkStart w:id="1581" w:name="_Toc477267559"/>
      <w:bookmarkStart w:id="1582" w:name="_Toc477298541"/>
      <w:bookmarkStart w:id="1583" w:name="_Toc477298814"/>
      <w:bookmarkStart w:id="1584" w:name="_Toc477299264"/>
      <w:bookmarkStart w:id="1585" w:name="_Toc477346472"/>
      <w:bookmarkStart w:id="1586" w:name="_Toc477382702"/>
      <w:bookmarkStart w:id="1587" w:name="_Toc477425144"/>
      <w:bookmarkStart w:id="1588" w:name="_Toc477429098"/>
      <w:bookmarkStart w:id="1589" w:name="_Toc477429426"/>
      <w:bookmarkStart w:id="1590" w:name="_Toc477448397"/>
      <w:bookmarkStart w:id="1591" w:name="_Toc477448755"/>
      <w:bookmarkStart w:id="1592" w:name="_Toc477902448"/>
      <w:bookmarkStart w:id="1593" w:name="_Toc477968700"/>
      <w:bookmarkStart w:id="1594" w:name="_Toc478023806"/>
      <w:bookmarkStart w:id="1595" w:name="_Toc478024241"/>
      <w:bookmarkStart w:id="1596" w:name="_Toc478074713"/>
      <w:bookmarkStart w:id="1597" w:name="_Toc477245691"/>
      <w:bookmarkStart w:id="1598" w:name="_Toc477257794"/>
      <w:bookmarkStart w:id="1599" w:name="_Toc477260147"/>
      <w:bookmarkStart w:id="1600" w:name="_Toc477267560"/>
      <w:bookmarkStart w:id="1601" w:name="_Toc477298542"/>
      <w:bookmarkStart w:id="1602" w:name="_Toc477298815"/>
      <w:bookmarkStart w:id="1603" w:name="_Toc477299265"/>
      <w:bookmarkStart w:id="1604" w:name="_Toc477346473"/>
      <w:bookmarkStart w:id="1605" w:name="_Toc477382703"/>
      <w:bookmarkStart w:id="1606" w:name="_Toc477425145"/>
      <w:bookmarkStart w:id="1607" w:name="_Toc477429099"/>
      <w:bookmarkStart w:id="1608" w:name="_Toc477429427"/>
      <w:bookmarkStart w:id="1609" w:name="_Toc477448398"/>
      <w:bookmarkStart w:id="1610" w:name="_Toc477448756"/>
      <w:bookmarkStart w:id="1611" w:name="_Toc477902449"/>
      <w:bookmarkStart w:id="1612" w:name="_Toc477968701"/>
      <w:bookmarkStart w:id="1613" w:name="_Toc478023807"/>
      <w:bookmarkStart w:id="1614" w:name="_Toc478024242"/>
      <w:bookmarkStart w:id="1615" w:name="_Toc478074714"/>
      <w:bookmarkStart w:id="1616" w:name="_Toc477245692"/>
      <w:bookmarkStart w:id="1617" w:name="_Toc477257795"/>
      <w:bookmarkStart w:id="1618" w:name="_Toc477260148"/>
      <w:bookmarkStart w:id="1619" w:name="_Toc477267561"/>
      <w:bookmarkStart w:id="1620" w:name="_Toc477298543"/>
      <w:bookmarkStart w:id="1621" w:name="_Toc477298816"/>
      <w:bookmarkStart w:id="1622" w:name="_Toc477299266"/>
      <w:bookmarkStart w:id="1623" w:name="_Toc477346474"/>
      <w:bookmarkStart w:id="1624" w:name="_Toc477382704"/>
      <w:bookmarkStart w:id="1625" w:name="_Toc477425146"/>
      <w:bookmarkStart w:id="1626" w:name="_Toc477429100"/>
      <w:bookmarkStart w:id="1627" w:name="_Toc477429428"/>
      <w:bookmarkStart w:id="1628" w:name="_Toc477448399"/>
      <w:bookmarkStart w:id="1629" w:name="_Toc477448757"/>
      <w:bookmarkStart w:id="1630" w:name="_Toc477902450"/>
      <w:bookmarkStart w:id="1631" w:name="_Toc477968702"/>
      <w:bookmarkStart w:id="1632" w:name="_Toc478023808"/>
      <w:bookmarkStart w:id="1633" w:name="_Toc478024243"/>
      <w:bookmarkStart w:id="1634" w:name="_Toc478074715"/>
      <w:bookmarkStart w:id="1635" w:name="_Toc477245693"/>
      <w:bookmarkStart w:id="1636" w:name="_Toc477257796"/>
      <w:bookmarkStart w:id="1637" w:name="_Toc477260149"/>
      <w:bookmarkStart w:id="1638" w:name="_Toc477267562"/>
      <w:bookmarkStart w:id="1639" w:name="_Toc477298544"/>
      <w:bookmarkStart w:id="1640" w:name="_Toc477298817"/>
      <w:bookmarkStart w:id="1641" w:name="_Toc477299267"/>
      <w:bookmarkStart w:id="1642" w:name="_Toc477346475"/>
      <w:bookmarkStart w:id="1643" w:name="_Toc477382705"/>
      <w:bookmarkStart w:id="1644" w:name="_Toc477425147"/>
      <w:bookmarkStart w:id="1645" w:name="_Toc477429101"/>
      <w:bookmarkStart w:id="1646" w:name="_Toc477429429"/>
      <w:bookmarkStart w:id="1647" w:name="_Toc477448400"/>
      <w:bookmarkStart w:id="1648" w:name="_Toc477448758"/>
      <w:bookmarkStart w:id="1649" w:name="_Toc477902451"/>
      <w:bookmarkStart w:id="1650" w:name="_Toc477968703"/>
      <w:bookmarkStart w:id="1651" w:name="_Toc478023809"/>
      <w:bookmarkStart w:id="1652" w:name="_Toc478024244"/>
      <w:bookmarkStart w:id="1653" w:name="_Toc478074716"/>
      <w:bookmarkStart w:id="1654" w:name="_Toc47807471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r>
        <w:t>Document References</w:t>
      </w:r>
      <w:r w:rsidR="00DB7169">
        <w:t xml:space="preserve"> – </w:t>
      </w:r>
      <w:r>
        <w:t xml:space="preserve">Reference </w:t>
      </w:r>
      <w:r w:rsidR="00DB7169">
        <w:t xml:space="preserve">– </w:t>
      </w:r>
      <w:r>
        <w:t>URL</w:t>
      </w:r>
      <w:bookmarkEnd w:id="1654"/>
    </w:p>
    <w:p w14:paraId="00CC5C10" w14:textId="57D37423" w:rsidR="00DB7169" w:rsidRDefault="00F53627" w:rsidP="00D37FDA">
      <w:pPr>
        <w:pStyle w:val="ObjectHeading"/>
        <w:rPr>
          <w:rStyle w:val="Element"/>
          <w:bCs w:val="0"/>
          <w:iCs/>
          <w:szCs w:val="28"/>
        </w:rPr>
      </w:pPr>
      <w:bookmarkStart w:id="1655" w:name="_Toc477193178"/>
      <w:bookmarkStart w:id="1656" w:name="_Toc477193832"/>
      <w:bookmarkStart w:id="1657" w:name="_Toc478074952"/>
      <w:r>
        <w:t>Element</w:t>
      </w:r>
      <w:r w:rsidRPr="00755ABD">
        <w:t xml:space="preserve"> </w:t>
      </w:r>
      <w:r w:rsidR="00DB7169" w:rsidRPr="00D37FDA">
        <w:rPr>
          <w:rStyle w:val="Datatype"/>
        </w:rPr>
        <w:t>cvrf:</w:t>
      </w:r>
      <w:r w:rsidR="00FD6515" w:rsidRPr="00D37FDA">
        <w:rPr>
          <w:rStyle w:val="Datatype"/>
        </w:rPr>
        <w:t>URL</w:t>
      </w:r>
      <w:bookmarkEnd w:id="1655"/>
      <w:bookmarkEnd w:id="1656"/>
      <w:bookmarkEnd w:id="1657"/>
    </w:p>
    <w:p w14:paraId="11A0AD5B" w14:textId="4E7633BA" w:rsidR="009B1A41" w:rsidRPr="00B9568C" w:rsidRDefault="00863813" w:rsidP="00D37FDA">
      <w:pPr>
        <w:pStyle w:val="Member"/>
        <w:jc w:val="both"/>
        <w:rPr>
          <w:b/>
        </w:rPr>
      </w:pPr>
      <w:r w:rsidRPr="00B9568C">
        <w:rPr>
          <w:rFonts w:ascii="MS Mincho" w:eastAsia="MS Mincho" w:hAnsi="MS Mincho" w:cs="MS Mincho"/>
        </w:rPr>
        <w:t>∇</w:t>
      </w:r>
      <w:r w:rsidR="00C5779E" w:rsidRPr="00B9568C">
        <w:rPr>
          <w:rFonts w:ascii="MS Mincho" w:eastAsia="MS Mincho" w:hAnsi="MS Mincho" w:cs="MS Mincho"/>
        </w:rPr>
        <w:t> </w:t>
      </w:r>
      <w:r w:rsidR="009B1A41" w:rsidRPr="00B9568C">
        <w:t xml:space="preserve">The </w:t>
      </w:r>
      <w:r w:rsidR="009B1A41" w:rsidRPr="00B9568C">
        <w:rPr>
          <w:rStyle w:val="Datatype"/>
        </w:rPr>
        <w:t>cvrf:URL</w:t>
      </w:r>
      <w:r w:rsidR="009B1A41" w:rsidRPr="00B9568C">
        <w:t xml:space="preserve"> element MUST be present exactly once </w:t>
      </w:r>
      <w:r w:rsidR="000244E7" w:rsidRPr="00D37FDA">
        <w:t xml:space="preserve">as first child </w:t>
      </w:r>
      <w:r w:rsidR="009B1A41" w:rsidRPr="00B9568C">
        <w:t xml:space="preserve">per </w:t>
      </w:r>
      <w:r w:rsidR="009B1A41" w:rsidRPr="00D37FDA">
        <w:rPr>
          <w:rStyle w:val="Datatype"/>
        </w:rPr>
        <w:t>cvrf:Reference</w:t>
      </w:r>
      <w:r w:rsidR="009B1A41" w:rsidRPr="00B9568C">
        <w:t xml:space="preserve"> (parent) element and its content SHOULD be the fixed URL (</w:t>
      </w:r>
      <w:r w:rsidR="009B1A41" w:rsidRPr="00B9568C">
        <w:rPr>
          <w:rStyle w:val="Datatype"/>
        </w:rPr>
        <w:t>xs:anyURI</w:t>
      </w:r>
      <w:r w:rsidR="009B1A41" w:rsidRPr="00B9568C">
        <w:t xml:space="preserve">) or location of reference. </w:t>
      </w:r>
      <w:r w:rsidR="00C5779E" w:rsidRPr="00B9568C">
        <w:t>∆ </w:t>
      </w:r>
      <w:r w:rsidR="009B1A41" w:rsidRPr="00B9568C">
        <w:t>[</w:t>
      </w:r>
      <w:r w:rsidR="005460D6">
        <w:rPr>
          <w:color w:val="FF0000"/>
        </w:rPr>
        <w:t>CSAF-4.9</w:t>
      </w:r>
      <w:r w:rsidR="009B1A41" w:rsidRPr="00D37FDA">
        <w:rPr>
          <w:color w:val="FF0000"/>
        </w:rPr>
        <w:t>.1.1-1</w:t>
      </w:r>
      <w:r w:rsidR="009B1A41" w:rsidRPr="00B9568C">
        <w:t>]</w:t>
      </w:r>
    </w:p>
    <w:p w14:paraId="1153CBB6" w14:textId="77777777" w:rsidR="000244E7" w:rsidRDefault="000244E7" w:rsidP="00D37FDA"/>
    <w:p w14:paraId="096BACFC" w14:textId="57C0FD71" w:rsidR="00DB7169" w:rsidRDefault="004510BC" w:rsidP="00DB7169">
      <w:pPr>
        <w:pStyle w:val="Heading4"/>
      </w:pPr>
      <w:bookmarkStart w:id="1658" w:name="_Toc477207159"/>
      <w:bookmarkStart w:id="1659" w:name="_Toc477245695"/>
      <w:bookmarkStart w:id="1660" w:name="_Toc477257798"/>
      <w:bookmarkStart w:id="1661" w:name="_Toc477260151"/>
      <w:bookmarkStart w:id="1662" w:name="_Toc477267564"/>
      <w:bookmarkStart w:id="1663" w:name="_Toc477298546"/>
      <w:bookmarkStart w:id="1664" w:name="_Toc477298819"/>
      <w:bookmarkStart w:id="1665" w:name="_Toc477299269"/>
      <w:bookmarkStart w:id="1666" w:name="_Toc477346477"/>
      <w:bookmarkStart w:id="1667" w:name="_Toc477382707"/>
      <w:bookmarkStart w:id="1668" w:name="_Toc477425149"/>
      <w:bookmarkStart w:id="1669" w:name="_Toc477429103"/>
      <w:bookmarkStart w:id="1670" w:name="_Toc477429431"/>
      <w:bookmarkStart w:id="1671" w:name="_Toc477448402"/>
      <w:bookmarkStart w:id="1672" w:name="_Toc477448760"/>
      <w:bookmarkStart w:id="1673" w:name="_Toc477902453"/>
      <w:bookmarkStart w:id="1674" w:name="_Toc477968705"/>
      <w:bookmarkStart w:id="1675" w:name="_Toc478023811"/>
      <w:bookmarkStart w:id="1676" w:name="_Toc478024246"/>
      <w:bookmarkStart w:id="1677" w:name="_Toc478074718"/>
      <w:bookmarkStart w:id="1678" w:name="_Toc477207160"/>
      <w:bookmarkStart w:id="1679" w:name="_Toc477245696"/>
      <w:bookmarkStart w:id="1680" w:name="_Toc477257799"/>
      <w:bookmarkStart w:id="1681" w:name="_Toc477260152"/>
      <w:bookmarkStart w:id="1682" w:name="_Toc477267565"/>
      <w:bookmarkStart w:id="1683" w:name="_Toc477298547"/>
      <w:bookmarkStart w:id="1684" w:name="_Toc477298820"/>
      <w:bookmarkStart w:id="1685" w:name="_Toc477299270"/>
      <w:bookmarkStart w:id="1686" w:name="_Toc477346478"/>
      <w:bookmarkStart w:id="1687" w:name="_Toc477382708"/>
      <w:bookmarkStart w:id="1688" w:name="_Toc477425150"/>
      <w:bookmarkStart w:id="1689" w:name="_Toc477429104"/>
      <w:bookmarkStart w:id="1690" w:name="_Toc477429432"/>
      <w:bookmarkStart w:id="1691" w:name="_Toc477448403"/>
      <w:bookmarkStart w:id="1692" w:name="_Toc477448761"/>
      <w:bookmarkStart w:id="1693" w:name="_Toc477902454"/>
      <w:bookmarkStart w:id="1694" w:name="_Toc477968706"/>
      <w:bookmarkStart w:id="1695" w:name="_Toc478023812"/>
      <w:bookmarkStart w:id="1696" w:name="_Toc478024247"/>
      <w:bookmarkStart w:id="1697" w:name="_Toc478074719"/>
      <w:bookmarkStart w:id="1698" w:name="_Toc477207161"/>
      <w:bookmarkStart w:id="1699" w:name="_Toc477245697"/>
      <w:bookmarkStart w:id="1700" w:name="_Toc477257800"/>
      <w:bookmarkStart w:id="1701" w:name="_Toc477260153"/>
      <w:bookmarkStart w:id="1702" w:name="_Toc477267566"/>
      <w:bookmarkStart w:id="1703" w:name="_Toc477298548"/>
      <w:bookmarkStart w:id="1704" w:name="_Toc477298821"/>
      <w:bookmarkStart w:id="1705" w:name="_Toc477299271"/>
      <w:bookmarkStart w:id="1706" w:name="_Toc477346479"/>
      <w:bookmarkStart w:id="1707" w:name="_Toc477382709"/>
      <w:bookmarkStart w:id="1708" w:name="_Toc477425151"/>
      <w:bookmarkStart w:id="1709" w:name="_Toc477429105"/>
      <w:bookmarkStart w:id="1710" w:name="_Toc477429433"/>
      <w:bookmarkStart w:id="1711" w:name="_Toc477448404"/>
      <w:bookmarkStart w:id="1712" w:name="_Toc477448762"/>
      <w:bookmarkStart w:id="1713" w:name="_Toc477902455"/>
      <w:bookmarkStart w:id="1714" w:name="_Toc477968707"/>
      <w:bookmarkStart w:id="1715" w:name="_Toc478023813"/>
      <w:bookmarkStart w:id="1716" w:name="_Toc478024248"/>
      <w:bookmarkStart w:id="1717" w:name="_Toc478074720"/>
      <w:bookmarkStart w:id="1718" w:name="_Ref476735344"/>
      <w:bookmarkStart w:id="1719" w:name="_Toc478074721"/>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r>
        <w:t>Document References</w:t>
      </w:r>
      <w:r w:rsidR="00DB7169">
        <w:t xml:space="preserve"> – </w:t>
      </w:r>
      <w:r>
        <w:t>Reference</w:t>
      </w:r>
      <w:r w:rsidR="00DB7169">
        <w:t xml:space="preserve"> – </w:t>
      </w:r>
      <w:bookmarkEnd w:id="1718"/>
      <w:r>
        <w:t>Description</w:t>
      </w:r>
      <w:bookmarkEnd w:id="1719"/>
    </w:p>
    <w:p w14:paraId="02D7F905" w14:textId="38E01FD4" w:rsidR="00DB7169" w:rsidRDefault="00F53627" w:rsidP="00D37FDA">
      <w:pPr>
        <w:pStyle w:val="ObjectHeading"/>
        <w:rPr>
          <w:rStyle w:val="Element"/>
          <w:bCs w:val="0"/>
          <w:iCs/>
          <w:szCs w:val="28"/>
        </w:rPr>
      </w:pPr>
      <w:bookmarkStart w:id="1720" w:name="_Toc477193179"/>
      <w:bookmarkStart w:id="1721" w:name="_Toc477193833"/>
      <w:bookmarkStart w:id="1722" w:name="_Toc478074953"/>
      <w:r>
        <w:t>Element</w:t>
      </w:r>
      <w:r w:rsidRPr="00755ABD">
        <w:t xml:space="preserve"> </w:t>
      </w:r>
      <w:r w:rsidR="00DB7169" w:rsidRPr="00D37FDA">
        <w:rPr>
          <w:rStyle w:val="Datatype"/>
        </w:rPr>
        <w:t>cvrf:</w:t>
      </w:r>
      <w:r w:rsidR="004510BC" w:rsidRPr="00D37FDA">
        <w:rPr>
          <w:rStyle w:val="Datatype"/>
        </w:rPr>
        <w:t>Description</w:t>
      </w:r>
      <w:bookmarkEnd w:id="1720"/>
      <w:bookmarkEnd w:id="1721"/>
      <w:bookmarkEnd w:id="1722"/>
    </w:p>
    <w:p w14:paraId="10A635A5" w14:textId="6EDB98F0" w:rsidR="00C6042A" w:rsidRPr="00D37FDA" w:rsidRDefault="00863813" w:rsidP="00C6042A">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C6042A" w:rsidRPr="00D37FDA">
        <w:t xml:space="preserve">The </w:t>
      </w:r>
      <w:r w:rsidR="00C6042A" w:rsidRPr="00D37FDA">
        <w:rPr>
          <w:rStyle w:val="Datatype"/>
        </w:rPr>
        <w:t>cvrf:</w:t>
      </w:r>
      <w:r w:rsidR="000244E7" w:rsidRPr="00D37FDA">
        <w:rPr>
          <w:rStyle w:val="Datatype"/>
        </w:rPr>
        <w:t>Description</w:t>
      </w:r>
      <w:r w:rsidR="00C6042A" w:rsidRPr="00D37FDA">
        <w:t xml:space="preserve"> element MUST occur </w:t>
      </w:r>
      <w:r w:rsidR="000244E7" w:rsidRPr="00D37FDA">
        <w:t>exactly once as second child</w:t>
      </w:r>
      <w:r w:rsidR="00C6042A" w:rsidRPr="00D37FDA">
        <w:t xml:space="preserve"> inside the </w:t>
      </w:r>
      <w:r w:rsidR="00C6042A" w:rsidRPr="00D37FDA">
        <w:rPr>
          <w:rStyle w:val="Datatype"/>
        </w:rPr>
        <w:t>cvrf</w:t>
      </w:r>
      <w:r w:rsidR="000244E7" w:rsidRPr="00D37FDA">
        <w:rPr>
          <w:rStyle w:val="Datatype"/>
        </w:rPr>
        <w:t>:Reference</w:t>
      </w:r>
      <w:r w:rsidR="000244E7" w:rsidRPr="00D37FDA">
        <w:t xml:space="preserve"> e</w:t>
      </w:r>
      <w:r w:rsidR="00C6042A" w:rsidRPr="00D37FDA">
        <w:t xml:space="preserve">lement. </w:t>
      </w:r>
      <w:r w:rsidR="00C5779E" w:rsidRPr="00B9568C">
        <w:t>∆ </w:t>
      </w:r>
      <w:r w:rsidR="00C6042A" w:rsidRPr="00B9568C">
        <w:t>[</w:t>
      </w:r>
      <w:r w:rsidR="005460D6">
        <w:rPr>
          <w:color w:val="FF0000"/>
        </w:rPr>
        <w:t>CSAF-4.9</w:t>
      </w:r>
      <w:r w:rsidR="00C6042A" w:rsidRPr="00B9568C">
        <w:rPr>
          <w:color w:val="FF0000"/>
        </w:rPr>
        <w:t>.1</w:t>
      </w:r>
      <w:r w:rsidR="000244E7" w:rsidRPr="00B9568C">
        <w:rPr>
          <w:color w:val="FF0000"/>
        </w:rPr>
        <w:t>.2</w:t>
      </w:r>
      <w:r w:rsidR="00C6042A" w:rsidRPr="00B9568C">
        <w:rPr>
          <w:color w:val="FF0000"/>
        </w:rPr>
        <w:t>-1</w:t>
      </w:r>
      <w:r w:rsidR="00C6042A" w:rsidRPr="00B9568C">
        <w:t>]</w:t>
      </w:r>
    </w:p>
    <w:p w14:paraId="5364A666" w14:textId="4DBF944A" w:rsidR="00C6042A" w:rsidRPr="00D37FDA" w:rsidRDefault="00863813">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C6042A" w:rsidRPr="00D37FDA">
        <w:t xml:space="preserve">Any instance MUST contain a non-empty string representing </w:t>
      </w:r>
      <w:r w:rsidR="000244E7" w:rsidRPr="00B9568C">
        <w:t>the description of the related document</w:t>
      </w:r>
      <w:r w:rsidR="00C6042A" w:rsidRPr="00D37FDA">
        <w:rPr>
          <w:b/>
        </w:rPr>
        <w:t>.</w:t>
      </w:r>
      <w:r w:rsidR="00C6042A" w:rsidRPr="00B9568C">
        <w:t xml:space="preserve"> </w:t>
      </w:r>
      <w:r w:rsidR="00C5779E" w:rsidRPr="00B9568C">
        <w:t>∆ </w:t>
      </w:r>
      <w:r w:rsidR="00C6042A" w:rsidRPr="00B9568C">
        <w:t>[</w:t>
      </w:r>
      <w:r w:rsidR="005460D6">
        <w:rPr>
          <w:color w:val="FF0000"/>
        </w:rPr>
        <w:t>CSAF-4.9</w:t>
      </w:r>
      <w:r w:rsidR="00C6042A" w:rsidRPr="00B9568C">
        <w:rPr>
          <w:color w:val="FF0000"/>
        </w:rPr>
        <w:t>.1</w:t>
      </w:r>
      <w:r w:rsidR="00C5779E" w:rsidRPr="00B9568C">
        <w:rPr>
          <w:color w:val="FF0000"/>
        </w:rPr>
        <w:t>.2</w:t>
      </w:r>
      <w:r w:rsidR="00C6042A" w:rsidRPr="00B9568C">
        <w:rPr>
          <w:color w:val="FF0000"/>
        </w:rPr>
        <w:t>-2</w:t>
      </w:r>
      <w:r w:rsidR="00C6042A" w:rsidRPr="00B9568C">
        <w:t>]</w:t>
      </w:r>
    </w:p>
    <w:p w14:paraId="731E88B5" w14:textId="7B654CB3" w:rsidR="000244E7" w:rsidRDefault="000244E7" w:rsidP="00D37FDA">
      <w:pPr>
        <w:pStyle w:val="None-normativeCommentHeading"/>
      </w:pPr>
      <w:r>
        <w:t>Non-normative comment:</w:t>
      </w:r>
    </w:p>
    <w:p w14:paraId="6E638800" w14:textId="783C7406" w:rsidR="000244E7" w:rsidRPr="00D37FDA" w:rsidRDefault="000244E7" w:rsidP="00D37FDA">
      <w:pPr>
        <w:pStyle w:val="Non-normativeComment"/>
      </w:pPr>
      <w:r>
        <w:t>This can be a descriptive title or the name of the referenced artifact.</w:t>
      </w:r>
    </w:p>
    <w:p w14:paraId="756F8722" w14:textId="77777777" w:rsidR="000244E7" w:rsidRDefault="000244E7"/>
    <w:p w14:paraId="006D7C86" w14:textId="075F3E56" w:rsidR="00356042" w:rsidRDefault="00356042">
      <w:pPr>
        <w:pStyle w:val="Caption"/>
      </w:pPr>
      <w:r w:rsidRPr="004D7D18">
        <w:t>Example</w:t>
      </w:r>
      <w:r w:rsidRPr="003F1FAD">
        <w:t xml:space="preserve"> </w:t>
      </w:r>
      <w:fldSimple w:instr=" SEQ Example \* ARABIC ">
        <w:r w:rsidR="00790A96">
          <w:rPr>
            <w:noProof/>
          </w:rPr>
          <w:t>36</w:t>
        </w:r>
      </w:fldSimple>
      <w:r w:rsidRPr="003F1FAD">
        <w:t>:</w:t>
      </w:r>
    </w:p>
    <w:p w14:paraId="0DA9A30D" w14:textId="3B6F7460" w:rsidR="00801EF2" w:rsidRDefault="004510BC" w:rsidP="00D37FDA">
      <w:pPr>
        <w:pStyle w:val="Codesmall"/>
      </w:pPr>
      <w:r>
        <w:t>&lt;References&gt;</w:t>
      </w:r>
      <w:r>
        <w:br/>
        <w:t xml:space="preserve">  &lt;Reference Type="External"&gt;</w:t>
      </w:r>
      <w:r w:rsidR="008303BE">
        <w:br/>
      </w:r>
      <w:r>
        <w:t xml:space="preserve">    &lt;URL&gt;http://</w:t>
      </w:r>
      <w:r w:rsidR="001362DE">
        <w:t>example</w:t>
      </w:r>
      <w:r>
        <w:t>.</w:t>
      </w:r>
      <w:r w:rsidR="001362DE">
        <w:t>com</w:t>
      </w:r>
      <w:r>
        <w:t>/bar/&lt;/URL&gt;</w:t>
      </w:r>
      <w:r w:rsidR="008303BE">
        <w:br/>
      </w:r>
      <w:r>
        <w:t xml:space="preserve">    &lt;Description xml:lang="fr"&gt;C'est un test de référence&lt;/Description&gt;</w:t>
      </w:r>
      <w:r>
        <w:br/>
        <w:t xml:space="preserve">  &lt;/Reference&gt;</w:t>
      </w:r>
      <w:r>
        <w:br/>
        <w:t>&lt;/References&gt;</w:t>
      </w:r>
    </w:p>
    <w:p w14:paraId="6C50642E" w14:textId="25798A83" w:rsidR="00801EF2" w:rsidRDefault="00801EF2" w:rsidP="00801EF2">
      <w:pPr>
        <w:pStyle w:val="Heading2"/>
      </w:pPr>
      <w:bookmarkStart w:id="1723" w:name="_Toc478074722"/>
      <w:r>
        <w:t>Acknowledgements</w:t>
      </w:r>
      <w:bookmarkEnd w:id="1723"/>
    </w:p>
    <w:p w14:paraId="63202C8D" w14:textId="42C386A7" w:rsidR="00801EF2" w:rsidRDefault="00F53627" w:rsidP="00D37FDA">
      <w:pPr>
        <w:pStyle w:val="ObjectHeading"/>
        <w:rPr>
          <w:rStyle w:val="Element"/>
          <w:bCs w:val="0"/>
          <w:iCs/>
          <w:szCs w:val="28"/>
        </w:rPr>
      </w:pPr>
      <w:bookmarkStart w:id="1724" w:name="_Toc477193180"/>
      <w:bookmarkStart w:id="1725" w:name="_Toc477193834"/>
      <w:bookmarkStart w:id="1726" w:name="_Toc478074954"/>
      <w:r>
        <w:t>Element</w:t>
      </w:r>
      <w:r w:rsidRPr="00755ABD">
        <w:t xml:space="preserve"> </w:t>
      </w:r>
      <w:r w:rsidR="00801EF2" w:rsidRPr="00D37FDA">
        <w:rPr>
          <w:rStyle w:val="Datatype"/>
        </w:rPr>
        <w:t>cvrf:Acknowledgements</w:t>
      </w:r>
      <w:bookmarkEnd w:id="1724"/>
      <w:bookmarkEnd w:id="1725"/>
      <w:bookmarkEnd w:id="1726"/>
    </w:p>
    <w:p w14:paraId="0F763D04" w14:textId="66808204" w:rsidR="009F438A" w:rsidRPr="00D37FDA" w:rsidRDefault="00863813" w:rsidP="009F438A">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9F438A" w:rsidRPr="00D37FDA">
        <w:t xml:space="preserve">The optional </w:t>
      </w:r>
      <w:r w:rsidR="009F438A" w:rsidRPr="00D37FDA">
        <w:rPr>
          <w:rStyle w:val="Datatype"/>
        </w:rPr>
        <w:t>cvrf:Acknowledgements</w:t>
      </w:r>
      <w:r w:rsidR="009F438A" w:rsidRPr="00D37FDA">
        <w:t xml:space="preserve"> element if present MUST occur as if appended to the position that a </w:t>
      </w:r>
      <w:r w:rsidR="009F438A" w:rsidRPr="00D37FDA">
        <w:rPr>
          <w:rStyle w:val="Datatype"/>
        </w:rPr>
        <w:t>cvrf:DocumentReferences</w:t>
      </w:r>
      <w:r w:rsidR="009F438A" w:rsidRPr="00D37FDA">
        <w:t xml:space="preserve"> element will take inside the </w:t>
      </w:r>
      <w:r w:rsidR="009F438A" w:rsidRPr="00D37FDA">
        <w:rPr>
          <w:rStyle w:val="Datatype"/>
        </w:rPr>
        <w:t>cvrf:cvrfdoc root</w:t>
      </w:r>
      <w:r w:rsidR="009F438A" w:rsidRPr="00D37FDA">
        <w:t xml:space="preserve"> element. </w:t>
      </w:r>
      <w:r w:rsidR="00C5779E" w:rsidRPr="00B9568C">
        <w:t>∆ </w:t>
      </w:r>
      <w:r w:rsidR="009F438A" w:rsidRPr="00B9568C">
        <w:t>[</w:t>
      </w:r>
      <w:r w:rsidR="005460D6">
        <w:rPr>
          <w:color w:val="FF0000"/>
        </w:rPr>
        <w:t>CSAF-4.10</w:t>
      </w:r>
      <w:r w:rsidR="009F438A" w:rsidRPr="00B9568C">
        <w:rPr>
          <w:color w:val="FF0000"/>
        </w:rPr>
        <w:t>-1</w:t>
      </w:r>
      <w:r w:rsidR="009F438A" w:rsidRPr="00B9568C">
        <w:t>]</w:t>
      </w:r>
    </w:p>
    <w:p w14:paraId="460F73E8" w14:textId="4C05ED34" w:rsidR="009F438A" w:rsidRDefault="00863813" w:rsidP="009F438A">
      <w:pPr>
        <w:pStyle w:val="Member"/>
        <w:jc w:val="both"/>
        <w:rPr>
          <w:b/>
          <w:highlight w:val="green"/>
        </w:rPr>
      </w:pPr>
      <w:r w:rsidRPr="00B9568C">
        <w:rPr>
          <w:rFonts w:ascii="MS Mincho" w:eastAsia="MS Mincho" w:hAnsi="MS Mincho" w:cs="MS Mincho"/>
        </w:rPr>
        <w:t>∇</w:t>
      </w:r>
      <w:r w:rsidR="00C5779E" w:rsidRPr="00B9568C">
        <w:rPr>
          <w:rFonts w:ascii="MS Mincho" w:eastAsia="MS Mincho" w:hAnsi="MS Mincho" w:cs="MS Mincho"/>
        </w:rPr>
        <w:t> </w:t>
      </w:r>
      <w:r w:rsidR="009F438A" w:rsidRPr="00D37FDA">
        <w:t xml:space="preserve">An instance MUST contain one or more </w:t>
      </w:r>
      <w:r w:rsidR="009F438A" w:rsidRPr="00D37FDA">
        <w:rPr>
          <w:rStyle w:val="Datatype"/>
        </w:rPr>
        <w:t>cvrf:Acknowledgement</w:t>
      </w:r>
      <w:r w:rsidR="009F438A" w:rsidRPr="00D37FDA">
        <w:t xml:space="preserve"> elements</w:t>
      </w:r>
      <w:r w:rsidR="009F438A" w:rsidRPr="00D37FDA">
        <w:rPr>
          <w:b/>
        </w:rPr>
        <w:t>.</w:t>
      </w:r>
      <w:r w:rsidR="009F438A">
        <w:t xml:space="preserve"> </w:t>
      </w:r>
      <w:r w:rsidR="00C5779E">
        <w:tab/>
      </w:r>
      <w:r w:rsidR="00C5779E">
        <w:br/>
        <w:t>∆ </w:t>
      </w:r>
      <w:r w:rsidR="009F438A">
        <w:t>[</w:t>
      </w:r>
      <w:r w:rsidR="005460D6">
        <w:rPr>
          <w:color w:val="FF0000"/>
        </w:rPr>
        <w:t>CSAF-4.10</w:t>
      </w:r>
      <w:r w:rsidR="009F438A" w:rsidRPr="008C7017">
        <w:rPr>
          <w:color w:val="FF0000"/>
        </w:rPr>
        <w:t>-</w:t>
      </w:r>
      <w:r w:rsidR="009F438A">
        <w:rPr>
          <w:color w:val="FF0000"/>
        </w:rPr>
        <w:t>2</w:t>
      </w:r>
      <w:r w:rsidR="009F438A">
        <w:t>]</w:t>
      </w:r>
    </w:p>
    <w:p w14:paraId="59DE60A0" w14:textId="7DF3E937" w:rsidR="009F438A" w:rsidRDefault="009F438A" w:rsidP="009F438A">
      <w:pPr>
        <w:pStyle w:val="Member"/>
      </w:pPr>
      <w:r>
        <w:t>The</w:t>
      </w:r>
      <w:r w:rsidRPr="008C7017">
        <w:t xml:space="preserve"> </w:t>
      </w:r>
      <w:r w:rsidRPr="00F32D93">
        <w:rPr>
          <w:rStyle w:val="Element"/>
        </w:rPr>
        <w:t>cvrf:</w:t>
      </w:r>
      <w:r>
        <w:rPr>
          <w:rStyle w:val="Element"/>
        </w:rPr>
        <w:t>Acknowledgements</w:t>
      </w:r>
      <w:r>
        <w:t xml:space="preserve"> element is a container that SHOULD </w:t>
      </w:r>
      <w:r w:rsidR="0009247D">
        <w:t xml:space="preserve">provide a place in the children </w:t>
      </w:r>
      <w:r w:rsidR="0009247D" w:rsidRPr="008C7017">
        <w:rPr>
          <w:rStyle w:val="Element"/>
        </w:rPr>
        <w:t>cvrf:</w:t>
      </w:r>
      <w:r w:rsidR="0009247D">
        <w:rPr>
          <w:rStyle w:val="Element"/>
        </w:rPr>
        <w:t>Acknowledgement</w:t>
      </w:r>
      <w:r w:rsidR="0009247D">
        <w:t xml:space="preserve"> elements to note </w:t>
      </w:r>
      <w:r w:rsidR="0009247D" w:rsidRPr="0009247D">
        <w:t>recognition of external parties</w:t>
      </w:r>
      <w:r w:rsidRPr="008C7017">
        <w:t>.</w:t>
      </w:r>
    </w:p>
    <w:p w14:paraId="7FAAE78B" w14:textId="1AD03EA6" w:rsidR="00E66917" w:rsidRDefault="0009247D" w:rsidP="00E66917">
      <w:r>
        <w:t xml:space="preserve">Following is a visual representation </w:t>
      </w:r>
      <w:r w:rsidR="00E66917">
        <w:t xml:space="preserve">of some valid </w:t>
      </w:r>
      <w:r w:rsidRPr="00D37FDA">
        <w:rPr>
          <w:b/>
        </w:rPr>
        <w:t xml:space="preserve">Document </w:t>
      </w:r>
      <w:r w:rsidR="00E66917">
        <w:rPr>
          <w:b/>
        </w:rPr>
        <w:t>Acknowledgements</w:t>
      </w:r>
      <w:r w:rsidR="00E66917">
        <w:t xml:space="preserve"> configuration including the parent node </w:t>
      </w:r>
      <w:r w:rsidRPr="00D37FDA">
        <w:rPr>
          <w:rStyle w:val="Datatype"/>
        </w:rPr>
        <w:t>cvrf:cvrfdoc</w:t>
      </w:r>
      <w:r>
        <w:t xml:space="preserve"> </w:t>
      </w:r>
      <w:r w:rsidR="00E66917">
        <w:t>(</w:t>
      </w:r>
      <w:r w:rsidRPr="00D37FDA">
        <w:rPr>
          <w:b/>
        </w:rPr>
        <w:t>Document</w:t>
      </w:r>
      <w:r>
        <w:t xml:space="preserve"> </w:t>
      </w:r>
      <w:r w:rsidR="00E66917">
        <w:rPr>
          <w:b/>
        </w:rPr>
        <w:t>Root</w:t>
      </w:r>
      <w:r w:rsidR="00E66917">
        <w:t xml:space="preserve">) — again with the node labeled {…} indicating further possible </w:t>
      </w:r>
      <w:r w:rsidR="00E66917">
        <w:rPr>
          <w:b/>
        </w:rPr>
        <w:t>Acknowledgement</w:t>
      </w:r>
      <w:r w:rsidR="00E66917">
        <w:t xml:space="preserve"> subtrees:</w:t>
      </w:r>
    </w:p>
    <w:p w14:paraId="03A2AF98" w14:textId="7E0FE46A" w:rsidR="002B60D0" w:rsidRDefault="002B60D0">
      <w:pPr>
        <w:pStyle w:val="Caption"/>
      </w:pPr>
      <w:bookmarkStart w:id="1727" w:name="_Toc477448939"/>
      <w:r>
        <w:t xml:space="preserve">Figure </w:t>
      </w:r>
      <w:fldSimple w:instr=" SEQ Figure \* ARABIC ">
        <w:r w:rsidR="00790A96">
          <w:rPr>
            <w:noProof/>
          </w:rPr>
          <w:t>6</w:t>
        </w:r>
      </w:fldSimple>
      <w:r>
        <w:t xml:space="preserve">: </w:t>
      </w:r>
      <w:r w:rsidR="00341293">
        <w:t>A</w:t>
      </w:r>
      <w:r>
        <w:t xml:space="preserve"> topologically valid </w:t>
      </w:r>
      <w:r w:rsidR="0018799E" w:rsidRPr="00D37FDA">
        <w:rPr>
          <w:b/>
        </w:rPr>
        <w:t xml:space="preserve">Document </w:t>
      </w:r>
      <w:r w:rsidRPr="0018799E">
        <w:rPr>
          <w:b/>
        </w:rPr>
        <w:t>Acknowledgements</w:t>
      </w:r>
      <w:r>
        <w:t xml:space="preserve"> configuration.</w:t>
      </w:r>
      <w:bookmarkEnd w:id="1727"/>
      <w:r>
        <w:t xml:space="preserve"> </w:t>
      </w:r>
    </w:p>
    <w:p w14:paraId="5A81BC53" w14:textId="77777777" w:rsidR="00E66917" w:rsidRDefault="00E66917" w:rsidP="00E66917">
      <w:pPr>
        <w:keepNext/>
      </w:pPr>
      <w:r>
        <w:rPr>
          <w:noProof/>
        </w:rPr>
        <w:drawing>
          <wp:inline distT="0" distB="0" distL="0" distR="0" wp14:anchorId="536D5A14" wp14:editId="00EC801A">
            <wp:extent cx="5746838" cy="50153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6838" cy="5015306"/>
                    </a:xfrm>
                    <a:prstGeom prst="rect">
                      <a:avLst/>
                    </a:prstGeom>
                  </pic:spPr>
                </pic:pic>
              </a:graphicData>
            </a:graphic>
          </wp:inline>
        </w:drawing>
      </w:r>
    </w:p>
    <w:p w14:paraId="743B74C8" w14:textId="5574540E" w:rsidR="00341293" w:rsidRDefault="000C669B" w:rsidP="00D37FDA">
      <w:pPr>
        <w:pStyle w:val="None-normativeCommentHeading"/>
      </w:pPr>
      <w:r>
        <w:t>Non-normative comment</w:t>
      </w:r>
      <w:r w:rsidR="00341293">
        <w:t>:</w:t>
      </w:r>
    </w:p>
    <w:p w14:paraId="1C89E4B7" w14:textId="6CD247FC" w:rsidR="00801EF2" w:rsidRPr="00F32D93" w:rsidRDefault="00341293" w:rsidP="006C0C75">
      <w:pPr>
        <w:pStyle w:val="Non-normativeComment"/>
      </w:pPr>
      <w:r>
        <w:t xml:space="preserve">This is the direct </w:t>
      </w:r>
      <w:r w:rsidRPr="005D7139">
        <w:rPr>
          <w:rStyle w:val="Element"/>
        </w:rPr>
        <w:t>cvrf:cvrfdoc</w:t>
      </w:r>
      <w:r>
        <w:t xml:space="preserve"> child element. For </w:t>
      </w:r>
      <w:r w:rsidR="00B705AF">
        <w:t xml:space="preserve">a sample </w:t>
      </w:r>
      <w:r>
        <w:t xml:space="preserve">display of the </w:t>
      </w:r>
      <w:r w:rsidRPr="004A52DA">
        <w:rPr>
          <w:b/>
        </w:rPr>
        <w:t>Acknowledgements</w:t>
      </w:r>
      <w:r w:rsidRPr="005D7139">
        <w:t xml:space="preserve"> container </w:t>
      </w:r>
      <w:r w:rsidR="009A30F5">
        <w:t xml:space="preserve">of a Vulnerability element </w:t>
      </w:r>
      <w:r w:rsidRPr="005D7139">
        <w:t>cf</w:t>
      </w:r>
      <w:r>
        <w:t>. section </w:t>
      </w:r>
      <w:r>
        <w:fldChar w:fldCharType="begin"/>
      </w:r>
      <w:r>
        <w:instrText xml:space="preserve"> REF _Ref477080224 \r \h </w:instrText>
      </w:r>
      <w:r w:rsidR="000C669B">
        <w:instrText xml:space="preserve"> \* MERGEFORMAT </w:instrText>
      </w:r>
      <w:r>
        <w:fldChar w:fldCharType="separate"/>
      </w:r>
      <w:r w:rsidR="00790A96">
        <w:t>6.15</w:t>
      </w:r>
      <w:r>
        <w:fldChar w:fldCharType="end"/>
      </w:r>
      <w:r>
        <w:t>)</w:t>
      </w:r>
      <w:r>
        <w:rPr>
          <w:noProof/>
        </w:rPr>
        <w:t>.</w:t>
      </w:r>
    </w:p>
    <w:p w14:paraId="71406AA3" w14:textId="7608011B" w:rsidR="00801EF2" w:rsidRDefault="00801EF2" w:rsidP="00801EF2">
      <w:pPr>
        <w:pStyle w:val="Heading3"/>
      </w:pPr>
      <w:bookmarkStart w:id="1728" w:name="_Toc477207164"/>
      <w:bookmarkStart w:id="1729" w:name="_Toc477245700"/>
      <w:bookmarkStart w:id="1730" w:name="_Toc477257803"/>
      <w:bookmarkStart w:id="1731" w:name="_Toc477260156"/>
      <w:bookmarkStart w:id="1732" w:name="_Toc477267569"/>
      <w:bookmarkStart w:id="1733" w:name="_Toc477298551"/>
      <w:bookmarkStart w:id="1734" w:name="_Toc477298824"/>
      <w:bookmarkStart w:id="1735" w:name="_Toc477299274"/>
      <w:bookmarkStart w:id="1736" w:name="_Toc477346482"/>
      <w:bookmarkStart w:id="1737" w:name="_Toc477382712"/>
      <w:bookmarkStart w:id="1738" w:name="_Toc477425154"/>
      <w:bookmarkStart w:id="1739" w:name="_Toc477429108"/>
      <w:bookmarkStart w:id="1740" w:name="_Toc477429436"/>
      <w:bookmarkStart w:id="1741" w:name="_Toc477448407"/>
      <w:bookmarkStart w:id="1742" w:name="_Toc477448765"/>
      <w:bookmarkStart w:id="1743" w:name="_Toc477902458"/>
      <w:bookmarkStart w:id="1744" w:name="_Toc477968710"/>
      <w:bookmarkStart w:id="1745" w:name="_Toc478023816"/>
      <w:bookmarkStart w:id="1746" w:name="_Toc478024251"/>
      <w:bookmarkStart w:id="1747" w:name="_Toc478074723"/>
      <w:bookmarkStart w:id="1748" w:name="_Toc477207165"/>
      <w:bookmarkStart w:id="1749" w:name="_Toc477245701"/>
      <w:bookmarkStart w:id="1750" w:name="_Toc477257804"/>
      <w:bookmarkStart w:id="1751" w:name="_Toc477260157"/>
      <w:bookmarkStart w:id="1752" w:name="_Toc477267570"/>
      <w:bookmarkStart w:id="1753" w:name="_Toc477298552"/>
      <w:bookmarkStart w:id="1754" w:name="_Toc477298825"/>
      <w:bookmarkStart w:id="1755" w:name="_Toc477299275"/>
      <w:bookmarkStart w:id="1756" w:name="_Toc477346483"/>
      <w:bookmarkStart w:id="1757" w:name="_Toc477382713"/>
      <w:bookmarkStart w:id="1758" w:name="_Toc477425155"/>
      <w:bookmarkStart w:id="1759" w:name="_Toc477429109"/>
      <w:bookmarkStart w:id="1760" w:name="_Toc477429437"/>
      <w:bookmarkStart w:id="1761" w:name="_Toc477448408"/>
      <w:bookmarkStart w:id="1762" w:name="_Toc477448766"/>
      <w:bookmarkStart w:id="1763" w:name="_Toc477902459"/>
      <w:bookmarkStart w:id="1764" w:name="_Toc477968711"/>
      <w:bookmarkStart w:id="1765" w:name="_Toc478023817"/>
      <w:bookmarkStart w:id="1766" w:name="_Toc478024252"/>
      <w:bookmarkStart w:id="1767" w:name="_Toc478074724"/>
      <w:bookmarkStart w:id="1768" w:name="_Toc477207166"/>
      <w:bookmarkStart w:id="1769" w:name="_Toc477245702"/>
      <w:bookmarkStart w:id="1770" w:name="_Toc477257805"/>
      <w:bookmarkStart w:id="1771" w:name="_Toc477260158"/>
      <w:bookmarkStart w:id="1772" w:name="_Toc477267571"/>
      <w:bookmarkStart w:id="1773" w:name="_Toc477298553"/>
      <w:bookmarkStart w:id="1774" w:name="_Toc477298826"/>
      <w:bookmarkStart w:id="1775" w:name="_Toc477299276"/>
      <w:bookmarkStart w:id="1776" w:name="_Toc477346484"/>
      <w:bookmarkStart w:id="1777" w:name="_Toc477382714"/>
      <w:bookmarkStart w:id="1778" w:name="_Toc477425156"/>
      <w:bookmarkStart w:id="1779" w:name="_Toc477429110"/>
      <w:bookmarkStart w:id="1780" w:name="_Toc477429438"/>
      <w:bookmarkStart w:id="1781" w:name="_Toc477448409"/>
      <w:bookmarkStart w:id="1782" w:name="_Toc477448767"/>
      <w:bookmarkStart w:id="1783" w:name="_Toc477902460"/>
      <w:bookmarkStart w:id="1784" w:name="_Toc477968712"/>
      <w:bookmarkStart w:id="1785" w:name="_Toc478023818"/>
      <w:bookmarkStart w:id="1786" w:name="_Toc478024253"/>
      <w:bookmarkStart w:id="1787" w:name="_Toc478074725"/>
      <w:bookmarkStart w:id="1788" w:name="_Toc477207167"/>
      <w:bookmarkStart w:id="1789" w:name="_Toc477245703"/>
      <w:bookmarkStart w:id="1790" w:name="_Toc477257806"/>
      <w:bookmarkStart w:id="1791" w:name="_Toc477260159"/>
      <w:bookmarkStart w:id="1792" w:name="_Toc477267572"/>
      <w:bookmarkStart w:id="1793" w:name="_Toc477298554"/>
      <w:bookmarkStart w:id="1794" w:name="_Toc477298827"/>
      <w:bookmarkStart w:id="1795" w:name="_Toc477299277"/>
      <w:bookmarkStart w:id="1796" w:name="_Toc477346485"/>
      <w:bookmarkStart w:id="1797" w:name="_Toc477382715"/>
      <w:bookmarkStart w:id="1798" w:name="_Toc477425157"/>
      <w:bookmarkStart w:id="1799" w:name="_Toc477429111"/>
      <w:bookmarkStart w:id="1800" w:name="_Toc477429439"/>
      <w:bookmarkStart w:id="1801" w:name="_Toc477448410"/>
      <w:bookmarkStart w:id="1802" w:name="_Toc477448768"/>
      <w:bookmarkStart w:id="1803" w:name="_Toc477902461"/>
      <w:bookmarkStart w:id="1804" w:name="_Toc477968713"/>
      <w:bookmarkStart w:id="1805" w:name="_Toc478023819"/>
      <w:bookmarkStart w:id="1806" w:name="_Toc478024254"/>
      <w:bookmarkStart w:id="1807" w:name="_Toc478074726"/>
      <w:bookmarkStart w:id="1808" w:name="_Toc478074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r>
        <w:t>Acknowledgements – Acknowledgement</w:t>
      </w:r>
      <w:bookmarkEnd w:id="1808"/>
    </w:p>
    <w:p w14:paraId="4F47F0B1" w14:textId="5AE7EBA7" w:rsidR="00801EF2" w:rsidRDefault="00F53627" w:rsidP="00D37FDA">
      <w:pPr>
        <w:pStyle w:val="ObjectHeading"/>
        <w:rPr>
          <w:rStyle w:val="Element"/>
          <w:iCs/>
        </w:rPr>
      </w:pPr>
      <w:bookmarkStart w:id="1809" w:name="_Toc477193182"/>
      <w:bookmarkStart w:id="1810" w:name="_Toc477193835"/>
      <w:bookmarkStart w:id="1811" w:name="_Toc478074955"/>
      <w:r>
        <w:t>Element</w:t>
      </w:r>
      <w:r w:rsidRPr="00755ABD">
        <w:t xml:space="preserve"> </w:t>
      </w:r>
      <w:r w:rsidR="00801EF2" w:rsidRPr="00D37FDA">
        <w:rPr>
          <w:rStyle w:val="Datatype"/>
        </w:rPr>
        <w:t>cvrf:Acknowledgement</w:t>
      </w:r>
      <w:bookmarkEnd w:id="1809"/>
      <w:bookmarkEnd w:id="1810"/>
      <w:bookmarkEnd w:id="1811"/>
    </w:p>
    <w:p w14:paraId="488C006C" w14:textId="66E2721E" w:rsidR="00544ACF" w:rsidRPr="00D37FDA" w:rsidRDefault="00863813" w:rsidP="00544ACF">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544ACF" w:rsidRPr="00D37FDA">
        <w:t xml:space="preserve">The </w:t>
      </w:r>
      <w:r w:rsidR="00544ACF" w:rsidRPr="00D37FDA">
        <w:rPr>
          <w:rStyle w:val="Datatype"/>
        </w:rPr>
        <w:t>cvrf:</w:t>
      </w:r>
      <w:r w:rsidR="00823B12" w:rsidRPr="00D37FDA">
        <w:rPr>
          <w:rStyle w:val="Datatype"/>
        </w:rPr>
        <w:t>Acknowledgement</w:t>
      </w:r>
      <w:r w:rsidR="00544ACF" w:rsidRPr="00D37FDA">
        <w:t xml:space="preserve"> element MUST occur one or more times inside the </w:t>
      </w:r>
      <w:r w:rsidR="00544ACF" w:rsidRPr="00D37FDA">
        <w:rPr>
          <w:rStyle w:val="Datatype"/>
        </w:rPr>
        <w:t>cvrf:</w:t>
      </w:r>
      <w:r w:rsidR="00823B12" w:rsidRPr="00D37FDA">
        <w:rPr>
          <w:rStyle w:val="Datatype"/>
        </w:rPr>
        <w:t>Acknowledgements</w:t>
      </w:r>
      <w:r w:rsidR="00544ACF" w:rsidRPr="00D37FDA">
        <w:t xml:space="preserve"> element. </w:t>
      </w:r>
      <w:r w:rsidR="00C5779E" w:rsidRPr="00B9568C">
        <w:t>∆ </w:t>
      </w:r>
      <w:r w:rsidR="00544ACF" w:rsidRPr="00B9568C">
        <w:t>[</w:t>
      </w:r>
      <w:r w:rsidR="00045D0F" w:rsidRPr="00B9568C">
        <w:rPr>
          <w:color w:val="FF0000"/>
        </w:rPr>
        <w:t>CSAF-4.1</w:t>
      </w:r>
      <w:r w:rsidR="005460D6">
        <w:rPr>
          <w:color w:val="FF0000"/>
        </w:rPr>
        <w:t>0.1</w:t>
      </w:r>
      <w:r w:rsidR="00544ACF" w:rsidRPr="00B9568C">
        <w:rPr>
          <w:color w:val="FF0000"/>
        </w:rPr>
        <w:t>-1</w:t>
      </w:r>
      <w:r w:rsidR="00544ACF" w:rsidRPr="00B9568C">
        <w:t>]</w:t>
      </w:r>
    </w:p>
    <w:p w14:paraId="3DF91729" w14:textId="1840E774" w:rsidR="00544ACF" w:rsidRPr="00D37FDA" w:rsidRDefault="00863813" w:rsidP="00544ACF">
      <w:pPr>
        <w:pStyle w:val="Member"/>
        <w:jc w:val="both"/>
        <w:rPr>
          <w:b/>
        </w:rPr>
      </w:pPr>
      <w:r w:rsidRPr="00B9568C">
        <w:rPr>
          <w:rFonts w:ascii="MS Mincho" w:eastAsia="MS Mincho" w:hAnsi="MS Mincho" w:cs="MS Mincho"/>
        </w:rPr>
        <w:t>∇</w:t>
      </w:r>
      <w:r w:rsidR="00C5779E" w:rsidRPr="00B9568C">
        <w:rPr>
          <w:rFonts w:ascii="MS Mincho" w:eastAsia="MS Mincho" w:hAnsi="MS Mincho" w:cs="MS Mincho"/>
        </w:rPr>
        <w:t> </w:t>
      </w:r>
      <w:r w:rsidR="00544ACF" w:rsidRPr="00D37FDA">
        <w:t xml:space="preserve">Any instance </w:t>
      </w:r>
      <w:r w:rsidR="00045D0F" w:rsidRPr="00D37FDA">
        <w:t>MUST</w:t>
      </w:r>
      <w:r w:rsidR="00544ACF" w:rsidRPr="00D37FDA">
        <w:t xml:space="preserve"> contain elements </w:t>
      </w:r>
      <w:r w:rsidR="00544ACF" w:rsidRPr="00D37FDA">
        <w:rPr>
          <w:rStyle w:val="Datatype"/>
        </w:rPr>
        <w:t>cvrf:</w:t>
      </w:r>
      <w:r w:rsidR="00045D0F" w:rsidRPr="00D37FDA">
        <w:rPr>
          <w:rStyle w:val="Datatype"/>
        </w:rPr>
        <w:t>Name</w:t>
      </w:r>
      <w:r w:rsidR="00823B12" w:rsidRPr="00D37FDA">
        <w:rPr>
          <w:rStyle w:val="Datatype"/>
        </w:rPr>
        <w:t xml:space="preserve"> [0, </w:t>
      </w:r>
      <w:r w:rsidR="00823B12" w:rsidRPr="00D37FDA">
        <w:rPr>
          <w:rStyle w:val="Datatype"/>
          <w:sz w:val="22"/>
          <w:szCs w:val="22"/>
        </w:rPr>
        <w:t>∞</w:t>
      </w:r>
      <w:r w:rsidR="00823B12" w:rsidRPr="00D37FDA">
        <w:t xml:space="preserve">], </w:t>
      </w:r>
      <w:r w:rsidR="00823B12" w:rsidRPr="00D37FDA">
        <w:rPr>
          <w:rStyle w:val="Datatype"/>
        </w:rPr>
        <w:t>cvrf:</w:t>
      </w:r>
      <w:r w:rsidR="00045D0F" w:rsidRPr="00D37FDA">
        <w:rPr>
          <w:rStyle w:val="Datatype"/>
        </w:rPr>
        <w:t>Organization [0, </w:t>
      </w:r>
      <w:r w:rsidR="00045D0F" w:rsidRPr="00D37FDA">
        <w:rPr>
          <w:rStyle w:val="Datatype"/>
          <w:sz w:val="22"/>
          <w:szCs w:val="22"/>
        </w:rPr>
        <w:t>∞</w:t>
      </w:r>
      <w:r w:rsidR="00045D0F" w:rsidRPr="00D37FDA">
        <w:t>]</w:t>
      </w:r>
      <w:r w:rsidR="00823B12" w:rsidRPr="00D37FDA">
        <w:t xml:space="preserve">, </w:t>
      </w:r>
      <w:r w:rsidR="00823B12" w:rsidRPr="00D37FDA">
        <w:rPr>
          <w:rStyle w:val="Datatype"/>
        </w:rPr>
        <w:t>cvrf:</w:t>
      </w:r>
      <w:r w:rsidR="00045D0F" w:rsidRPr="00D37FDA">
        <w:rPr>
          <w:rStyle w:val="Datatype"/>
        </w:rPr>
        <w:t>Description [0, </w:t>
      </w:r>
      <w:r w:rsidR="00045D0F" w:rsidRPr="00D37FDA">
        <w:rPr>
          <w:rStyle w:val="Datatype"/>
          <w:sz w:val="22"/>
          <w:szCs w:val="22"/>
        </w:rPr>
        <w:t>1</w:t>
      </w:r>
      <w:r w:rsidR="00045D0F" w:rsidRPr="00D37FDA">
        <w:t>]</w:t>
      </w:r>
      <w:r w:rsidR="00823B12" w:rsidRPr="00D37FDA">
        <w:t>,</w:t>
      </w:r>
      <w:r w:rsidR="00045D0F" w:rsidRPr="00D37FDA">
        <w:t xml:space="preserve"> and</w:t>
      </w:r>
      <w:r w:rsidR="00823B12" w:rsidRPr="00D37FDA">
        <w:t xml:space="preserve"> </w:t>
      </w:r>
      <w:r w:rsidR="00544ACF" w:rsidRPr="00D37FDA">
        <w:rPr>
          <w:rStyle w:val="Datatype"/>
        </w:rPr>
        <w:t>cvrf:</w:t>
      </w:r>
      <w:r w:rsidR="00045D0F" w:rsidRPr="00D37FDA">
        <w:rPr>
          <w:rStyle w:val="Datatype"/>
        </w:rPr>
        <w:t>URL [0, </w:t>
      </w:r>
      <w:r w:rsidR="00045D0F" w:rsidRPr="00D37FDA">
        <w:rPr>
          <w:rStyle w:val="Datatype"/>
          <w:sz w:val="22"/>
          <w:szCs w:val="22"/>
        </w:rPr>
        <w:t>∞</w:t>
      </w:r>
      <w:r w:rsidR="00045D0F" w:rsidRPr="00D37FDA">
        <w:t>]</w:t>
      </w:r>
      <w:r w:rsidR="00544ACF" w:rsidRPr="00D37FDA">
        <w:t xml:space="preserve"> </w:t>
      </w:r>
      <w:r w:rsidR="00045D0F" w:rsidRPr="00D37FDA">
        <w:t xml:space="preserve">with the given </w:t>
      </w:r>
      <w:r w:rsidR="00045D0F" w:rsidRPr="00D37FDA">
        <w:rPr>
          <w:b/>
        </w:rPr>
        <w:t>Cardinality Ranges</w:t>
      </w:r>
      <w:r w:rsidR="00045D0F" w:rsidRPr="00D37FDA">
        <w:t xml:space="preserve"> and</w:t>
      </w:r>
      <w:r w:rsidR="00544ACF" w:rsidRPr="00D37FDA">
        <w:t xml:space="preserve"> in that order</w:t>
      </w:r>
      <w:r w:rsidR="00544ACF" w:rsidRPr="00D37FDA">
        <w:rPr>
          <w:b/>
        </w:rPr>
        <w:t>.</w:t>
      </w:r>
      <w:r w:rsidR="00544ACF" w:rsidRPr="00B9568C">
        <w:t xml:space="preserve"> </w:t>
      </w:r>
      <w:r w:rsidR="00C5779E" w:rsidRPr="00B9568C">
        <w:t>∆ </w:t>
      </w:r>
      <w:r w:rsidR="00544ACF" w:rsidRPr="00B9568C">
        <w:t>[</w:t>
      </w:r>
      <w:r w:rsidR="00045D0F" w:rsidRPr="00B9568C">
        <w:rPr>
          <w:color w:val="FF0000"/>
        </w:rPr>
        <w:t>CSAF-4.1</w:t>
      </w:r>
      <w:r w:rsidR="005460D6">
        <w:rPr>
          <w:color w:val="FF0000"/>
        </w:rPr>
        <w:t>0.</w:t>
      </w:r>
      <w:r w:rsidR="00544ACF" w:rsidRPr="00B9568C">
        <w:rPr>
          <w:color w:val="FF0000"/>
        </w:rPr>
        <w:t>1-2</w:t>
      </w:r>
      <w:r w:rsidR="00544ACF" w:rsidRPr="00B9568C">
        <w:t>]</w:t>
      </w:r>
    </w:p>
    <w:p w14:paraId="79F2773C" w14:textId="06C4585D" w:rsidR="00544ACF" w:rsidRPr="00D82755" w:rsidRDefault="00544ACF" w:rsidP="00544ACF">
      <w:pPr>
        <w:pStyle w:val="Member"/>
        <w:jc w:val="both"/>
        <w:rPr>
          <w:highlight w:val="green"/>
        </w:rPr>
      </w:pPr>
      <w:r w:rsidRPr="004F21D8">
        <w:t xml:space="preserve">The element </w:t>
      </w:r>
      <w:r w:rsidRPr="00D82755">
        <w:rPr>
          <w:rStyle w:val="Datatype"/>
        </w:rPr>
        <w:t>cvrf:</w:t>
      </w:r>
      <w:r w:rsidR="00045D0F">
        <w:rPr>
          <w:rStyle w:val="Datatype"/>
        </w:rPr>
        <w:t>Acknowledgement</w:t>
      </w:r>
      <w:r w:rsidRPr="004F21D8">
        <w:t xml:space="preserve"> </w:t>
      </w:r>
      <w:r w:rsidR="00045D0F" w:rsidRPr="00045D0F">
        <w:t>contains recognition of external parties that reported noncritical/low- severity security issues or provided information, observations, or suggestions that contributed to improved security or improved documentation in future releases of the document producer's products. This may also contain recognition to external parties that contributed toward producing this document</w:t>
      </w:r>
      <w:r>
        <w:t>.</w:t>
      </w:r>
    </w:p>
    <w:p w14:paraId="26E2D424" w14:textId="39793787" w:rsidR="00801EF2" w:rsidRPr="00C06268" w:rsidRDefault="00801EF2"/>
    <w:p w14:paraId="32E2640A" w14:textId="6A5B78E7" w:rsidR="00325E2A" w:rsidRDefault="00325E2A" w:rsidP="00325E2A">
      <w:pPr>
        <w:pStyle w:val="Heading4"/>
      </w:pPr>
      <w:bookmarkStart w:id="1812" w:name="_Toc477207169"/>
      <w:bookmarkStart w:id="1813" w:name="_Toc477245705"/>
      <w:bookmarkStart w:id="1814" w:name="_Toc477257808"/>
      <w:bookmarkStart w:id="1815" w:name="_Toc477260161"/>
      <w:bookmarkStart w:id="1816" w:name="_Toc477267574"/>
      <w:bookmarkStart w:id="1817" w:name="_Toc477298556"/>
      <w:bookmarkStart w:id="1818" w:name="_Toc477298829"/>
      <w:bookmarkStart w:id="1819" w:name="_Toc477299279"/>
      <w:bookmarkStart w:id="1820" w:name="_Toc477346487"/>
      <w:bookmarkStart w:id="1821" w:name="_Toc477382717"/>
      <w:bookmarkStart w:id="1822" w:name="_Toc477425159"/>
      <w:bookmarkStart w:id="1823" w:name="_Toc477429113"/>
      <w:bookmarkStart w:id="1824" w:name="_Toc477429441"/>
      <w:bookmarkStart w:id="1825" w:name="_Toc477448412"/>
      <w:bookmarkStart w:id="1826" w:name="_Toc477448770"/>
      <w:bookmarkStart w:id="1827" w:name="_Toc477902463"/>
      <w:bookmarkStart w:id="1828" w:name="_Toc477968715"/>
      <w:bookmarkStart w:id="1829" w:name="_Toc478023821"/>
      <w:bookmarkStart w:id="1830" w:name="_Toc478024256"/>
      <w:bookmarkStart w:id="1831" w:name="_Toc478074728"/>
      <w:bookmarkStart w:id="1832" w:name="_Toc477207170"/>
      <w:bookmarkStart w:id="1833" w:name="_Toc477245706"/>
      <w:bookmarkStart w:id="1834" w:name="_Toc477257809"/>
      <w:bookmarkStart w:id="1835" w:name="_Toc477260162"/>
      <w:bookmarkStart w:id="1836" w:name="_Toc477267575"/>
      <w:bookmarkStart w:id="1837" w:name="_Toc477298557"/>
      <w:bookmarkStart w:id="1838" w:name="_Toc477298830"/>
      <w:bookmarkStart w:id="1839" w:name="_Toc477299280"/>
      <w:bookmarkStart w:id="1840" w:name="_Toc477346488"/>
      <w:bookmarkStart w:id="1841" w:name="_Toc477382718"/>
      <w:bookmarkStart w:id="1842" w:name="_Toc477425160"/>
      <w:bookmarkStart w:id="1843" w:name="_Toc477429114"/>
      <w:bookmarkStart w:id="1844" w:name="_Toc477429442"/>
      <w:bookmarkStart w:id="1845" w:name="_Toc477448413"/>
      <w:bookmarkStart w:id="1846" w:name="_Toc477448771"/>
      <w:bookmarkStart w:id="1847" w:name="_Toc477902464"/>
      <w:bookmarkStart w:id="1848" w:name="_Toc477968716"/>
      <w:bookmarkStart w:id="1849" w:name="_Toc478023822"/>
      <w:bookmarkStart w:id="1850" w:name="_Toc478024257"/>
      <w:bookmarkStart w:id="1851" w:name="_Toc478074729"/>
      <w:bookmarkStart w:id="1852" w:name="_Toc477207171"/>
      <w:bookmarkStart w:id="1853" w:name="_Toc477245707"/>
      <w:bookmarkStart w:id="1854" w:name="_Toc477257810"/>
      <w:bookmarkStart w:id="1855" w:name="_Toc477260163"/>
      <w:bookmarkStart w:id="1856" w:name="_Toc477267576"/>
      <w:bookmarkStart w:id="1857" w:name="_Toc477298558"/>
      <w:bookmarkStart w:id="1858" w:name="_Toc477298831"/>
      <w:bookmarkStart w:id="1859" w:name="_Toc477299281"/>
      <w:bookmarkStart w:id="1860" w:name="_Toc477346489"/>
      <w:bookmarkStart w:id="1861" w:name="_Toc477382719"/>
      <w:bookmarkStart w:id="1862" w:name="_Toc477425161"/>
      <w:bookmarkStart w:id="1863" w:name="_Toc477429115"/>
      <w:bookmarkStart w:id="1864" w:name="_Toc477429443"/>
      <w:bookmarkStart w:id="1865" w:name="_Toc477448414"/>
      <w:bookmarkStart w:id="1866" w:name="_Toc477448772"/>
      <w:bookmarkStart w:id="1867" w:name="_Toc477902465"/>
      <w:bookmarkStart w:id="1868" w:name="_Toc477968717"/>
      <w:bookmarkStart w:id="1869" w:name="_Toc478023823"/>
      <w:bookmarkStart w:id="1870" w:name="_Toc478024258"/>
      <w:bookmarkStart w:id="1871" w:name="_Toc478074730"/>
      <w:bookmarkStart w:id="1872" w:name="_Toc477207172"/>
      <w:bookmarkStart w:id="1873" w:name="_Toc477245708"/>
      <w:bookmarkStart w:id="1874" w:name="_Toc477257811"/>
      <w:bookmarkStart w:id="1875" w:name="_Toc477260164"/>
      <w:bookmarkStart w:id="1876" w:name="_Toc477267577"/>
      <w:bookmarkStart w:id="1877" w:name="_Toc477298559"/>
      <w:bookmarkStart w:id="1878" w:name="_Toc477298832"/>
      <w:bookmarkStart w:id="1879" w:name="_Toc477299282"/>
      <w:bookmarkStart w:id="1880" w:name="_Toc477346490"/>
      <w:bookmarkStart w:id="1881" w:name="_Toc477382720"/>
      <w:bookmarkStart w:id="1882" w:name="_Toc477425162"/>
      <w:bookmarkStart w:id="1883" w:name="_Toc477429116"/>
      <w:bookmarkStart w:id="1884" w:name="_Toc477429444"/>
      <w:bookmarkStart w:id="1885" w:name="_Toc477448415"/>
      <w:bookmarkStart w:id="1886" w:name="_Toc477448773"/>
      <w:bookmarkStart w:id="1887" w:name="_Toc477902466"/>
      <w:bookmarkStart w:id="1888" w:name="_Toc477968718"/>
      <w:bookmarkStart w:id="1889" w:name="_Toc478023824"/>
      <w:bookmarkStart w:id="1890" w:name="_Toc478024259"/>
      <w:bookmarkStart w:id="1891" w:name="_Toc478074731"/>
      <w:bookmarkStart w:id="1892" w:name="_Toc477207173"/>
      <w:bookmarkStart w:id="1893" w:name="_Toc477245709"/>
      <w:bookmarkStart w:id="1894" w:name="_Toc477257812"/>
      <w:bookmarkStart w:id="1895" w:name="_Toc477260165"/>
      <w:bookmarkStart w:id="1896" w:name="_Toc477267578"/>
      <w:bookmarkStart w:id="1897" w:name="_Toc477298560"/>
      <w:bookmarkStart w:id="1898" w:name="_Toc477298833"/>
      <w:bookmarkStart w:id="1899" w:name="_Toc477299283"/>
      <w:bookmarkStart w:id="1900" w:name="_Toc477346491"/>
      <w:bookmarkStart w:id="1901" w:name="_Toc477382721"/>
      <w:bookmarkStart w:id="1902" w:name="_Toc477425163"/>
      <w:bookmarkStart w:id="1903" w:name="_Toc477429117"/>
      <w:bookmarkStart w:id="1904" w:name="_Toc477429445"/>
      <w:bookmarkStart w:id="1905" w:name="_Toc477448416"/>
      <w:bookmarkStart w:id="1906" w:name="_Toc477448774"/>
      <w:bookmarkStart w:id="1907" w:name="_Toc477902467"/>
      <w:bookmarkStart w:id="1908" w:name="_Toc477968719"/>
      <w:bookmarkStart w:id="1909" w:name="_Toc478023825"/>
      <w:bookmarkStart w:id="1910" w:name="_Toc478024260"/>
      <w:bookmarkStart w:id="1911" w:name="_Toc478074732"/>
      <w:bookmarkStart w:id="1912" w:name="_Toc478074733"/>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r>
        <w:t>Acknowledgements – Acknowledgement – Name</w:t>
      </w:r>
      <w:bookmarkEnd w:id="1912"/>
    </w:p>
    <w:p w14:paraId="322490ED" w14:textId="2E7CB3E6" w:rsidR="00325E2A" w:rsidRDefault="00F53627" w:rsidP="00D37FDA">
      <w:pPr>
        <w:pStyle w:val="ObjectHeading"/>
        <w:rPr>
          <w:rStyle w:val="Element"/>
          <w:bCs w:val="0"/>
          <w:iCs/>
          <w:szCs w:val="28"/>
        </w:rPr>
      </w:pPr>
      <w:bookmarkStart w:id="1913" w:name="_Toc477193183"/>
      <w:bookmarkStart w:id="1914" w:name="_Toc477193836"/>
      <w:bookmarkStart w:id="1915" w:name="_Toc478074956"/>
      <w:r>
        <w:t>Element</w:t>
      </w:r>
      <w:r w:rsidRPr="00755ABD">
        <w:t xml:space="preserve"> </w:t>
      </w:r>
      <w:r w:rsidR="00325E2A" w:rsidRPr="00D37FDA">
        <w:rPr>
          <w:rStyle w:val="Datatype"/>
        </w:rPr>
        <w:t>cvrf:Name</w:t>
      </w:r>
      <w:bookmarkEnd w:id="1913"/>
      <w:bookmarkEnd w:id="1914"/>
      <w:bookmarkEnd w:id="1915"/>
    </w:p>
    <w:p w14:paraId="08F36880" w14:textId="3F3CAAB2" w:rsidR="0074551D" w:rsidRPr="00D37FDA" w:rsidRDefault="00863813" w:rsidP="0074551D">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74551D" w:rsidRPr="00D37FDA">
        <w:t xml:space="preserve">The </w:t>
      </w:r>
      <w:r w:rsidR="0074551D" w:rsidRPr="00D37FDA">
        <w:rPr>
          <w:rStyle w:val="Datatype"/>
        </w:rPr>
        <w:t>cvrf:</w:t>
      </w:r>
      <w:r w:rsidR="00F479E5" w:rsidRPr="00D37FDA">
        <w:rPr>
          <w:rStyle w:val="Datatype"/>
        </w:rPr>
        <w:t>Name</w:t>
      </w:r>
      <w:r w:rsidR="0074551D" w:rsidRPr="00D37FDA">
        <w:t xml:space="preserve"> element MUST occur </w:t>
      </w:r>
      <w:r w:rsidR="00F479E5" w:rsidRPr="00D37FDA">
        <w:t>zero or more times</w:t>
      </w:r>
      <w:r w:rsidR="0074551D" w:rsidRPr="00D37FDA">
        <w:t xml:space="preserve"> as </w:t>
      </w:r>
      <w:r w:rsidR="00F479E5" w:rsidRPr="00D37FDA">
        <w:t>first</w:t>
      </w:r>
      <w:r w:rsidR="0074551D" w:rsidRPr="00D37FDA">
        <w:t xml:space="preserve"> child inside the </w:t>
      </w:r>
      <w:r w:rsidR="0074551D" w:rsidRPr="00D37FDA">
        <w:rPr>
          <w:rStyle w:val="Datatype"/>
        </w:rPr>
        <w:t>cvrf:</w:t>
      </w:r>
      <w:r w:rsidR="00F479E5" w:rsidRPr="00D37FDA">
        <w:rPr>
          <w:rStyle w:val="Datatype"/>
        </w:rPr>
        <w:t>Acknowledgement</w:t>
      </w:r>
      <w:r w:rsidR="0074551D" w:rsidRPr="00D37FDA">
        <w:t xml:space="preserve"> element. </w:t>
      </w:r>
      <w:r w:rsidR="00C5779E" w:rsidRPr="00B9568C">
        <w:t>∆ </w:t>
      </w:r>
      <w:r w:rsidR="0074551D" w:rsidRPr="00B9568C">
        <w:t>[</w:t>
      </w:r>
      <w:r w:rsidR="00F479E5" w:rsidRPr="00B9568C">
        <w:rPr>
          <w:color w:val="FF0000"/>
        </w:rPr>
        <w:t>CSAF-4</w:t>
      </w:r>
      <w:r w:rsidR="005460D6">
        <w:rPr>
          <w:color w:val="FF0000"/>
        </w:rPr>
        <w:t>.10</w:t>
      </w:r>
      <w:r w:rsidR="0074551D" w:rsidRPr="00B9568C">
        <w:rPr>
          <w:color w:val="FF0000"/>
        </w:rPr>
        <w:t>.1</w:t>
      </w:r>
      <w:r w:rsidR="00F479E5" w:rsidRPr="00B9568C">
        <w:rPr>
          <w:color w:val="FF0000"/>
        </w:rPr>
        <w:t>.1</w:t>
      </w:r>
      <w:r w:rsidR="0074551D" w:rsidRPr="00B9568C">
        <w:rPr>
          <w:color w:val="FF0000"/>
        </w:rPr>
        <w:t>-1</w:t>
      </w:r>
      <w:r w:rsidR="0074551D" w:rsidRPr="00B9568C">
        <w:t>]</w:t>
      </w:r>
    </w:p>
    <w:p w14:paraId="7CFCB789" w14:textId="198990CF" w:rsidR="0074551D" w:rsidRPr="00D82755" w:rsidRDefault="00863813" w:rsidP="0074551D">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74551D" w:rsidRPr="00D37FDA">
        <w:t>Any instance MUST contain a non-empty string</w:t>
      </w:r>
      <w:r w:rsidR="00F479E5" w:rsidRPr="00D37FDA">
        <w:t>, that SHOULD contain the name of the party being acknowledged</w:t>
      </w:r>
      <w:r w:rsidR="0074551D" w:rsidRPr="00D37FDA">
        <w:rPr>
          <w:b/>
        </w:rPr>
        <w:t>.</w:t>
      </w:r>
      <w:r w:rsidR="0074551D" w:rsidRPr="00B9568C">
        <w:t xml:space="preserve"> </w:t>
      </w:r>
      <w:r w:rsidR="00C5779E" w:rsidRPr="00B9568C">
        <w:t>∆ </w:t>
      </w:r>
      <w:r w:rsidR="0074551D" w:rsidRPr="00B9568C">
        <w:t>[</w:t>
      </w:r>
      <w:r w:rsidR="005460D6">
        <w:rPr>
          <w:color w:val="FF0000"/>
        </w:rPr>
        <w:t>CSAF-4.10</w:t>
      </w:r>
      <w:r w:rsidR="00F479E5" w:rsidRPr="00B9568C">
        <w:rPr>
          <w:color w:val="FF0000"/>
        </w:rPr>
        <w:t>.1</w:t>
      </w:r>
      <w:r w:rsidR="0074551D" w:rsidRPr="00B9568C">
        <w:rPr>
          <w:color w:val="FF0000"/>
        </w:rPr>
        <w:t>.1-2</w:t>
      </w:r>
      <w:r w:rsidR="0074551D" w:rsidRPr="00B9568C">
        <w:t>]</w:t>
      </w:r>
    </w:p>
    <w:p w14:paraId="330E4BDC" w14:textId="523A1AB2" w:rsidR="00325E2A" w:rsidRDefault="00325E2A" w:rsidP="00325E2A">
      <w:pPr>
        <w:pStyle w:val="Heading4"/>
      </w:pPr>
      <w:bookmarkStart w:id="1916" w:name="_Toc477382723"/>
      <w:bookmarkStart w:id="1917" w:name="_Toc477425165"/>
      <w:bookmarkStart w:id="1918" w:name="_Toc477429119"/>
      <w:bookmarkStart w:id="1919" w:name="_Toc477429447"/>
      <w:bookmarkStart w:id="1920" w:name="_Toc477448418"/>
      <w:bookmarkStart w:id="1921" w:name="_Toc477448776"/>
      <w:bookmarkStart w:id="1922" w:name="_Toc477902469"/>
      <w:bookmarkStart w:id="1923" w:name="_Toc477968721"/>
      <w:bookmarkStart w:id="1924" w:name="_Toc478023827"/>
      <w:bookmarkStart w:id="1925" w:name="_Toc478024262"/>
      <w:bookmarkStart w:id="1926" w:name="_Toc478074734"/>
      <w:bookmarkStart w:id="1927" w:name="_Toc477382724"/>
      <w:bookmarkStart w:id="1928" w:name="_Toc477425166"/>
      <w:bookmarkStart w:id="1929" w:name="_Toc477429120"/>
      <w:bookmarkStart w:id="1930" w:name="_Toc477429448"/>
      <w:bookmarkStart w:id="1931" w:name="_Toc477448419"/>
      <w:bookmarkStart w:id="1932" w:name="_Toc477448777"/>
      <w:bookmarkStart w:id="1933" w:name="_Toc477902470"/>
      <w:bookmarkStart w:id="1934" w:name="_Toc477968722"/>
      <w:bookmarkStart w:id="1935" w:name="_Toc478023828"/>
      <w:bookmarkStart w:id="1936" w:name="_Toc478024263"/>
      <w:bookmarkStart w:id="1937" w:name="_Toc478074735"/>
      <w:bookmarkStart w:id="1938" w:name="_Toc477382725"/>
      <w:bookmarkStart w:id="1939" w:name="_Toc477425167"/>
      <w:bookmarkStart w:id="1940" w:name="_Toc477429121"/>
      <w:bookmarkStart w:id="1941" w:name="_Toc477429449"/>
      <w:bookmarkStart w:id="1942" w:name="_Toc477448420"/>
      <w:bookmarkStart w:id="1943" w:name="_Toc477448778"/>
      <w:bookmarkStart w:id="1944" w:name="_Toc477902471"/>
      <w:bookmarkStart w:id="1945" w:name="_Toc477968723"/>
      <w:bookmarkStart w:id="1946" w:name="_Toc478023829"/>
      <w:bookmarkStart w:id="1947" w:name="_Toc478024264"/>
      <w:bookmarkStart w:id="1948" w:name="_Toc478074736"/>
      <w:bookmarkStart w:id="1949" w:name="_Toc477382726"/>
      <w:bookmarkStart w:id="1950" w:name="_Toc477425168"/>
      <w:bookmarkStart w:id="1951" w:name="_Toc477429122"/>
      <w:bookmarkStart w:id="1952" w:name="_Toc477429450"/>
      <w:bookmarkStart w:id="1953" w:name="_Toc477448421"/>
      <w:bookmarkStart w:id="1954" w:name="_Toc477448779"/>
      <w:bookmarkStart w:id="1955" w:name="_Toc477902472"/>
      <w:bookmarkStart w:id="1956" w:name="_Toc477968724"/>
      <w:bookmarkStart w:id="1957" w:name="_Toc478023830"/>
      <w:bookmarkStart w:id="1958" w:name="_Toc478024265"/>
      <w:bookmarkStart w:id="1959" w:name="_Toc478074737"/>
      <w:bookmarkStart w:id="1960" w:name="_Toc477382727"/>
      <w:bookmarkStart w:id="1961" w:name="_Toc477425169"/>
      <w:bookmarkStart w:id="1962" w:name="_Toc477429123"/>
      <w:bookmarkStart w:id="1963" w:name="_Toc477429451"/>
      <w:bookmarkStart w:id="1964" w:name="_Toc477448422"/>
      <w:bookmarkStart w:id="1965" w:name="_Toc477448780"/>
      <w:bookmarkStart w:id="1966" w:name="_Toc477902473"/>
      <w:bookmarkStart w:id="1967" w:name="_Toc477968725"/>
      <w:bookmarkStart w:id="1968" w:name="_Toc478023831"/>
      <w:bookmarkStart w:id="1969" w:name="_Toc478024266"/>
      <w:bookmarkStart w:id="1970" w:name="_Toc478074738"/>
      <w:bookmarkStart w:id="1971" w:name="_Toc477382728"/>
      <w:bookmarkStart w:id="1972" w:name="_Toc477425170"/>
      <w:bookmarkStart w:id="1973" w:name="_Toc477429124"/>
      <w:bookmarkStart w:id="1974" w:name="_Toc477429452"/>
      <w:bookmarkStart w:id="1975" w:name="_Toc477448423"/>
      <w:bookmarkStart w:id="1976" w:name="_Toc477448781"/>
      <w:bookmarkStart w:id="1977" w:name="_Toc477902474"/>
      <w:bookmarkStart w:id="1978" w:name="_Toc477968726"/>
      <w:bookmarkStart w:id="1979" w:name="_Toc478023832"/>
      <w:bookmarkStart w:id="1980" w:name="_Toc478024267"/>
      <w:bookmarkStart w:id="1981" w:name="_Toc478074739"/>
      <w:bookmarkStart w:id="1982" w:name="_Toc477382729"/>
      <w:bookmarkStart w:id="1983" w:name="_Toc477425171"/>
      <w:bookmarkStart w:id="1984" w:name="_Toc477429125"/>
      <w:bookmarkStart w:id="1985" w:name="_Toc477429453"/>
      <w:bookmarkStart w:id="1986" w:name="_Toc477448424"/>
      <w:bookmarkStart w:id="1987" w:name="_Toc477448782"/>
      <w:bookmarkStart w:id="1988" w:name="_Toc477902475"/>
      <w:bookmarkStart w:id="1989" w:name="_Toc477968727"/>
      <w:bookmarkStart w:id="1990" w:name="_Toc478023833"/>
      <w:bookmarkStart w:id="1991" w:name="_Toc478024268"/>
      <w:bookmarkStart w:id="1992" w:name="_Toc478074740"/>
      <w:bookmarkStart w:id="1993" w:name="_Toc477382730"/>
      <w:bookmarkStart w:id="1994" w:name="_Toc477425172"/>
      <w:bookmarkStart w:id="1995" w:name="_Toc477429126"/>
      <w:bookmarkStart w:id="1996" w:name="_Toc477429454"/>
      <w:bookmarkStart w:id="1997" w:name="_Toc477448425"/>
      <w:bookmarkStart w:id="1998" w:name="_Toc477448783"/>
      <w:bookmarkStart w:id="1999" w:name="_Toc477902476"/>
      <w:bookmarkStart w:id="2000" w:name="_Toc477968728"/>
      <w:bookmarkStart w:id="2001" w:name="_Toc478023834"/>
      <w:bookmarkStart w:id="2002" w:name="_Toc478024269"/>
      <w:bookmarkStart w:id="2003" w:name="_Toc478074741"/>
      <w:bookmarkStart w:id="2004" w:name="_Toc477382731"/>
      <w:bookmarkStart w:id="2005" w:name="_Toc477425173"/>
      <w:bookmarkStart w:id="2006" w:name="_Toc477429127"/>
      <w:bookmarkStart w:id="2007" w:name="_Toc477429455"/>
      <w:bookmarkStart w:id="2008" w:name="_Toc477448426"/>
      <w:bookmarkStart w:id="2009" w:name="_Toc477448784"/>
      <w:bookmarkStart w:id="2010" w:name="_Toc477902477"/>
      <w:bookmarkStart w:id="2011" w:name="_Toc477968729"/>
      <w:bookmarkStart w:id="2012" w:name="_Toc478023835"/>
      <w:bookmarkStart w:id="2013" w:name="_Toc478024270"/>
      <w:bookmarkStart w:id="2014" w:name="_Toc478074742"/>
      <w:bookmarkStart w:id="2015" w:name="_Toc478074743"/>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r>
        <w:t>Acknowledgements – Acknowledgement – Organization</w:t>
      </w:r>
      <w:bookmarkEnd w:id="2015"/>
    </w:p>
    <w:p w14:paraId="4680FD6E" w14:textId="2524048D" w:rsidR="00325E2A" w:rsidRDefault="00F53627" w:rsidP="00D37FDA">
      <w:pPr>
        <w:pStyle w:val="ObjectHeading"/>
        <w:rPr>
          <w:rStyle w:val="Element"/>
          <w:bCs w:val="0"/>
          <w:iCs/>
          <w:szCs w:val="28"/>
        </w:rPr>
      </w:pPr>
      <w:bookmarkStart w:id="2016" w:name="_Toc477193184"/>
      <w:bookmarkStart w:id="2017" w:name="_Toc477193837"/>
      <w:bookmarkStart w:id="2018" w:name="_Toc478074957"/>
      <w:r>
        <w:t>Element</w:t>
      </w:r>
      <w:r w:rsidRPr="00755ABD">
        <w:t xml:space="preserve"> </w:t>
      </w:r>
      <w:r w:rsidR="00325E2A" w:rsidRPr="00D37FDA">
        <w:rPr>
          <w:rStyle w:val="Datatype"/>
        </w:rPr>
        <w:t>cvrf:Organization</w:t>
      </w:r>
      <w:bookmarkEnd w:id="2016"/>
      <w:bookmarkEnd w:id="2017"/>
      <w:bookmarkEnd w:id="2018"/>
    </w:p>
    <w:p w14:paraId="1D3D597B" w14:textId="0B998E3A" w:rsidR="0074551D" w:rsidRDefault="00863813" w:rsidP="0074551D">
      <w:pPr>
        <w:pStyle w:val="Member"/>
        <w:jc w:val="both"/>
        <w:rPr>
          <w:highlight w:val="green"/>
        </w:rPr>
      </w:pPr>
      <w:r w:rsidRPr="00B9568C">
        <w:rPr>
          <w:rFonts w:ascii="MS Mincho" w:eastAsia="MS Mincho" w:hAnsi="MS Mincho" w:cs="MS Mincho"/>
        </w:rPr>
        <w:t>∇</w:t>
      </w:r>
      <w:r w:rsidR="00C5779E" w:rsidRPr="00B9568C">
        <w:rPr>
          <w:rFonts w:ascii="MS Mincho" w:eastAsia="MS Mincho" w:hAnsi="MS Mincho" w:cs="MS Mincho"/>
        </w:rPr>
        <w:t> </w:t>
      </w:r>
      <w:r w:rsidR="0074551D" w:rsidRPr="00D37FDA">
        <w:t xml:space="preserve">The </w:t>
      </w:r>
      <w:r w:rsidR="0074551D" w:rsidRPr="00D37FDA">
        <w:rPr>
          <w:rStyle w:val="Datatype"/>
        </w:rPr>
        <w:t>cvrf:</w:t>
      </w:r>
      <w:r w:rsidR="00F479E5" w:rsidRPr="00D37FDA">
        <w:rPr>
          <w:rStyle w:val="Datatype"/>
        </w:rPr>
        <w:t>Organization</w:t>
      </w:r>
      <w:r w:rsidR="0074551D" w:rsidRPr="00D37FDA">
        <w:t xml:space="preserve"> element MUST </w:t>
      </w:r>
      <w:r w:rsidR="00F479E5" w:rsidRPr="00D37FDA">
        <w:t xml:space="preserve">be present zero or more times following any </w:t>
      </w:r>
      <w:r w:rsidR="00F479E5" w:rsidRPr="00D37FDA">
        <w:rPr>
          <w:rStyle w:val="Datatype"/>
        </w:rPr>
        <w:t>cvrf:Name</w:t>
      </w:r>
      <w:r w:rsidR="00F479E5" w:rsidRPr="00D37FDA">
        <w:t xml:space="preserve"> child elements per </w:t>
      </w:r>
      <w:r w:rsidR="00F479E5" w:rsidRPr="00D37FDA">
        <w:rPr>
          <w:rStyle w:val="Datatype"/>
        </w:rPr>
        <w:t>cvrf:Acknowledgement</w:t>
      </w:r>
      <w:r w:rsidR="00F479E5" w:rsidRPr="00D37FDA">
        <w:t xml:space="preserve"> (parent) element</w:t>
      </w:r>
      <w:r w:rsidR="0074551D" w:rsidRPr="00B9568C">
        <w:t>.</w:t>
      </w:r>
      <w:r w:rsidR="00C5779E">
        <w:tab/>
      </w:r>
      <w:r w:rsidR="0074551D" w:rsidRPr="00D82755">
        <w:t xml:space="preserve"> </w:t>
      </w:r>
      <w:r w:rsidR="00C5779E">
        <w:br/>
        <w:t>∆ </w:t>
      </w:r>
      <w:r w:rsidR="0074551D">
        <w:t>[</w:t>
      </w:r>
      <w:r w:rsidR="005460D6">
        <w:rPr>
          <w:color w:val="FF0000"/>
        </w:rPr>
        <w:t>CSAF-4.10</w:t>
      </w:r>
      <w:r w:rsidR="0074551D">
        <w:rPr>
          <w:color w:val="FF0000"/>
        </w:rPr>
        <w:t>.1</w:t>
      </w:r>
      <w:r w:rsidR="005460D6">
        <w:rPr>
          <w:color w:val="FF0000"/>
        </w:rPr>
        <w:t>.2</w:t>
      </w:r>
      <w:r w:rsidR="0074551D" w:rsidRPr="008C7017">
        <w:rPr>
          <w:color w:val="FF0000"/>
        </w:rPr>
        <w:t>-1</w:t>
      </w:r>
      <w:r w:rsidR="0074551D">
        <w:t>]</w:t>
      </w:r>
    </w:p>
    <w:p w14:paraId="559E87B8" w14:textId="204BA9AF" w:rsidR="0074551D" w:rsidRPr="00D82755" w:rsidRDefault="00863813" w:rsidP="0074551D">
      <w:pPr>
        <w:pStyle w:val="Member"/>
        <w:jc w:val="both"/>
      </w:pPr>
      <w:r w:rsidRPr="0041501E">
        <w:rPr>
          <w:rFonts w:ascii="MS Mincho" w:eastAsia="MS Mincho" w:hAnsi="MS Mincho" w:cs="MS Mincho"/>
        </w:rPr>
        <w:t>∇</w:t>
      </w:r>
      <w:r w:rsidR="0074551D" w:rsidRPr="00D37FDA">
        <w:t>Any instance MUST contain a non-empty string</w:t>
      </w:r>
      <w:r w:rsidR="00F479E5" w:rsidRPr="00D37FDA">
        <w:t xml:space="preserve">, that SHOULD contain the organization of the party or if </w:t>
      </w:r>
      <w:r w:rsidR="00F479E5" w:rsidRPr="00D37FDA">
        <w:rPr>
          <w:rStyle w:val="Datatype"/>
        </w:rPr>
        <w:t>cvrf:Name</w:t>
      </w:r>
      <w:r w:rsidR="00F479E5" w:rsidRPr="00D37FDA">
        <w:t xml:space="preserve"> is omitted, the organization itself that is being acknowledged</w:t>
      </w:r>
      <w:r w:rsidR="0074551D" w:rsidRPr="00D37FDA">
        <w:t xml:space="preserve"> representing the description of the related document</w:t>
      </w:r>
      <w:r w:rsidR="0074551D" w:rsidRPr="00D37FDA">
        <w:rPr>
          <w:b/>
        </w:rPr>
        <w:t>.</w:t>
      </w:r>
      <w:r w:rsidR="0074551D" w:rsidRPr="00B9568C">
        <w:t xml:space="preserve"> </w:t>
      </w:r>
      <w:r w:rsidR="00C5779E" w:rsidRPr="00B9568C">
        <w:t>∆ </w:t>
      </w:r>
      <w:r w:rsidR="0074551D" w:rsidRPr="00B9568C">
        <w:t>[</w:t>
      </w:r>
      <w:r w:rsidR="005460D6">
        <w:rPr>
          <w:color w:val="FF0000"/>
        </w:rPr>
        <w:t>CSAF-4.10</w:t>
      </w:r>
      <w:r w:rsidR="0050475C" w:rsidRPr="00B9568C">
        <w:rPr>
          <w:color w:val="FF0000"/>
        </w:rPr>
        <w:t>.1</w:t>
      </w:r>
      <w:r w:rsidR="005460D6">
        <w:rPr>
          <w:color w:val="FF0000"/>
        </w:rPr>
        <w:t>.2</w:t>
      </w:r>
      <w:r w:rsidR="0074551D" w:rsidRPr="00B9568C">
        <w:rPr>
          <w:color w:val="FF0000"/>
        </w:rPr>
        <w:t>-2</w:t>
      </w:r>
      <w:r w:rsidR="0074551D" w:rsidRPr="00B9568C">
        <w:t>]</w:t>
      </w:r>
    </w:p>
    <w:p w14:paraId="6AFF4396" w14:textId="1A1F0445" w:rsidR="00325E2A" w:rsidRDefault="00325E2A" w:rsidP="00325E2A">
      <w:pPr>
        <w:pStyle w:val="Heading4"/>
      </w:pPr>
      <w:bookmarkStart w:id="2019" w:name="_Toc477382733"/>
      <w:bookmarkStart w:id="2020" w:name="_Toc477425175"/>
      <w:bookmarkStart w:id="2021" w:name="_Toc477429129"/>
      <w:bookmarkStart w:id="2022" w:name="_Toc477429457"/>
      <w:bookmarkStart w:id="2023" w:name="_Toc477448428"/>
      <w:bookmarkStart w:id="2024" w:name="_Toc477448786"/>
      <w:bookmarkStart w:id="2025" w:name="_Toc477902479"/>
      <w:bookmarkStart w:id="2026" w:name="_Toc477968731"/>
      <w:bookmarkStart w:id="2027" w:name="_Toc478023837"/>
      <w:bookmarkStart w:id="2028" w:name="_Toc478024272"/>
      <w:bookmarkStart w:id="2029" w:name="_Toc478074744"/>
      <w:bookmarkStart w:id="2030" w:name="_Toc477382734"/>
      <w:bookmarkStart w:id="2031" w:name="_Toc477425176"/>
      <w:bookmarkStart w:id="2032" w:name="_Toc477429130"/>
      <w:bookmarkStart w:id="2033" w:name="_Toc477429458"/>
      <w:bookmarkStart w:id="2034" w:name="_Toc477448429"/>
      <w:bookmarkStart w:id="2035" w:name="_Toc477448787"/>
      <w:bookmarkStart w:id="2036" w:name="_Toc477902480"/>
      <w:bookmarkStart w:id="2037" w:name="_Toc477968732"/>
      <w:bookmarkStart w:id="2038" w:name="_Toc478023838"/>
      <w:bookmarkStart w:id="2039" w:name="_Toc478024273"/>
      <w:bookmarkStart w:id="2040" w:name="_Toc478074745"/>
      <w:bookmarkStart w:id="2041" w:name="_Toc477382735"/>
      <w:bookmarkStart w:id="2042" w:name="_Toc477425177"/>
      <w:bookmarkStart w:id="2043" w:name="_Toc477429131"/>
      <w:bookmarkStart w:id="2044" w:name="_Toc477429459"/>
      <w:bookmarkStart w:id="2045" w:name="_Toc477448430"/>
      <w:bookmarkStart w:id="2046" w:name="_Toc477448788"/>
      <w:bookmarkStart w:id="2047" w:name="_Toc477902481"/>
      <w:bookmarkStart w:id="2048" w:name="_Toc477968733"/>
      <w:bookmarkStart w:id="2049" w:name="_Toc478023839"/>
      <w:bookmarkStart w:id="2050" w:name="_Toc478024274"/>
      <w:bookmarkStart w:id="2051" w:name="_Toc478074746"/>
      <w:bookmarkStart w:id="2052" w:name="_Toc477207176"/>
      <w:bookmarkStart w:id="2053" w:name="_Toc477245712"/>
      <w:bookmarkStart w:id="2054" w:name="_Toc477257815"/>
      <w:bookmarkStart w:id="2055" w:name="_Toc477260168"/>
      <w:bookmarkStart w:id="2056" w:name="_Toc477267581"/>
      <w:bookmarkStart w:id="2057" w:name="_Toc477298563"/>
      <w:bookmarkStart w:id="2058" w:name="_Toc477298836"/>
      <w:bookmarkStart w:id="2059" w:name="_Toc477299286"/>
      <w:bookmarkStart w:id="2060" w:name="_Toc477346494"/>
      <w:bookmarkStart w:id="2061" w:name="_Toc477382736"/>
      <w:bookmarkStart w:id="2062" w:name="_Toc477425178"/>
      <w:bookmarkStart w:id="2063" w:name="_Toc477429132"/>
      <w:bookmarkStart w:id="2064" w:name="_Toc477429460"/>
      <w:bookmarkStart w:id="2065" w:name="_Toc477448431"/>
      <w:bookmarkStart w:id="2066" w:name="_Toc477448789"/>
      <w:bookmarkStart w:id="2067" w:name="_Toc477902482"/>
      <w:bookmarkStart w:id="2068" w:name="_Toc477968734"/>
      <w:bookmarkStart w:id="2069" w:name="_Toc478023840"/>
      <w:bookmarkStart w:id="2070" w:name="_Toc478024275"/>
      <w:bookmarkStart w:id="2071" w:name="_Toc478074747"/>
      <w:bookmarkStart w:id="2072" w:name="_Toc477207177"/>
      <w:bookmarkStart w:id="2073" w:name="_Toc477245713"/>
      <w:bookmarkStart w:id="2074" w:name="_Toc477257816"/>
      <w:bookmarkStart w:id="2075" w:name="_Toc477260169"/>
      <w:bookmarkStart w:id="2076" w:name="_Toc477267582"/>
      <w:bookmarkStart w:id="2077" w:name="_Toc477298564"/>
      <w:bookmarkStart w:id="2078" w:name="_Toc477298837"/>
      <w:bookmarkStart w:id="2079" w:name="_Toc477299287"/>
      <w:bookmarkStart w:id="2080" w:name="_Toc477346495"/>
      <w:bookmarkStart w:id="2081" w:name="_Toc477382737"/>
      <w:bookmarkStart w:id="2082" w:name="_Toc477425179"/>
      <w:bookmarkStart w:id="2083" w:name="_Toc477429133"/>
      <w:bookmarkStart w:id="2084" w:name="_Toc477429461"/>
      <w:bookmarkStart w:id="2085" w:name="_Toc477448432"/>
      <w:bookmarkStart w:id="2086" w:name="_Toc477448790"/>
      <w:bookmarkStart w:id="2087" w:name="_Toc477902483"/>
      <w:bookmarkStart w:id="2088" w:name="_Toc477968735"/>
      <w:bookmarkStart w:id="2089" w:name="_Toc478023841"/>
      <w:bookmarkStart w:id="2090" w:name="_Toc478024276"/>
      <w:bookmarkStart w:id="2091" w:name="_Toc478074748"/>
      <w:bookmarkStart w:id="2092" w:name="_Toc477207178"/>
      <w:bookmarkStart w:id="2093" w:name="_Toc477245714"/>
      <w:bookmarkStart w:id="2094" w:name="_Toc477257817"/>
      <w:bookmarkStart w:id="2095" w:name="_Toc477260170"/>
      <w:bookmarkStart w:id="2096" w:name="_Toc477267583"/>
      <w:bookmarkStart w:id="2097" w:name="_Toc477298565"/>
      <w:bookmarkStart w:id="2098" w:name="_Toc477298838"/>
      <w:bookmarkStart w:id="2099" w:name="_Toc477299288"/>
      <w:bookmarkStart w:id="2100" w:name="_Toc477346496"/>
      <w:bookmarkStart w:id="2101" w:name="_Toc477382738"/>
      <w:bookmarkStart w:id="2102" w:name="_Toc477425180"/>
      <w:bookmarkStart w:id="2103" w:name="_Toc477429134"/>
      <w:bookmarkStart w:id="2104" w:name="_Toc477429462"/>
      <w:bookmarkStart w:id="2105" w:name="_Toc477448433"/>
      <w:bookmarkStart w:id="2106" w:name="_Toc477448791"/>
      <w:bookmarkStart w:id="2107" w:name="_Toc477902484"/>
      <w:bookmarkStart w:id="2108" w:name="_Toc477968736"/>
      <w:bookmarkStart w:id="2109" w:name="_Toc478023842"/>
      <w:bookmarkStart w:id="2110" w:name="_Toc478024277"/>
      <w:bookmarkStart w:id="2111" w:name="_Toc478074749"/>
      <w:bookmarkStart w:id="2112" w:name="_Toc477207179"/>
      <w:bookmarkStart w:id="2113" w:name="_Toc477245715"/>
      <w:bookmarkStart w:id="2114" w:name="_Toc477257818"/>
      <w:bookmarkStart w:id="2115" w:name="_Toc477260171"/>
      <w:bookmarkStart w:id="2116" w:name="_Toc477267584"/>
      <w:bookmarkStart w:id="2117" w:name="_Toc477298566"/>
      <w:bookmarkStart w:id="2118" w:name="_Toc477298839"/>
      <w:bookmarkStart w:id="2119" w:name="_Toc477299289"/>
      <w:bookmarkStart w:id="2120" w:name="_Toc477346497"/>
      <w:bookmarkStart w:id="2121" w:name="_Toc477382739"/>
      <w:bookmarkStart w:id="2122" w:name="_Toc477425181"/>
      <w:bookmarkStart w:id="2123" w:name="_Toc477429135"/>
      <w:bookmarkStart w:id="2124" w:name="_Toc477429463"/>
      <w:bookmarkStart w:id="2125" w:name="_Toc477448434"/>
      <w:bookmarkStart w:id="2126" w:name="_Toc477448792"/>
      <w:bookmarkStart w:id="2127" w:name="_Toc477902485"/>
      <w:bookmarkStart w:id="2128" w:name="_Toc477968737"/>
      <w:bookmarkStart w:id="2129" w:name="_Toc478023843"/>
      <w:bookmarkStart w:id="2130" w:name="_Toc478024278"/>
      <w:bookmarkStart w:id="2131" w:name="_Toc478074750"/>
      <w:bookmarkStart w:id="2132" w:name="_Toc478074751"/>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r>
        <w:t>Acknowledgements – Acknowledgement – Description</w:t>
      </w:r>
      <w:bookmarkEnd w:id="2132"/>
    </w:p>
    <w:p w14:paraId="5DD0D19E" w14:textId="791BD811" w:rsidR="00325E2A" w:rsidRDefault="00F53627" w:rsidP="00D37FDA">
      <w:pPr>
        <w:pStyle w:val="ObjectHeading"/>
        <w:rPr>
          <w:rStyle w:val="Element"/>
          <w:bCs w:val="0"/>
          <w:iCs/>
          <w:szCs w:val="28"/>
        </w:rPr>
      </w:pPr>
      <w:bookmarkStart w:id="2133" w:name="_Toc477193185"/>
      <w:bookmarkStart w:id="2134" w:name="_Toc477193838"/>
      <w:bookmarkStart w:id="2135" w:name="_Toc478074958"/>
      <w:r>
        <w:t>Element</w:t>
      </w:r>
      <w:r w:rsidRPr="00755ABD">
        <w:t xml:space="preserve"> </w:t>
      </w:r>
      <w:r w:rsidR="00325E2A" w:rsidRPr="00D37FDA">
        <w:rPr>
          <w:rStyle w:val="Datatype"/>
        </w:rPr>
        <w:t>cvrf:Description</w:t>
      </w:r>
      <w:bookmarkEnd w:id="2133"/>
      <w:bookmarkEnd w:id="2134"/>
      <w:bookmarkEnd w:id="2135"/>
    </w:p>
    <w:p w14:paraId="6AA45746" w14:textId="0E7663EC" w:rsidR="0074551D" w:rsidRPr="00B9568C" w:rsidRDefault="00863813" w:rsidP="0074551D">
      <w:pPr>
        <w:pStyle w:val="Member"/>
        <w:jc w:val="both"/>
        <w:rPr>
          <w:b/>
        </w:rPr>
      </w:pPr>
      <w:r w:rsidRPr="00B9568C">
        <w:rPr>
          <w:rFonts w:ascii="MS Mincho" w:eastAsia="MS Mincho" w:hAnsi="MS Mincho" w:cs="MS Mincho"/>
        </w:rPr>
        <w:t>∇</w:t>
      </w:r>
      <w:r w:rsidR="00C5779E" w:rsidRPr="00B9568C">
        <w:rPr>
          <w:rFonts w:ascii="MS Mincho" w:eastAsia="MS Mincho" w:hAnsi="MS Mincho" w:cs="MS Mincho"/>
        </w:rPr>
        <w:t> </w:t>
      </w:r>
      <w:r w:rsidR="0074551D" w:rsidRPr="00D37FDA">
        <w:t xml:space="preserve">The </w:t>
      </w:r>
      <w:r w:rsidR="0074551D" w:rsidRPr="00D37FDA">
        <w:rPr>
          <w:rStyle w:val="Datatype"/>
        </w:rPr>
        <w:t>cvrf:Description</w:t>
      </w:r>
      <w:r w:rsidR="0074551D" w:rsidRPr="00D37FDA">
        <w:t xml:space="preserve"> element MUST be present zero or one time following any </w:t>
      </w:r>
      <w:r w:rsidR="0074551D" w:rsidRPr="00D37FDA">
        <w:rPr>
          <w:rStyle w:val="Datatype"/>
        </w:rPr>
        <w:t>cvrf:Name</w:t>
      </w:r>
      <w:r w:rsidR="0074551D" w:rsidRPr="00D37FDA">
        <w:t xml:space="preserve">, or </w:t>
      </w:r>
      <w:r w:rsidR="0074551D" w:rsidRPr="00D37FDA">
        <w:rPr>
          <w:rStyle w:val="Datatype"/>
        </w:rPr>
        <w:t>cvrf:Organization</w:t>
      </w:r>
      <w:r w:rsidR="0074551D" w:rsidRPr="00D37FDA">
        <w:t xml:space="preserve"> child elements per </w:t>
      </w:r>
      <w:r w:rsidR="0074551D" w:rsidRPr="00D37FDA">
        <w:rPr>
          <w:rStyle w:val="Datatype"/>
        </w:rPr>
        <w:t>cvrf:Acknowledgement</w:t>
      </w:r>
      <w:r w:rsidR="0074551D" w:rsidRPr="00D37FDA">
        <w:t xml:space="preserve"> (parent) element.</w:t>
      </w:r>
      <w:r w:rsidR="0074551D" w:rsidRPr="00B9568C">
        <w:t xml:space="preserve"> </w:t>
      </w:r>
      <w:r w:rsidR="001A0321" w:rsidRPr="00B9568C">
        <w:t>∆ </w:t>
      </w:r>
      <w:r w:rsidR="0074551D" w:rsidRPr="00B9568C">
        <w:t>[</w:t>
      </w:r>
      <w:r w:rsidR="005460D6">
        <w:rPr>
          <w:color w:val="FF0000"/>
        </w:rPr>
        <w:t>CSAF-4.10</w:t>
      </w:r>
      <w:r w:rsidR="0074551D" w:rsidRPr="00B9568C">
        <w:rPr>
          <w:color w:val="FF0000"/>
        </w:rPr>
        <w:t>.1.3-1</w:t>
      </w:r>
      <w:r w:rsidR="0074551D" w:rsidRPr="00B9568C">
        <w:t>]</w:t>
      </w:r>
    </w:p>
    <w:p w14:paraId="0C9B4747" w14:textId="3EC25E47" w:rsidR="0074551D" w:rsidRDefault="00863813" w:rsidP="0074551D">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74551D" w:rsidRPr="00D37FDA">
        <w:t xml:space="preserve">Any instance MUST contain a non-empty string, that SHOULD represent </w:t>
      </w:r>
      <w:r w:rsidR="0074551D" w:rsidRPr="00B9568C">
        <w:t>any contextual details the document producers wish to make known about the acknowledgment or acknowledged parties</w:t>
      </w:r>
      <w:r w:rsidR="0074551D" w:rsidRPr="00D37FDA">
        <w:rPr>
          <w:b/>
        </w:rPr>
        <w:t>.</w:t>
      </w:r>
      <w:r w:rsidR="0074551D" w:rsidRPr="00B9568C">
        <w:t xml:space="preserve"> </w:t>
      </w:r>
      <w:r w:rsidR="001A0321" w:rsidRPr="00B9568C">
        <w:t>∆ </w:t>
      </w:r>
      <w:r w:rsidR="0074551D" w:rsidRPr="00B9568C">
        <w:t>[</w:t>
      </w:r>
      <w:r w:rsidR="005460D6">
        <w:rPr>
          <w:color w:val="FF0000"/>
        </w:rPr>
        <w:t>CSAF-4.10</w:t>
      </w:r>
      <w:r w:rsidR="0074551D" w:rsidRPr="00B9568C">
        <w:rPr>
          <w:color w:val="FF0000"/>
        </w:rPr>
        <w:t>.1</w:t>
      </w:r>
      <w:r w:rsidR="00F479E5" w:rsidRPr="00B9568C">
        <w:rPr>
          <w:color w:val="FF0000"/>
        </w:rPr>
        <w:t>.3</w:t>
      </w:r>
      <w:r w:rsidR="0074551D" w:rsidRPr="00B9568C">
        <w:rPr>
          <w:color w:val="FF0000"/>
        </w:rPr>
        <w:t>-2</w:t>
      </w:r>
      <w:r w:rsidR="0074551D" w:rsidRPr="00B9568C">
        <w:t>]</w:t>
      </w:r>
    </w:p>
    <w:p w14:paraId="2DEEF957" w14:textId="372484C0" w:rsidR="0074551D" w:rsidRPr="00D82755" w:rsidRDefault="0074551D" w:rsidP="0074551D">
      <w:pPr>
        <w:pStyle w:val="Member"/>
        <w:jc w:val="both"/>
      </w:pPr>
      <w:r w:rsidRPr="0074551D">
        <w:t>If attributing to multiple organizations, each contributor should be grouped with that Organization within a single Acknowledgment container.</w:t>
      </w:r>
    </w:p>
    <w:p w14:paraId="3C0A32FA" w14:textId="77777777" w:rsidR="0074551D" w:rsidRDefault="0074551D" w:rsidP="0074551D">
      <w:pPr>
        <w:pStyle w:val="None-normativeCommentHeading"/>
      </w:pPr>
      <w:r>
        <w:t>Non-normative comment:</w:t>
      </w:r>
    </w:p>
    <w:p w14:paraId="6E5285E5" w14:textId="1010C775" w:rsidR="0074551D" w:rsidRPr="00D82755" w:rsidRDefault="0074551D" w:rsidP="0074551D">
      <w:pPr>
        <w:pStyle w:val="Non-normativeComment"/>
      </w:pPr>
      <w:r w:rsidRPr="0074551D">
        <w:t>An Organization-specific acknowledgment may be added within each Acknowledgment container using the Description element. If an overall general or aggregate acknowledgment is to be added, an Acknowledgment container that contains a single Description element may be used</w:t>
      </w:r>
      <w:r>
        <w:t>.</w:t>
      </w:r>
    </w:p>
    <w:p w14:paraId="473AD8A7" w14:textId="59EBC8BE" w:rsidR="00770030" w:rsidRDefault="00770030">
      <w:pPr>
        <w:pStyle w:val="Heading4"/>
      </w:pPr>
      <w:bookmarkStart w:id="2136" w:name="_Toc478074752"/>
      <w:bookmarkStart w:id="2137" w:name="_Toc478074753"/>
      <w:bookmarkStart w:id="2138" w:name="_Toc478074754"/>
      <w:bookmarkStart w:id="2139" w:name="_Toc478074755"/>
      <w:bookmarkStart w:id="2140" w:name="_Toc477207181"/>
      <w:bookmarkStart w:id="2141" w:name="_Toc477245717"/>
      <w:bookmarkStart w:id="2142" w:name="_Toc477257820"/>
      <w:bookmarkStart w:id="2143" w:name="_Toc477260173"/>
      <w:bookmarkStart w:id="2144" w:name="_Toc477267586"/>
      <w:bookmarkStart w:id="2145" w:name="_Toc477298568"/>
      <w:bookmarkStart w:id="2146" w:name="_Toc477298841"/>
      <w:bookmarkStart w:id="2147" w:name="_Toc477299291"/>
      <w:bookmarkStart w:id="2148" w:name="_Toc477346499"/>
      <w:bookmarkStart w:id="2149" w:name="_Toc478074756"/>
      <w:bookmarkStart w:id="2150" w:name="_Toc477207182"/>
      <w:bookmarkStart w:id="2151" w:name="_Toc477245718"/>
      <w:bookmarkStart w:id="2152" w:name="_Toc477257821"/>
      <w:bookmarkStart w:id="2153" w:name="_Toc477260174"/>
      <w:bookmarkStart w:id="2154" w:name="_Toc477267587"/>
      <w:bookmarkStart w:id="2155" w:name="_Toc477298569"/>
      <w:bookmarkStart w:id="2156" w:name="_Toc477298842"/>
      <w:bookmarkStart w:id="2157" w:name="_Toc477299292"/>
      <w:bookmarkStart w:id="2158" w:name="_Toc477346500"/>
      <w:bookmarkStart w:id="2159" w:name="_Toc478074757"/>
      <w:bookmarkStart w:id="2160" w:name="_Toc477207183"/>
      <w:bookmarkStart w:id="2161" w:name="_Toc477245719"/>
      <w:bookmarkStart w:id="2162" w:name="_Toc477257822"/>
      <w:bookmarkStart w:id="2163" w:name="_Toc477260175"/>
      <w:bookmarkStart w:id="2164" w:name="_Toc477267588"/>
      <w:bookmarkStart w:id="2165" w:name="_Toc477298570"/>
      <w:bookmarkStart w:id="2166" w:name="_Toc477298843"/>
      <w:bookmarkStart w:id="2167" w:name="_Toc477299293"/>
      <w:bookmarkStart w:id="2168" w:name="_Toc477346501"/>
      <w:bookmarkStart w:id="2169" w:name="_Toc478074758"/>
      <w:bookmarkStart w:id="2170" w:name="_Toc477207184"/>
      <w:bookmarkStart w:id="2171" w:name="_Toc477245720"/>
      <w:bookmarkStart w:id="2172" w:name="_Toc477257823"/>
      <w:bookmarkStart w:id="2173" w:name="_Toc477260176"/>
      <w:bookmarkStart w:id="2174" w:name="_Toc477267589"/>
      <w:bookmarkStart w:id="2175" w:name="_Toc477298571"/>
      <w:bookmarkStart w:id="2176" w:name="_Toc477298844"/>
      <w:bookmarkStart w:id="2177" w:name="_Toc477299294"/>
      <w:bookmarkStart w:id="2178" w:name="_Toc477346502"/>
      <w:bookmarkStart w:id="2179" w:name="_Toc478074759"/>
      <w:bookmarkStart w:id="2180" w:name="_Ref476734203"/>
      <w:bookmarkStart w:id="2181" w:name="_Toc478074760"/>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r>
        <w:t>Acknowledgements – Acknowledgement – URL</w:t>
      </w:r>
      <w:bookmarkEnd w:id="2180"/>
      <w:bookmarkEnd w:id="2181"/>
    </w:p>
    <w:p w14:paraId="3796579C" w14:textId="25A4AB54" w:rsidR="00770030" w:rsidRDefault="00F53627" w:rsidP="00D37FDA">
      <w:pPr>
        <w:pStyle w:val="ObjectHeading"/>
        <w:rPr>
          <w:rStyle w:val="Element"/>
          <w:bCs w:val="0"/>
          <w:iCs/>
          <w:szCs w:val="28"/>
        </w:rPr>
      </w:pPr>
      <w:bookmarkStart w:id="2182" w:name="_Toc477193186"/>
      <w:bookmarkStart w:id="2183" w:name="_Toc477193839"/>
      <w:bookmarkStart w:id="2184" w:name="_Toc478074959"/>
      <w:r>
        <w:t>Element</w:t>
      </w:r>
      <w:r w:rsidRPr="00755ABD">
        <w:t xml:space="preserve"> </w:t>
      </w:r>
      <w:r w:rsidR="00770030" w:rsidRPr="00D37FDA">
        <w:rPr>
          <w:rStyle w:val="Datatype"/>
        </w:rPr>
        <w:t>cvrf:URL</w:t>
      </w:r>
      <w:bookmarkEnd w:id="2182"/>
      <w:bookmarkEnd w:id="2183"/>
      <w:bookmarkEnd w:id="2184"/>
    </w:p>
    <w:p w14:paraId="277606B5" w14:textId="7494126F" w:rsidR="0050720D" w:rsidRPr="00B9568C" w:rsidRDefault="00863813" w:rsidP="0050720D">
      <w:pPr>
        <w:pStyle w:val="Member"/>
        <w:jc w:val="both"/>
        <w:rPr>
          <w:b/>
        </w:rPr>
      </w:pPr>
      <w:r w:rsidRPr="00B9568C">
        <w:rPr>
          <w:rFonts w:ascii="MS Mincho" w:eastAsia="MS Mincho" w:hAnsi="MS Mincho" w:cs="MS Mincho"/>
        </w:rPr>
        <w:t>∇</w:t>
      </w:r>
      <w:r w:rsidR="00C5779E" w:rsidRPr="00B9568C">
        <w:rPr>
          <w:rFonts w:ascii="MS Mincho" w:eastAsia="MS Mincho" w:hAnsi="MS Mincho" w:cs="MS Mincho"/>
        </w:rPr>
        <w:t> </w:t>
      </w:r>
      <w:r w:rsidR="0050720D" w:rsidRPr="00D37FDA">
        <w:t xml:space="preserve">The </w:t>
      </w:r>
      <w:r w:rsidR="0050720D" w:rsidRPr="00D37FDA">
        <w:rPr>
          <w:rStyle w:val="Datatype"/>
        </w:rPr>
        <w:t>cvrf:URL</w:t>
      </w:r>
      <w:r w:rsidR="0050720D" w:rsidRPr="00D37FDA">
        <w:t xml:space="preserve"> element MUST be present zero or more times following any </w:t>
      </w:r>
      <w:r w:rsidR="0050720D" w:rsidRPr="00D37FDA">
        <w:rPr>
          <w:rStyle w:val="Datatype"/>
        </w:rPr>
        <w:t>cvrf:Name</w:t>
      </w:r>
      <w:r w:rsidR="0050720D" w:rsidRPr="00D37FDA">
        <w:t xml:space="preserve">, </w:t>
      </w:r>
      <w:r w:rsidR="0050720D" w:rsidRPr="00D37FDA">
        <w:rPr>
          <w:rStyle w:val="Datatype"/>
        </w:rPr>
        <w:t>cvrf:Organization</w:t>
      </w:r>
      <w:r w:rsidR="0050720D" w:rsidRPr="00D37FDA">
        <w:t xml:space="preserve">, or </w:t>
      </w:r>
      <w:r w:rsidR="0050720D" w:rsidRPr="00D37FDA">
        <w:rPr>
          <w:rStyle w:val="Datatype"/>
        </w:rPr>
        <w:t>cvrf:Description</w:t>
      </w:r>
      <w:r w:rsidR="0050720D" w:rsidRPr="00D37FDA">
        <w:t xml:space="preserve"> child elements per </w:t>
      </w:r>
      <w:r w:rsidR="0050720D" w:rsidRPr="00D37FDA">
        <w:rPr>
          <w:rStyle w:val="Datatype"/>
        </w:rPr>
        <w:t>cvrf:Acknowledgement</w:t>
      </w:r>
      <w:r w:rsidR="0050720D" w:rsidRPr="00D37FDA">
        <w:t xml:space="preserve"> (parent) element and its content SHOULD give the optional URL (</w:t>
      </w:r>
      <w:r w:rsidR="0050720D" w:rsidRPr="00D37FDA">
        <w:rPr>
          <w:rStyle w:val="Datatype"/>
        </w:rPr>
        <w:t>xs:anyURI</w:t>
      </w:r>
      <w:r w:rsidR="0050720D" w:rsidRPr="00D37FDA">
        <w:t xml:space="preserve">) </w:t>
      </w:r>
      <w:r w:rsidR="0050720D" w:rsidRPr="00B9568C">
        <w:t>to the person, place, or thing being acknowledged</w:t>
      </w:r>
      <w:r w:rsidR="0050720D" w:rsidRPr="00D37FDA">
        <w:t xml:space="preserve">. </w:t>
      </w:r>
      <w:r w:rsidR="001A0321" w:rsidRPr="00B9568C">
        <w:t>∆ </w:t>
      </w:r>
      <w:r w:rsidR="0050720D" w:rsidRPr="00B9568C">
        <w:t>[</w:t>
      </w:r>
      <w:r w:rsidR="005460D6">
        <w:rPr>
          <w:color w:val="FF0000"/>
        </w:rPr>
        <w:t>CSAF-4.10.1.4</w:t>
      </w:r>
      <w:r w:rsidR="0050720D" w:rsidRPr="00B9568C">
        <w:rPr>
          <w:color w:val="FF0000"/>
        </w:rPr>
        <w:t>-1</w:t>
      </w:r>
      <w:r w:rsidR="0050720D" w:rsidRPr="00B9568C">
        <w:t>]</w:t>
      </w:r>
    </w:p>
    <w:p w14:paraId="034EBF68" w14:textId="2E8296E4" w:rsidR="00356042" w:rsidRDefault="00356042">
      <w:pPr>
        <w:pStyle w:val="Caption"/>
      </w:pPr>
      <w:r w:rsidRPr="00B9568C">
        <w:t>E</w:t>
      </w:r>
      <w:r w:rsidRPr="004D7D18">
        <w:t>xample</w:t>
      </w:r>
      <w:r w:rsidRPr="003F1FAD">
        <w:t xml:space="preserve"> </w:t>
      </w:r>
      <w:fldSimple w:instr=" SEQ Example \* ARABIC ">
        <w:r w:rsidR="00790A96">
          <w:rPr>
            <w:noProof/>
          </w:rPr>
          <w:t>37</w:t>
        </w:r>
      </w:fldSimple>
      <w:r w:rsidRPr="003F1FAD">
        <w:t>:</w:t>
      </w:r>
    </w:p>
    <w:p w14:paraId="6A8E3A6F" w14:textId="08B91595" w:rsidR="00CF6658" w:rsidRDefault="00770030" w:rsidP="00D37FDA">
      <w:pPr>
        <w:pStyle w:val="Codesmall"/>
      </w:pPr>
      <w:r>
        <w:t>&lt;Acknowledgments&gt;</w:t>
      </w:r>
      <w:r w:rsidR="0050720D">
        <w:br/>
      </w:r>
      <w:r>
        <w:t xml:space="preserve">  &lt;Acknowledgment&gt;</w:t>
      </w:r>
      <w:r>
        <w:br/>
        <w:t xml:space="preserve">    &lt;Name&gt;</w:t>
      </w:r>
      <w:r w:rsidR="005D035F">
        <w:t>Johann Sebastian Bach</w:t>
      </w:r>
      <w:r>
        <w:t>&lt;/Name&gt;</w:t>
      </w:r>
      <w:r w:rsidR="008303BE">
        <w:br/>
      </w:r>
      <w:r>
        <w:t xml:space="preserve">    &lt;Organization&gt;</w:t>
      </w:r>
      <w:r w:rsidR="005D035F">
        <w:t>Security Fugue LLC</w:t>
      </w:r>
      <w:r>
        <w:t>&lt;/Organization&gt;</w:t>
      </w:r>
      <w:r w:rsidR="005D035F">
        <w:br/>
      </w:r>
      <w:r>
        <w:t xml:space="preserve">    &lt;Description&gt;</w:t>
      </w:r>
      <w:r w:rsidR="005D035F">
        <w:t>First analysis of Coordinated Multi-Stream Attack (CMSA)</w:t>
      </w:r>
      <w:r>
        <w:t>&lt;/Description&gt;</w:t>
      </w:r>
      <w:r>
        <w:br/>
        <w:t xml:space="preserve">    &lt;URL&gt;http</w:t>
      </w:r>
      <w:r w:rsidR="005D035F">
        <w:t>s</w:t>
      </w:r>
      <w:r>
        <w:t>://</w:t>
      </w:r>
      <w:r w:rsidR="005D035F">
        <w:t>secure-fugue</w:t>
      </w:r>
      <w:r>
        <w:t>.</w:t>
      </w:r>
      <w:r w:rsidR="005D035F">
        <w:t>example.com</w:t>
      </w:r>
      <w:r>
        <w:t>/</w:t>
      </w:r>
      <w:r w:rsidR="005D035F">
        <w:t>team</w:t>
      </w:r>
      <w:r>
        <w:t>/</w:t>
      </w:r>
      <w:r w:rsidR="005D035F">
        <w:t>~jsb</w:t>
      </w:r>
      <w:r>
        <w:t>&lt;/URL&gt;</w:t>
      </w:r>
      <w:r w:rsidR="008303BE">
        <w:br/>
      </w:r>
      <w:r>
        <w:t xml:space="preserve">  &lt;/Acknowledgment&gt;</w:t>
      </w:r>
      <w:r>
        <w:br/>
        <w:t>&lt;/Acknowledgments&gt;</w:t>
      </w:r>
      <w:r w:rsidRPr="00610C93">
        <w:rPr>
          <w:rFonts w:ascii="MS Mincho" w:eastAsia="MS Mincho" w:hAnsi="MS Mincho" w:cs="MS Mincho"/>
        </w:rPr>
        <w:t xml:space="preserve">  </w:t>
      </w:r>
    </w:p>
    <w:p w14:paraId="20022C09" w14:textId="067291D2" w:rsidR="00C86BA8" w:rsidRDefault="00C86BA8" w:rsidP="00C86BA8"/>
    <w:p w14:paraId="1C2369C6" w14:textId="474F40C9" w:rsidR="00C86BA8" w:rsidRDefault="00C86BA8" w:rsidP="00C86BA8">
      <w:pPr>
        <w:pStyle w:val="Heading1"/>
      </w:pPr>
      <w:bookmarkStart w:id="2185" w:name="_Toc478074761"/>
      <w:r>
        <w:t>Product Tree Schema Elements</w:t>
      </w:r>
      <w:bookmarkEnd w:id="2185"/>
    </w:p>
    <w:p w14:paraId="5CDEF0C0" w14:textId="6EFB6281" w:rsidR="006D1207" w:rsidRDefault="006D1207" w:rsidP="006D1207">
      <w:r>
        <w:t>Product</w:t>
      </w:r>
      <w:r w:rsidR="001D1C3B">
        <w:fldChar w:fldCharType="begin"/>
      </w:r>
      <w:r w:rsidR="001D1C3B">
        <w:instrText xml:space="preserve"> XE "</w:instrText>
      </w:r>
      <w:r w:rsidR="001D1C3B">
        <w:rPr>
          <w:b/>
        </w:rPr>
        <w:instrText>Product</w:instrText>
      </w:r>
      <w:r w:rsidR="001D1C3B">
        <w:instrText xml:space="preserve">" </w:instrText>
      </w:r>
      <w:r w:rsidR="001D1C3B">
        <w:fldChar w:fldCharType="end"/>
      </w:r>
      <w:r>
        <w:t xml:space="preserve"> information in </w:t>
      </w:r>
      <w:r w:rsidR="00FB4988">
        <w:t xml:space="preserve">CSAF </w:t>
      </w:r>
      <w:r>
        <w:t xml:space="preserve">CVRF is modeled as zero or one top-level Product Tree element instance of </w:t>
      </w:r>
      <w:r>
        <w:rPr>
          <w:rStyle w:val="Element"/>
        </w:rPr>
        <w:t>prod</w:t>
      </w:r>
      <w:r w:rsidRPr="0020354E">
        <w:rPr>
          <w:rStyle w:val="Element"/>
        </w:rPr>
        <w:t>:</w:t>
      </w:r>
      <w:r>
        <w:rPr>
          <w:rStyle w:val="Element"/>
        </w:rPr>
        <w:t>ProductTree</w:t>
      </w:r>
      <w:r>
        <w:t xml:space="preserve"> (defined in the product tree schema file within the </w:t>
      </w:r>
      <w:r>
        <w:rPr>
          <w:rStyle w:val="CODEtemp"/>
        </w:rPr>
        <w:t>prod</w:t>
      </w:r>
      <w:r>
        <w:t xml:space="preserve"> namespace). </w:t>
      </w:r>
    </w:p>
    <w:p w14:paraId="6FC6EB3C" w14:textId="3F7DA9F4" w:rsidR="006D1207" w:rsidRPr="00B9568C" w:rsidRDefault="00863813" w:rsidP="00D37FDA">
      <w:pPr>
        <w:jc w:val="both"/>
      </w:pPr>
      <w:r w:rsidRPr="005460D6">
        <w:rPr>
          <w:rFonts w:ascii="MS Mincho" w:eastAsia="MS Mincho" w:hAnsi="MS Mincho" w:cs="MS Mincho"/>
        </w:rPr>
        <w:t>∇</w:t>
      </w:r>
      <w:r w:rsidR="000E1683" w:rsidRPr="00D37FDA">
        <w:rPr>
          <w:rFonts w:eastAsia="MS Mincho"/>
        </w:rPr>
        <w:t> </w:t>
      </w:r>
      <w:r w:rsidR="006D1207" w:rsidRPr="00B9568C">
        <w:t xml:space="preserve">The following 4 second-level elements are and </w:t>
      </w:r>
      <w:r w:rsidR="00EA6A90" w:rsidRPr="00B9568C">
        <w:t xml:space="preserve">MUST </w:t>
      </w:r>
      <w:r w:rsidR="006D1207" w:rsidRPr="00B9568C">
        <w:t>appear in the order listed if given as elements of the top-level element Product Tree:</w:t>
      </w:r>
      <w:r w:rsidR="00EA6A90" w:rsidRPr="00B9568C">
        <w:t xml:space="preserve"> </w:t>
      </w:r>
    </w:p>
    <w:p w14:paraId="3D3B55CE" w14:textId="7599B827" w:rsidR="006D1207" w:rsidRPr="00B9568C" w:rsidRDefault="006D1207" w:rsidP="006D1207">
      <w:pPr>
        <w:pStyle w:val="ListParagraph"/>
        <w:numPr>
          <w:ilvl w:val="0"/>
          <w:numId w:val="19"/>
        </w:numPr>
      </w:pPr>
      <w:r w:rsidRPr="00B9568C">
        <w:t xml:space="preserve">Branch:  </w:t>
      </w:r>
      <w:r w:rsidRPr="00B9568C">
        <w:tab/>
      </w:r>
      <w:r w:rsidRPr="00B9568C">
        <w:tab/>
      </w:r>
      <w:r w:rsidRPr="00B9568C">
        <w:rPr>
          <w:rStyle w:val="Element"/>
        </w:rPr>
        <w:t>prod:Branch</w:t>
      </w:r>
      <w:r w:rsidR="000E1683" w:rsidRPr="00D37FDA">
        <w:rPr>
          <w:rStyle w:val="Element"/>
        </w:rPr>
        <w:tab/>
      </w:r>
      <w:r w:rsidR="000E1683" w:rsidRPr="00D37FDA">
        <w:rPr>
          <w:rStyle w:val="Element"/>
        </w:rPr>
        <w:tab/>
      </w:r>
      <w:r w:rsidR="000E1683" w:rsidRPr="00D37FDA">
        <w:rPr>
          <w:rStyle w:val="Element"/>
        </w:rPr>
        <w:tab/>
      </w:r>
    </w:p>
    <w:p w14:paraId="2857A72A" w14:textId="253AB2EB" w:rsidR="006D1207" w:rsidRPr="00B9568C" w:rsidRDefault="006D1207" w:rsidP="006D1207">
      <w:pPr>
        <w:pStyle w:val="ListParagraph"/>
        <w:numPr>
          <w:ilvl w:val="0"/>
          <w:numId w:val="19"/>
        </w:numPr>
      </w:pPr>
      <w:r w:rsidRPr="00B9568C">
        <w:t xml:space="preserve">Full Product Name </w:t>
      </w:r>
      <w:r w:rsidRPr="00B9568C">
        <w:tab/>
      </w:r>
      <w:r w:rsidRPr="00B9568C">
        <w:rPr>
          <w:rStyle w:val="Element"/>
        </w:rPr>
        <w:t>prod:FullProductName</w:t>
      </w:r>
      <w:r w:rsidR="000E1683" w:rsidRPr="00D37FDA">
        <w:rPr>
          <w:rStyle w:val="Element"/>
        </w:rPr>
        <w:tab/>
      </w:r>
    </w:p>
    <w:p w14:paraId="45B4BC3E" w14:textId="57EEB9DC" w:rsidR="006D1207" w:rsidRPr="00B9568C" w:rsidRDefault="006D1207" w:rsidP="006D1207">
      <w:pPr>
        <w:pStyle w:val="ListParagraph"/>
        <w:numPr>
          <w:ilvl w:val="0"/>
          <w:numId w:val="19"/>
        </w:numPr>
      </w:pPr>
      <w:r w:rsidRPr="00B9568C">
        <w:t>Relationship:</w:t>
      </w:r>
      <w:r w:rsidRPr="00B9568C">
        <w:tab/>
      </w:r>
      <w:r w:rsidRPr="00B9568C">
        <w:tab/>
      </w:r>
      <w:r w:rsidRPr="00B9568C">
        <w:rPr>
          <w:rStyle w:val="Element"/>
        </w:rPr>
        <w:t>prod:Relatinship</w:t>
      </w:r>
      <w:r w:rsidR="000E1683" w:rsidRPr="00D37FDA">
        <w:rPr>
          <w:rStyle w:val="Element"/>
        </w:rPr>
        <w:tab/>
      </w:r>
      <w:r w:rsidR="000E1683" w:rsidRPr="00D37FDA">
        <w:rPr>
          <w:rStyle w:val="Element"/>
        </w:rPr>
        <w:tab/>
      </w:r>
    </w:p>
    <w:p w14:paraId="3716A4C2" w14:textId="7C5D1A9D" w:rsidR="006D1207" w:rsidRPr="00D37FDA" w:rsidRDefault="006D1207" w:rsidP="006D1207">
      <w:pPr>
        <w:pStyle w:val="ListParagraph"/>
        <w:numPr>
          <w:ilvl w:val="0"/>
          <w:numId w:val="19"/>
        </w:numPr>
        <w:rPr>
          <w:rStyle w:val="Element"/>
          <w:rFonts w:ascii="Arial" w:hAnsi="Arial"/>
        </w:rPr>
      </w:pPr>
      <w:r w:rsidRPr="00D37FDA">
        <w:t>Product Groups:</w:t>
      </w:r>
      <w:r w:rsidRPr="00B9568C">
        <w:tab/>
      </w:r>
      <w:r w:rsidRPr="00B9568C">
        <w:rPr>
          <w:rStyle w:val="Element"/>
        </w:rPr>
        <w:t>prod:ProductGroups</w:t>
      </w:r>
      <w:r w:rsidR="000E1683" w:rsidRPr="00D37FDA">
        <w:rPr>
          <w:rStyle w:val="Element"/>
        </w:rPr>
        <w:tab/>
      </w:r>
    </w:p>
    <w:p w14:paraId="7FD81EAD" w14:textId="115B4604" w:rsidR="000E1683" w:rsidRPr="000E1683" w:rsidRDefault="000E1683" w:rsidP="00D37FDA">
      <w:pPr>
        <w:rPr>
          <w:rStyle w:val="Element"/>
          <w:rFonts w:ascii="Arial" w:hAnsi="Arial"/>
        </w:rPr>
      </w:pPr>
      <w:r>
        <w:t>∆ [</w:t>
      </w:r>
      <w:bookmarkStart w:id="2186" w:name="confProductTreeElementSequence"/>
      <w:r w:rsidRPr="0041501E">
        <w:rPr>
          <w:color w:val="FF0000"/>
        </w:rPr>
        <w:t>CSAF-5-1</w:t>
      </w:r>
      <w:bookmarkEnd w:id="2186"/>
      <w:r>
        <w:t>]</w:t>
      </w:r>
    </w:p>
    <w:p w14:paraId="7ABB8735" w14:textId="6ADCC84F" w:rsidR="006D1207" w:rsidRDefault="006D1207" w:rsidP="006D1207">
      <w:r>
        <w:t>The remaining sub sections will describe the above 5 first and second level elements together with their children and grandchildren, constraints on them as well as state recommendations and examples.</w:t>
      </w:r>
    </w:p>
    <w:p w14:paraId="322630A7" w14:textId="1E78BE28" w:rsidR="0023282D" w:rsidRDefault="0023282D" w:rsidP="006D1207">
      <w:r>
        <w:t xml:space="preserve">To avoid duplication of data and accommodate for the many possible complex relationships among real world products, the 4 above named elements maybe nested deeply (e.g. a </w:t>
      </w:r>
      <w:r w:rsidRPr="0023282D">
        <w:rPr>
          <w:b/>
        </w:rPr>
        <w:t>Branch</w:t>
      </w:r>
      <w:r>
        <w:t xml:space="preserve"> of a </w:t>
      </w:r>
      <w:r w:rsidRPr="0023282D">
        <w:rPr>
          <w:b/>
        </w:rPr>
        <w:t>Branch</w:t>
      </w:r>
      <w:r>
        <w:t xml:space="preserve"> ...) or are clearly useful in many places like the </w:t>
      </w:r>
      <w:r w:rsidRPr="0023282D">
        <w:rPr>
          <w:b/>
        </w:rPr>
        <w:t>Full Product Name</w:t>
      </w:r>
      <w:r>
        <w:t>.</w:t>
      </w:r>
    </w:p>
    <w:p w14:paraId="4D02E18E" w14:textId="515A4091" w:rsidR="006D1207" w:rsidRPr="0012387E" w:rsidRDefault="0023282D" w:rsidP="00D37FDA">
      <w:r>
        <w:t xml:space="preserve">The </w:t>
      </w:r>
      <w:r w:rsidR="00EA19A0">
        <w:t xml:space="preserve">sub </w:t>
      </w:r>
      <w:r>
        <w:t xml:space="preserve">sections introducing </w:t>
      </w:r>
      <w:r w:rsidRPr="0023282D">
        <w:rPr>
          <w:b/>
        </w:rPr>
        <w:t>Branch</w:t>
      </w:r>
      <w:r>
        <w:rPr>
          <w:b/>
        </w:rPr>
        <w:t xml:space="preserve">, </w:t>
      </w:r>
      <w:r w:rsidR="00EA19A0" w:rsidRPr="00EA19A0">
        <w:rPr>
          <w:b/>
        </w:rPr>
        <w:t>Relationship</w:t>
      </w:r>
      <w:r w:rsidR="00EA19A0">
        <w:t xml:space="preserve">, and </w:t>
      </w:r>
      <w:r w:rsidR="00EA19A0" w:rsidRPr="00EA19A0">
        <w:rPr>
          <w:b/>
        </w:rPr>
        <w:t>Product Groups</w:t>
      </w:r>
      <w:r w:rsidR="00EA19A0">
        <w:t xml:space="preserve"> try to further offer such topological usage info to aid the reader </w:t>
      </w:r>
      <w:r w:rsidR="006A7C89">
        <w:t xml:space="preserve">in </w:t>
      </w:r>
      <w:r w:rsidR="00EA19A0">
        <w:t xml:space="preserve">creating or navigating the graph that can be spanned by instances of a </w:t>
      </w:r>
      <w:r w:rsidR="00EA19A0" w:rsidRPr="00EA19A0">
        <w:rPr>
          <w:b/>
        </w:rPr>
        <w:t>Product Tree</w:t>
      </w:r>
      <w:r w:rsidR="00EA19A0">
        <w:t>.</w:t>
      </w:r>
    </w:p>
    <w:p w14:paraId="43EF0AE0" w14:textId="1B18B5D4" w:rsidR="00BA6162" w:rsidRPr="00BA6162" w:rsidRDefault="00FD6885" w:rsidP="00BA6162">
      <w:pPr>
        <w:pStyle w:val="Heading2"/>
      </w:pPr>
      <w:bookmarkStart w:id="2187" w:name="_Toc477245723"/>
      <w:bookmarkStart w:id="2188" w:name="_Toc477257826"/>
      <w:bookmarkStart w:id="2189" w:name="_Toc477260179"/>
      <w:bookmarkStart w:id="2190" w:name="_Toc477267592"/>
      <w:bookmarkStart w:id="2191" w:name="_Toc477298574"/>
      <w:bookmarkStart w:id="2192" w:name="_Toc477298847"/>
      <w:bookmarkStart w:id="2193" w:name="_Toc477299297"/>
      <w:bookmarkStart w:id="2194" w:name="_Toc477346505"/>
      <w:bookmarkStart w:id="2195" w:name="_Toc477382742"/>
      <w:bookmarkStart w:id="2196" w:name="_Toc477425184"/>
      <w:bookmarkStart w:id="2197" w:name="_Toc477429138"/>
      <w:bookmarkStart w:id="2198" w:name="_Toc477429466"/>
      <w:bookmarkStart w:id="2199" w:name="_Toc477448437"/>
      <w:bookmarkStart w:id="2200" w:name="_Toc477448795"/>
      <w:bookmarkStart w:id="2201" w:name="_Toc477902488"/>
      <w:bookmarkStart w:id="2202" w:name="_Toc477968740"/>
      <w:bookmarkStart w:id="2203" w:name="_Toc478023846"/>
      <w:bookmarkStart w:id="2204" w:name="_Toc478024281"/>
      <w:bookmarkStart w:id="2205" w:name="_Toc478074762"/>
      <w:bookmarkStart w:id="2206" w:name="_Toc478074763"/>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r>
        <w:t>Product Tree</w:t>
      </w:r>
      <w:bookmarkEnd w:id="2206"/>
    </w:p>
    <w:p w14:paraId="005B2901" w14:textId="3D5ACF12" w:rsidR="00FD6885" w:rsidRDefault="00F53627" w:rsidP="00D37FDA">
      <w:pPr>
        <w:pStyle w:val="ObjectHeading"/>
        <w:rPr>
          <w:rStyle w:val="Element"/>
          <w:bCs w:val="0"/>
          <w:iCs/>
          <w:szCs w:val="28"/>
        </w:rPr>
      </w:pPr>
      <w:bookmarkStart w:id="2207" w:name="_Toc477193187"/>
      <w:bookmarkStart w:id="2208" w:name="_Toc477193840"/>
      <w:bookmarkStart w:id="2209" w:name="_Toc478074960"/>
      <w:r>
        <w:t>Element</w:t>
      </w:r>
      <w:r w:rsidRPr="00755ABD">
        <w:t xml:space="preserve"> </w:t>
      </w:r>
      <w:r w:rsidR="00FD6885" w:rsidRPr="00D37FDA">
        <w:rPr>
          <w:rStyle w:val="Datatype"/>
        </w:rPr>
        <w:t>prod:ProductTree</w:t>
      </w:r>
      <w:bookmarkEnd w:id="2207"/>
      <w:bookmarkEnd w:id="2208"/>
      <w:bookmarkEnd w:id="2209"/>
    </w:p>
    <w:p w14:paraId="38173BA3" w14:textId="026FA257" w:rsidR="004B1E52" w:rsidRPr="00350717" w:rsidRDefault="004B1E52" w:rsidP="004B1E52">
      <w:pPr>
        <w:pStyle w:val="Member"/>
        <w:jc w:val="both"/>
      </w:pPr>
      <w:r w:rsidRPr="00B9568C">
        <w:rPr>
          <w:rFonts w:ascii="MS Mincho" w:eastAsia="MS Mincho" w:hAnsi="MS Mincho" w:cs="MS Mincho"/>
        </w:rPr>
        <w:t>∇ </w:t>
      </w:r>
      <w:r w:rsidRPr="00350717">
        <w:t xml:space="preserve">The optional </w:t>
      </w:r>
      <w:r>
        <w:rPr>
          <w:rStyle w:val="Datatype"/>
        </w:rPr>
        <w:t>prod</w:t>
      </w:r>
      <w:r w:rsidRPr="00350717">
        <w:rPr>
          <w:rStyle w:val="Datatype"/>
        </w:rPr>
        <w:t>:</w:t>
      </w:r>
      <w:r w:rsidR="007F34C7">
        <w:rPr>
          <w:rStyle w:val="Datatype"/>
        </w:rPr>
        <w:t>ProductTree</w:t>
      </w:r>
      <w:r w:rsidRPr="00350717">
        <w:t xml:space="preserve"> e</w:t>
      </w:r>
      <w:r>
        <w:t>lement MUST occur with cardinality [0, </w:t>
      </w:r>
      <w:r w:rsidR="007F34C7" w:rsidRPr="00D37FDA">
        <w:t>1</w:t>
      </w:r>
      <w:r>
        <w:t xml:space="preserve">] </w:t>
      </w:r>
      <w:r w:rsidR="007F34C7">
        <w:t>as</w:t>
      </w:r>
      <w:r>
        <w:t xml:space="preserve"> child element of the </w:t>
      </w:r>
      <w:r w:rsidR="007F34C7">
        <w:rPr>
          <w:rStyle w:val="Datatype"/>
        </w:rPr>
        <w:t>cvrf</w:t>
      </w:r>
      <w:r w:rsidRPr="00AC48B0">
        <w:rPr>
          <w:rStyle w:val="Datatype"/>
        </w:rPr>
        <w:t>:</w:t>
      </w:r>
      <w:r w:rsidR="007F34C7">
        <w:rPr>
          <w:rStyle w:val="Datatype"/>
        </w:rPr>
        <w:t>cvrfdoc</w:t>
      </w:r>
      <w:r>
        <w:t xml:space="preserve"> parent element</w:t>
      </w:r>
      <w:r w:rsidR="007F34C7">
        <w:t xml:space="preserve"> before any </w:t>
      </w:r>
      <w:r w:rsidR="007F34C7" w:rsidRPr="00D37FDA">
        <w:rPr>
          <w:rStyle w:val="Datatype"/>
        </w:rPr>
        <w:t>vuln:Vulnerability</w:t>
      </w:r>
      <w:r w:rsidR="007F34C7">
        <w:t xml:space="preserve"> sibling elements to contribute to a valid CSAF CVRF version 1.2 document</w:t>
      </w:r>
      <w:r>
        <w:t>.</w:t>
      </w:r>
      <w:r w:rsidRPr="00350717">
        <w:t xml:space="preserve"> </w:t>
      </w:r>
      <w:r w:rsidRPr="00B9568C">
        <w:t>∆ [</w:t>
      </w:r>
      <w:r>
        <w:rPr>
          <w:color w:val="FF0000"/>
        </w:rPr>
        <w:t>CSAF-5</w:t>
      </w:r>
      <w:r w:rsidR="007F34C7">
        <w:rPr>
          <w:color w:val="FF0000"/>
        </w:rPr>
        <w:t>.</w:t>
      </w:r>
      <w:r w:rsidRPr="00B9568C">
        <w:rPr>
          <w:color w:val="FF0000"/>
        </w:rPr>
        <w:t>1-1</w:t>
      </w:r>
      <w:r w:rsidRPr="00B9568C">
        <w:t>]</w:t>
      </w:r>
    </w:p>
    <w:p w14:paraId="3EFE2D28" w14:textId="7C02BF1D" w:rsidR="004B1E52" w:rsidRPr="00D37FDA" w:rsidRDefault="004B1E52">
      <w:pPr>
        <w:pStyle w:val="Member"/>
        <w:rPr>
          <w:b/>
          <w:highlight w:val="green"/>
        </w:rPr>
      </w:pPr>
      <w:r w:rsidRPr="00B9568C">
        <w:rPr>
          <w:rFonts w:ascii="MS Mincho" w:eastAsia="MS Mincho" w:hAnsi="MS Mincho" w:cs="MS Mincho"/>
        </w:rPr>
        <w:t>∇ </w:t>
      </w:r>
      <w:r w:rsidR="007F34C7">
        <w:t>If given, the instance MUST contain</w:t>
      </w:r>
      <w:r>
        <w:t xml:space="preserve"> </w:t>
      </w:r>
      <w:r>
        <w:rPr>
          <w:rStyle w:val="Datatype"/>
        </w:rPr>
        <w:t>prod</w:t>
      </w:r>
      <w:r w:rsidRPr="00350717">
        <w:rPr>
          <w:rStyle w:val="Datatype"/>
        </w:rPr>
        <w:t>:</w:t>
      </w:r>
      <w:r>
        <w:rPr>
          <w:rStyle w:val="Datatype"/>
        </w:rPr>
        <w:t>Branch</w:t>
      </w:r>
      <w:r w:rsidR="007F34C7" w:rsidRPr="007F34C7">
        <w:t xml:space="preserve"> </w:t>
      </w:r>
      <w:r w:rsidR="007F34C7">
        <w:t xml:space="preserve">[0, ∞], </w:t>
      </w:r>
      <w:r>
        <w:rPr>
          <w:rStyle w:val="Datatype"/>
        </w:rPr>
        <w:t>prod</w:t>
      </w:r>
      <w:r w:rsidRPr="00350717">
        <w:rPr>
          <w:rStyle w:val="Datatype"/>
        </w:rPr>
        <w:t>:</w:t>
      </w:r>
      <w:r>
        <w:rPr>
          <w:rStyle w:val="Datatype"/>
        </w:rPr>
        <w:t>FullProductName</w:t>
      </w:r>
      <w:r w:rsidR="007F34C7" w:rsidRPr="00D37FDA">
        <w:t xml:space="preserve"> </w:t>
      </w:r>
      <w:r w:rsidR="007F34C7">
        <w:t xml:space="preserve">[0, ∞], </w:t>
      </w:r>
      <w:r w:rsidR="007F34C7">
        <w:rPr>
          <w:rStyle w:val="Datatype"/>
        </w:rPr>
        <w:t>prod</w:t>
      </w:r>
      <w:r w:rsidR="007F34C7" w:rsidRPr="00350717">
        <w:rPr>
          <w:rStyle w:val="Datatype"/>
        </w:rPr>
        <w:t>:</w:t>
      </w:r>
      <w:r w:rsidR="007F34C7">
        <w:rPr>
          <w:rStyle w:val="Datatype"/>
        </w:rPr>
        <w:t>FullProductName</w:t>
      </w:r>
      <w:r w:rsidR="007F34C7" w:rsidRPr="00D37FDA">
        <w:t xml:space="preserve"> </w:t>
      </w:r>
      <w:r w:rsidR="007F34C7">
        <w:t xml:space="preserve">[0, ∞], </w:t>
      </w:r>
      <w:r w:rsidR="007F34C7">
        <w:rPr>
          <w:rStyle w:val="Datatype"/>
        </w:rPr>
        <w:t>prod</w:t>
      </w:r>
      <w:r w:rsidR="007F34C7" w:rsidRPr="00350717">
        <w:rPr>
          <w:rStyle w:val="Datatype"/>
        </w:rPr>
        <w:t>:</w:t>
      </w:r>
      <w:r w:rsidR="007F34C7">
        <w:rPr>
          <w:rStyle w:val="Datatype"/>
        </w:rPr>
        <w:t>ProductGroups</w:t>
      </w:r>
      <w:r w:rsidR="007F34C7" w:rsidRPr="00D37FDA">
        <w:t xml:space="preserve"> </w:t>
      </w:r>
      <w:r w:rsidR="007F34C7">
        <w:t xml:space="preserve">[0, 1], </w:t>
      </w:r>
      <w:r w:rsidR="007F34C7" w:rsidRPr="0038415A">
        <w:t xml:space="preserve"> </w:t>
      </w:r>
      <w:r>
        <w:t>element</w:t>
      </w:r>
      <w:r w:rsidR="007F34C7">
        <w:t>s and in that order</w:t>
      </w:r>
      <w:r>
        <w:t>.</w:t>
      </w:r>
      <w:r w:rsidR="007F34C7">
        <w:t xml:space="preserve"> </w:t>
      </w:r>
      <w:r>
        <w:t>∆ [</w:t>
      </w:r>
      <w:r w:rsidR="007F34C7">
        <w:rPr>
          <w:color w:val="FF0000"/>
        </w:rPr>
        <w:t>CSAF-5.1</w:t>
      </w:r>
      <w:r w:rsidRPr="008C7017">
        <w:rPr>
          <w:color w:val="FF0000"/>
        </w:rPr>
        <w:t>-</w:t>
      </w:r>
      <w:r>
        <w:rPr>
          <w:color w:val="FF0000"/>
        </w:rPr>
        <w:t>2</w:t>
      </w:r>
      <w:r>
        <w:t>]</w:t>
      </w:r>
    </w:p>
    <w:p w14:paraId="7FF8E63C" w14:textId="5EB6C5AB" w:rsidR="007F34C7" w:rsidRDefault="00FD6885" w:rsidP="00D37FDA">
      <w:pPr>
        <w:pStyle w:val="Member"/>
      </w:pPr>
      <w:r w:rsidRPr="00F32D93">
        <w:t>The</w:t>
      </w:r>
      <w:r w:rsidRPr="00E552F7">
        <w:t xml:space="preserve"> </w:t>
      </w:r>
      <w:r w:rsidR="00700E6E">
        <w:t xml:space="preserve">optional </w:t>
      </w:r>
      <w:r w:rsidRPr="00F32D93">
        <w:t>element</w:t>
      </w:r>
      <w:r>
        <w:rPr>
          <w:b/>
          <w:bCs/>
        </w:rPr>
        <w:t xml:space="preserve"> </w:t>
      </w:r>
      <w:r w:rsidR="002930C5">
        <w:rPr>
          <w:rStyle w:val="Element"/>
        </w:rPr>
        <w:t>prod</w:t>
      </w:r>
      <w:r w:rsidRPr="00F32D93">
        <w:rPr>
          <w:rStyle w:val="Element"/>
        </w:rPr>
        <w:t>:</w:t>
      </w:r>
      <w:r w:rsidR="002930C5">
        <w:rPr>
          <w:rStyle w:val="Element"/>
        </w:rPr>
        <w:t>ProductTree</w:t>
      </w:r>
      <w:r w:rsidR="002930C5" w:rsidRPr="00F32D93">
        <w:rPr>
          <w:b/>
          <w:bCs/>
        </w:rPr>
        <w:t xml:space="preserve"> </w:t>
      </w:r>
      <w:r w:rsidRPr="00C06268">
        <w:t xml:space="preserve">is a container </w:t>
      </w:r>
      <w:r w:rsidR="00700E6E">
        <w:t>for</w:t>
      </w:r>
      <w:r w:rsidR="00700E6E" w:rsidRPr="00700E6E">
        <w:t xml:space="preserve"> all fully qualified product names that can be referenced elsewhere in the document</w:t>
      </w:r>
      <w:r w:rsidR="007F34C7">
        <w:t>.</w:t>
      </w:r>
    </w:p>
    <w:p w14:paraId="616705E3" w14:textId="7604F1AF" w:rsidR="007F34C7" w:rsidRDefault="007F34C7" w:rsidP="00D37FDA">
      <w:pPr>
        <w:pStyle w:val="Member"/>
      </w:pPr>
      <w:r>
        <w:t xml:space="preserve">References to be named </w:t>
      </w:r>
      <w:r w:rsidR="00700E6E" w:rsidRPr="00700E6E">
        <w:t xml:space="preserve">specifically when describing the products that are affected by a vulnerability using the </w:t>
      </w:r>
      <w:r w:rsidR="00700E6E" w:rsidRPr="00700E6E">
        <w:rPr>
          <w:b/>
          <w:bCs/>
        </w:rPr>
        <w:t>Product Statuses</w:t>
      </w:r>
      <w:r w:rsidR="00700E6E" w:rsidRPr="00700E6E">
        <w:t xml:space="preserve">, </w:t>
      </w:r>
      <w:r w:rsidR="00A02D11" w:rsidRPr="00D37FDA">
        <w:rPr>
          <w:b/>
        </w:rPr>
        <w:t xml:space="preserve">Vulnerability </w:t>
      </w:r>
      <w:r w:rsidR="00700E6E" w:rsidRPr="00700E6E">
        <w:rPr>
          <w:b/>
          <w:bCs/>
        </w:rPr>
        <w:t>Threats</w:t>
      </w:r>
      <w:r w:rsidR="00700E6E" w:rsidRPr="00700E6E">
        <w:t xml:space="preserve">, </w:t>
      </w:r>
      <w:r w:rsidR="00A02D11" w:rsidRPr="00D37FDA">
        <w:rPr>
          <w:b/>
        </w:rPr>
        <w:t>Vulnerability</w:t>
      </w:r>
      <w:r w:rsidR="00A02D11">
        <w:t xml:space="preserve"> </w:t>
      </w:r>
      <w:r w:rsidR="00700E6E" w:rsidRPr="00700E6E">
        <w:rPr>
          <w:b/>
          <w:bCs/>
        </w:rPr>
        <w:t>CVSS Score Sets</w:t>
      </w:r>
      <w:r w:rsidR="00700E6E" w:rsidRPr="00700E6E">
        <w:t xml:space="preserve">, and </w:t>
      </w:r>
      <w:r w:rsidR="00A02D11" w:rsidRPr="00D37FDA">
        <w:rPr>
          <w:b/>
        </w:rPr>
        <w:t>Vulnerability</w:t>
      </w:r>
      <w:r w:rsidR="00A02D11">
        <w:t xml:space="preserve"> </w:t>
      </w:r>
      <w:r w:rsidR="00700E6E" w:rsidRPr="00700E6E">
        <w:rPr>
          <w:b/>
          <w:bCs/>
        </w:rPr>
        <w:t xml:space="preserve">Remediation </w:t>
      </w:r>
      <w:r w:rsidR="00700E6E" w:rsidRPr="00700E6E">
        <w:t xml:space="preserve">containers. </w:t>
      </w:r>
    </w:p>
    <w:p w14:paraId="36C3366C" w14:textId="01877453" w:rsidR="00700E6E" w:rsidRPr="00D37FDA" w:rsidRDefault="00700E6E" w:rsidP="00D37FDA">
      <w:pPr>
        <w:pStyle w:val="Member"/>
        <w:rPr>
          <w:rFonts w:ascii="MS Mincho" w:eastAsia="MS Mincho" w:hAnsi="MS Mincho" w:cs="MS Mincho"/>
          <w:bCs/>
        </w:rPr>
      </w:pPr>
      <w:r w:rsidRPr="00700E6E">
        <w:t xml:space="preserve">The </w:t>
      </w:r>
      <w:r w:rsidRPr="00700E6E">
        <w:rPr>
          <w:b/>
          <w:bCs/>
        </w:rPr>
        <w:t xml:space="preserve">Product Tree </w:t>
      </w:r>
      <w:r w:rsidRPr="00700E6E">
        <w:t xml:space="preserve">can have as many branches as needed, but </w:t>
      </w:r>
      <w:r w:rsidR="007F34C7">
        <w:t>every</w:t>
      </w:r>
      <w:r w:rsidR="007F34C7" w:rsidRPr="00700E6E">
        <w:t xml:space="preserve"> </w:t>
      </w:r>
      <w:r w:rsidRPr="00700E6E">
        <w:t xml:space="preserve">endpoint of the tree must be terminated with a </w:t>
      </w:r>
      <w:r w:rsidRPr="00700E6E">
        <w:rPr>
          <w:b/>
          <w:bCs/>
        </w:rPr>
        <w:t xml:space="preserve">Full Product Name </w:t>
      </w:r>
      <w:r w:rsidRPr="00700E6E">
        <w:t>element, which represents a product th</w:t>
      </w:r>
      <w:r>
        <w:t>at can be referenced elsewhere</w:t>
      </w:r>
      <w:r w:rsidR="00FD6885" w:rsidRPr="00C06268">
        <w:t>.</w:t>
      </w:r>
      <w:r w:rsidR="00CD2B19" w:rsidRPr="00CD2B19">
        <w:rPr>
          <w:highlight w:val="yellow"/>
        </w:rPr>
        <w:t xml:space="preserve"> </w:t>
      </w:r>
    </w:p>
    <w:p w14:paraId="14F86016" w14:textId="7ECC43C3" w:rsidR="00A14E78" w:rsidRDefault="00FD6885">
      <w:pPr>
        <w:pStyle w:val="Caption"/>
      </w:pPr>
      <w:r w:rsidRPr="00C06268">
        <w:t xml:space="preserve"> </w:t>
      </w:r>
      <w:r w:rsidR="00A14E78" w:rsidRPr="004D7D18">
        <w:t>Example</w:t>
      </w:r>
      <w:r w:rsidR="00A14E78" w:rsidRPr="003F1FAD">
        <w:t xml:space="preserve"> </w:t>
      </w:r>
      <w:fldSimple w:instr=" SEQ Example \* ARABIC ">
        <w:r w:rsidR="00790A96">
          <w:rPr>
            <w:noProof/>
          </w:rPr>
          <w:t>38</w:t>
        </w:r>
      </w:fldSimple>
      <w:r w:rsidR="00A14E78" w:rsidRPr="003F1FAD">
        <w:t>:</w:t>
      </w:r>
    </w:p>
    <w:p w14:paraId="77577A68" w14:textId="381524CA" w:rsidR="00FD6885" w:rsidRPr="00610C93" w:rsidRDefault="00DC0063" w:rsidP="00D37FDA">
      <w:pPr>
        <w:pStyle w:val="Code"/>
      </w:pPr>
      <w:r>
        <w:t>&lt;prod:ProductTree&gt;</w:t>
      </w:r>
      <w:r w:rsidR="00A02D11">
        <w:br/>
      </w:r>
      <w:r>
        <w:t xml:space="preserve">  &lt;prod:Branch Name="Vendorix" Type="Vendor"&gt;</w:t>
      </w:r>
      <w:r>
        <w:br/>
        <w:t xml:space="preserve">    &lt;prod:Branch Name="... Appliances" Type="Product Name"&gt;</w:t>
      </w:r>
      <w:r w:rsidR="008303BE">
        <w:br/>
      </w:r>
      <w:r>
        <w:t xml:space="preserve">      &lt;prod:Branch Name="1.0" Type="Product Version"&gt;</w:t>
      </w:r>
      <w:r w:rsidR="008303BE">
        <w:br/>
      </w:r>
      <w:r>
        <w:t xml:space="preserve">        &lt;prod:Branch Name=".0" Type="Service Pack"&gt;</w:t>
      </w:r>
      <w:r>
        <w:br/>
        <w:t xml:space="preserve">          &lt;prod:FullProductName ProductID="CVRFPID-223152"&gt;</w:t>
      </w:r>
      <w:r w:rsidR="008303BE">
        <w:br/>
      </w:r>
      <w:r>
        <w:t xml:space="preserve">            ... AppY 1.0.0</w:t>
      </w:r>
      <w:r>
        <w:br/>
        <w:t xml:space="preserve">          &lt;/prod:FullProductName&gt;</w:t>
      </w:r>
      <w:r w:rsidR="008303BE">
        <w:br/>
      </w:r>
      <w:r>
        <w:t xml:space="preserve">        &lt;/prod:Branch&gt;</w:t>
      </w:r>
      <w:r w:rsidR="008303BE">
        <w:br/>
      </w:r>
      <w:r>
        <w:t xml:space="preserve">        &lt;prod:Branch Name="(2)" Type="Service Pack"&gt;</w:t>
      </w:r>
      <w:r>
        <w:br/>
        <w:t xml:space="preserve">          &lt;prod:FullProductName ProductID="CVRFPID-223153"&gt;</w:t>
      </w:r>
      <w:r w:rsidR="008303BE">
        <w:br/>
      </w:r>
      <w:r>
        <w:t xml:space="preserve">            ... AppY 1.0(2)</w:t>
      </w:r>
      <w:r>
        <w:br/>
        <w:t xml:space="preserve">          &lt;/prod:FullProductName&gt;</w:t>
      </w:r>
      <w:r w:rsidR="008303BE">
        <w:br/>
      </w:r>
      <w:r>
        <w:t xml:space="preserve">        &lt;/prod:Branch&gt;</w:t>
      </w:r>
      <w:r w:rsidR="008303BE">
        <w:br/>
      </w:r>
      <w:r>
        <w:t xml:space="preserve">      &lt;/prod:Branch&gt;</w:t>
      </w:r>
      <w:r w:rsidR="008303BE">
        <w:br/>
      </w:r>
      <w:r>
        <w:t xml:space="preserve">      &lt;prod:Branch Name="1.1" Type="Product</w:t>
      </w:r>
      <w:r w:rsidR="008303BE">
        <w:t xml:space="preserve"> </w:t>
      </w:r>
      <w:r>
        <w:t>Version"&gt;</w:t>
      </w:r>
      <w:r>
        <w:br/>
        <w:t xml:space="preserve">        &lt;prod:Branch Name=".0" Type="Service Pack"&gt;</w:t>
      </w:r>
      <w:r w:rsidR="008303BE">
        <w:br/>
      </w:r>
      <w:r>
        <w:t xml:space="preserve">          &lt;prod:FullProductName ProductID="CVRFPID-223155"&gt;</w:t>
      </w:r>
      <w:r w:rsidR="008303BE">
        <w:br/>
      </w:r>
      <w:r>
        <w:t xml:space="preserve">            ... AppY 1.1.0</w:t>
      </w:r>
      <w:r>
        <w:br/>
        <w:t xml:space="preserve">          &lt;/prod:FullProductName&gt;</w:t>
      </w:r>
      <w:r w:rsidR="008303BE">
        <w:br/>
      </w:r>
      <w:r>
        <w:t xml:space="preserve">        &lt;/prod:Branch&gt;</w:t>
      </w:r>
      <w:r>
        <w:br/>
        <w:t xml:space="preserve">        &lt;prod:Branch Name="(1)" Type="Service Pack"&gt;</w:t>
      </w:r>
      <w:r w:rsidR="008303BE">
        <w:br/>
      </w:r>
      <w:r>
        <w:t xml:space="preserve">          &lt;prod:FullProductName ProductID="CVRFPID-223156"&gt;</w:t>
      </w:r>
      <w:r>
        <w:br/>
        <w:t xml:space="preserve">            ... AppY 1.1(1)</w:t>
      </w:r>
      <w:r>
        <w:br/>
        <w:t xml:space="preserve">          &lt;/prod:FullProductName&gt;</w:t>
      </w:r>
      <w:r w:rsidR="008303BE">
        <w:br/>
      </w:r>
      <w:r>
        <w:t xml:space="preserve">        &lt;/prod:Branch&gt;</w:t>
      </w:r>
      <w:r w:rsidR="008303BE">
        <w:br/>
      </w:r>
      <w:r>
        <w:t xml:space="preserve">      &lt;/prod:Branch&gt;</w:t>
      </w:r>
      <w:r>
        <w:br/>
        <w:t xml:space="preserve">    &lt;/prod:Branch&gt;</w:t>
      </w:r>
      <w:r w:rsidR="008303BE">
        <w:br/>
      </w:r>
      <w:r>
        <w:t xml:space="preserve">  &lt;/prod:Branch&gt;</w:t>
      </w:r>
      <w:r w:rsidR="008303BE">
        <w:br/>
      </w:r>
      <w:r>
        <w:t>&lt;/prod:ProductTree&gt;</w:t>
      </w:r>
      <w:r w:rsidR="00FD6885" w:rsidRPr="00610C93">
        <w:rPr>
          <w:rFonts w:ascii="MS Mincho" w:eastAsia="MS Mincho" w:hAnsi="MS Mincho" w:cs="MS Mincho"/>
        </w:rPr>
        <w:t> </w:t>
      </w:r>
    </w:p>
    <w:p w14:paraId="6FFF4A01" w14:textId="77777777" w:rsidR="001D378F" w:rsidRDefault="001D378F">
      <w:pPr>
        <w:spacing w:before="0" w:after="0"/>
        <w:rPr>
          <w:rFonts w:cs="Arial"/>
          <w:b/>
          <w:bCs/>
          <w:color w:val="3B006F"/>
          <w:kern w:val="32"/>
          <w:sz w:val="24"/>
          <w:szCs w:val="26"/>
        </w:rPr>
      </w:pPr>
      <w:r>
        <w:br w:type="page"/>
      </w:r>
    </w:p>
    <w:p w14:paraId="009282CB" w14:textId="7BBABD89" w:rsidR="00BA6162" w:rsidRDefault="00BA6162" w:rsidP="00BA6162">
      <w:r>
        <w:t xml:space="preserve">Map of </w:t>
      </w:r>
      <w:r w:rsidRPr="003B09A8">
        <w:rPr>
          <w:b/>
        </w:rPr>
        <w:t>Product Tree</w:t>
      </w:r>
      <w:r>
        <w:t xml:space="preserve"> </w:t>
      </w:r>
      <w:r w:rsidR="003B09A8">
        <w:t>including the parent node (</w:t>
      </w:r>
      <w:r w:rsidR="003B09A8" w:rsidRPr="00BA6162">
        <w:rPr>
          <w:b/>
        </w:rPr>
        <w:t>Document</w:t>
      </w:r>
      <w:r w:rsidR="003B09A8">
        <w:t>) in some valid configuration spanning multiple sub trees:</w:t>
      </w:r>
    </w:p>
    <w:p w14:paraId="5F2DB438" w14:textId="6418ACAF" w:rsidR="00807675" w:rsidRDefault="00807675">
      <w:pPr>
        <w:pStyle w:val="Caption"/>
      </w:pPr>
      <w:bookmarkStart w:id="2210" w:name="_Toc477448940"/>
      <w:r>
        <w:t xml:space="preserve">Figure </w:t>
      </w:r>
      <w:fldSimple w:instr=" SEQ Figure \* ARABIC ">
        <w:r w:rsidR="00790A96">
          <w:rPr>
            <w:noProof/>
          </w:rPr>
          <w:t>7</w:t>
        </w:r>
      </w:fldSimple>
      <w:r>
        <w:t xml:space="preserve">: </w:t>
      </w:r>
      <w:r w:rsidR="00341293">
        <w:t>A</w:t>
      </w:r>
      <w:r>
        <w:t xml:space="preserve"> </w:t>
      </w:r>
      <w:r w:rsidR="00341293">
        <w:t xml:space="preserve">topologically </w:t>
      </w:r>
      <w:r>
        <w:t xml:space="preserve">valid </w:t>
      </w:r>
      <w:r w:rsidRPr="00D37FDA">
        <w:rPr>
          <w:b/>
        </w:rPr>
        <w:t>Product Tree</w:t>
      </w:r>
      <w:r>
        <w:t xml:space="preserve"> </w:t>
      </w:r>
      <w:r w:rsidR="0018799E">
        <w:t>configuration</w:t>
      </w:r>
      <w:r>
        <w:rPr>
          <w:noProof/>
        </w:rPr>
        <w:t>.</w:t>
      </w:r>
      <w:bookmarkEnd w:id="2210"/>
    </w:p>
    <w:p w14:paraId="2BE769F2" w14:textId="77777777" w:rsidR="003B09A8" w:rsidRDefault="001D378F" w:rsidP="003B09A8">
      <w:pPr>
        <w:keepNext/>
      </w:pPr>
      <w:r>
        <w:rPr>
          <w:noProof/>
        </w:rPr>
        <w:drawing>
          <wp:inline distT="0" distB="0" distL="0" distR="0" wp14:anchorId="5AD4C7B1" wp14:editId="71F6ED78">
            <wp:extent cx="5943600" cy="3672863"/>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672863"/>
                    </a:xfrm>
                    <a:prstGeom prst="rect">
                      <a:avLst/>
                    </a:prstGeom>
                  </pic:spPr>
                </pic:pic>
              </a:graphicData>
            </a:graphic>
          </wp:inline>
        </w:drawing>
      </w:r>
    </w:p>
    <w:p w14:paraId="33DAA0DD" w14:textId="3071E6EE" w:rsidR="003B09A8" w:rsidRDefault="00A371F0" w:rsidP="003B09A8">
      <w:r>
        <w:t>Again, s</w:t>
      </w:r>
      <w:r w:rsidR="00EB5750">
        <w:t>ome</w:t>
      </w:r>
      <w:r w:rsidR="003B09A8">
        <w:t xml:space="preserve"> </w:t>
      </w:r>
      <w:r w:rsidR="00EB5750">
        <w:t>decent</w:t>
      </w:r>
      <w:r w:rsidR="003B09A8">
        <w:t xml:space="preserve">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3B13E47F" w14:textId="46061D31" w:rsidR="003B09A8" w:rsidRDefault="003B09A8" w:rsidP="003B09A8">
      <w:r>
        <w:t xml:space="preserve">The pale gray color of the </w:t>
      </w:r>
      <w:r w:rsidRPr="003B09A8">
        <w:rPr>
          <w:b/>
        </w:rPr>
        <w:t>Full Product Name</w:t>
      </w:r>
      <w:r>
        <w:t xml:space="preserve"> representative nodes shall indicate that they are more used like labels all over the topology. The nodes carrying an ellipsis (…) shall hint at possible further deep nesting of the sub trees where they are attached.</w:t>
      </w:r>
    </w:p>
    <w:p w14:paraId="5C92372E" w14:textId="66FA4FAB" w:rsidR="00A76969" w:rsidRDefault="00A76969" w:rsidP="00A76969">
      <w:pPr>
        <w:pStyle w:val="Heading3"/>
      </w:pPr>
      <w:bookmarkStart w:id="2211" w:name="_Toc478074764"/>
      <w:r>
        <w:t>Product Tree – Branch</w:t>
      </w:r>
      <w:bookmarkEnd w:id="2211"/>
    </w:p>
    <w:p w14:paraId="705BB739" w14:textId="754E5687" w:rsidR="00A76969" w:rsidRDefault="00F53627" w:rsidP="00D37FDA">
      <w:pPr>
        <w:pStyle w:val="ObjectHeading"/>
        <w:rPr>
          <w:rStyle w:val="Element"/>
          <w:iCs/>
        </w:rPr>
      </w:pPr>
      <w:bookmarkStart w:id="2212" w:name="_Toc477193189"/>
      <w:bookmarkStart w:id="2213" w:name="_Toc477193841"/>
      <w:bookmarkStart w:id="2214" w:name="_Toc478074961"/>
      <w:r>
        <w:t>Element</w:t>
      </w:r>
      <w:r w:rsidRPr="00755ABD">
        <w:t xml:space="preserve"> </w:t>
      </w:r>
      <w:r w:rsidR="00A72F0F" w:rsidRPr="00D37FDA">
        <w:rPr>
          <w:rStyle w:val="Datatype"/>
        </w:rPr>
        <w:t>prod</w:t>
      </w:r>
      <w:r w:rsidR="00A76969" w:rsidRPr="00D37FDA">
        <w:rPr>
          <w:rStyle w:val="Datatype"/>
        </w:rPr>
        <w:t>:</w:t>
      </w:r>
      <w:r w:rsidR="00F71C1D" w:rsidRPr="00D37FDA">
        <w:rPr>
          <w:rStyle w:val="Datatype"/>
        </w:rPr>
        <w:t>Branch</w:t>
      </w:r>
      <w:bookmarkEnd w:id="2212"/>
      <w:bookmarkEnd w:id="2213"/>
      <w:bookmarkEnd w:id="2214"/>
    </w:p>
    <w:p w14:paraId="1C2A6100" w14:textId="798EF3BE" w:rsidR="00644911" w:rsidRPr="00350717" w:rsidRDefault="00644911" w:rsidP="00644911">
      <w:pPr>
        <w:pStyle w:val="Member"/>
        <w:jc w:val="both"/>
      </w:pPr>
      <w:r w:rsidRPr="00B9568C">
        <w:rPr>
          <w:rFonts w:ascii="MS Mincho" w:eastAsia="MS Mincho" w:hAnsi="MS Mincho" w:cs="MS Mincho"/>
        </w:rPr>
        <w:t>∇ </w:t>
      </w:r>
      <w:r w:rsidRPr="00350717">
        <w:t xml:space="preserve">The optional </w:t>
      </w:r>
      <w:r>
        <w:rPr>
          <w:rStyle w:val="Datatype"/>
        </w:rPr>
        <w:t>prod</w:t>
      </w:r>
      <w:r w:rsidRPr="00350717">
        <w:rPr>
          <w:rStyle w:val="Datatype"/>
        </w:rPr>
        <w:t>:</w:t>
      </w:r>
      <w:r>
        <w:rPr>
          <w:rStyle w:val="Datatype"/>
        </w:rPr>
        <w:t>Branch</w:t>
      </w:r>
      <w:r w:rsidRPr="00350717">
        <w:t xml:space="preserve"> </w:t>
      </w:r>
      <w:r w:rsidR="0038415A">
        <w:t xml:space="preserve">choice </w:t>
      </w:r>
      <w:r w:rsidRPr="00350717">
        <w:t>e</w:t>
      </w:r>
      <w:r>
        <w:t xml:space="preserve">lement MUST occur </w:t>
      </w:r>
      <w:r w:rsidR="0038415A">
        <w:t>with cardinality [0, </w:t>
      </w:r>
      <w:r w:rsidR="0038415A" w:rsidRPr="00D37FDA">
        <w:rPr>
          <w:sz w:val="24"/>
        </w:rPr>
        <w:t>∞</w:t>
      </w:r>
      <w:r w:rsidR="0038415A">
        <w:t xml:space="preserve">] </w:t>
      </w:r>
      <w:r>
        <w:t xml:space="preserve">either before any other </w:t>
      </w:r>
      <w:r w:rsidR="0038415A">
        <w:t>direct child element</w:t>
      </w:r>
      <w:r>
        <w:t xml:space="preserve"> of the </w:t>
      </w:r>
      <w:r w:rsidRPr="00D37FDA">
        <w:rPr>
          <w:rStyle w:val="Datatype"/>
        </w:rPr>
        <w:t>prod:ProductTree</w:t>
      </w:r>
      <w:r>
        <w:t xml:space="preserve"> parent element </w:t>
      </w:r>
      <w:r w:rsidR="0038415A">
        <w:t xml:space="preserve">or nested inside other </w:t>
      </w:r>
      <w:r w:rsidR="0038415A">
        <w:rPr>
          <w:rStyle w:val="Datatype"/>
        </w:rPr>
        <w:t>prod</w:t>
      </w:r>
      <w:r w:rsidR="0038415A" w:rsidRPr="00350717">
        <w:rPr>
          <w:rStyle w:val="Datatype"/>
        </w:rPr>
        <w:t>:</w:t>
      </w:r>
      <w:r w:rsidR="0038415A">
        <w:rPr>
          <w:rStyle w:val="Datatype"/>
        </w:rPr>
        <w:t>Branch</w:t>
      </w:r>
      <w:r w:rsidR="0038415A" w:rsidRPr="00350717">
        <w:t xml:space="preserve"> </w:t>
      </w:r>
      <w:r w:rsidR="0038415A">
        <w:t>instances.</w:t>
      </w:r>
      <w:r w:rsidRPr="00350717">
        <w:t xml:space="preserve"> </w:t>
      </w:r>
      <w:r w:rsidRPr="00B9568C">
        <w:t>∆ [</w:t>
      </w:r>
      <w:r w:rsidR="0038415A">
        <w:rPr>
          <w:color w:val="FF0000"/>
        </w:rPr>
        <w:t>CSAF-5</w:t>
      </w:r>
      <w:r w:rsidRPr="00B9568C">
        <w:rPr>
          <w:color w:val="FF0000"/>
        </w:rPr>
        <w:t>.1</w:t>
      </w:r>
      <w:r w:rsidR="0038415A">
        <w:rPr>
          <w:color w:val="FF0000"/>
        </w:rPr>
        <w:t>.</w:t>
      </w:r>
      <w:r w:rsidRPr="00B9568C">
        <w:rPr>
          <w:color w:val="FF0000"/>
        </w:rPr>
        <w:t>1-1</w:t>
      </w:r>
      <w:r w:rsidRPr="00B9568C">
        <w:t>]</w:t>
      </w:r>
    </w:p>
    <w:p w14:paraId="20D808AE" w14:textId="413B4EA3" w:rsidR="00644911" w:rsidRDefault="00644911" w:rsidP="00644911">
      <w:pPr>
        <w:pStyle w:val="Member"/>
        <w:jc w:val="both"/>
        <w:rPr>
          <w:b/>
          <w:highlight w:val="green"/>
        </w:rPr>
      </w:pPr>
      <w:r w:rsidRPr="00B9568C">
        <w:rPr>
          <w:rFonts w:ascii="MS Mincho" w:eastAsia="MS Mincho" w:hAnsi="MS Mincho" w:cs="MS Mincho"/>
        </w:rPr>
        <w:t>∇ </w:t>
      </w:r>
      <w:r w:rsidRPr="00350717">
        <w:t xml:space="preserve">An instance MUST contain </w:t>
      </w:r>
      <w:r w:rsidR="0038415A">
        <w:t xml:space="preserve">either a </w:t>
      </w:r>
      <w:r w:rsidR="0038415A">
        <w:rPr>
          <w:rStyle w:val="Datatype"/>
        </w:rPr>
        <w:t>prod</w:t>
      </w:r>
      <w:r w:rsidRPr="00350717">
        <w:rPr>
          <w:rStyle w:val="Datatype"/>
        </w:rPr>
        <w:t>:</w:t>
      </w:r>
      <w:r w:rsidR="0038415A">
        <w:rPr>
          <w:rStyle w:val="Datatype"/>
        </w:rPr>
        <w:t>Branch</w:t>
      </w:r>
      <w:r w:rsidR="0038415A">
        <w:t xml:space="preserve"> or a </w:t>
      </w:r>
      <w:r w:rsidR="0038415A">
        <w:rPr>
          <w:rStyle w:val="Datatype"/>
        </w:rPr>
        <w:t>prod</w:t>
      </w:r>
      <w:r w:rsidR="0038415A" w:rsidRPr="00350717">
        <w:rPr>
          <w:rStyle w:val="Datatype"/>
        </w:rPr>
        <w:t>:</w:t>
      </w:r>
      <w:r w:rsidR="0038415A">
        <w:rPr>
          <w:rStyle w:val="Datatype"/>
        </w:rPr>
        <w:t>FullProductName</w:t>
      </w:r>
      <w:r w:rsidR="0038415A" w:rsidRPr="0038415A">
        <w:t xml:space="preserve"> </w:t>
      </w:r>
      <w:r w:rsidR="0038415A">
        <w:t>element.</w:t>
      </w:r>
      <w:r>
        <w:br/>
        <w:t>∆ [</w:t>
      </w:r>
      <w:r w:rsidR="0038415A">
        <w:rPr>
          <w:color w:val="FF0000"/>
        </w:rPr>
        <w:t>CSAF-5</w:t>
      </w:r>
      <w:r>
        <w:rPr>
          <w:color w:val="FF0000"/>
        </w:rPr>
        <w:t>.1</w:t>
      </w:r>
      <w:r w:rsidR="0038415A">
        <w:rPr>
          <w:color w:val="FF0000"/>
        </w:rPr>
        <w:t>.</w:t>
      </w:r>
      <w:r>
        <w:rPr>
          <w:color w:val="FF0000"/>
        </w:rPr>
        <w:t>1</w:t>
      </w:r>
      <w:r w:rsidRPr="008C7017">
        <w:rPr>
          <w:color w:val="FF0000"/>
        </w:rPr>
        <w:t>-</w:t>
      </w:r>
      <w:r>
        <w:rPr>
          <w:color w:val="FF0000"/>
        </w:rPr>
        <w:t>2</w:t>
      </w:r>
      <w:r>
        <w:t>]</w:t>
      </w:r>
    </w:p>
    <w:p w14:paraId="2CDA26BD" w14:textId="425FA265" w:rsidR="007874E0" w:rsidRDefault="00644911" w:rsidP="007874E0">
      <w:pPr>
        <w:pStyle w:val="Member"/>
        <w:rPr>
          <w:b/>
        </w:rPr>
      </w:pPr>
      <w:r>
        <w:t>The</w:t>
      </w:r>
      <w:r w:rsidRPr="008C7017">
        <w:t xml:space="preserve"> </w:t>
      </w:r>
      <w:r w:rsidR="0038415A">
        <w:rPr>
          <w:rStyle w:val="Datatype"/>
        </w:rPr>
        <w:t>prod</w:t>
      </w:r>
      <w:r w:rsidR="0038415A" w:rsidRPr="00350717">
        <w:rPr>
          <w:rStyle w:val="Datatype"/>
        </w:rPr>
        <w:t>:</w:t>
      </w:r>
      <w:r w:rsidR="0038415A">
        <w:rPr>
          <w:rStyle w:val="Datatype"/>
        </w:rPr>
        <w:t>FullProductName</w:t>
      </w:r>
      <w:r>
        <w:t xml:space="preserve"> element </w:t>
      </w:r>
      <w:r w:rsidR="008F56DF">
        <w:t>has</w:t>
      </w:r>
      <w:r w:rsidR="0038415A">
        <w:t xml:space="preserve"> no children (is thus always a terminating or leaf element) while a</w:t>
      </w:r>
      <w:r>
        <w:t xml:space="preserve"> </w:t>
      </w:r>
      <w:r w:rsidR="0038415A">
        <w:rPr>
          <w:rStyle w:val="Datatype"/>
        </w:rPr>
        <w:t>prod</w:t>
      </w:r>
      <w:r w:rsidR="0038415A" w:rsidRPr="00350717">
        <w:rPr>
          <w:rStyle w:val="Datatype"/>
        </w:rPr>
        <w:t>:</w:t>
      </w:r>
      <w:r w:rsidR="0038415A">
        <w:rPr>
          <w:rStyle w:val="Datatype"/>
        </w:rPr>
        <w:t>Branch</w:t>
      </w:r>
      <w:r>
        <w:t xml:space="preserve"> </w:t>
      </w:r>
      <w:r w:rsidR="0038415A">
        <w:t xml:space="preserve">can </w:t>
      </w:r>
      <w:r w:rsidR="008F56DF">
        <w:t xml:space="preserve">either contain further children or </w:t>
      </w:r>
      <w:r w:rsidR="0038415A">
        <w:t xml:space="preserve">terminate </w:t>
      </w:r>
      <w:r w:rsidR="008F56DF">
        <w:t>its tree branch</w:t>
      </w:r>
      <w:r w:rsidRPr="008C7017">
        <w:t>.</w:t>
      </w:r>
    </w:p>
    <w:p w14:paraId="480CD8C8" w14:textId="32E39A09" w:rsidR="007874E0" w:rsidRDefault="007874E0" w:rsidP="007874E0">
      <w:pPr>
        <w:pStyle w:val="MemberHeading"/>
        <w:rPr>
          <w:rStyle w:val="Datatype"/>
        </w:rPr>
      </w:pPr>
      <w:bookmarkStart w:id="2215" w:name="_Toc478074962"/>
      <w:r>
        <w:t xml:space="preserve">Attribute </w:t>
      </w:r>
      <w:r w:rsidRPr="00A5464A">
        <w:rPr>
          <w:rStyle w:val="Datatype"/>
        </w:rPr>
        <w:t>Name</w:t>
      </w:r>
      <w:bookmarkEnd w:id="2215"/>
    </w:p>
    <w:p w14:paraId="0AAF9894" w14:textId="5B8C4C7D" w:rsidR="007874E0" w:rsidRDefault="0038415A" w:rsidP="007874E0">
      <w:pPr>
        <w:pStyle w:val="Member"/>
        <w:rPr>
          <w:b/>
        </w:rPr>
      </w:pPr>
      <w:r w:rsidRPr="00862043">
        <w:t xml:space="preserve">The </w:t>
      </w:r>
      <w:r>
        <w:t>mandatory</w:t>
      </w:r>
      <w:r w:rsidRPr="00862043">
        <w:t xml:space="preserve"> </w:t>
      </w:r>
      <w:r w:rsidRPr="00350717">
        <w:rPr>
          <w:rStyle w:val="Datatype"/>
        </w:rPr>
        <w:t>Name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and its relation to the equally required </w:t>
      </w:r>
      <w:r w:rsidRPr="00D37FDA">
        <w:rPr>
          <w:rStyle w:val="Datatype"/>
        </w:rPr>
        <w:t>Type</w:t>
      </w:r>
      <w:r>
        <w:t xml:space="preserve"> attribute are documented in section </w:t>
      </w:r>
      <w:r>
        <w:fldChar w:fldCharType="begin"/>
      </w:r>
      <w:r>
        <w:instrText xml:space="preserve"> REF _Ref477382048 \w \h </w:instrText>
      </w:r>
      <w:r>
        <w:fldChar w:fldCharType="separate"/>
      </w:r>
      <w:r w:rsidR="00790A96">
        <w:t>2.2.3</w:t>
      </w:r>
      <w:r>
        <w:fldChar w:fldCharType="end"/>
      </w:r>
      <w:r>
        <w:t xml:space="preserve"> </w:t>
      </w:r>
      <w:hyperlink w:anchor="_Product_Branch_Type" w:history="1">
        <w:r w:rsidRPr="001A0321">
          <w:rPr>
            <w:rStyle w:val="Hyperlink"/>
          </w:rPr>
          <w:t>Product Branch Type Model</w:t>
        </w:r>
      </w:hyperlink>
      <w:r>
        <w:t>.</w:t>
      </w:r>
    </w:p>
    <w:p w14:paraId="0D7D24DC" w14:textId="40571177" w:rsidR="007874E0" w:rsidRDefault="007874E0" w:rsidP="007874E0">
      <w:pPr>
        <w:pStyle w:val="MemberHeading"/>
        <w:rPr>
          <w:rStyle w:val="Datatype"/>
        </w:rPr>
      </w:pPr>
      <w:bookmarkStart w:id="2216" w:name="_Toc478074963"/>
      <w:r>
        <w:t xml:space="preserve">Attribute </w:t>
      </w:r>
      <w:r w:rsidRPr="00A5464A">
        <w:rPr>
          <w:rStyle w:val="Datatype"/>
        </w:rPr>
        <w:t>Type</w:t>
      </w:r>
      <w:bookmarkEnd w:id="2216"/>
    </w:p>
    <w:p w14:paraId="2FE54C5F" w14:textId="048F0CBD" w:rsidR="007874E0" w:rsidRPr="005D4C8E" w:rsidRDefault="0038415A">
      <w:pPr>
        <w:pStyle w:val="Member"/>
      </w:pPr>
      <w:r w:rsidRPr="00862043">
        <w:t xml:space="preserve">The </w:t>
      </w:r>
      <w:r>
        <w:t>required</w:t>
      </w:r>
      <w:r w:rsidRPr="00862043">
        <w:t xml:space="preserve"> </w:t>
      </w:r>
      <w:r w:rsidRPr="00350717">
        <w:rPr>
          <w:rStyle w:val="Datatype"/>
        </w:rPr>
        <w:t>Type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is documented in section </w:t>
      </w:r>
      <w:r>
        <w:fldChar w:fldCharType="begin"/>
      </w:r>
      <w:r>
        <w:instrText xml:space="preserve"> REF _Ref477382048 \w \h </w:instrText>
      </w:r>
      <w:r>
        <w:fldChar w:fldCharType="separate"/>
      </w:r>
      <w:r w:rsidR="00790A96">
        <w:t>2.2.3</w:t>
      </w:r>
      <w:r>
        <w:fldChar w:fldCharType="end"/>
      </w:r>
      <w:r>
        <w:t xml:space="preserve"> </w:t>
      </w:r>
      <w:hyperlink w:anchor="_Product_Branch_Type" w:history="1">
        <w:r w:rsidRPr="001A0321">
          <w:rPr>
            <w:rStyle w:val="Hyperlink"/>
          </w:rPr>
          <w:t>Product Branch Type Model</w:t>
        </w:r>
      </w:hyperlink>
      <w:r>
        <w:t>.</w:t>
      </w:r>
    </w:p>
    <w:p w14:paraId="476E0B55" w14:textId="305F428F" w:rsidR="0038415A" w:rsidRDefault="0038415A" w:rsidP="00D37FDA">
      <w:pPr>
        <w:pStyle w:val="None-normativeCommentHeading"/>
      </w:pPr>
      <w:r>
        <w:t>Non-normative comment:</w:t>
      </w:r>
    </w:p>
    <w:p w14:paraId="55EA2CF0" w14:textId="068A18FA" w:rsidR="00A76969" w:rsidRDefault="00862043" w:rsidP="00D37FDA">
      <w:pPr>
        <w:pStyle w:val="Non-normativeComment"/>
      </w:pPr>
      <w:r w:rsidRPr="00862043">
        <w:t>A choice element behaves as a regular container that can have different child elements, but with the difference that only exactly one child element can be chosen. It is similar in concept to the “union” programming construct in which one variable can have one of several different predefined data ty</w:t>
      </w:r>
      <w:r>
        <w:t>pes</w:t>
      </w:r>
      <w:r w:rsidR="00A76969">
        <w:t>.</w:t>
      </w:r>
    </w:p>
    <w:p w14:paraId="0D680AB7" w14:textId="12E2F2DE" w:rsidR="00862043" w:rsidRDefault="00862043">
      <w:pPr>
        <w:rPr>
          <w:rFonts w:ascii="MS Mincho" w:eastAsia="MS Mincho" w:hAnsi="MS Mincho" w:cs="MS Mincho"/>
        </w:rPr>
      </w:pPr>
      <w:r w:rsidRPr="00862043">
        <w:rPr>
          <w:rFonts w:ascii="MS Mincho" w:eastAsia="MS Mincho" w:hAnsi="MS Mincho" w:cs="MS Mincho"/>
        </w:rPr>
        <w:t> </w:t>
      </w:r>
    </w:p>
    <w:p w14:paraId="178AEF6E" w14:textId="1BC13866" w:rsidR="00A14E78" w:rsidRDefault="00A14E78">
      <w:pPr>
        <w:pStyle w:val="Caption"/>
      </w:pPr>
      <w:r w:rsidRPr="004D7D18">
        <w:t>Example</w:t>
      </w:r>
      <w:r w:rsidRPr="003F1FAD">
        <w:t xml:space="preserve"> </w:t>
      </w:r>
      <w:fldSimple w:instr=" SEQ Example \* ARABIC ">
        <w:r w:rsidR="00790A96">
          <w:rPr>
            <w:noProof/>
          </w:rPr>
          <w:t>39</w:t>
        </w:r>
      </w:fldSimple>
      <w:r w:rsidRPr="003F1FAD">
        <w:t>:</w:t>
      </w:r>
      <w:r w:rsidR="003A49D1">
        <w:t xml:space="preserve"> </w:t>
      </w:r>
      <w:bookmarkStart w:id="2217" w:name="exampleNestedBranches"/>
      <w:r w:rsidR="003A49D1">
        <w:t xml:space="preserve">Nesting of </w:t>
      </w:r>
      <w:r w:rsidR="003A49D1" w:rsidRPr="003A49D1">
        <w:rPr>
          <w:b/>
        </w:rPr>
        <w:t>Branches</w:t>
      </w:r>
      <w:r w:rsidR="003A49D1">
        <w:t xml:space="preserve"> in a </w:t>
      </w:r>
      <w:r w:rsidR="003A49D1" w:rsidRPr="003A49D1">
        <w:rPr>
          <w:b/>
        </w:rPr>
        <w:t>Branch</w:t>
      </w:r>
      <w:r w:rsidR="003A49D1">
        <w:t xml:space="preserve"> subtree</w:t>
      </w:r>
      <w:bookmarkEnd w:id="2217"/>
      <w:r w:rsidR="003A49D1">
        <w:t>:</w:t>
      </w:r>
    </w:p>
    <w:p w14:paraId="464045FE" w14:textId="0509E303" w:rsidR="00862043" w:rsidRPr="00610C93" w:rsidRDefault="00862043" w:rsidP="00D37FDA">
      <w:pPr>
        <w:pStyle w:val="Code"/>
      </w:pPr>
      <w:r>
        <w:t>&lt;</w:t>
      </w:r>
      <w:r w:rsidR="00DB5841">
        <w:t>prod:</w:t>
      </w:r>
      <w:r>
        <w:t>Branch Type="Vendor" Name="Microsoft"&gt;</w:t>
      </w:r>
      <w:r w:rsidR="00850F6A">
        <w:br/>
      </w:r>
      <w:r>
        <w:t xml:space="preserve">  &lt;</w:t>
      </w:r>
      <w:r w:rsidR="00DB5841">
        <w:t>prod:</w:t>
      </w:r>
      <w:r>
        <w:t>Branch Type="Product Family" Name="Windows"&gt;</w:t>
      </w:r>
      <w:r>
        <w:br/>
        <w:t xml:space="preserve">    &lt;</w:t>
      </w:r>
      <w:r w:rsidR="00DB5841">
        <w:t>prod:</w:t>
      </w:r>
      <w:r>
        <w:t>Branch Type="Product Name" Name="Vista"&gt;</w:t>
      </w:r>
      <w:r>
        <w:br/>
        <w:t xml:space="preserve">      &lt;</w:t>
      </w:r>
      <w:r w:rsidR="00DB5841">
        <w:t>prod:</w:t>
      </w:r>
      <w:r>
        <w:t>Branch Type="Service Pack" Name="1"&gt;</w:t>
      </w:r>
      <w:r w:rsidR="009A6D6D">
        <w:br/>
      </w:r>
      <w:r>
        <w:t xml:space="preserve">        &lt;</w:t>
      </w:r>
      <w:r w:rsidR="00DB5841">
        <w:t>prod:</w:t>
      </w:r>
      <w:r>
        <w:t>FullProductName ProductID="CVRFPID-0001"&gt;</w:t>
      </w:r>
      <w:r>
        <w:br/>
        <w:t xml:space="preserve">          Microsoft Windows Vista Service Pack 1</w:t>
      </w:r>
      <w:r>
        <w:br/>
        <w:t xml:space="preserve">        &lt;/</w:t>
      </w:r>
      <w:r w:rsidR="00DB5841">
        <w:t>prod:</w:t>
      </w:r>
      <w:r>
        <w:t>FullProductName&gt;</w:t>
      </w:r>
      <w:r>
        <w:rPr>
          <w:rFonts w:ascii="MS Mincho" w:eastAsia="MS Mincho" w:hAnsi="MS Mincho" w:cs="MS Mincho"/>
        </w:rPr>
        <w:br/>
      </w:r>
      <w:r>
        <w:t xml:space="preserve">      </w:t>
      </w:r>
      <w:r w:rsidRPr="00862043">
        <w:t>&lt;/</w:t>
      </w:r>
      <w:r w:rsidR="00C92232">
        <w:t>prod:</w:t>
      </w:r>
      <w:r w:rsidRPr="00862043">
        <w:t>Branch&gt;</w:t>
      </w:r>
      <w:r>
        <w:br/>
        <w:t xml:space="preserve">      </w:t>
      </w:r>
      <w:r w:rsidRPr="00862043">
        <w:t>&lt;</w:t>
      </w:r>
      <w:r w:rsidR="00C92232">
        <w:t>prod:</w:t>
      </w:r>
      <w:r w:rsidRPr="00862043">
        <w:t>Branch Type="Service Pack" Name="2"&gt;</w:t>
      </w:r>
      <w:r>
        <w:br/>
        <w:t xml:space="preserve">        </w:t>
      </w:r>
      <w:r w:rsidRPr="00862043">
        <w:t>&lt;</w:t>
      </w:r>
      <w:r w:rsidR="00C92232">
        <w:t>prod:</w:t>
      </w:r>
      <w:r w:rsidRPr="00862043">
        <w:t>FullProduc</w:t>
      </w:r>
      <w:r>
        <w:t>tName ProductID="CVRFPID-0002"&gt;</w:t>
      </w:r>
      <w:r>
        <w:br/>
        <w:t xml:space="preserve">          </w:t>
      </w:r>
      <w:r w:rsidRPr="00862043">
        <w:t>Microso</w:t>
      </w:r>
      <w:r>
        <w:t>ft Windows Vista Service Pack 2</w:t>
      </w:r>
      <w:r>
        <w:br/>
        <w:t xml:space="preserve">        </w:t>
      </w:r>
      <w:r w:rsidRPr="00862043">
        <w:t>&lt;/</w:t>
      </w:r>
      <w:r w:rsidR="00C92232">
        <w:t>prod:</w:t>
      </w:r>
      <w:r w:rsidRPr="00862043">
        <w:t>FullProductName&gt;</w:t>
      </w:r>
      <w:r w:rsidR="009A6D6D">
        <w:br/>
      </w:r>
      <w:r>
        <w:t xml:space="preserve">      </w:t>
      </w:r>
      <w:r w:rsidRPr="00862043">
        <w:t>&lt;/</w:t>
      </w:r>
      <w:r w:rsidR="00C92232">
        <w:t>prod:</w:t>
      </w:r>
      <w:r w:rsidRPr="00862043">
        <w:t>Branch&gt;</w:t>
      </w:r>
      <w:r>
        <w:br/>
        <w:t xml:space="preserve">    </w:t>
      </w:r>
      <w:r w:rsidRPr="00862043">
        <w:t>&lt;/</w:t>
      </w:r>
      <w:r w:rsidR="00C92232">
        <w:t>prod:</w:t>
      </w:r>
      <w:r w:rsidRPr="00862043">
        <w:t>Branch&gt;</w:t>
      </w:r>
      <w:r w:rsidR="009A6D6D">
        <w:br/>
      </w:r>
      <w:r>
        <w:t xml:space="preserve">  </w:t>
      </w:r>
      <w:r w:rsidRPr="00862043">
        <w:t>&lt;/</w:t>
      </w:r>
      <w:r w:rsidR="00C92232">
        <w:t>prod:</w:t>
      </w:r>
      <w:r w:rsidRPr="00862043">
        <w:t>Branch&gt;</w:t>
      </w:r>
      <w:r w:rsidR="009A6D6D">
        <w:br/>
      </w:r>
      <w:r>
        <w:t xml:space="preserve">  </w:t>
      </w:r>
      <w:r w:rsidRPr="00862043">
        <w:t>&lt;</w:t>
      </w:r>
      <w:r w:rsidR="00C92232">
        <w:t>prod:</w:t>
      </w:r>
      <w:r w:rsidRPr="00862043">
        <w:t>Branch Type="Product Family" Name="Office"&gt;</w:t>
      </w:r>
      <w:r>
        <w:br/>
        <w:t xml:space="preserve">    </w:t>
      </w:r>
      <w:r w:rsidRPr="00862043">
        <w:t>&lt;</w:t>
      </w:r>
      <w:r w:rsidR="00C92232">
        <w:t>prod:</w:t>
      </w:r>
      <w:r w:rsidRPr="00862043">
        <w:t>Branch Type="</w:t>
      </w:r>
      <w:r>
        <w:t>Product Name" Name="Word 2010"&gt;</w:t>
      </w:r>
      <w:r>
        <w:br/>
        <w:t xml:space="preserve">      </w:t>
      </w:r>
      <w:r w:rsidRPr="00862043">
        <w:t>&lt;</w:t>
      </w:r>
      <w:r w:rsidR="00C92232">
        <w:t>prod:</w:t>
      </w:r>
      <w:r w:rsidRPr="00862043">
        <w:t>Branch Type="Service Pack" Name="0"&gt;</w:t>
      </w:r>
      <w:r>
        <w:br/>
        <w:t xml:space="preserve">        </w:t>
      </w:r>
      <w:r w:rsidRPr="00862043">
        <w:t>&lt;</w:t>
      </w:r>
      <w:r w:rsidR="00C92232">
        <w:t>prod:</w:t>
      </w:r>
      <w:r w:rsidRPr="00862043">
        <w:t xml:space="preserve">Branch </w:t>
      </w:r>
      <w:r>
        <w:t>Type="Architecture" Name="x86"&gt;</w:t>
      </w:r>
      <w:r>
        <w:br/>
        <w:t xml:space="preserve">          </w:t>
      </w:r>
      <w:r w:rsidRPr="00862043">
        <w:t>&lt;</w:t>
      </w:r>
      <w:r w:rsidR="00C92232">
        <w:t>prod:</w:t>
      </w:r>
      <w:r w:rsidRPr="00862043">
        <w:t>FullProduc</w:t>
      </w:r>
      <w:r>
        <w:t>tName ProductID="CVRFPID-0003"&gt;</w:t>
      </w:r>
      <w:r>
        <w:br/>
        <w:t xml:space="preserve">            </w:t>
      </w:r>
      <w:r w:rsidRPr="00862043">
        <w:t>Micros</w:t>
      </w:r>
      <w:r>
        <w:t>oft Word 2010 (32-bit editions)</w:t>
      </w:r>
      <w:r>
        <w:br/>
        <w:t xml:space="preserve">          </w:t>
      </w:r>
      <w:r w:rsidRPr="00862043">
        <w:t>&lt;/</w:t>
      </w:r>
      <w:r w:rsidR="00C92232">
        <w:t>prod:</w:t>
      </w:r>
      <w:r w:rsidRPr="00862043">
        <w:t>FullProductName&gt;</w:t>
      </w:r>
      <w:r w:rsidR="00ED19C9">
        <w:br/>
      </w:r>
      <w:r>
        <w:t xml:space="preserve">        </w:t>
      </w:r>
      <w:r w:rsidRPr="00862043">
        <w:t>&lt;/</w:t>
      </w:r>
      <w:r w:rsidR="00C92232">
        <w:t>prod:</w:t>
      </w:r>
      <w:r w:rsidRPr="00862043">
        <w:t>Branch&gt;</w:t>
      </w:r>
      <w:r w:rsidR="00ED19C9">
        <w:br/>
      </w:r>
      <w:r>
        <w:t xml:space="preserve">      </w:t>
      </w:r>
      <w:r w:rsidRPr="00862043">
        <w:t>&lt;/</w:t>
      </w:r>
      <w:r w:rsidR="00C92232">
        <w:t>prod:</w:t>
      </w:r>
      <w:r w:rsidRPr="00862043">
        <w:t>Branch&gt;</w:t>
      </w:r>
      <w:r>
        <w:br/>
        <w:t xml:space="preserve">    </w:t>
      </w:r>
      <w:r w:rsidRPr="00862043">
        <w:t>&lt;/</w:t>
      </w:r>
      <w:r w:rsidR="00C92232">
        <w:t>prod:</w:t>
      </w:r>
      <w:r w:rsidRPr="00862043">
        <w:t>Branch&gt;</w:t>
      </w:r>
      <w:r w:rsidR="00ED19C9">
        <w:br/>
      </w:r>
      <w:r>
        <w:t xml:space="preserve">  </w:t>
      </w:r>
      <w:r w:rsidRPr="00862043">
        <w:t>&lt;/</w:t>
      </w:r>
      <w:r w:rsidR="00C92232">
        <w:t>prod:</w:t>
      </w:r>
      <w:r w:rsidRPr="00862043">
        <w:t>Branch&gt;</w:t>
      </w:r>
      <w:r w:rsidR="00ED19C9">
        <w:br/>
      </w:r>
      <w:r w:rsidRPr="00862043">
        <w:t>&lt;/</w:t>
      </w:r>
      <w:r w:rsidR="00C92232">
        <w:t>prod:</w:t>
      </w:r>
      <w:r w:rsidRPr="00862043">
        <w:t>Branch&gt;</w:t>
      </w:r>
    </w:p>
    <w:p w14:paraId="127D0B98" w14:textId="77777777" w:rsidR="008F56DF" w:rsidRDefault="008F56DF">
      <w:pPr>
        <w:spacing w:before="0" w:after="0"/>
      </w:pPr>
      <w:r>
        <w:br w:type="page"/>
      </w:r>
    </w:p>
    <w:p w14:paraId="7E5B6A4A" w14:textId="259F56E6" w:rsidR="003A49D1" w:rsidRDefault="003A49D1" w:rsidP="00D37FDA">
      <w:pPr>
        <w:rPr>
          <w:rFonts w:cs="Arial"/>
          <w:b/>
          <w:bCs/>
          <w:color w:val="3B006F"/>
          <w:kern w:val="32"/>
          <w:sz w:val="24"/>
          <w:szCs w:val="26"/>
        </w:rPr>
      </w:pPr>
      <w:r>
        <w:t xml:space="preserve">A more visual display of the same structure from </w:t>
      </w:r>
      <w:hyperlink w:anchor="exampleNestedBranches" w:history="1">
        <w:r w:rsidRPr="003A49D1">
          <w:rPr>
            <w:rStyle w:val="Hyperlink"/>
          </w:rPr>
          <w:t>above example</w:t>
        </w:r>
      </w:hyperlink>
      <w:r>
        <w:t xml:space="preserve"> is shown in the figure below (</w:t>
      </w:r>
      <w:r>
        <w:fldChar w:fldCharType="begin"/>
      </w:r>
      <w:r>
        <w:instrText xml:space="preserve"> REF _Ref476940662 \h </w:instrText>
      </w:r>
      <w:r>
        <w:fldChar w:fldCharType="end"/>
      </w:r>
      <w:r>
        <w:t>).</w:t>
      </w:r>
    </w:p>
    <w:p w14:paraId="45FD1E25" w14:textId="5607FD17" w:rsidR="00AA137D" w:rsidRDefault="00AA137D" w:rsidP="00AA137D">
      <w:r>
        <w:t xml:space="preserve">Map of </w:t>
      </w:r>
      <w:r w:rsidR="003A49D1">
        <w:rPr>
          <w:b/>
        </w:rPr>
        <w:t>Branch</w:t>
      </w:r>
      <w:r>
        <w:t xml:space="preserve"> </w:t>
      </w:r>
      <w:r w:rsidR="003A49D1">
        <w:t xml:space="preserve">sub tree from above </w:t>
      </w:r>
      <w:hyperlink w:anchor="exampleNestedBranches" w:history="1">
        <w:r w:rsidR="003A49D1" w:rsidRPr="003A49D1">
          <w:rPr>
            <w:rStyle w:val="Hyperlink"/>
          </w:rPr>
          <w:t>example of nested Branches</w:t>
        </w:r>
      </w:hyperlink>
      <w:r w:rsidR="003A49D1">
        <w:t xml:space="preserve">  i</w:t>
      </w:r>
      <w:r>
        <w:t>ncluding the parent node (</w:t>
      </w:r>
      <w:r w:rsidR="003A49D1">
        <w:rPr>
          <w:b/>
        </w:rPr>
        <w:t>Product</w:t>
      </w:r>
      <w:r w:rsidR="00A02D11">
        <w:rPr>
          <w:b/>
        </w:rPr>
        <w:t xml:space="preserve"> </w:t>
      </w:r>
      <w:r w:rsidR="003A49D1">
        <w:rPr>
          <w:b/>
        </w:rPr>
        <w:t xml:space="preserve">Tree </w:t>
      </w:r>
      <w:r w:rsidR="003A49D1" w:rsidRPr="003A49D1">
        <w:t>left out in XML source code example</w:t>
      </w:r>
      <w:r>
        <w:t xml:space="preserve">) </w:t>
      </w:r>
      <w:r w:rsidR="003A49D1">
        <w:t>with some textual hints to map the topologies</w:t>
      </w:r>
      <w:r>
        <w:t>:</w:t>
      </w:r>
    </w:p>
    <w:p w14:paraId="0EF4828C" w14:textId="0A76DE1B" w:rsidR="00807675" w:rsidRDefault="00807675">
      <w:pPr>
        <w:pStyle w:val="Caption"/>
      </w:pPr>
      <w:bookmarkStart w:id="2218" w:name="_Toc477448941"/>
      <w:r>
        <w:t xml:space="preserve">Figure </w:t>
      </w:r>
      <w:fldSimple w:instr=" SEQ Figure \* ARABIC ">
        <w:r w:rsidR="00790A96">
          <w:rPr>
            <w:noProof/>
          </w:rPr>
          <w:t>8</w:t>
        </w:r>
      </w:fldSimple>
      <w:r>
        <w:t xml:space="preserve">: </w:t>
      </w:r>
      <w:r w:rsidR="00341293">
        <w:t>A topologically valid</w:t>
      </w:r>
      <w:r>
        <w:t xml:space="preserve"> </w:t>
      </w:r>
      <w:r w:rsidRPr="00D37FDA">
        <w:rPr>
          <w:b/>
        </w:rPr>
        <w:t>Branch</w:t>
      </w:r>
      <w:r>
        <w:t xml:space="preserve"> </w:t>
      </w:r>
      <w:r w:rsidR="00341293">
        <w:t>configuration</w:t>
      </w:r>
      <w:bookmarkEnd w:id="2218"/>
    </w:p>
    <w:p w14:paraId="218F4263" w14:textId="65D475C8" w:rsidR="003A49D1" w:rsidRDefault="003A49D1" w:rsidP="00AA137D">
      <w:r>
        <w:rPr>
          <w:noProof/>
        </w:rPr>
        <w:drawing>
          <wp:inline distT="0" distB="0" distL="0" distR="0" wp14:anchorId="22B761F5" wp14:editId="70A5C25D">
            <wp:extent cx="5652135" cy="5947761"/>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tree-branch.pd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58416" cy="5954370"/>
                    </a:xfrm>
                    <a:prstGeom prst="rect">
                      <a:avLst/>
                    </a:prstGeom>
                  </pic:spPr>
                </pic:pic>
              </a:graphicData>
            </a:graphic>
          </wp:inline>
        </w:drawing>
      </w:r>
    </w:p>
    <w:p w14:paraId="419590A5" w14:textId="6BB21AE8" w:rsidR="001A53EB" w:rsidRDefault="001A53EB" w:rsidP="001A53EB">
      <w:pPr>
        <w:pStyle w:val="Heading3"/>
      </w:pPr>
      <w:bookmarkStart w:id="2219" w:name="_Toc477207189"/>
      <w:bookmarkStart w:id="2220" w:name="_Toc477243130"/>
      <w:bookmarkStart w:id="2221" w:name="_Toc477245726"/>
      <w:bookmarkStart w:id="2222" w:name="_Toc477245867"/>
      <w:bookmarkStart w:id="2223" w:name="_Toc477246000"/>
      <w:bookmarkStart w:id="2224" w:name="_Toc477251602"/>
      <w:bookmarkStart w:id="2225" w:name="_Toc477257829"/>
      <w:bookmarkStart w:id="2226" w:name="_Toc477259913"/>
      <w:bookmarkStart w:id="2227" w:name="_Toc477259928"/>
      <w:bookmarkStart w:id="2228" w:name="_Toc477260182"/>
      <w:bookmarkStart w:id="2229" w:name="_Toc477267453"/>
      <w:bookmarkStart w:id="2230" w:name="_Toc477267595"/>
      <w:bookmarkStart w:id="2231" w:name="_Toc477298577"/>
      <w:bookmarkStart w:id="2232" w:name="_Toc477298850"/>
      <w:bookmarkStart w:id="2233" w:name="_Toc477299117"/>
      <w:bookmarkStart w:id="2234" w:name="_Toc477299300"/>
      <w:bookmarkStart w:id="2235" w:name="_Toc477346508"/>
      <w:bookmarkStart w:id="2236" w:name="_Toc477346652"/>
      <w:bookmarkStart w:id="2237" w:name="_Toc477382745"/>
      <w:bookmarkStart w:id="2238" w:name="_Toc477382890"/>
      <w:bookmarkStart w:id="2239" w:name="_Toc477425187"/>
      <w:bookmarkStart w:id="2240" w:name="_Toc477426353"/>
      <w:bookmarkStart w:id="2241" w:name="_Toc477429141"/>
      <w:bookmarkStart w:id="2242" w:name="_Toc477429469"/>
      <w:bookmarkStart w:id="2243" w:name="_Toc477448440"/>
      <w:bookmarkStart w:id="2244" w:name="_Toc477448798"/>
      <w:bookmarkStart w:id="2245" w:name="_Toc477448942"/>
      <w:bookmarkStart w:id="2246" w:name="_Toc477902491"/>
      <w:bookmarkStart w:id="2247" w:name="_Toc477968743"/>
      <w:bookmarkStart w:id="2248" w:name="_Toc478023849"/>
      <w:bookmarkStart w:id="2249" w:name="_Toc478024284"/>
      <w:bookmarkStart w:id="2250" w:name="_Toc478074765"/>
      <w:bookmarkStart w:id="2251" w:name="_Toc478074766"/>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r>
        <w:t>Product Tree – Full Product Name</w:t>
      </w:r>
      <w:bookmarkEnd w:id="2251"/>
    </w:p>
    <w:p w14:paraId="21DAF1CB" w14:textId="138299A3" w:rsidR="001A53EB" w:rsidRDefault="00F53627" w:rsidP="00D37FDA">
      <w:pPr>
        <w:pStyle w:val="ObjectHeading"/>
        <w:rPr>
          <w:rStyle w:val="Element"/>
          <w:iCs/>
        </w:rPr>
      </w:pPr>
      <w:bookmarkStart w:id="2252" w:name="_Toc477193191"/>
      <w:bookmarkStart w:id="2253" w:name="_Toc477193842"/>
      <w:bookmarkStart w:id="2254" w:name="_Toc478074964"/>
      <w:r>
        <w:t>Element</w:t>
      </w:r>
      <w:r w:rsidRPr="00755ABD">
        <w:t xml:space="preserve"> </w:t>
      </w:r>
      <w:r w:rsidR="00A72F0F" w:rsidRPr="00D37FDA">
        <w:rPr>
          <w:rStyle w:val="Datatype"/>
        </w:rPr>
        <w:t>prod</w:t>
      </w:r>
      <w:r w:rsidR="001A53EB" w:rsidRPr="00D37FDA">
        <w:rPr>
          <w:rStyle w:val="Datatype"/>
        </w:rPr>
        <w:t>:FullProductName</w:t>
      </w:r>
      <w:bookmarkEnd w:id="2252"/>
      <w:bookmarkEnd w:id="2253"/>
      <w:bookmarkEnd w:id="2254"/>
    </w:p>
    <w:p w14:paraId="527231A1" w14:textId="6E631412" w:rsidR="004858E0" w:rsidRDefault="004858E0" w:rsidP="004858E0">
      <w:pPr>
        <w:pStyle w:val="Member"/>
        <w:jc w:val="both"/>
      </w:pPr>
      <w:r w:rsidRPr="00347C4B">
        <w:rPr>
          <w:rFonts w:ascii="MS Mincho" w:eastAsia="MS Mincho" w:hAnsi="MS Mincho" w:cs="MS Mincho"/>
        </w:rPr>
        <w:t>∇ </w:t>
      </w:r>
      <w:r w:rsidRPr="00347C4B">
        <w:t xml:space="preserve">The </w:t>
      </w:r>
      <w:r w:rsidR="00C02062">
        <w:rPr>
          <w:rStyle w:val="Datatype"/>
        </w:rPr>
        <w:t>prod</w:t>
      </w:r>
      <w:r w:rsidRPr="00145123">
        <w:rPr>
          <w:rStyle w:val="Datatype"/>
        </w:rPr>
        <w:t>:</w:t>
      </w:r>
      <w:r w:rsidR="007979C4">
        <w:rPr>
          <w:rStyle w:val="Datatype"/>
        </w:rPr>
        <w:t>FullProductName</w:t>
      </w:r>
      <w:r w:rsidRPr="00347C4B">
        <w:t xml:space="preserve"> element </w:t>
      </w:r>
      <w:r w:rsidR="007979C4">
        <w:t xml:space="preserve">MUST be a child of cardinality [1, ∞] for all possible locations inside the product tree representation. </w:t>
      </w:r>
      <w:r w:rsidRPr="00347C4B">
        <w:t>∆</w:t>
      </w:r>
      <w:r>
        <w:t> [</w:t>
      </w:r>
      <w:r w:rsidR="005460D6">
        <w:rPr>
          <w:color w:val="FF0000"/>
        </w:rPr>
        <w:t>CSAF-5.1.2</w:t>
      </w:r>
      <w:r w:rsidR="00C02062">
        <w:rPr>
          <w:color w:val="FF0000"/>
        </w:rPr>
        <w:t>-</w:t>
      </w:r>
      <w:r w:rsidR="005460D6">
        <w:rPr>
          <w:color w:val="FF0000"/>
        </w:rPr>
        <w:t>1</w:t>
      </w:r>
      <w:r>
        <w:t>]</w:t>
      </w:r>
    </w:p>
    <w:p w14:paraId="646905B9" w14:textId="3FAE5BA8" w:rsidR="007B5BF0" w:rsidRDefault="007B5BF0" w:rsidP="00D37FDA">
      <w:pPr>
        <w:pStyle w:val="Member"/>
      </w:pPr>
      <w:r>
        <w:t xml:space="preserve">This elements instances have multiple possible parent elements: </w:t>
      </w:r>
      <w:r>
        <w:rPr>
          <w:rStyle w:val="Datatype"/>
        </w:rPr>
        <w:t>prod</w:t>
      </w:r>
      <w:r w:rsidRPr="00145123">
        <w:rPr>
          <w:rStyle w:val="Datatype"/>
        </w:rPr>
        <w:t>:</w:t>
      </w:r>
      <w:r>
        <w:rPr>
          <w:rStyle w:val="Datatype"/>
        </w:rPr>
        <w:t>ProductTree</w:t>
      </w:r>
      <w:r w:rsidRPr="00D37FDA">
        <w:t xml:space="preserve">, </w:t>
      </w:r>
      <w:r>
        <w:rPr>
          <w:rStyle w:val="Datatype"/>
        </w:rPr>
        <w:t>prod</w:t>
      </w:r>
      <w:r w:rsidRPr="00145123">
        <w:rPr>
          <w:rStyle w:val="Datatype"/>
        </w:rPr>
        <w:t>:</w:t>
      </w:r>
      <w:r>
        <w:rPr>
          <w:rStyle w:val="Datatype"/>
        </w:rPr>
        <w:t>Releationship</w:t>
      </w:r>
      <w:r w:rsidRPr="00AC48B0">
        <w:t>, and</w:t>
      </w:r>
      <w:r w:rsidRPr="007B5BF0">
        <w:rPr>
          <w:rStyle w:val="Datatype"/>
        </w:rPr>
        <w:t xml:space="preserve"> </w:t>
      </w:r>
      <w:r>
        <w:rPr>
          <w:rStyle w:val="Datatype"/>
        </w:rPr>
        <w:t>prod</w:t>
      </w:r>
      <w:r w:rsidRPr="00145123">
        <w:rPr>
          <w:rStyle w:val="Datatype"/>
        </w:rPr>
        <w:t>:</w:t>
      </w:r>
      <w:r>
        <w:rPr>
          <w:rStyle w:val="Datatype"/>
        </w:rPr>
        <w:t>Branch</w:t>
      </w:r>
      <w:r>
        <w:t>.</w:t>
      </w:r>
    </w:p>
    <w:p w14:paraId="3C24B01B" w14:textId="77777777" w:rsidR="007B5BF0" w:rsidRDefault="007B5BF0">
      <w:pPr>
        <w:pStyle w:val="Member"/>
      </w:pPr>
      <w:r w:rsidRPr="00F32D93">
        <w:t>The</w:t>
      </w:r>
      <w:r w:rsidRPr="001A53EB">
        <w:t xml:space="preserve"> </w:t>
      </w:r>
      <w:r>
        <w:rPr>
          <w:rStyle w:val="Element"/>
        </w:rPr>
        <w:t>prod</w:t>
      </w:r>
      <w:r w:rsidRPr="00F32D93">
        <w:rPr>
          <w:rStyle w:val="Element"/>
        </w:rPr>
        <w:t>:</w:t>
      </w:r>
      <w:r>
        <w:rPr>
          <w:rStyle w:val="Element"/>
        </w:rPr>
        <w:t>FullProductName</w:t>
      </w:r>
      <w:r w:rsidRPr="00F32D93">
        <w:rPr>
          <w:b/>
          <w:bCs/>
        </w:rPr>
        <w:t xml:space="preserve"> </w:t>
      </w:r>
      <w:r w:rsidRPr="001A53EB">
        <w:t xml:space="preserve">elements define the endpoints of the </w:t>
      </w:r>
      <w:r w:rsidRPr="001A53EB">
        <w:rPr>
          <w:b/>
          <w:bCs/>
        </w:rPr>
        <w:t xml:space="preserve">Product Tree </w:t>
      </w:r>
      <w:r w:rsidRPr="001A53EB">
        <w:t xml:space="preserve">and occur </w:t>
      </w:r>
      <w:r>
        <w:t xml:space="preserve">either </w:t>
      </w:r>
      <w:r w:rsidRPr="001A53EB">
        <w:t xml:space="preserve">directly at the root level, at the branch level, or as the result of a relationship between two products. </w:t>
      </w:r>
    </w:p>
    <w:p w14:paraId="4B69F5EE" w14:textId="6A05DF23" w:rsidR="007874E0" w:rsidRPr="00D37FDA" w:rsidRDefault="007B5BF0">
      <w:pPr>
        <w:pStyle w:val="Member"/>
      </w:pPr>
      <w:r w:rsidRPr="001A53EB">
        <w:t xml:space="preserve">The value of a </w:t>
      </w:r>
      <w:r w:rsidRPr="001A53EB">
        <w:rPr>
          <w:b/>
          <w:bCs/>
        </w:rPr>
        <w:t xml:space="preserve">Full Product Name </w:t>
      </w:r>
      <w:r w:rsidRPr="001A53EB">
        <w:t>element should be the product’s full canonical name, including version number and other attributes, as it would be use</w:t>
      </w:r>
      <w:r>
        <w:t>d in a human-friendly document.</w:t>
      </w:r>
    </w:p>
    <w:p w14:paraId="3B0C98C8" w14:textId="52E83831" w:rsidR="007874E0" w:rsidRDefault="007874E0" w:rsidP="007874E0">
      <w:pPr>
        <w:pStyle w:val="MemberHeading"/>
        <w:rPr>
          <w:rStyle w:val="Datatype"/>
        </w:rPr>
      </w:pPr>
      <w:bookmarkStart w:id="2255" w:name="_Toc478074965"/>
      <w:r>
        <w:t xml:space="preserve">Attribute </w:t>
      </w:r>
      <w:r w:rsidRPr="00A5464A">
        <w:rPr>
          <w:rStyle w:val="Datatype"/>
        </w:rPr>
        <w:t>ProductID</w:t>
      </w:r>
      <w:bookmarkEnd w:id="2255"/>
    </w:p>
    <w:p w14:paraId="5E7941A1" w14:textId="4269E38F" w:rsidR="002E2122" w:rsidRDefault="007B5BF0" w:rsidP="007874E0">
      <w:pPr>
        <w:pStyle w:val="Member"/>
      </w:pPr>
      <w:r w:rsidRPr="001A53EB">
        <w:t xml:space="preserve">The </w:t>
      </w:r>
      <w:r w:rsidRPr="00D37FDA">
        <w:rPr>
          <w:rStyle w:val="Datatype"/>
        </w:rPr>
        <w:t>ProductID</w:t>
      </w:r>
      <w:r w:rsidRPr="001A53EB">
        <w:rPr>
          <w:i/>
          <w:iCs/>
        </w:rPr>
        <w:t xml:space="preserve"> </w:t>
      </w:r>
      <w:r w:rsidRPr="001A53EB">
        <w:t xml:space="preserve">attribute is </w:t>
      </w:r>
      <w:r w:rsidR="002E2122">
        <w:t xml:space="preserve">a token </w:t>
      </w:r>
      <w:r w:rsidRPr="001A53EB">
        <w:t xml:space="preserve">required to identify a </w:t>
      </w:r>
      <w:r w:rsidRPr="001A53EB">
        <w:rPr>
          <w:b/>
          <w:bCs/>
        </w:rPr>
        <w:t xml:space="preserve">Full Product Name </w:t>
      </w:r>
      <w:r w:rsidRPr="001A53EB">
        <w:t xml:space="preserve">so that it can be referred to from other parts in the document. </w:t>
      </w:r>
    </w:p>
    <w:p w14:paraId="66099AE7" w14:textId="32A2FCC0" w:rsidR="007874E0" w:rsidRDefault="007B5BF0" w:rsidP="007874E0">
      <w:pPr>
        <w:pStyle w:val="Member"/>
        <w:rPr>
          <w:b/>
        </w:rPr>
      </w:pPr>
      <w:r w:rsidRPr="001A53EB">
        <w:t xml:space="preserve">There is no predefined or required format for the </w:t>
      </w:r>
      <w:r w:rsidRPr="00D37FDA">
        <w:rPr>
          <w:rStyle w:val="Datatype"/>
        </w:rPr>
        <w:t>ProductID</w:t>
      </w:r>
      <w:r w:rsidRPr="001A53EB">
        <w:rPr>
          <w:i/>
          <w:iCs/>
        </w:rPr>
        <w:t xml:space="preserve"> </w:t>
      </w:r>
      <w:r w:rsidRPr="001A53EB">
        <w:t>as long as it uniquely identifies a product in the context of the current document.</w:t>
      </w:r>
    </w:p>
    <w:p w14:paraId="198872E7" w14:textId="0235C06B" w:rsidR="007874E0" w:rsidRDefault="007874E0" w:rsidP="007874E0">
      <w:pPr>
        <w:pStyle w:val="MemberHeading"/>
        <w:rPr>
          <w:rStyle w:val="Datatype"/>
        </w:rPr>
      </w:pPr>
      <w:bookmarkStart w:id="2256" w:name="_Toc478074966"/>
      <w:r>
        <w:t xml:space="preserve">Attribute </w:t>
      </w:r>
      <w:r w:rsidRPr="00A5464A">
        <w:rPr>
          <w:rStyle w:val="Datatype"/>
        </w:rPr>
        <w:t>CPE</w:t>
      </w:r>
      <w:bookmarkEnd w:id="2256"/>
    </w:p>
    <w:p w14:paraId="4E2B0703" w14:textId="496B1A6F" w:rsidR="007B5BF0" w:rsidRDefault="001A53EB" w:rsidP="00D37FDA">
      <w:pPr>
        <w:pStyle w:val="Member"/>
      </w:pPr>
      <w:r w:rsidRPr="001A53EB">
        <w:t xml:space="preserve">The </w:t>
      </w:r>
      <w:r w:rsidR="00D411BF">
        <w:t>(</w:t>
      </w:r>
      <w:r w:rsidRPr="001A53EB">
        <w:t>Common Platform Enumeration</w:t>
      </w:r>
      <w:r w:rsidR="00D411BF">
        <w:t>)</w:t>
      </w:r>
      <w:r w:rsidRPr="001A53EB">
        <w:t xml:space="preserve"> </w:t>
      </w:r>
      <w:r w:rsidRPr="00D37FDA">
        <w:rPr>
          <w:rStyle w:val="Datatype"/>
        </w:rPr>
        <w:t>CPE</w:t>
      </w:r>
      <w:r w:rsidRPr="001A53EB">
        <w:t xml:space="preserve"> attribute refers to a method for naming platforms</w:t>
      </w:r>
      <w:r w:rsidR="007B5BF0">
        <w:t xml:space="preserve"> external to CSAF CVRF</w:t>
      </w:r>
      <w:r w:rsidRPr="001A53EB">
        <w:t xml:space="preserve">. </w:t>
      </w:r>
    </w:p>
    <w:p w14:paraId="0F2A3CDC" w14:textId="13335A14" w:rsidR="007B5BF0" w:rsidRDefault="007B5BF0" w:rsidP="00D37FDA">
      <w:pPr>
        <w:pStyle w:val="Member"/>
      </w:pPr>
      <w:r w:rsidRPr="00347C4B">
        <w:rPr>
          <w:rFonts w:ascii="MS Mincho" w:eastAsia="MS Mincho" w:hAnsi="MS Mincho" w:cs="MS Mincho"/>
        </w:rPr>
        <w:t>∇ </w:t>
      </w:r>
      <w:r>
        <w:t xml:space="preserve">The </w:t>
      </w:r>
      <w:r w:rsidRPr="00D37FDA">
        <w:rPr>
          <w:rStyle w:val="Datatype"/>
        </w:rPr>
        <w:t>CPE</w:t>
      </w:r>
      <w:r>
        <w:t xml:space="preserve"> attribute </w:t>
      </w:r>
      <w:r w:rsidR="00A231F0">
        <w:t xml:space="preserve">if present </w:t>
      </w:r>
      <w:r>
        <w:t xml:space="preserve">MUST </w:t>
      </w:r>
      <w:r w:rsidR="00A231F0">
        <w:t xml:space="preserve">have a value, that is </w:t>
      </w:r>
      <w:r>
        <w:t xml:space="preserve">a valid </w:t>
      </w:r>
      <w:r w:rsidRPr="00D37FDA">
        <w:rPr>
          <w:rStyle w:val="Datatype"/>
        </w:rPr>
        <w:t>cpe-lang:namePattern</w:t>
      </w:r>
      <w:r>
        <w:t xml:space="preserve"> as defined in the external specification [</w:t>
      </w:r>
      <w:hyperlink w:anchor="refCPE23_N" w:history="1">
        <w:r w:rsidRPr="007B5BF0">
          <w:rPr>
            <w:rStyle w:val="Hyperlink"/>
          </w:rPr>
          <w:t>CPE23_N</w:t>
        </w:r>
      </w:hyperlink>
      <w:r>
        <w:t xml:space="preserve">] </w:t>
      </w:r>
      <w:r w:rsidR="00A231F0">
        <w:t>and related schemas</w:t>
      </w:r>
      <w:r>
        <w:t xml:space="preserve">. </w:t>
      </w:r>
      <w:r w:rsidRPr="00347C4B">
        <w:t>∆</w:t>
      </w:r>
      <w:r>
        <w:t> [</w:t>
      </w:r>
      <w:r>
        <w:rPr>
          <w:color w:val="FF0000"/>
        </w:rPr>
        <w:t>CSAF-5.1.2-2</w:t>
      </w:r>
      <w:r>
        <w:t xml:space="preserve">] </w:t>
      </w:r>
    </w:p>
    <w:p w14:paraId="13E04D2E" w14:textId="77777777" w:rsidR="007B5BF0" w:rsidRDefault="007B5BF0" w:rsidP="00D37FDA">
      <w:pPr>
        <w:pStyle w:val="None-normativeCommentHeading"/>
      </w:pPr>
      <w:r>
        <w:t>Non-normative comment:</w:t>
      </w:r>
    </w:p>
    <w:p w14:paraId="38EEBBDB" w14:textId="3573057C" w:rsidR="002E2122" w:rsidRDefault="002E2122" w:rsidP="00D37FDA">
      <w:pPr>
        <w:pStyle w:val="Non-normativeComment"/>
      </w:pPr>
      <w:r w:rsidRPr="001A53EB">
        <w:t xml:space="preserve">Examples </w:t>
      </w:r>
      <w:r>
        <w:t xml:space="preserve">for </w:t>
      </w:r>
      <w:r w:rsidRPr="00AC48B0">
        <w:rPr>
          <w:rStyle w:val="Datatype"/>
        </w:rPr>
        <w:t>P</w:t>
      </w:r>
      <w:r>
        <w:rPr>
          <w:rStyle w:val="Datatype"/>
        </w:rPr>
        <w:t>roductID</w:t>
      </w:r>
      <w:r w:rsidRPr="00D37FDA">
        <w:rPr>
          <w:iCs/>
        </w:rPr>
        <w:t xml:space="preserve"> values </w:t>
      </w:r>
      <w:r w:rsidRPr="001A53EB">
        <w:t>include incremental integers or Globally Unique Identifiers</w:t>
      </w:r>
      <w:r>
        <w:t> </w:t>
      </w:r>
      <w:r w:rsidRPr="001A53EB">
        <w:t>(GUIDs).</w:t>
      </w:r>
    </w:p>
    <w:p w14:paraId="31893F0F" w14:textId="2CE1FF53" w:rsidR="007B5BF0" w:rsidRDefault="001A53EB" w:rsidP="00D37FDA">
      <w:pPr>
        <w:pStyle w:val="Non-normativeComment"/>
      </w:pPr>
      <w:r w:rsidRPr="001A53EB">
        <w:t xml:space="preserve">The structure for CPE </w:t>
      </w:r>
      <w:r w:rsidR="007B5BF0">
        <w:t xml:space="preserve">as required for a valid CSAF CVRF document </w:t>
      </w:r>
      <w:r w:rsidRPr="001A53EB">
        <w:t xml:space="preserve">is described </w:t>
      </w:r>
      <w:r w:rsidR="007B5BF0">
        <w:t>in its specification documents ([</w:t>
      </w:r>
      <w:hyperlink w:anchor="refCPE23_N" w:history="1">
        <w:r w:rsidR="007B5BF0" w:rsidRPr="007B5BF0">
          <w:rPr>
            <w:rStyle w:val="Hyperlink"/>
          </w:rPr>
          <w:t>CPE23_N</w:t>
        </w:r>
      </w:hyperlink>
      <w:r w:rsidR="007B5BF0">
        <w:t>] et al.)</w:t>
      </w:r>
      <w:r w:rsidRPr="001A53EB">
        <w:t xml:space="preserve">. </w:t>
      </w:r>
    </w:p>
    <w:p w14:paraId="4A2B0F0E" w14:textId="63C10C3A" w:rsidR="001A53EB" w:rsidRPr="00C06268" w:rsidRDefault="00926F6A" w:rsidP="00D37FDA">
      <w:pPr>
        <w:pStyle w:val="Non-normativeComment"/>
      </w:pPr>
      <w:r>
        <w:t xml:space="preserve">In short: </w:t>
      </w:r>
      <w:r w:rsidR="001A53EB" w:rsidRPr="001A53EB">
        <w:t xml:space="preserve">The </w:t>
      </w:r>
      <w:r w:rsidR="001A53EB" w:rsidRPr="00D37FDA">
        <w:rPr>
          <w:rStyle w:val="Datatype"/>
        </w:rPr>
        <w:t>CPE</w:t>
      </w:r>
      <w:r w:rsidR="001A53EB" w:rsidRPr="001A53EB">
        <w:rPr>
          <w:i/>
          <w:iCs/>
        </w:rPr>
        <w:t xml:space="preserve"> </w:t>
      </w:r>
      <w:r w:rsidR="001A53EB" w:rsidRPr="001A53EB">
        <w:t xml:space="preserve">can be either an integer (if </w:t>
      </w:r>
      <w:r>
        <w:t>there exists a known</w:t>
      </w:r>
      <w:r w:rsidR="001A53EB" w:rsidRPr="001A53EB">
        <w:t xml:space="preserve"> entry for the platform in question) or a candidate string from the vendor if </w:t>
      </w:r>
      <w:r w:rsidR="001A53EB">
        <w:t xml:space="preserve">no </w:t>
      </w:r>
      <w:r>
        <w:t xml:space="preserve">commonly registered </w:t>
      </w:r>
      <w:r w:rsidR="001A53EB">
        <w:t>entry yet exists</w:t>
      </w:r>
      <w:r>
        <w:t xml:space="preserve"> (at the NIST CPE registry site)</w:t>
      </w:r>
      <w:r w:rsidR="001A53EB" w:rsidRPr="00E76105">
        <w:t>.</w:t>
      </w:r>
    </w:p>
    <w:p w14:paraId="481014B8" w14:textId="1ECBDEEA" w:rsidR="00A14E78" w:rsidRDefault="00A14E78">
      <w:pPr>
        <w:pStyle w:val="Caption"/>
      </w:pPr>
      <w:r w:rsidRPr="004D7D18">
        <w:t>Example</w:t>
      </w:r>
      <w:r w:rsidRPr="003F1FAD">
        <w:t xml:space="preserve"> </w:t>
      </w:r>
      <w:fldSimple w:instr=" SEQ Example \* ARABIC ">
        <w:r w:rsidR="00790A96">
          <w:rPr>
            <w:noProof/>
          </w:rPr>
          <w:t>40</w:t>
        </w:r>
      </w:fldSimple>
      <w:r w:rsidRPr="003F1FAD">
        <w:t>:</w:t>
      </w:r>
    </w:p>
    <w:p w14:paraId="3D115708" w14:textId="0E337294" w:rsidR="001A53EB" w:rsidRDefault="00862043" w:rsidP="00D37FDA">
      <w:pPr>
        <w:pStyle w:val="Code"/>
      </w:pPr>
      <w:r>
        <w:t>&lt;FullProductName ProductID="CVRFPID-0004"&gt;</w:t>
      </w:r>
      <w:r w:rsidR="00ED19C9">
        <w:br/>
      </w:r>
      <w:r>
        <w:t xml:space="preserve">  Microsoft Host Integration Server 2006 Service Pack 1</w:t>
      </w:r>
      <w:r>
        <w:br/>
        <w:t>&lt;/FullProductName&gt;</w:t>
      </w:r>
    </w:p>
    <w:p w14:paraId="2BF7B4CE" w14:textId="66BF5AC0" w:rsidR="00A14E78" w:rsidRDefault="00A14E78">
      <w:pPr>
        <w:pStyle w:val="Caption"/>
      </w:pPr>
      <w:r w:rsidRPr="004D7D18">
        <w:t>Example</w:t>
      </w:r>
      <w:r w:rsidRPr="003F1FAD">
        <w:t xml:space="preserve"> </w:t>
      </w:r>
      <w:fldSimple w:instr=" SEQ Example \* ARABIC ">
        <w:r w:rsidR="00790A96">
          <w:rPr>
            <w:noProof/>
          </w:rPr>
          <w:t>41</w:t>
        </w:r>
      </w:fldSimple>
      <w:r w:rsidRPr="003F1FAD">
        <w:t>:</w:t>
      </w:r>
    </w:p>
    <w:p w14:paraId="0A35E115" w14:textId="50C382E2" w:rsidR="00862043" w:rsidRDefault="00862043" w:rsidP="00D37FDA">
      <w:pPr>
        <w:pStyle w:val="Code"/>
      </w:pPr>
      <w:r>
        <w:t>&lt;FullProductName ProductID="CVRFPID-0005"&gt;</w:t>
      </w:r>
      <w:r>
        <w:br/>
        <w:t xml:space="preserve">  </w:t>
      </w:r>
      <w:r w:rsidRPr="00862043">
        <w:t>Microsoft Of</w:t>
      </w:r>
      <w:r>
        <w:t>fice 2008 for Mac 12.3.1 Update</w:t>
      </w:r>
      <w:r>
        <w:br/>
      </w:r>
      <w:r w:rsidRPr="00862043">
        <w:t>&lt;/FullProductName&gt;</w:t>
      </w:r>
    </w:p>
    <w:p w14:paraId="232EC576" w14:textId="64BC449D" w:rsidR="000E0532" w:rsidRDefault="000E0532" w:rsidP="000E0532">
      <w:pPr>
        <w:pStyle w:val="Heading3"/>
      </w:pPr>
      <w:bookmarkStart w:id="2257" w:name="_Toc477257831"/>
      <w:bookmarkStart w:id="2258" w:name="_Toc477260184"/>
      <w:bookmarkStart w:id="2259" w:name="_Toc477267597"/>
      <w:bookmarkStart w:id="2260" w:name="_Toc477298579"/>
      <w:bookmarkStart w:id="2261" w:name="_Toc477298852"/>
      <w:bookmarkStart w:id="2262" w:name="_Toc477299302"/>
      <w:bookmarkStart w:id="2263" w:name="_Toc477346510"/>
      <w:bookmarkStart w:id="2264" w:name="_Toc477382747"/>
      <w:bookmarkStart w:id="2265" w:name="_Toc477425189"/>
      <w:bookmarkStart w:id="2266" w:name="_Toc477429143"/>
      <w:bookmarkStart w:id="2267" w:name="_Toc477429471"/>
      <w:bookmarkStart w:id="2268" w:name="_Toc477448442"/>
      <w:bookmarkStart w:id="2269" w:name="_Toc477448800"/>
      <w:bookmarkStart w:id="2270" w:name="_Toc477902493"/>
      <w:bookmarkStart w:id="2271" w:name="_Toc477968745"/>
      <w:bookmarkStart w:id="2272" w:name="_Toc478023851"/>
      <w:bookmarkStart w:id="2273" w:name="_Toc478024286"/>
      <w:bookmarkStart w:id="2274" w:name="_Toc478074767"/>
      <w:bookmarkStart w:id="2275" w:name="_Toc478074768"/>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r>
        <w:t>Product Tree – Relationship</w:t>
      </w:r>
      <w:bookmarkEnd w:id="2275"/>
    </w:p>
    <w:p w14:paraId="545A0AA5" w14:textId="40C505EC" w:rsidR="000E0532" w:rsidRDefault="00F53627" w:rsidP="00D37FDA">
      <w:pPr>
        <w:pStyle w:val="ObjectHeading"/>
        <w:rPr>
          <w:rStyle w:val="Element"/>
          <w:iCs/>
        </w:rPr>
      </w:pPr>
      <w:bookmarkStart w:id="2276" w:name="_Toc477193192"/>
      <w:bookmarkStart w:id="2277" w:name="_Toc477193843"/>
      <w:bookmarkStart w:id="2278" w:name="_Toc478074967"/>
      <w:r>
        <w:t>Element</w:t>
      </w:r>
      <w:r w:rsidRPr="00755ABD">
        <w:t xml:space="preserve"> </w:t>
      </w:r>
      <w:r w:rsidR="00A72F0F" w:rsidRPr="00D37FDA">
        <w:rPr>
          <w:rStyle w:val="Datatype"/>
        </w:rPr>
        <w:t>prod</w:t>
      </w:r>
      <w:r w:rsidR="000E0532" w:rsidRPr="00D37FDA">
        <w:rPr>
          <w:rStyle w:val="Datatype"/>
        </w:rPr>
        <w:t>:Relationship</w:t>
      </w:r>
      <w:bookmarkEnd w:id="2276"/>
      <w:bookmarkEnd w:id="2277"/>
      <w:bookmarkEnd w:id="2278"/>
    </w:p>
    <w:p w14:paraId="00FE141B" w14:textId="65CF0BE8" w:rsidR="006F3E2E" w:rsidRDefault="00C02062" w:rsidP="007874E0">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864554">
        <w:rPr>
          <w:rStyle w:val="Datatype"/>
        </w:rPr>
        <w:t>Relationship</w:t>
      </w:r>
      <w:r w:rsidRPr="00347C4B">
        <w:t xml:space="preserve"> element </w:t>
      </w:r>
      <w:r w:rsidR="00864554">
        <w:t xml:space="preserve">MUST be present with cardinality [0, ∞] as third child type element of </w:t>
      </w:r>
      <w:r w:rsidR="00864554">
        <w:rPr>
          <w:rStyle w:val="Datatype"/>
        </w:rPr>
        <w:t>prod</w:t>
      </w:r>
      <w:r w:rsidR="00864554" w:rsidRPr="00347C4B">
        <w:rPr>
          <w:rStyle w:val="Datatype"/>
        </w:rPr>
        <w:t>:</w:t>
      </w:r>
      <w:r w:rsidR="00864554">
        <w:rPr>
          <w:rStyle w:val="Datatype"/>
        </w:rPr>
        <w:t>Tree</w:t>
      </w:r>
      <w:r w:rsidR="00864554" w:rsidRPr="00D37FDA">
        <w:t xml:space="preserve"> (following any </w:t>
      </w:r>
      <w:r w:rsidR="00864554">
        <w:rPr>
          <w:rStyle w:val="Datatype"/>
        </w:rPr>
        <w:t>prod:Branch</w:t>
      </w:r>
      <w:r w:rsidR="00864554" w:rsidRPr="00D37FDA">
        <w:t xml:space="preserve"> and </w:t>
      </w:r>
      <w:r w:rsidR="00864554">
        <w:rPr>
          <w:rStyle w:val="Datatype"/>
        </w:rPr>
        <w:t>prod:FullProductName</w:t>
      </w:r>
      <w:r w:rsidR="00864554" w:rsidRPr="00D37FDA">
        <w:t xml:space="preserve"> instances)</w:t>
      </w:r>
      <w:r w:rsidR="00864554">
        <w:t xml:space="preserve"> and </w:t>
      </w:r>
      <w:r w:rsidRPr="00347C4B">
        <w:t xml:space="preserve">MUST contain </w:t>
      </w:r>
      <w:r w:rsidR="006F3E2E">
        <w:t>one</w:t>
      </w:r>
      <w:r w:rsidR="00864554">
        <w:t xml:space="preserve"> or more</w:t>
      </w:r>
      <w:r w:rsidRPr="00145123">
        <w:t xml:space="preserve"> </w:t>
      </w:r>
      <w:r>
        <w:rPr>
          <w:rStyle w:val="Datatype"/>
        </w:rPr>
        <w:t>prod</w:t>
      </w:r>
      <w:r w:rsidRPr="00347C4B">
        <w:rPr>
          <w:rStyle w:val="Datatype"/>
        </w:rPr>
        <w:t>:</w:t>
      </w:r>
      <w:r w:rsidR="00864554">
        <w:rPr>
          <w:rStyle w:val="Datatype"/>
        </w:rPr>
        <w:t>FullProductName</w:t>
      </w:r>
      <w:r w:rsidR="00864554" w:rsidRPr="00D37FDA">
        <w:t xml:space="preserve"> instances</w:t>
      </w:r>
      <w:r w:rsidRPr="00145123">
        <w:t>.</w:t>
      </w:r>
      <w:r w:rsidRPr="00347C4B">
        <w:t xml:space="preserve"> </w:t>
      </w:r>
      <w:r w:rsidR="006F3E2E">
        <w:br/>
      </w:r>
      <w:r w:rsidRPr="00347C4B">
        <w:t>∆</w:t>
      </w:r>
      <w:r>
        <w:t> [</w:t>
      </w:r>
      <w:r w:rsidR="005460D6">
        <w:rPr>
          <w:color w:val="FF0000"/>
        </w:rPr>
        <w:t>CSAF-5.1.3</w:t>
      </w:r>
      <w:r>
        <w:rPr>
          <w:color w:val="FF0000"/>
        </w:rPr>
        <w:t>-</w:t>
      </w:r>
      <w:r w:rsidR="005460D6">
        <w:rPr>
          <w:color w:val="FF0000"/>
        </w:rPr>
        <w:t>1</w:t>
      </w:r>
      <w:r>
        <w:t>]</w:t>
      </w:r>
    </w:p>
    <w:p w14:paraId="37D9A04A" w14:textId="77777777" w:rsidR="006F3E2E" w:rsidRDefault="006F3E2E">
      <w:pPr>
        <w:pStyle w:val="Member"/>
      </w:pPr>
      <w:r w:rsidRPr="00F32D93">
        <w:t>The</w:t>
      </w:r>
      <w:r w:rsidRPr="001A53EB">
        <w:t xml:space="preserve"> </w:t>
      </w:r>
      <w:r>
        <w:rPr>
          <w:rStyle w:val="Element"/>
        </w:rPr>
        <w:t>prod</w:t>
      </w:r>
      <w:r w:rsidRPr="00F32D93">
        <w:rPr>
          <w:rStyle w:val="Element"/>
        </w:rPr>
        <w:t>:</w:t>
      </w:r>
      <w:r>
        <w:rPr>
          <w:rStyle w:val="Element"/>
        </w:rPr>
        <w:t>Relationship</w:t>
      </w:r>
      <w:r w:rsidRPr="00F32D93">
        <w:rPr>
          <w:b/>
          <w:bCs/>
        </w:rPr>
        <w:t xml:space="preserve"> </w:t>
      </w:r>
      <w:r>
        <w:t xml:space="preserve">element </w:t>
      </w:r>
      <w:r w:rsidRPr="000E0532">
        <w:t xml:space="preserve">establishes a link between two existing </w:t>
      </w:r>
      <w:r w:rsidRPr="000E0532">
        <w:rPr>
          <w:b/>
          <w:bCs/>
        </w:rPr>
        <w:t xml:space="preserve">Full Product Name </w:t>
      </w:r>
      <w:r w:rsidRPr="000E0532">
        <w:t xml:space="preserve">elements, allowing the document producer to define a combination of two products that form a new </w:t>
      </w:r>
      <w:r w:rsidRPr="000E0532">
        <w:rPr>
          <w:b/>
          <w:bCs/>
        </w:rPr>
        <w:t xml:space="preserve">Full Product Name </w:t>
      </w:r>
      <w:r>
        <w:t xml:space="preserve">entry. </w:t>
      </w:r>
    </w:p>
    <w:p w14:paraId="5D67A8B4" w14:textId="1234BE3D" w:rsidR="006F3E2E" w:rsidRDefault="006F3E2E">
      <w:pPr>
        <w:pStyle w:val="Member"/>
      </w:pPr>
      <w:r w:rsidRPr="000E0532">
        <w:t xml:space="preserve">As 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5FEAA318" w14:textId="0C72EDAD" w:rsidR="007874E0" w:rsidRPr="00D37FDA" w:rsidRDefault="006F3E2E">
      <w:pPr>
        <w:pStyle w:val="Member"/>
      </w:pPr>
      <w:r w:rsidRPr="000E0532">
        <w:rPr>
          <w:b/>
          <w:bCs/>
        </w:rPr>
        <w:t xml:space="preserve">Relationship </w:t>
      </w:r>
      <w:r w:rsidRPr="000E0532">
        <w:t xml:space="preserve">elements live at the root of a </w:t>
      </w:r>
      <w:r w:rsidRPr="000E0532">
        <w:rPr>
          <w:b/>
          <w:bCs/>
        </w:rPr>
        <w:t>Product Tree</w:t>
      </w:r>
      <w:r w:rsidRPr="000E0532">
        <w:t xml:space="preserve">, and they have three mandatory attributes: </w:t>
      </w:r>
      <w:r>
        <w:rPr>
          <w:rStyle w:val="Element"/>
        </w:rPr>
        <w:t>ProductReference</w:t>
      </w:r>
      <w:r w:rsidRPr="00AC48B0">
        <w:rPr>
          <w:bCs/>
        </w:rPr>
        <w:t xml:space="preserve"> </w:t>
      </w:r>
      <w:r w:rsidRPr="000E0532">
        <w:t xml:space="preserve">and </w:t>
      </w:r>
      <w:r>
        <w:rPr>
          <w:rStyle w:val="Element"/>
        </w:rPr>
        <w:t>RelatesToProductReference</w:t>
      </w:r>
      <w:r w:rsidRPr="00AC48B0">
        <w:rPr>
          <w:bCs/>
        </w:rPr>
        <w:t xml:space="preserve"> </w:t>
      </w:r>
      <w:r w:rsidRPr="000E0532">
        <w:t xml:space="preserve">each contain the </w:t>
      </w:r>
      <w:r>
        <w:rPr>
          <w:rStyle w:val="Datatype"/>
        </w:rPr>
        <w:t>Product</w:t>
      </w:r>
      <w:r w:rsidRPr="00D37FDA">
        <w:rPr>
          <w:rStyle w:val="Datatype"/>
        </w:rPr>
        <w:t>ID</w:t>
      </w:r>
      <w:r w:rsidRPr="000E0532">
        <w:rPr>
          <w:i/>
          <w:iCs/>
        </w:rPr>
        <w:t xml:space="preserve"> </w:t>
      </w:r>
      <w:r w:rsidRPr="000E0532">
        <w:t xml:space="preserve">token for the two products that will form the relationship, and the </w:t>
      </w:r>
      <w:r>
        <w:rPr>
          <w:rStyle w:val="Element"/>
        </w:rPr>
        <w:t>RelationType</w:t>
      </w:r>
      <w:r w:rsidRPr="00AC48B0">
        <w:rPr>
          <w:bCs/>
        </w:rPr>
        <w:t xml:space="preserve"> </w:t>
      </w:r>
      <w:r w:rsidRPr="000E0532">
        <w:t>attribute defines how the products are related</w:t>
      </w:r>
      <w:r>
        <w:t>.</w:t>
      </w:r>
    </w:p>
    <w:p w14:paraId="477FC488" w14:textId="4483EF1F" w:rsidR="007874E0" w:rsidRDefault="007874E0" w:rsidP="007874E0">
      <w:pPr>
        <w:pStyle w:val="MemberHeading"/>
        <w:rPr>
          <w:rStyle w:val="Datatype"/>
        </w:rPr>
      </w:pPr>
      <w:bookmarkStart w:id="2279" w:name="_Toc478074968"/>
      <w:r>
        <w:t xml:space="preserve">Attribute </w:t>
      </w:r>
      <w:r>
        <w:rPr>
          <w:rStyle w:val="Datatype"/>
        </w:rPr>
        <w:t>Product</w:t>
      </w:r>
      <w:r w:rsidRPr="007874E0">
        <w:rPr>
          <w:rStyle w:val="Datatype"/>
        </w:rPr>
        <w:t>Reference</w:t>
      </w:r>
      <w:bookmarkEnd w:id="2279"/>
    </w:p>
    <w:p w14:paraId="18F529CB" w14:textId="355D72C7" w:rsidR="007874E0" w:rsidRDefault="006F3E2E" w:rsidP="007874E0">
      <w:pPr>
        <w:pStyle w:val="Member"/>
        <w:rPr>
          <w:b/>
        </w:rPr>
      </w:pPr>
      <w:r>
        <w:t xml:space="preserve">The required </w:t>
      </w:r>
      <w:r w:rsidRPr="00AC48B0">
        <w:rPr>
          <w:rStyle w:val="Datatype"/>
        </w:rPr>
        <w:t>Product</w:t>
      </w:r>
      <w:r>
        <w:rPr>
          <w:rStyle w:val="Datatype"/>
        </w:rPr>
        <w:t xml:space="preserve">Reference attribute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one of the</w:t>
      </w:r>
      <w:r w:rsidRPr="000E0532">
        <w:t xml:space="preserve"> two products that will form the relationship</w:t>
      </w:r>
      <w:r>
        <w:t xml:space="preserve">. For directed relationships the producer SHOULD </w:t>
      </w:r>
      <w:r w:rsidR="00610BF0">
        <w:t>associate correctly.</w:t>
      </w:r>
    </w:p>
    <w:p w14:paraId="10510C64" w14:textId="62678BD7" w:rsidR="007874E0" w:rsidRDefault="007874E0" w:rsidP="007874E0">
      <w:pPr>
        <w:pStyle w:val="MemberHeading"/>
        <w:rPr>
          <w:rStyle w:val="Datatype"/>
        </w:rPr>
      </w:pPr>
      <w:bookmarkStart w:id="2280" w:name="_Toc478074969"/>
      <w:r>
        <w:t xml:space="preserve">Attribute </w:t>
      </w:r>
      <w:r w:rsidR="006F3E2E">
        <w:rPr>
          <w:rStyle w:val="Datatype"/>
        </w:rPr>
        <w:t>Relation</w:t>
      </w:r>
      <w:r w:rsidRPr="007874E0">
        <w:rPr>
          <w:rStyle w:val="Datatype"/>
        </w:rPr>
        <w:t>Type</w:t>
      </w:r>
      <w:bookmarkEnd w:id="2280"/>
    </w:p>
    <w:p w14:paraId="61479442" w14:textId="1A036BE9" w:rsidR="006F3E2E" w:rsidRDefault="006F3E2E" w:rsidP="007874E0">
      <w:pPr>
        <w:pStyle w:val="Member"/>
        <w:rPr>
          <w:b/>
        </w:rPr>
      </w:pPr>
      <w:r>
        <w:t xml:space="preserve">The allowed values of the required </w:t>
      </w:r>
      <w:r>
        <w:rPr>
          <w:rStyle w:val="Element"/>
        </w:rPr>
        <w:t>RelationType</w:t>
      </w:r>
      <w:r w:rsidRPr="00AC48B0">
        <w:rPr>
          <w:bCs/>
        </w:rPr>
        <w:t xml:space="preserve"> attribute</w:t>
      </w:r>
      <w:r>
        <w:rPr>
          <w:b/>
          <w:bCs/>
        </w:rPr>
        <w:t xml:space="preserve"> </w:t>
      </w:r>
      <w:r>
        <w:t>are of an enumeration type and as defined in </w:t>
      </w:r>
      <w:r>
        <w:fldChar w:fldCharType="begin"/>
      </w:r>
      <w:r>
        <w:instrText xml:space="preserve"> REF _Ref477439281 \r \h  \* MERGEFORMAT </w:instrText>
      </w:r>
      <w:r>
        <w:fldChar w:fldCharType="separate"/>
      </w:r>
      <w:r>
        <w:t>2.2.4</w:t>
      </w:r>
      <w:r>
        <w:fldChar w:fldCharType="end"/>
      </w:r>
      <w:r>
        <w:t> </w:t>
      </w:r>
      <w:hyperlink w:anchor="_Product_Relationship_Type" w:history="1">
        <w:r w:rsidRPr="00C56D70">
          <w:rPr>
            <w:rStyle w:val="Hyperlink"/>
          </w:rPr>
          <w:t>Product Relationship Type Model</w:t>
        </w:r>
      </w:hyperlink>
      <w:r>
        <w:t>.</w:t>
      </w:r>
    </w:p>
    <w:p w14:paraId="2D1108B6" w14:textId="790CBB8B" w:rsidR="007874E0" w:rsidRDefault="007874E0" w:rsidP="007874E0">
      <w:pPr>
        <w:pStyle w:val="MemberHeading"/>
        <w:rPr>
          <w:rStyle w:val="Datatype"/>
        </w:rPr>
      </w:pPr>
      <w:bookmarkStart w:id="2281" w:name="_Toc478074970"/>
      <w:r>
        <w:t xml:space="preserve">Attribute </w:t>
      </w:r>
      <w:r>
        <w:rPr>
          <w:rStyle w:val="Datatype"/>
        </w:rPr>
        <w:t>RelatesToProduct</w:t>
      </w:r>
      <w:r w:rsidRPr="007874E0">
        <w:rPr>
          <w:rStyle w:val="Datatype"/>
        </w:rPr>
        <w:t>Reference</w:t>
      </w:r>
      <w:bookmarkEnd w:id="2281"/>
    </w:p>
    <w:p w14:paraId="378C6A8A" w14:textId="26162682" w:rsidR="006F3E2E" w:rsidRDefault="00610BF0" w:rsidP="00D37FDA">
      <w:pPr>
        <w:pStyle w:val="Member"/>
      </w:pPr>
      <w:r>
        <w:t xml:space="preserve">The required </w:t>
      </w:r>
      <w:r>
        <w:rPr>
          <w:rStyle w:val="Datatype"/>
        </w:rPr>
        <w:t>RelatesToP</w:t>
      </w:r>
      <w:r w:rsidRPr="00AC48B0">
        <w:rPr>
          <w:rStyle w:val="Datatype"/>
        </w:rPr>
        <w:t>roduct</w:t>
      </w:r>
      <w:r>
        <w:rPr>
          <w:rStyle w:val="Datatype"/>
        </w:rPr>
        <w:t>Reference</w:t>
      </w:r>
      <w:r>
        <w:rPr>
          <w:bCs/>
        </w:rPr>
        <w:t xml:space="preserve"> a</w:t>
      </w:r>
      <w:r w:rsidRPr="00AC48B0">
        <w:rPr>
          <w:bCs/>
        </w:rPr>
        <w:t>ttribute</w:t>
      </w:r>
      <w:r>
        <w:rPr>
          <w:b/>
          <w:bCs/>
        </w:rPr>
        <w:t xml:space="preserv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the other of the</w:t>
      </w:r>
      <w:r w:rsidRPr="000E0532">
        <w:t xml:space="preserve"> two products that will form the relationship</w:t>
      </w:r>
      <w:r>
        <w:t>. Again: For directed relationships the producer SHOULD associate correctly</w:t>
      </w:r>
      <w:r w:rsidR="007F52D4">
        <w:t>.</w:t>
      </w:r>
    </w:p>
    <w:p w14:paraId="21F0991E" w14:textId="6B86C0D6" w:rsidR="006F3E2E" w:rsidRDefault="006F3E2E" w:rsidP="00D37FDA">
      <w:pPr>
        <w:pStyle w:val="None-normativeCommentHeading"/>
      </w:pPr>
      <w:r>
        <w:t>Non-normative comment:</w:t>
      </w:r>
    </w:p>
    <w:p w14:paraId="0CF456B2" w14:textId="489C8F63" w:rsidR="000E0532" w:rsidRPr="000E0532" w:rsidRDefault="006F3E2E" w:rsidP="00D37FDA">
      <w:pPr>
        <w:pStyle w:val="Non-normativeComment"/>
      </w:pPr>
      <w:r>
        <w:t>The</w:t>
      </w:r>
      <w:r w:rsidRPr="000E0532">
        <w:t xml:space="preserve"> situation </w:t>
      </w:r>
      <w:r>
        <w:t xml:space="preserve">where a need for declaring a Relationship </w:t>
      </w:r>
      <w:r w:rsidRPr="000E0532">
        <w:t>arises</w:t>
      </w:r>
      <w:r>
        <w:t>, is given</w:t>
      </w:r>
      <w:r w:rsidRPr="000E0532">
        <w:t xml:space="preserve"> when a product is </w:t>
      </w:r>
      <w:r>
        <w:t xml:space="preserve">e.g. </w:t>
      </w:r>
      <w:r w:rsidRPr="000E0532">
        <w:t xml:space="preserve">vulnerable only when installed together with another, or to describe operating system components. </w:t>
      </w:r>
    </w:p>
    <w:p w14:paraId="1107E501" w14:textId="3606AD33" w:rsidR="00A14E78" w:rsidRDefault="00A14E78">
      <w:pPr>
        <w:pStyle w:val="Caption"/>
      </w:pPr>
      <w:r w:rsidRPr="004D7D18">
        <w:t>Example</w:t>
      </w:r>
      <w:r w:rsidRPr="003F1FAD">
        <w:t xml:space="preserve"> </w:t>
      </w:r>
      <w:fldSimple w:instr=" SEQ Example \* ARABIC ">
        <w:r w:rsidR="00790A96">
          <w:rPr>
            <w:noProof/>
          </w:rPr>
          <w:t>42</w:t>
        </w:r>
      </w:fldSimple>
      <w:r w:rsidRPr="003F1FAD">
        <w:t>:</w:t>
      </w:r>
    </w:p>
    <w:p w14:paraId="5008C704" w14:textId="77777777" w:rsidR="000E0532" w:rsidRPr="000E0532" w:rsidRDefault="000E0532" w:rsidP="000E0532">
      <w:pPr>
        <w:spacing w:before="0" w:after="0"/>
      </w:pPr>
      <w:r w:rsidRPr="000E0532">
        <w:t>The first product is defined as:</w:t>
      </w:r>
      <w:r w:rsidRPr="000E0532">
        <w:rPr>
          <w:rFonts w:ascii="MS Mincho" w:eastAsia="MS Mincho" w:hAnsi="MS Mincho" w:cs="MS Mincho"/>
        </w:rPr>
        <w:t>  </w:t>
      </w:r>
    </w:p>
    <w:p w14:paraId="72A6200B" w14:textId="392F4FE0" w:rsidR="000E0532" w:rsidRDefault="000E0532" w:rsidP="00D37FDA">
      <w:pPr>
        <w:pStyle w:val="Code"/>
      </w:pPr>
      <w:r w:rsidRPr="000E0532">
        <w:t>&lt;FullProduc</w:t>
      </w:r>
      <w:r>
        <w:t>tName ProductID="CVRFPID-0007"&gt;</w:t>
      </w:r>
      <w:r>
        <w:br/>
        <w:t xml:space="preserve">  </w:t>
      </w:r>
      <w:r w:rsidRPr="000E0532">
        <w:t>Active Director</w:t>
      </w:r>
      <w:r>
        <w:t>y Lightweight Directory Service</w:t>
      </w:r>
      <w:r>
        <w:br/>
      </w:r>
      <w:r w:rsidRPr="000E0532">
        <w:t>&lt;/FullProductName&gt;</w:t>
      </w:r>
    </w:p>
    <w:p w14:paraId="6747EB7A" w14:textId="4D508927" w:rsidR="000E0532" w:rsidRDefault="000E0532" w:rsidP="000E0532">
      <w:r w:rsidRPr="000E0532">
        <w:t>And the second product is defined as:</w:t>
      </w:r>
    </w:p>
    <w:p w14:paraId="25AA6926" w14:textId="67180FC0" w:rsidR="000E0532" w:rsidRDefault="000E0532" w:rsidP="00D37FDA">
      <w:pPr>
        <w:pStyle w:val="Code"/>
      </w:pPr>
      <w:r w:rsidRPr="000E0532">
        <w:t>&lt;FullProduc</w:t>
      </w:r>
      <w:r>
        <w:t>tName ProductID="CVRFPID-0008"&gt;</w:t>
      </w:r>
      <w:r>
        <w:br/>
        <w:t xml:space="preserve">  Windows Vista Service Pack 2</w:t>
      </w:r>
      <w:r>
        <w:br/>
      </w:r>
      <w:r w:rsidRPr="000E0532">
        <w:t>&lt;/FullProductName&gt;</w:t>
      </w:r>
    </w:p>
    <w:p w14:paraId="15909154" w14:textId="6199AE98" w:rsidR="000E0532" w:rsidRDefault="000E0532" w:rsidP="00D37FDA">
      <w:pPr>
        <w:keepNext/>
      </w:pPr>
      <w:r w:rsidRPr="000E0532">
        <w:t>And the relationship can then be defined as:</w:t>
      </w:r>
    </w:p>
    <w:p w14:paraId="368DC1C3" w14:textId="11A8CDCF" w:rsidR="000E0532" w:rsidRPr="00610C93" w:rsidRDefault="000E0532" w:rsidP="00D37FDA">
      <w:pPr>
        <w:pStyle w:val="Code"/>
      </w:pPr>
      <w:r>
        <w:t>&lt;Relationship ProductReference="CVRFPID-0007"</w:t>
      </w:r>
      <w:r w:rsidR="008C7076">
        <w:br/>
        <w:t xml:space="preserve"> </w:t>
      </w:r>
      <w:r>
        <w:t>RelationType="Optional</w:t>
      </w:r>
      <w:r w:rsidR="000467B8">
        <w:t xml:space="preserve"> </w:t>
      </w:r>
      <w:r>
        <w:t>Component</w:t>
      </w:r>
      <w:r w:rsidR="000467B8">
        <w:t xml:space="preserve"> </w:t>
      </w:r>
      <w:r>
        <w:t>Of"</w:t>
      </w:r>
      <w:r w:rsidR="008C7076">
        <w:br/>
      </w:r>
      <w:r>
        <w:t xml:space="preserve"> RelatesToProductReference="CVRFPID-0008"&gt;</w:t>
      </w:r>
      <w:r>
        <w:br/>
        <w:t xml:space="preserve">  &lt;FullProductName ProductID=”CVRFPID-0009&gt;</w:t>
      </w:r>
      <w:r w:rsidR="008C2C23">
        <w:br/>
      </w:r>
      <w:r>
        <w:t xml:space="preserve">    Active Directory Lightweight Directory Service as an optional component of </w:t>
      </w:r>
      <w:r>
        <w:br/>
        <w:t xml:space="preserve">    Windows Vista Service Pack 2</w:t>
      </w:r>
      <w:r w:rsidR="008C2C23">
        <w:br/>
      </w:r>
      <w:r>
        <w:t xml:space="preserve">  &lt;/FullProductName&gt;</w:t>
      </w:r>
      <w:r>
        <w:br/>
        <w:t>&lt;/Relationship&gt;</w:t>
      </w:r>
    </w:p>
    <w:p w14:paraId="0041C07B" w14:textId="13EC42C3" w:rsidR="00A14E78" w:rsidRDefault="00A14E78">
      <w:pPr>
        <w:pStyle w:val="Caption"/>
      </w:pPr>
      <w:r w:rsidRPr="004D7D18">
        <w:t>Example</w:t>
      </w:r>
      <w:r w:rsidRPr="003F1FAD">
        <w:t xml:space="preserve"> </w:t>
      </w:r>
      <w:fldSimple w:instr=" SEQ Example \* ARABIC ">
        <w:r w:rsidR="00790A96">
          <w:rPr>
            <w:noProof/>
          </w:rPr>
          <w:t>43</w:t>
        </w:r>
      </w:fldSimple>
      <w:r w:rsidRPr="003F1FAD">
        <w:t>:</w:t>
      </w:r>
    </w:p>
    <w:p w14:paraId="58D32371" w14:textId="77777777" w:rsidR="000E0532" w:rsidRPr="000E0532" w:rsidRDefault="000E0532" w:rsidP="000E0532">
      <w:r w:rsidRPr="000E0532">
        <w:t>In another example, the first product is defined as:</w:t>
      </w:r>
    </w:p>
    <w:p w14:paraId="2CAF6D79" w14:textId="3E27CA36" w:rsidR="000E0532" w:rsidRDefault="000E0532" w:rsidP="00D37FDA">
      <w:pPr>
        <w:pStyle w:val="Code"/>
      </w:pPr>
      <w:r>
        <w:t>&lt;FullProductName ProductID="CVRFPID-0010"&gt;</w:t>
      </w:r>
      <w:r w:rsidR="008C7076">
        <w:br/>
      </w:r>
      <w:r>
        <w:t xml:space="preserve">  Cisco AnyConnect Secure Mobility Client 2.3.185</w:t>
      </w:r>
      <w:r w:rsidR="008C7076">
        <w:br/>
      </w:r>
      <w:r>
        <w:t>&lt;/FullProductName&gt;</w:t>
      </w:r>
    </w:p>
    <w:p w14:paraId="37039DB6" w14:textId="1D139208" w:rsidR="000E0532" w:rsidRDefault="000E0532" w:rsidP="000E0532">
      <w:r w:rsidRPr="000E0532">
        <w:t>And the second product is defined as:</w:t>
      </w:r>
    </w:p>
    <w:p w14:paraId="259C24CD" w14:textId="655D6F66" w:rsidR="000E0532" w:rsidRPr="00610C93" w:rsidRDefault="000E0532" w:rsidP="00D37FDA">
      <w:pPr>
        <w:pStyle w:val="Code"/>
      </w:pPr>
      <w:r>
        <w:t>&lt;FullProductName ProductID="CVRFPID-0011"&gt;Microsoft Windows&lt;/FullProductName&gt;</w:t>
      </w:r>
    </w:p>
    <w:p w14:paraId="38A1012A" w14:textId="685D3F50" w:rsidR="000E0532" w:rsidRDefault="000E0532" w:rsidP="000E0532">
      <w:r w:rsidRPr="000E0532">
        <w:t>And the relationship can then be defined as:</w:t>
      </w:r>
    </w:p>
    <w:p w14:paraId="78545555" w14:textId="21C06379" w:rsidR="00A72F0F" w:rsidRDefault="000E0532" w:rsidP="00D37FDA">
      <w:pPr>
        <w:pStyle w:val="Code"/>
      </w:pPr>
      <w:r>
        <w:t>&lt;Relationship ProductReference="CVRFPID-0010" RelationType="Installed</w:t>
      </w:r>
      <w:r w:rsidR="000467B8">
        <w:t xml:space="preserve"> </w:t>
      </w:r>
      <w:r>
        <w:t>On"</w:t>
      </w:r>
      <w:r w:rsidR="008C7076">
        <w:br/>
      </w:r>
      <w:r>
        <w:t xml:space="preserve"> RelatesToProductReference="CVRFPID-0011"&gt;</w:t>
      </w:r>
      <w:r>
        <w:br/>
        <w:t xml:space="preserve">  &lt;FullProductName ProductID=”CVRFPID-0012&gt;</w:t>
      </w:r>
      <w:r w:rsidR="008C7076">
        <w:br/>
      </w:r>
      <w:r>
        <w:t xml:space="preserve">    Cisco AnyConnect Secure Mobility Client 2.3.185 when installed on</w:t>
      </w:r>
      <w:r w:rsidR="008C7076">
        <w:br/>
        <w:t xml:space="preserve">    </w:t>
      </w:r>
      <w:r>
        <w:t>Microsoft Windows</w:t>
      </w:r>
      <w:r w:rsidR="008C7076">
        <w:br/>
      </w:r>
      <w:r>
        <w:t xml:space="preserve">  &lt;/FullProductName&gt;</w:t>
      </w:r>
      <w:r>
        <w:br/>
        <w:t>&lt;/Relationship&gt;</w:t>
      </w:r>
    </w:p>
    <w:p w14:paraId="565A8760" w14:textId="274C31A1" w:rsidR="00A72F0F" w:rsidRDefault="00A72F0F" w:rsidP="00A72F0F">
      <w:pPr>
        <w:pStyle w:val="Heading3"/>
      </w:pPr>
      <w:bookmarkStart w:id="2282" w:name="_Toc478074769"/>
      <w:r>
        <w:t>Product Tree – Product Groups</w:t>
      </w:r>
      <w:bookmarkEnd w:id="2282"/>
    </w:p>
    <w:p w14:paraId="6A08647C" w14:textId="6CB4E41C" w:rsidR="00A72F0F" w:rsidRDefault="00F53627" w:rsidP="00D37FDA">
      <w:pPr>
        <w:pStyle w:val="ObjectHeading"/>
        <w:rPr>
          <w:rStyle w:val="Element"/>
          <w:iCs/>
        </w:rPr>
      </w:pPr>
      <w:bookmarkStart w:id="2283" w:name="_Toc477193193"/>
      <w:bookmarkStart w:id="2284" w:name="_Toc477193844"/>
      <w:bookmarkStart w:id="2285" w:name="_Toc478074971"/>
      <w:r>
        <w:t>Element</w:t>
      </w:r>
      <w:r w:rsidRPr="00755ABD">
        <w:t xml:space="preserve"> </w:t>
      </w:r>
      <w:r w:rsidR="00A72F0F" w:rsidRPr="00D37FDA">
        <w:rPr>
          <w:rStyle w:val="Datatype"/>
        </w:rPr>
        <w:t>prod:ProductGroups</w:t>
      </w:r>
      <w:bookmarkEnd w:id="2283"/>
      <w:bookmarkEnd w:id="2284"/>
      <w:bookmarkEnd w:id="2285"/>
    </w:p>
    <w:p w14:paraId="333920E6" w14:textId="7AE7F879" w:rsidR="00C02062" w:rsidRPr="005D4C8E" w:rsidRDefault="00C02062" w:rsidP="00A72F0F">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686436">
        <w:rPr>
          <w:rStyle w:val="Datatype"/>
        </w:rPr>
        <w:t>ProductGroups</w:t>
      </w:r>
      <w:r w:rsidRPr="00347C4B">
        <w:t xml:space="preserve"> element </w:t>
      </w:r>
      <w:r w:rsidR="00686436">
        <w:t xml:space="preserve">MUST be present zero or one time as the last child of </w:t>
      </w:r>
      <w:r>
        <w:rPr>
          <w:rStyle w:val="Datatype"/>
        </w:rPr>
        <w:t>prod</w:t>
      </w:r>
      <w:r w:rsidRPr="00347C4B">
        <w:rPr>
          <w:rStyle w:val="Datatype"/>
        </w:rPr>
        <w:t>:</w:t>
      </w:r>
      <w:r w:rsidR="00686436">
        <w:rPr>
          <w:rStyle w:val="Datatype"/>
        </w:rPr>
        <w:t>ProductTree</w:t>
      </w:r>
      <w:r w:rsidRPr="00145123">
        <w:t xml:space="preserve"> </w:t>
      </w:r>
      <w:r w:rsidR="00686436">
        <w:t xml:space="preserve">element and if present MUST contain one or more </w:t>
      </w:r>
      <w:r w:rsidR="00686436" w:rsidRPr="00D37FDA">
        <w:rPr>
          <w:rStyle w:val="Datatype"/>
        </w:rPr>
        <w:t>prod:Group</w:t>
      </w:r>
      <w:r w:rsidR="00686436">
        <w:t xml:space="preserve"> elements</w:t>
      </w:r>
      <w:r w:rsidRPr="00145123">
        <w:t>.</w:t>
      </w:r>
      <w:r w:rsidRPr="00347C4B">
        <w:t xml:space="preserve"> ∆</w:t>
      </w:r>
      <w:r>
        <w:t> [</w:t>
      </w:r>
      <w:r>
        <w:rPr>
          <w:color w:val="FF0000"/>
        </w:rPr>
        <w:t>CSAF-5.</w:t>
      </w:r>
      <w:r w:rsidR="005460D6">
        <w:rPr>
          <w:color w:val="FF0000"/>
        </w:rPr>
        <w:t>1.4</w:t>
      </w:r>
      <w:r>
        <w:rPr>
          <w:color w:val="FF0000"/>
        </w:rPr>
        <w:t>-</w:t>
      </w:r>
      <w:r w:rsidR="005460D6">
        <w:rPr>
          <w:color w:val="FF0000"/>
        </w:rPr>
        <w:t>1</w:t>
      </w:r>
      <w:r>
        <w:t>]</w:t>
      </w:r>
    </w:p>
    <w:p w14:paraId="222CFA5C" w14:textId="773A2667" w:rsidR="00A72F0F" w:rsidRPr="00A72F0F" w:rsidRDefault="00A72F0F" w:rsidP="00D37FDA">
      <w:pPr>
        <w:pStyle w:val="Member"/>
      </w:pPr>
      <w:r w:rsidRPr="00F32D93">
        <w:t>The</w:t>
      </w:r>
      <w:r w:rsidRPr="001A53EB">
        <w:t xml:space="preserve"> </w:t>
      </w:r>
      <w:r>
        <w:t xml:space="preserve">element </w:t>
      </w:r>
      <w:r w:rsidR="002930C5">
        <w:rPr>
          <w:rStyle w:val="Element"/>
        </w:rPr>
        <w:t>prod</w:t>
      </w:r>
      <w:r w:rsidRPr="00F32D93">
        <w:rPr>
          <w:rStyle w:val="Element"/>
        </w:rPr>
        <w:t>:</w:t>
      </w:r>
      <w:r>
        <w:rPr>
          <w:rStyle w:val="Element"/>
        </w:rPr>
        <w:t>ProductGroups</w:t>
      </w:r>
      <w:r w:rsidRPr="00F32D93">
        <w:rPr>
          <w:b/>
          <w:bCs/>
        </w:rPr>
        <w:t xml:space="preserve"> </w:t>
      </w:r>
      <w:r>
        <w:t xml:space="preserve">is a </w:t>
      </w:r>
      <w:r w:rsidRPr="00A72F0F">
        <w:t>container</w:t>
      </w:r>
      <w:r>
        <w:t>, that</w:t>
      </w:r>
      <w:r w:rsidRPr="00A72F0F">
        <w:t xml:space="preserve"> defines whether </w:t>
      </w:r>
      <w:r w:rsidRPr="00A72F0F">
        <w:rPr>
          <w:b/>
          <w:bCs/>
        </w:rPr>
        <w:t xml:space="preserve">Full Product Name </w:t>
      </w:r>
      <w:r w:rsidRPr="00A72F0F">
        <w:t xml:space="preserve">elements in the product tree will be grouped into logical groups. </w:t>
      </w:r>
    </w:p>
    <w:p w14:paraId="761A0B81" w14:textId="0CE03322" w:rsidR="00A72F0F" w:rsidRDefault="00A72F0F" w:rsidP="00D37FDA">
      <w:pPr>
        <w:pStyle w:val="Member"/>
      </w:pPr>
      <w:r w:rsidRPr="00A72F0F">
        <w:t xml:space="preserve">If groups are defined, products can be referred to using the </w:t>
      </w:r>
      <w:r w:rsidRPr="00D37FDA">
        <w:rPr>
          <w:rStyle w:val="Datatype"/>
        </w:rPr>
        <w:t>GroupID</w:t>
      </w:r>
      <w:r w:rsidRPr="00A72F0F">
        <w:t xml:space="preserve"> attribute in many other parts of the document, rather than repeatedly having t</w:t>
      </w:r>
      <w:r>
        <w:t>o list all members individually.</w:t>
      </w:r>
    </w:p>
    <w:p w14:paraId="7108D2CC" w14:textId="77777777" w:rsidR="00A72F0F" w:rsidRPr="00A72F0F" w:rsidRDefault="00A72F0F" w:rsidP="00D37FDA">
      <w:pPr>
        <w:pStyle w:val="Member"/>
      </w:pPr>
      <w:r w:rsidRPr="00A72F0F">
        <w:t xml:space="preserve">Whether groups are defined or not, the ability to reference each product individually in other parts of the document is not affected. In fact, the creator of a document can choose to use either direct product references or group references. </w:t>
      </w:r>
    </w:p>
    <w:p w14:paraId="23B9A792" w14:textId="1016609E" w:rsidR="00A72F0F" w:rsidRDefault="00B261DF" w:rsidP="00D37FDA">
      <w:pPr>
        <w:pStyle w:val="None-normativeCommentHeading"/>
      </w:pPr>
      <w:r>
        <w:t>Non-normative comment:</w:t>
      </w:r>
    </w:p>
    <w:p w14:paraId="577411F8" w14:textId="458548E4" w:rsidR="00A72F0F" w:rsidRPr="00A72F0F" w:rsidRDefault="00A72F0F" w:rsidP="00D37FDA">
      <w:pPr>
        <w:pStyle w:val="Non-normativeComment"/>
        <w:rPr>
          <w:rFonts w:eastAsia="MS Mincho"/>
        </w:rPr>
      </w:pPr>
      <w:r w:rsidRPr="00A72F0F">
        <w:rPr>
          <w:rFonts w:eastAsia="MS Mincho"/>
        </w:rPr>
        <w:t xml:space="preserve">Given that a single product can be a member of more than one group, some areas of the </w:t>
      </w:r>
      <w:r w:rsidR="00B261DF">
        <w:rPr>
          <w:rFonts w:eastAsia="MS Mincho"/>
        </w:rPr>
        <w:t xml:space="preserve">CSAF </w:t>
      </w:r>
      <w:r w:rsidRPr="00A72F0F">
        <w:rPr>
          <w:rFonts w:eastAsia="MS Mincho"/>
        </w:rPr>
        <w:t xml:space="preserve">CVRF document may </w:t>
      </w:r>
      <w:r w:rsidR="009A2AB0">
        <w:rPr>
          <w:rFonts w:eastAsia="MS Mincho"/>
        </w:rPr>
        <w:t>prohibit</w:t>
      </w:r>
      <w:r w:rsidRPr="00A72F0F">
        <w:rPr>
          <w:rFonts w:eastAsia="MS Mincho"/>
        </w:rPr>
        <w:t xml:space="preserve"> product references by group to avoid ambiguity. </w:t>
      </w:r>
    </w:p>
    <w:p w14:paraId="63A8B367" w14:textId="25FC05AC" w:rsidR="00A14E78" w:rsidRDefault="00A14E78">
      <w:pPr>
        <w:pStyle w:val="Caption"/>
      </w:pPr>
      <w:r w:rsidRPr="004D7D18">
        <w:t>Example</w:t>
      </w:r>
      <w:r w:rsidRPr="003F1FAD">
        <w:t xml:space="preserve"> </w:t>
      </w:r>
      <w:fldSimple w:instr=" SEQ Example \* ARABIC ">
        <w:r w:rsidR="00790A96">
          <w:rPr>
            <w:noProof/>
          </w:rPr>
          <w:t>44</w:t>
        </w:r>
      </w:fldSimple>
      <w:r w:rsidRPr="003F1FAD">
        <w:t>:</w:t>
      </w:r>
    </w:p>
    <w:p w14:paraId="26EF3716" w14:textId="215DDEFF" w:rsidR="00A72F0F" w:rsidRPr="000E0532" w:rsidRDefault="00A72F0F" w:rsidP="00A72F0F">
      <w:pPr>
        <w:spacing w:before="0" w:after="0"/>
      </w:pPr>
      <w:r w:rsidRPr="00A72F0F">
        <w:t xml:space="preserve">We create two groups, </w:t>
      </w:r>
      <w:r w:rsidRPr="00A72F0F">
        <w:rPr>
          <w:rStyle w:val="CODEtemp"/>
        </w:rPr>
        <w:t>CVRFGID-0001</w:t>
      </w:r>
      <w:r w:rsidRPr="00A72F0F">
        <w:t xml:space="preserve"> and </w:t>
      </w:r>
      <w:r w:rsidRPr="00A72F0F">
        <w:rPr>
          <w:rStyle w:val="CODEtemp"/>
        </w:rPr>
        <w:t>CVRFGID-0002</w:t>
      </w:r>
      <w:r w:rsidRPr="00A72F0F">
        <w:t xml:space="preserve">. Both groups have four members, and </w:t>
      </w:r>
      <w:r w:rsidRPr="00A72F0F">
        <w:rPr>
          <w:rStyle w:val="Element"/>
        </w:rPr>
        <w:t>ProductID</w:t>
      </w:r>
      <w:r w:rsidRPr="00A72F0F">
        <w:t xml:space="preserve"> </w:t>
      </w:r>
      <w:r w:rsidRPr="00A72F0F">
        <w:rPr>
          <w:rStyle w:val="CODEtemp"/>
        </w:rPr>
        <w:t>CVRFPID-0001</w:t>
      </w:r>
      <w:r>
        <w:t xml:space="preserve"> is a member of both groups</w:t>
      </w:r>
      <w:r w:rsidRPr="000E0532">
        <w:t>:</w:t>
      </w:r>
      <w:r w:rsidRPr="000E0532">
        <w:rPr>
          <w:rFonts w:ascii="MS Mincho" w:eastAsia="MS Mincho" w:hAnsi="MS Mincho" w:cs="MS Mincho"/>
        </w:rPr>
        <w:t>  </w:t>
      </w:r>
    </w:p>
    <w:p w14:paraId="0860664F" w14:textId="5C70E68D" w:rsidR="00A72F0F" w:rsidRPr="00610C93" w:rsidRDefault="00A72F0F" w:rsidP="00D37FDA">
      <w:pPr>
        <w:pStyle w:val="Code"/>
      </w:pPr>
      <w:r>
        <w:t>&lt;ProductGroups&gt;</w:t>
      </w:r>
      <w:r w:rsidR="009E2635">
        <w:br/>
      </w:r>
      <w:r>
        <w:t xml:space="preserve">  &lt;Group GroupID="CVRFGID-0001"&gt;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rsidR="009E2635">
        <w:br/>
      </w:r>
      <w:r>
        <w:t xml:space="preserve">  &lt;/Group&gt;</w:t>
      </w:r>
      <w:r>
        <w:br/>
        <w:t xml:space="preserve">  &lt;Group GroupID="CVRFGID-0002"&gt;</w:t>
      </w:r>
      <w:r w:rsidR="009E2635">
        <w:br/>
      </w:r>
      <w:r>
        <w:t xml:space="preserve">    &lt;ProductID&gt;CVRFPID-0001&lt;/ProductID&gt;</w:t>
      </w:r>
      <w:r>
        <w:br/>
        <w:t xml:space="preserve">    &lt;ProductID&gt;CVRFPID-0010&lt;/ProductID&gt;</w:t>
      </w:r>
      <w:r>
        <w:br/>
        <w:t xml:space="preserve">    &lt;ProductID&gt;CVRFPID-0011&lt;/ProductID&gt;</w:t>
      </w:r>
      <w:r>
        <w:br/>
        <w:t xml:space="preserve">    &lt;ProductID&gt;CVRFPID-0099&lt;/ProductID&gt;</w:t>
      </w:r>
      <w:r w:rsidR="009E2635">
        <w:br/>
      </w:r>
      <w:r>
        <w:t xml:space="preserve">  &lt;/Group&gt;</w:t>
      </w:r>
      <w:r>
        <w:br/>
        <w:t>&lt;/ProductGroups&gt;</w:t>
      </w:r>
    </w:p>
    <w:p w14:paraId="6FBE1A61" w14:textId="72499DAA" w:rsidR="006A577E" w:rsidRDefault="00255317" w:rsidP="006A577E">
      <w:r>
        <w:t>A visual m</w:t>
      </w:r>
      <w:r w:rsidR="006A577E">
        <w:t xml:space="preserve">ap of </w:t>
      </w:r>
      <w:r>
        <w:t xml:space="preserve">some </w:t>
      </w:r>
      <w:r w:rsidR="0006026A">
        <w:t xml:space="preserve">fictitious sample </w:t>
      </w:r>
      <w:r w:rsidR="0006026A">
        <w:rPr>
          <w:b/>
        </w:rPr>
        <w:t>Product Groups</w:t>
      </w:r>
      <w:r w:rsidR="006A577E">
        <w:t xml:space="preserve"> sub tree including the parent node (</w:t>
      </w:r>
      <w:r w:rsidR="006A577E">
        <w:rPr>
          <w:b/>
        </w:rPr>
        <w:t>Product Tree</w:t>
      </w:r>
      <w:r w:rsidR="006A577E">
        <w:t xml:space="preserve">) with </w:t>
      </w:r>
      <w:r w:rsidR="0006026A">
        <w:t xml:space="preserve">the node labeled {…} indicating further possible </w:t>
      </w:r>
      <w:r w:rsidR="0006026A" w:rsidRPr="00D37FDA">
        <w:rPr>
          <w:b/>
        </w:rPr>
        <w:t>Group</w:t>
      </w:r>
      <w:r w:rsidR="0006026A">
        <w:t xml:space="preserve"> subtrees</w:t>
      </w:r>
      <w:r>
        <w:t xml:space="preserve"> is depicted below.</w:t>
      </w:r>
    </w:p>
    <w:p w14:paraId="24D132AC" w14:textId="77777777" w:rsidR="00D84534" w:rsidRDefault="00D84534" w:rsidP="00D84534">
      <w:pPr>
        <w:pStyle w:val="Caption"/>
      </w:pPr>
      <w:bookmarkStart w:id="2286" w:name="_Toc477448943"/>
      <w:r>
        <w:t xml:space="preserve">Figure </w:t>
      </w:r>
      <w:fldSimple w:instr=" SEQ Figure \* ARABIC ">
        <w:r>
          <w:rPr>
            <w:noProof/>
          </w:rPr>
          <w:t>9</w:t>
        </w:r>
      </w:fldSimple>
      <w:r>
        <w:t xml:space="preserve">: A topologically valid </w:t>
      </w:r>
      <w:r w:rsidRPr="005629EB">
        <w:rPr>
          <w:b/>
        </w:rPr>
        <w:t>Product Groups</w:t>
      </w:r>
      <w:r>
        <w:t xml:space="preserve"> configuration</w:t>
      </w:r>
      <w:bookmarkEnd w:id="2286"/>
    </w:p>
    <w:p w14:paraId="0891B319" w14:textId="77777777" w:rsidR="00D84534" w:rsidRDefault="00D84534" w:rsidP="00D84534">
      <w:pPr>
        <w:pStyle w:val="Caption"/>
      </w:pPr>
      <w:r w:rsidRPr="005629EB">
        <w:rPr>
          <w:noProof/>
        </w:rPr>
        <w:drawing>
          <wp:inline distT="0" distB="0" distL="0" distR="0" wp14:anchorId="58908BEA" wp14:editId="168FABCB">
            <wp:extent cx="5835742" cy="5474751"/>
            <wp:effectExtent l="0" t="0" r="635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tree-product-groups-20170311bi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47543" cy="5485822"/>
                    </a:xfrm>
                    <a:prstGeom prst="rect">
                      <a:avLst/>
                    </a:prstGeom>
                  </pic:spPr>
                </pic:pic>
              </a:graphicData>
            </a:graphic>
          </wp:inline>
        </w:drawing>
      </w:r>
    </w:p>
    <w:p w14:paraId="0A351C57" w14:textId="77777777" w:rsidR="00D84534" w:rsidRDefault="00D84534" w:rsidP="006A577E"/>
    <w:p w14:paraId="017D0B73" w14:textId="7BA99CD6" w:rsidR="00A72F0F" w:rsidRDefault="00A72F0F" w:rsidP="00A72F0F">
      <w:pPr>
        <w:pStyle w:val="Heading4"/>
      </w:pPr>
      <w:bookmarkStart w:id="2287" w:name="_Toc477207193"/>
      <w:bookmarkStart w:id="2288" w:name="_Toc477245730"/>
      <w:bookmarkStart w:id="2289" w:name="_Toc477257834"/>
      <w:bookmarkStart w:id="2290" w:name="_Toc477260187"/>
      <w:bookmarkStart w:id="2291" w:name="_Toc477267600"/>
      <w:bookmarkStart w:id="2292" w:name="_Toc477298582"/>
      <w:bookmarkStart w:id="2293" w:name="_Toc477298855"/>
      <w:bookmarkStart w:id="2294" w:name="_Toc477299305"/>
      <w:bookmarkStart w:id="2295" w:name="_Toc477346513"/>
      <w:bookmarkStart w:id="2296" w:name="_Toc477382750"/>
      <w:bookmarkStart w:id="2297" w:name="_Toc477425192"/>
      <w:bookmarkStart w:id="2298" w:name="_Toc477429146"/>
      <w:bookmarkStart w:id="2299" w:name="_Toc477429474"/>
      <w:bookmarkStart w:id="2300" w:name="_Toc477448445"/>
      <w:bookmarkStart w:id="2301" w:name="_Toc477448803"/>
      <w:bookmarkStart w:id="2302" w:name="_Toc477902496"/>
      <w:bookmarkStart w:id="2303" w:name="_Toc477968748"/>
      <w:bookmarkStart w:id="2304" w:name="_Toc478023854"/>
      <w:bookmarkStart w:id="2305" w:name="_Toc478024289"/>
      <w:bookmarkStart w:id="2306" w:name="_Toc478074770"/>
      <w:bookmarkStart w:id="2307" w:name="_Toc478074771"/>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r>
        <w:t>Product Tree – Product Groups – Group</w:t>
      </w:r>
      <w:bookmarkEnd w:id="2307"/>
    </w:p>
    <w:p w14:paraId="352CEF14" w14:textId="0D3278EC" w:rsidR="00A72F0F" w:rsidRDefault="00F53627" w:rsidP="00D37FDA">
      <w:pPr>
        <w:pStyle w:val="ObjectHeading"/>
        <w:rPr>
          <w:rStyle w:val="Element"/>
          <w:bCs w:val="0"/>
          <w:iCs/>
          <w:szCs w:val="28"/>
        </w:rPr>
      </w:pPr>
      <w:bookmarkStart w:id="2308" w:name="_Toc477193195"/>
      <w:bookmarkStart w:id="2309" w:name="_Toc477193845"/>
      <w:bookmarkStart w:id="2310" w:name="_Toc478074972"/>
      <w:r>
        <w:t>Element</w:t>
      </w:r>
      <w:r w:rsidRPr="00755ABD">
        <w:t xml:space="preserve"> </w:t>
      </w:r>
      <w:r w:rsidR="00A72F0F" w:rsidRPr="00D37FDA">
        <w:rPr>
          <w:rStyle w:val="Datatype"/>
        </w:rPr>
        <w:t>prod:Group</w:t>
      </w:r>
      <w:bookmarkEnd w:id="2308"/>
      <w:bookmarkEnd w:id="2309"/>
      <w:bookmarkEnd w:id="2310"/>
    </w:p>
    <w:p w14:paraId="56E17154" w14:textId="22155080" w:rsidR="00547CF1" w:rsidRDefault="00C02062" w:rsidP="007874E0">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D84534">
        <w:rPr>
          <w:rStyle w:val="Datatype"/>
        </w:rPr>
        <w:t>Group</w:t>
      </w:r>
      <w:r w:rsidRPr="00347C4B">
        <w:t xml:space="preserve"> </w:t>
      </w:r>
      <w:r w:rsidR="00D84534" w:rsidRPr="00347C4B">
        <w:t xml:space="preserve">element </w:t>
      </w:r>
      <w:r w:rsidR="00D84534">
        <w:t xml:space="preserve">MUST be present one or more times as child of the option al </w:t>
      </w:r>
      <w:r w:rsidR="00D84534">
        <w:rPr>
          <w:rStyle w:val="Datatype"/>
        </w:rPr>
        <w:t>prod</w:t>
      </w:r>
      <w:r w:rsidR="00D84534" w:rsidRPr="00347C4B">
        <w:rPr>
          <w:rStyle w:val="Datatype"/>
        </w:rPr>
        <w:t>:</w:t>
      </w:r>
      <w:r w:rsidR="00D84534">
        <w:rPr>
          <w:rStyle w:val="Datatype"/>
        </w:rPr>
        <w:t>ProductGroups</w:t>
      </w:r>
      <w:r w:rsidR="00D84534" w:rsidRPr="00145123">
        <w:t xml:space="preserve"> </w:t>
      </w:r>
      <w:r w:rsidR="00D84534">
        <w:t xml:space="preserve">element and MUST contain zero or one </w:t>
      </w:r>
      <w:r w:rsidR="00D84534" w:rsidRPr="005629EB">
        <w:rPr>
          <w:rStyle w:val="Datatype"/>
        </w:rPr>
        <w:t>prod:</w:t>
      </w:r>
      <w:r w:rsidR="00D84534">
        <w:rPr>
          <w:rStyle w:val="Datatype"/>
        </w:rPr>
        <w:t>Description</w:t>
      </w:r>
      <w:r w:rsidR="00D84534">
        <w:t xml:space="preserve"> and 2 or more </w:t>
      </w:r>
      <w:r>
        <w:rPr>
          <w:rStyle w:val="Datatype"/>
        </w:rPr>
        <w:t>prod</w:t>
      </w:r>
      <w:r w:rsidRPr="00347C4B">
        <w:rPr>
          <w:rStyle w:val="Datatype"/>
        </w:rPr>
        <w:t>:</w:t>
      </w:r>
      <w:r w:rsidR="00D84534">
        <w:rPr>
          <w:rStyle w:val="Datatype"/>
        </w:rPr>
        <w:t>ProductID</w:t>
      </w:r>
      <w:r w:rsidRPr="00145123">
        <w:t xml:space="preserve"> </w:t>
      </w:r>
      <w:r w:rsidR="00547CF1">
        <w:t>elements</w:t>
      </w:r>
      <w:r w:rsidRPr="00145123">
        <w:t xml:space="preserve"> and in that order.</w:t>
      </w:r>
      <w:r w:rsidRPr="00347C4B">
        <w:t xml:space="preserve"> ∆</w:t>
      </w:r>
      <w:r>
        <w:t> [</w:t>
      </w:r>
      <w:r>
        <w:rPr>
          <w:color w:val="FF0000"/>
        </w:rPr>
        <w:t>CSAF-5.</w:t>
      </w:r>
      <w:r w:rsidR="005460D6">
        <w:rPr>
          <w:color w:val="FF0000"/>
        </w:rPr>
        <w:t>1.4.1</w:t>
      </w:r>
      <w:r>
        <w:rPr>
          <w:color w:val="FF0000"/>
        </w:rPr>
        <w:t>-</w:t>
      </w:r>
      <w:r w:rsidR="005460D6">
        <w:rPr>
          <w:color w:val="FF0000"/>
        </w:rPr>
        <w:t>1</w:t>
      </w:r>
      <w:r>
        <w:t>]</w:t>
      </w:r>
    </w:p>
    <w:p w14:paraId="25EB5544" w14:textId="77777777" w:rsidR="00547CF1" w:rsidRDefault="00547CF1" w:rsidP="007874E0">
      <w:pPr>
        <w:pStyle w:val="Member"/>
      </w:pPr>
      <w:r w:rsidRPr="00F32D93">
        <w:t>The</w:t>
      </w:r>
      <w:r w:rsidRPr="001A53EB">
        <w:t xml:space="preserve"> </w:t>
      </w:r>
      <w:r>
        <w:t xml:space="preserve">element </w:t>
      </w:r>
      <w:r>
        <w:rPr>
          <w:rStyle w:val="Element"/>
        </w:rPr>
        <w:t>prod</w:t>
      </w:r>
      <w:r w:rsidRPr="00F32D93">
        <w:rPr>
          <w:rStyle w:val="Element"/>
        </w:rPr>
        <w:t>:</w:t>
      </w:r>
      <w:r>
        <w:rPr>
          <w:rStyle w:val="Element"/>
        </w:rPr>
        <w:t>Group</w:t>
      </w:r>
      <w:r w:rsidRPr="00F32D93">
        <w:rPr>
          <w:b/>
          <w:bCs/>
        </w:rPr>
        <w:t xml:space="preserve"> </w:t>
      </w:r>
      <w:r>
        <w:t xml:space="preserve">is a </w:t>
      </w:r>
      <w:r w:rsidRPr="00A72F0F">
        <w:t>container</w:t>
      </w:r>
      <w:r>
        <w:t>, that</w:t>
      </w:r>
      <w:r w:rsidRPr="00A72F0F">
        <w:t xml:space="preserve"> defines a new logical group of products that can then be referred to in other parts of the document to address a group of products with a single identifier. </w:t>
      </w:r>
    </w:p>
    <w:p w14:paraId="51EA6A2E" w14:textId="26BDF1E7" w:rsidR="007874E0" w:rsidRDefault="00547CF1" w:rsidP="007874E0">
      <w:pPr>
        <w:pStyle w:val="Member"/>
        <w:rPr>
          <w:b/>
        </w:rPr>
      </w:pPr>
      <w:r w:rsidRPr="00A72F0F">
        <w:rPr>
          <w:b/>
          <w:bCs/>
        </w:rPr>
        <w:t xml:space="preserve">Group </w:t>
      </w:r>
      <w:r w:rsidRPr="00A72F0F">
        <w:t xml:space="preserve">members are defined by adding one </w:t>
      </w:r>
      <w:r w:rsidRPr="00A72F0F">
        <w:rPr>
          <w:b/>
          <w:bCs/>
        </w:rPr>
        <w:t xml:space="preserve">Product ID </w:t>
      </w:r>
      <w:r w:rsidRPr="00A72F0F">
        <w:t xml:space="preserve">element for </w:t>
      </w:r>
      <w:r>
        <w:t>every</w:t>
      </w:r>
      <w:r w:rsidRPr="00A72F0F">
        <w:t xml:space="preserve"> member of the group.</w:t>
      </w:r>
    </w:p>
    <w:p w14:paraId="28F84BDE" w14:textId="57AEF4F8" w:rsidR="007874E0" w:rsidRDefault="007874E0" w:rsidP="007874E0">
      <w:pPr>
        <w:pStyle w:val="MemberHeading"/>
        <w:rPr>
          <w:rStyle w:val="Datatype"/>
        </w:rPr>
      </w:pPr>
      <w:bookmarkStart w:id="2311" w:name="_Toc478074973"/>
      <w:r>
        <w:t xml:space="preserve">Attribute </w:t>
      </w:r>
      <w:r w:rsidRPr="00A5464A">
        <w:rPr>
          <w:rStyle w:val="Datatype"/>
        </w:rPr>
        <w:t>GroupID</w:t>
      </w:r>
      <w:bookmarkEnd w:id="2311"/>
    </w:p>
    <w:p w14:paraId="6CF56F77" w14:textId="4FC6BD3A" w:rsidR="00547CF1" w:rsidRDefault="00A72F0F" w:rsidP="00D37FDA">
      <w:pPr>
        <w:pStyle w:val="Member"/>
      </w:pPr>
      <w:r w:rsidRPr="00A72F0F">
        <w:t xml:space="preserve">The </w:t>
      </w:r>
      <w:r w:rsidRPr="00D37FDA">
        <w:rPr>
          <w:rStyle w:val="Datatype"/>
        </w:rPr>
        <w:t>GroupID</w:t>
      </w:r>
      <w:r w:rsidRPr="00A72F0F">
        <w:rPr>
          <w:i/>
          <w:iCs/>
        </w:rPr>
        <w:t xml:space="preserve"> </w:t>
      </w:r>
      <w:r w:rsidRPr="00A72F0F">
        <w:t xml:space="preserve">attribute is required to identify a </w:t>
      </w:r>
      <w:r w:rsidRPr="00A72F0F">
        <w:rPr>
          <w:b/>
          <w:bCs/>
        </w:rPr>
        <w:t xml:space="preserve">Group </w:t>
      </w:r>
      <w:r w:rsidRPr="00A72F0F">
        <w:t xml:space="preserve">so that it can be referred to from other parts in the document. </w:t>
      </w:r>
    </w:p>
    <w:p w14:paraId="1A9292E1" w14:textId="16563F4D" w:rsidR="00547CF1" w:rsidRDefault="00A72F0F" w:rsidP="00D37FDA">
      <w:pPr>
        <w:pStyle w:val="Member"/>
      </w:pPr>
      <w:r w:rsidRPr="00A72F0F">
        <w:t xml:space="preserve">There is no predefined or required format for the </w:t>
      </w:r>
      <w:r w:rsidR="00547CF1" w:rsidRPr="005629EB">
        <w:rPr>
          <w:rStyle w:val="Datatype"/>
        </w:rPr>
        <w:t>GroupID</w:t>
      </w:r>
      <w:r w:rsidR="00547CF1" w:rsidRPr="00A72F0F">
        <w:rPr>
          <w:i/>
          <w:iCs/>
        </w:rPr>
        <w:t xml:space="preserve"> </w:t>
      </w:r>
      <w:r w:rsidRPr="00A72F0F">
        <w:t xml:space="preserve">as long as it uniquely identifies a group in the context of the current document. </w:t>
      </w:r>
    </w:p>
    <w:p w14:paraId="56A38186" w14:textId="77777777" w:rsidR="00547CF1" w:rsidRDefault="00547CF1" w:rsidP="00D37FDA">
      <w:pPr>
        <w:pStyle w:val="None-normativeCommentHeading"/>
      </w:pPr>
      <w:r>
        <w:t>Non-normative comment:</w:t>
      </w:r>
    </w:p>
    <w:p w14:paraId="3669E0F4" w14:textId="05C72FAA" w:rsidR="00A72F0F" w:rsidRPr="00A72F0F" w:rsidRDefault="00A72F0F" w:rsidP="00D37FDA">
      <w:pPr>
        <w:pStyle w:val="Non-normativeComment"/>
      </w:pPr>
      <w:r w:rsidRPr="00A72F0F">
        <w:t xml:space="preserve">Examples </w:t>
      </w:r>
      <w:r w:rsidR="00547CF1">
        <w:t xml:space="preserve">for </w:t>
      </w:r>
      <w:r w:rsidR="00547CF1" w:rsidRPr="005629EB">
        <w:rPr>
          <w:rStyle w:val="Datatype"/>
        </w:rPr>
        <w:t>GroupID</w:t>
      </w:r>
      <w:r w:rsidR="00547CF1" w:rsidRPr="00A72F0F">
        <w:rPr>
          <w:i/>
          <w:iCs/>
        </w:rPr>
        <w:t xml:space="preserve"> </w:t>
      </w:r>
      <w:r w:rsidR="00547CF1" w:rsidRPr="00A72F0F">
        <w:t xml:space="preserve">attribute </w:t>
      </w:r>
      <w:r w:rsidR="00547CF1">
        <w:t xml:space="preserve">values </w:t>
      </w:r>
      <w:r w:rsidRPr="00A72F0F">
        <w:t>include increment</w:t>
      </w:r>
      <w:r w:rsidR="00547CF1">
        <w:t>ing</w:t>
      </w:r>
      <w:r w:rsidRPr="00A72F0F">
        <w:t xml:space="preserve"> integers or GUIDs. </w:t>
      </w:r>
    </w:p>
    <w:p w14:paraId="57A72D8B" w14:textId="55917436" w:rsidR="00532C46" w:rsidRDefault="00532C46" w:rsidP="005A2BBA">
      <w:pPr>
        <w:pStyle w:val="Heading5"/>
      </w:pPr>
      <w:bookmarkStart w:id="2312" w:name="_Toc477207195"/>
      <w:bookmarkStart w:id="2313" w:name="_Toc477245732"/>
      <w:bookmarkStart w:id="2314" w:name="_Toc477257836"/>
      <w:bookmarkStart w:id="2315" w:name="_Toc477260189"/>
      <w:bookmarkStart w:id="2316" w:name="_Toc477267602"/>
      <w:bookmarkStart w:id="2317" w:name="_Toc477298584"/>
      <w:bookmarkStart w:id="2318" w:name="_Toc477298857"/>
      <w:bookmarkStart w:id="2319" w:name="_Toc477299307"/>
      <w:bookmarkStart w:id="2320" w:name="_Toc477346515"/>
      <w:bookmarkStart w:id="2321" w:name="_Toc477382752"/>
      <w:bookmarkStart w:id="2322" w:name="_Toc477425194"/>
      <w:bookmarkStart w:id="2323" w:name="_Toc477429148"/>
      <w:bookmarkStart w:id="2324" w:name="_Toc477429476"/>
      <w:bookmarkStart w:id="2325" w:name="_Toc477448447"/>
      <w:bookmarkStart w:id="2326" w:name="_Toc477448805"/>
      <w:bookmarkStart w:id="2327" w:name="_Toc477902498"/>
      <w:bookmarkStart w:id="2328" w:name="_Toc477968750"/>
      <w:bookmarkStart w:id="2329" w:name="_Toc478023856"/>
      <w:bookmarkStart w:id="2330" w:name="_Toc478024291"/>
      <w:bookmarkStart w:id="2331" w:name="_Toc478074772"/>
      <w:bookmarkStart w:id="2332" w:name="_Toc477207196"/>
      <w:bookmarkStart w:id="2333" w:name="_Toc477245733"/>
      <w:bookmarkStart w:id="2334" w:name="_Toc477257837"/>
      <w:bookmarkStart w:id="2335" w:name="_Toc477260190"/>
      <w:bookmarkStart w:id="2336" w:name="_Toc477267603"/>
      <w:bookmarkStart w:id="2337" w:name="_Toc477298585"/>
      <w:bookmarkStart w:id="2338" w:name="_Toc477298858"/>
      <w:bookmarkStart w:id="2339" w:name="_Toc477299308"/>
      <w:bookmarkStart w:id="2340" w:name="_Toc477346516"/>
      <w:bookmarkStart w:id="2341" w:name="_Toc477382753"/>
      <w:bookmarkStart w:id="2342" w:name="_Toc477425195"/>
      <w:bookmarkStart w:id="2343" w:name="_Toc477429149"/>
      <w:bookmarkStart w:id="2344" w:name="_Toc477429477"/>
      <w:bookmarkStart w:id="2345" w:name="_Toc477448448"/>
      <w:bookmarkStart w:id="2346" w:name="_Toc477448806"/>
      <w:bookmarkStart w:id="2347" w:name="_Toc477902499"/>
      <w:bookmarkStart w:id="2348" w:name="_Toc477968751"/>
      <w:bookmarkStart w:id="2349" w:name="_Toc478023857"/>
      <w:bookmarkStart w:id="2350" w:name="_Toc478024292"/>
      <w:bookmarkStart w:id="2351" w:name="_Toc478074773"/>
      <w:bookmarkStart w:id="2352" w:name="_Toc477207197"/>
      <w:bookmarkStart w:id="2353" w:name="_Toc477245734"/>
      <w:bookmarkStart w:id="2354" w:name="_Toc477257838"/>
      <w:bookmarkStart w:id="2355" w:name="_Toc477260191"/>
      <w:bookmarkStart w:id="2356" w:name="_Toc477267604"/>
      <w:bookmarkStart w:id="2357" w:name="_Toc477298586"/>
      <w:bookmarkStart w:id="2358" w:name="_Toc477298859"/>
      <w:bookmarkStart w:id="2359" w:name="_Toc477299309"/>
      <w:bookmarkStart w:id="2360" w:name="_Toc477346517"/>
      <w:bookmarkStart w:id="2361" w:name="_Toc477382754"/>
      <w:bookmarkStart w:id="2362" w:name="_Toc477425196"/>
      <w:bookmarkStart w:id="2363" w:name="_Toc477429150"/>
      <w:bookmarkStart w:id="2364" w:name="_Toc477429478"/>
      <w:bookmarkStart w:id="2365" w:name="_Toc477448449"/>
      <w:bookmarkStart w:id="2366" w:name="_Toc477448807"/>
      <w:bookmarkStart w:id="2367" w:name="_Toc477902500"/>
      <w:bookmarkStart w:id="2368" w:name="_Toc477968752"/>
      <w:bookmarkStart w:id="2369" w:name="_Toc478023858"/>
      <w:bookmarkStart w:id="2370" w:name="_Toc478024293"/>
      <w:bookmarkStart w:id="2371" w:name="_Toc478074774"/>
      <w:bookmarkStart w:id="2372" w:name="_Toc477207198"/>
      <w:bookmarkStart w:id="2373" w:name="_Toc477245735"/>
      <w:bookmarkStart w:id="2374" w:name="_Toc477257839"/>
      <w:bookmarkStart w:id="2375" w:name="_Toc477260192"/>
      <w:bookmarkStart w:id="2376" w:name="_Toc477267605"/>
      <w:bookmarkStart w:id="2377" w:name="_Toc477298587"/>
      <w:bookmarkStart w:id="2378" w:name="_Toc477298860"/>
      <w:bookmarkStart w:id="2379" w:name="_Toc477299310"/>
      <w:bookmarkStart w:id="2380" w:name="_Toc477346518"/>
      <w:bookmarkStart w:id="2381" w:name="_Toc477382755"/>
      <w:bookmarkStart w:id="2382" w:name="_Toc477425197"/>
      <w:bookmarkStart w:id="2383" w:name="_Toc477429151"/>
      <w:bookmarkStart w:id="2384" w:name="_Toc477429479"/>
      <w:bookmarkStart w:id="2385" w:name="_Toc477448450"/>
      <w:bookmarkStart w:id="2386" w:name="_Toc477448808"/>
      <w:bookmarkStart w:id="2387" w:name="_Toc477902501"/>
      <w:bookmarkStart w:id="2388" w:name="_Toc477968753"/>
      <w:bookmarkStart w:id="2389" w:name="_Toc478023859"/>
      <w:bookmarkStart w:id="2390" w:name="_Toc478024294"/>
      <w:bookmarkStart w:id="2391" w:name="_Toc478074775"/>
      <w:bookmarkStart w:id="2392" w:name="_Toc477207199"/>
      <w:bookmarkStart w:id="2393" w:name="_Toc477245736"/>
      <w:bookmarkStart w:id="2394" w:name="_Toc477257840"/>
      <w:bookmarkStart w:id="2395" w:name="_Toc477260193"/>
      <w:bookmarkStart w:id="2396" w:name="_Toc477267606"/>
      <w:bookmarkStart w:id="2397" w:name="_Toc477298588"/>
      <w:bookmarkStart w:id="2398" w:name="_Toc477298861"/>
      <w:bookmarkStart w:id="2399" w:name="_Toc477299311"/>
      <w:bookmarkStart w:id="2400" w:name="_Toc477346519"/>
      <w:bookmarkStart w:id="2401" w:name="_Toc477382756"/>
      <w:bookmarkStart w:id="2402" w:name="_Toc477425198"/>
      <w:bookmarkStart w:id="2403" w:name="_Toc477429152"/>
      <w:bookmarkStart w:id="2404" w:name="_Toc477429480"/>
      <w:bookmarkStart w:id="2405" w:name="_Toc477448451"/>
      <w:bookmarkStart w:id="2406" w:name="_Toc477448809"/>
      <w:bookmarkStart w:id="2407" w:name="_Toc477902502"/>
      <w:bookmarkStart w:id="2408" w:name="_Toc477968754"/>
      <w:bookmarkStart w:id="2409" w:name="_Toc478023860"/>
      <w:bookmarkStart w:id="2410" w:name="_Toc478024295"/>
      <w:bookmarkStart w:id="2411" w:name="_Toc478074776"/>
      <w:bookmarkStart w:id="2412" w:name="_Ref476752075"/>
      <w:bookmarkStart w:id="2413" w:name="_Toc478074777"/>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r>
        <w:t>Product Tree – Product Groups – Group</w:t>
      </w:r>
      <w:r w:rsidR="005A2BBA">
        <w:t xml:space="preserve"> – Description</w:t>
      </w:r>
      <w:bookmarkEnd w:id="2412"/>
      <w:bookmarkEnd w:id="2413"/>
    </w:p>
    <w:p w14:paraId="438B0264" w14:textId="0119997E" w:rsidR="00532C46" w:rsidRDefault="00F53627" w:rsidP="00D37FDA">
      <w:pPr>
        <w:pStyle w:val="ObjectHeading"/>
        <w:rPr>
          <w:rStyle w:val="Element"/>
        </w:rPr>
      </w:pPr>
      <w:bookmarkStart w:id="2414" w:name="_Toc477193196"/>
      <w:bookmarkStart w:id="2415" w:name="_Toc477193846"/>
      <w:bookmarkStart w:id="2416" w:name="_Toc478074974"/>
      <w:r>
        <w:t>Element</w:t>
      </w:r>
      <w:r w:rsidRPr="00755ABD">
        <w:t xml:space="preserve"> </w:t>
      </w:r>
      <w:r w:rsidR="005A2BBA" w:rsidRPr="00D37FDA">
        <w:rPr>
          <w:rStyle w:val="Datatype"/>
        </w:rPr>
        <w:t>prod:Description</w:t>
      </w:r>
      <w:bookmarkEnd w:id="2414"/>
      <w:bookmarkEnd w:id="2415"/>
      <w:bookmarkEnd w:id="2416"/>
    </w:p>
    <w:p w14:paraId="25115F8F" w14:textId="604352B6" w:rsidR="00532C46" w:rsidRPr="00A72F0F" w:rsidRDefault="00C02062" w:rsidP="00D37FDA">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A70825">
        <w:rPr>
          <w:rStyle w:val="Datatype"/>
        </w:rPr>
        <w:t>Description</w:t>
      </w:r>
      <w:r w:rsidRPr="00347C4B">
        <w:t xml:space="preserve"> element </w:t>
      </w:r>
      <w:r w:rsidR="00A70825">
        <w:t xml:space="preserve">MUST be present zero or one time as first child of the </w:t>
      </w:r>
      <w:r>
        <w:rPr>
          <w:rStyle w:val="Datatype"/>
        </w:rPr>
        <w:t>prod</w:t>
      </w:r>
      <w:r w:rsidRPr="00347C4B">
        <w:rPr>
          <w:rStyle w:val="Datatype"/>
        </w:rPr>
        <w:t>:</w:t>
      </w:r>
      <w:r w:rsidR="00A70825">
        <w:rPr>
          <w:rStyle w:val="Datatype"/>
        </w:rPr>
        <w:t>Group</w:t>
      </w:r>
      <w:r w:rsidRPr="00145123">
        <w:t xml:space="preserve"> </w:t>
      </w:r>
      <w:r w:rsidR="00A70825">
        <w:t xml:space="preserve">element and if given is a </w:t>
      </w:r>
      <w:r w:rsidR="00A70825" w:rsidRPr="005A2BBA">
        <w:t>short, opt</w:t>
      </w:r>
      <w:r w:rsidR="00A70825">
        <w:t>ional description of the group</w:t>
      </w:r>
      <w:r w:rsidR="00A70825" w:rsidRPr="00A72F0F">
        <w:t>.</w:t>
      </w:r>
      <w:r w:rsidRPr="00145123">
        <w:t>.</w:t>
      </w:r>
      <w:r w:rsidRPr="00347C4B">
        <w:t xml:space="preserve"> </w:t>
      </w:r>
      <w:r w:rsidR="00A70825">
        <w:br/>
      </w:r>
      <w:r w:rsidRPr="00347C4B">
        <w:t>∆</w:t>
      </w:r>
      <w:r>
        <w:t> [</w:t>
      </w:r>
      <w:r w:rsidR="005460D6">
        <w:rPr>
          <w:color w:val="FF0000"/>
        </w:rPr>
        <w:t>CSAF-5.1.4.1.1</w:t>
      </w:r>
      <w:r>
        <w:rPr>
          <w:color w:val="FF0000"/>
        </w:rPr>
        <w:t>-</w:t>
      </w:r>
      <w:r w:rsidR="005460D6">
        <w:rPr>
          <w:color w:val="FF0000"/>
        </w:rPr>
        <w:t>1</w:t>
      </w:r>
      <w:r>
        <w:t>]</w:t>
      </w:r>
    </w:p>
    <w:p w14:paraId="76E917B9" w14:textId="7B6A72EF" w:rsidR="00A14E78" w:rsidRDefault="00A14E78">
      <w:pPr>
        <w:pStyle w:val="Caption"/>
      </w:pPr>
      <w:r w:rsidRPr="004D7D18">
        <w:t>Example</w:t>
      </w:r>
      <w:r w:rsidRPr="003F1FAD">
        <w:t xml:space="preserve"> </w:t>
      </w:r>
      <w:fldSimple w:instr=" SEQ Example \* ARABIC ">
        <w:r w:rsidR="00790A96">
          <w:rPr>
            <w:noProof/>
          </w:rPr>
          <w:t>45</w:t>
        </w:r>
      </w:fldSimple>
      <w:r w:rsidRPr="003F1FAD">
        <w:t>:</w:t>
      </w:r>
    </w:p>
    <w:p w14:paraId="748419A8" w14:textId="45343139" w:rsidR="00532C46" w:rsidRDefault="005A2BBA" w:rsidP="00D37FDA">
      <w:pPr>
        <w:pStyle w:val="Code"/>
      </w:pPr>
      <w:r>
        <w:t>&lt;ProductGroups&gt;</w:t>
      </w:r>
      <w:r w:rsidR="009E2635">
        <w:br/>
      </w:r>
      <w:r>
        <w:t xml:space="preserve">  &lt;Group GroupID="CVRFGID-0001"&gt;</w:t>
      </w:r>
      <w:r w:rsidR="0028261F">
        <w:br/>
      </w:r>
      <w:r>
        <w:t xml:space="preserve">    &lt;Description&gt;The x64 versions of the operating system.&lt;/Description&gt;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rsidR="009E2635">
        <w:br/>
      </w:r>
      <w:r>
        <w:t xml:space="preserve">  &lt;/Group&gt;</w:t>
      </w:r>
      <w:r>
        <w:br/>
        <w:t>&lt;/ProductGroups&gt;</w:t>
      </w:r>
    </w:p>
    <w:p w14:paraId="48AE7096" w14:textId="48241E26" w:rsidR="0028261F" w:rsidRDefault="0028261F" w:rsidP="0028261F">
      <w:pPr>
        <w:pStyle w:val="Heading5"/>
      </w:pPr>
      <w:bookmarkStart w:id="2417" w:name="_Toc477207201"/>
      <w:bookmarkStart w:id="2418" w:name="_Toc477245738"/>
      <w:bookmarkStart w:id="2419" w:name="_Toc477257842"/>
      <w:bookmarkStart w:id="2420" w:name="_Toc477260195"/>
      <w:bookmarkStart w:id="2421" w:name="_Toc477267608"/>
      <w:bookmarkStart w:id="2422" w:name="_Toc477298590"/>
      <w:bookmarkStart w:id="2423" w:name="_Toc477298863"/>
      <w:bookmarkStart w:id="2424" w:name="_Toc477299313"/>
      <w:bookmarkStart w:id="2425" w:name="_Toc477346521"/>
      <w:bookmarkStart w:id="2426" w:name="_Toc477382758"/>
      <w:bookmarkStart w:id="2427" w:name="_Toc477425200"/>
      <w:bookmarkStart w:id="2428" w:name="_Toc477429154"/>
      <w:bookmarkStart w:id="2429" w:name="_Toc477429482"/>
      <w:bookmarkStart w:id="2430" w:name="_Toc477448453"/>
      <w:bookmarkStart w:id="2431" w:name="_Toc477448811"/>
      <w:bookmarkStart w:id="2432" w:name="_Toc477902504"/>
      <w:bookmarkStart w:id="2433" w:name="_Toc477968756"/>
      <w:bookmarkStart w:id="2434" w:name="_Toc478023862"/>
      <w:bookmarkStart w:id="2435" w:name="_Toc478024297"/>
      <w:bookmarkStart w:id="2436" w:name="_Toc478074778"/>
      <w:bookmarkStart w:id="2437" w:name="_Toc477207202"/>
      <w:bookmarkStart w:id="2438" w:name="_Toc477245739"/>
      <w:bookmarkStart w:id="2439" w:name="_Toc477257843"/>
      <w:bookmarkStart w:id="2440" w:name="_Toc477260196"/>
      <w:bookmarkStart w:id="2441" w:name="_Toc477267609"/>
      <w:bookmarkStart w:id="2442" w:name="_Toc477298591"/>
      <w:bookmarkStart w:id="2443" w:name="_Toc477298864"/>
      <w:bookmarkStart w:id="2444" w:name="_Toc477299314"/>
      <w:bookmarkStart w:id="2445" w:name="_Toc477346522"/>
      <w:bookmarkStart w:id="2446" w:name="_Toc477382759"/>
      <w:bookmarkStart w:id="2447" w:name="_Toc477425201"/>
      <w:bookmarkStart w:id="2448" w:name="_Toc477429155"/>
      <w:bookmarkStart w:id="2449" w:name="_Toc477429483"/>
      <w:bookmarkStart w:id="2450" w:name="_Toc477448454"/>
      <w:bookmarkStart w:id="2451" w:name="_Toc477448812"/>
      <w:bookmarkStart w:id="2452" w:name="_Toc477902505"/>
      <w:bookmarkStart w:id="2453" w:name="_Toc477968757"/>
      <w:bookmarkStart w:id="2454" w:name="_Toc478023863"/>
      <w:bookmarkStart w:id="2455" w:name="_Toc478024298"/>
      <w:bookmarkStart w:id="2456" w:name="_Toc478074779"/>
      <w:bookmarkStart w:id="2457" w:name="_Ref476752080"/>
      <w:bookmarkStart w:id="2458" w:name="_Toc478074780"/>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r>
        <w:t>Product Tree – Product Groups – Group – Product ID</w:t>
      </w:r>
      <w:bookmarkEnd w:id="2457"/>
      <w:bookmarkEnd w:id="2458"/>
    </w:p>
    <w:p w14:paraId="67220095" w14:textId="0DBB2474" w:rsidR="0028261F" w:rsidRDefault="00F53627" w:rsidP="00D37FDA">
      <w:pPr>
        <w:pStyle w:val="ObjectHeading"/>
        <w:rPr>
          <w:rStyle w:val="Element"/>
        </w:rPr>
      </w:pPr>
      <w:bookmarkStart w:id="2459" w:name="_Toc477193197"/>
      <w:bookmarkStart w:id="2460" w:name="_Toc477193847"/>
      <w:bookmarkStart w:id="2461" w:name="_Toc478074975"/>
      <w:r>
        <w:t>Element</w:t>
      </w:r>
      <w:r w:rsidRPr="00755ABD">
        <w:t xml:space="preserve"> </w:t>
      </w:r>
      <w:r w:rsidR="0028261F" w:rsidRPr="00D37FDA">
        <w:rPr>
          <w:rStyle w:val="Datatype"/>
        </w:rPr>
        <w:t>prod:</w:t>
      </w:r>
      <w:bookmarkEnd w:id="2459"/>
      <w:bookmarkEnd w:id="2460"/>
      <w:r w:rsidR="00D030CA">
        <w:rPr>
          <w:rStyle w:val="Datatype"/>
        </w:rPr>
        <w:t>ProductID</w:t>
      </w:r>
      <w:bookmarkEnd w:id="2461"/>
    </w:p>
    <w:p w14:paraId="18672EC3" w14:textId="4B27130F" w:rsidR="00C02062" w:rsidRPr="005D4C8E" w:rsidRDefault="00C02062" w:rsidP="0028261F">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D030CA">
        <w:rPr>
          <w:rStyle w:val="Datatype"/>
        </w:rPr>
        <w:t>ProductID</w:t>
      </w:r>
      <w:r w:rsidRPr="00347C4B">
        <w:t xml:space="preserve"> element </w:t>
      </w:r>
      <w:r w:rsidR="00D030CA">
        <w:t xml:space="preserve">MUST be present 2 or more times as second child of </w:t>
      </w:r>
      <w:r>
        <w:rPr>
          <w:rStyle w:val="Datatype"/>
        </w:rPr>
        <w:t>prod</w:t>
      </w:r>
      <w:r w:rsidRPr="00347C4B">
        <w:rPr>
          <w:rStyle w:val="Datatype"/>
        </w:rPr>
        <w:t>:</w:t>
      </w:r>
      <w:r w:rsidR="00D030CA">
        <w:rPr>
          <w:rStyle w:val="Datatype"/>
        </w:rPr>
        <w:t>Group</w:t>
      </w:r>
      <w:r w:rsidRPr="00145123">
        <w:t xml:space="preserve"> </w:t>
      </w:r>
      <w:r w:rsidR="00D030CA">
        <w:t xml:space="preserve">element and every instance </w:t>
      </w:r>
      <w:r w:rsidR="00D030CA" w:rsidRPr="0028261F">
        <w:t xml:space="preserve">defines a member of a group by referring to the unique </w:t>
      </w:r>
      <w:r w:rsidR="00D030CA">
        <w:rPr>
          <w:rStyle w:val="Datatype"/>
        </w:rPr>
        <w:t>Product</w:t>
      </w:r>
      <w:r w:rsidR="00D030CA" w:rsidRPr="00D37FDA">
        <w:rPr>
          <w:rStyle w:val="Datatype"/>
        </w:rPr>
        <w:t>ID</w:t>
      </w:r>
      <w:r w:rsidR="00D030CA" w:rsidRPr="0028261F">
        <w:rPr>
          <w:i/>
          <w:iCs/>
        </w:rPr>
        <w:t xml:space="preserve"> </w:t>
      </w:r>
      <w:r w:rsidR="00D030CA" w:rsidRPr="0028261F">
        <w:t xml:space="preserve">attribute of a </w:t>
      </w:r>
      <w:r w:rsidR="00D030CA" w:rsidRPr="0028261F">
        <w:rPr>
          <w:b/>
          <w:bCs/>
        </w:rPr>
        <w:t xml:space="preserve">Full Product Name </w:t>
      </w:r>
      <w:r w:rsidR="00D030CA">
        <w:t>element</w:t>
      </w:r>
      <w:r w:rsidR="00D030CA" w:rsidRPr="00A72F0F">
        <w:t>.</w:t>
      </w:r>
      <w:r w:rsidRPr="00347C4B">
        <w:t xml:space="preserve"> ∆</w:t>
      </w:r>
      <w:r>
        <w:t> [</w:t>
      </w:r>
      <w:r w:rsidR="005460D6">
        <w:rPr>
          <w:color w:val="FF0000"/>
        </w:rPr>
        <w:t>CSAF-5.1.4.1.2</w:t>
      </w:r>
      <w:r>
        <w:rPr>
          <w:color w:val="FF0000"/>
        </w:rPr>
        <w:t>-</w:t>
      </w:r>
      <w:r w:rsidR="005460D6">
        <w:rPr>
          <w:color w:val="FF0000"/>
        </w:rPr>
        <w:t>1</w:t>
      </w:r>
      <w:r>
        <w:t>]</w:t>
      </w:r>
    </w:p>
    <w:p w14:paraId="67401588" w14:textId="0EE81952" w:rsidR="00A14E78" w:rsidRDefault="00A14E78">
      <w:pPr>
        <w:pStyle w:val="Caption"/>
      </w:pPr>
      <w:r w:rsidRPr="004D7D18">
        <w:t>Example</w:t>
      </w:r>
      <w:r w:rsidRPr="003F1FAD">
        <w:t xml:space="preserve"> </w:t>
      </w:r>
      <w:fldSimple w:instr=" SEQ Example \* ARABIC ">
        <w:r w:rsidR="00790A96">
          <w:rPr>
            <w:noProof/>
          </w:rPr>
          <w:t>46</w:t>
        </w:r>
      </w:fldSimple>
      <w:r w:rsidRPr="003F1FAD">
        <w:t>:</w:t>
      </w:r>
    </w:p>
    <w:p w14:paraId="110A03FF" w14:textId="77777777" w:rsidR="00EB6DE1" w:rsidRPr="00EB6DE1" w:rsidRDefault="00EB6DE1" w:rsidP="00EB6DE1">
      <w:r w:rsidRPr="00EB6DE1">
        <w:t xml:space="preserve">If the two products “Microsoft Windows Vista Service Pack 1” and “Microsoft Windows Vista Service Pack 2” have been defined in the product tree as follows: </w:t>
      </w:r>
    </w:p>
    <w:p w14:paraId="4848084E" w14:textId="0BF78595" w:rsidR="00EB6DE1" w:rsidRPr="00EB6DE1" w:rsidRDefault="00EB6DE1" w:rsidP="00D37FDA">
      <w:pPr>
        <w:pStyle w:val="Code"/>
      </w:pPr>
      <w:r w:rsidRPr="00EB6DE1">
        <w:t>&lt;FullProduc</w:t>
      </w:r>
      <w:r>
        <w:t>tName ProductID="CVRFPID-0001"&gt;</w:t>
      </w:r>
      <w:r>
        <w:br/>
        <w:t xml:space="preserve">  </w:t>
      </w:r>
      <w:r w:rsidRPr="00EB6DE1">
        <w:t xml:space="preserve">Microsoft </w:t>
      </w:r>
      <w:r>
        <w:t>Windows Vista Service Pack 1</w:t>
      </w:r>
      <w:r>
        <w:br/>
      </w:r>
      <w:r w:rsidRPr="00EB6DE1">
        <w:t>&lt;/FullProductName&gt;</w:t>
      </w:r>
      <w:r>
        <w:rPr>
          <w:rFonts w:ascii="MS Mincho" w:eastAsia="MS Mincho" w:hAnsi="MS Mincho" w:cs="MS Mincho"/>
        </w:rPr>
        <w:br/>
      </w:r>
      <w:r w:rsidRPr="00EB6DE1">
        <w:t>&lt;FullProduc</w:t>
      </w:r>
      <w:r>
        <w:t>tName ProductID="CVRFPID-0002"&gt;</w:t>
      </w:r>
      <w:r>
        <w:br/>
        <w:t xml:space="preserve">  </w:t>
      </w:r>
      <w:r w:rsidRPr="00EB6DE1">
        <w:t>Microso</w:t>
      </w:r>
      <w:r>
        <w:t>ft Windows Vista Service Pack 2</w:t>
      </w:r>
      <w:r>
        <w:br/>
      </w:r>
      <w:r w:rsidRPr="00EB6DE1">
        <w:t xml:space="preserve">&lt;/FullProductName&gt; </w:t>
      </w:r>
    </w:p>
    <w:p w14:paraId="0E737ACC" w14:textId="77777777" w:rsidR="00EB6DE1" w:rsidRPr="00EB6DE1" w:rsidRDefault="00EB6DE1" w:rsidP="00EB6DE1">
      <w:r w:rsidRPr="00EB6DE1">
        <w:t xml:space="preserve">They can both be made a member of the same group with Group ID “GRP-0001”: </w:t>
      </w:r>
    </w:p>
    <w:p w14:paraId="2A58B81F" w14:textId="3D309BD1" w:rsidR="00EB6DE1" w:rsidRPr="00EB6DE1" w:rsidRDefault="00EB6DE1" w:rsidP="00D37FDA">
      <w:pPr>
        <w:pStyle w:val="Code"/>
      </w:pPr>
      <w:r w:rsidRPr="00EB6DE1">
        <w:t>&lt;ProductGroups&gt;</w:t>
      </w:r>
      <w:r>
        <w:rPr>
          <w:rFonts w:ascii="MS Mincho" w:eastAsia="MS Mincho" w:hAnsi="MS Mincho" w:cs="MS Mincho"/>
        </w:rPr>
        <w:br/>
        <w:t xml:space="preserve">  </w:t>
      </w:r>
      <w:r w:rsidRPr="00EB6DE1">
        <w:t>&lt;Group GroupID="GRP-0001"&gt;</w:t>
      </w:r>
      <w:r w:rsidR="00C361D0">
        <w:rPr>
          <w:rFonts w:ascii="MS Mincho" w:eastAsia="MS Mincho" w:hAnsi="MS Mincho" w:cs="MS Mincho"/>
        </w:rPr>
        <w:br/>
      </w:r>
      <w:r>
        <w:t xml:space="preserve">    </w:t>
      </w:r>
      <w:r w:rsidRPr="00EB6DE1">
        <w:t>&lt;ProductID&gt;CVRFPID-0001&lt;/ProductID&gt;</w:t>
      </w:r>
      <w:r w:rsidR="00C361D0">
        <w:rPr>
          <w:rFonts w:ascii="MS Mincho" w:eastAsia="MS Mincho" w:hAnsi="MS Mincho" w:cs="MS Mincho"/>
        </w:rPr>
        <w:br/>
      </w:r>
      <w:r>
        <w:t xml:space="preserve">    </w:t>
      </w:r>
      <w:r w:rsidRPr="00EB6DE1">
        <w:t>&lt;Pro</w:t>
      </w:r>
      <w:r>
        <w:t>ductID&gt;CVRFPID-0002&lt;/ProductID&gt;</w:t>
      </w:r>
      <w:r>
        <w:br/>
        <w:t xml:space="preserve">  </w:t>
      </w:r>
      <w:r w:rsidRPr="00EB6DE1">
        <w:t>&lt;/Group&gt;</w:t>
      </w:r>
      <w:r w:rsidR="00C361D0">
        <w:rPr>
          <w:rFonts w:ascii="MS Mincho" w:eastAsia="MS Mincho" w:hAnsi="MS Mincho" w:cs="MS Mincho"/>
        </w:rPr>
        <w:br/>
      </w:r>
      <w:r w:rsidRPr="00EB6DE1">
        <w:t>&lt;/ProductGroups&gt;</w:t>
      </w:r>
    </w:p>
    <w:p w14:paraId="289C33A9" w14:textId="77777777" w:rsidR="00EB6DE1" w:rsidRPr="00EB6DE1" w:rsidRDefault="00EB6DE1" w:rsidP="00D37FDA">
      <w:pPr>
        <w:keepNext/>
      </w:pPr>
      <w:r w:rsidRPr="00EB6DE1">
        <w:t xml:space="preserve">Later in the document, both products can be referenced together using the Group ID: </w:t>
      </w:r>
    </w:p>
    <w:p w14:paraId="5014F364" w14:textId="231A797F" w:rsidR="00EB6DE1" w:rsidRPr="00EB6DE1" w:rsidRDefault="00EB6DE1" w:rsidP="00D37FDA">
      <w:pPr>
        <w:pStyle w:val="Code"/>
      </w:pPr>
      <w:r w:rsidRPr="00EB6DE1">
        <w:t>&lt;Remediations&gt;</w:t>
      </w:r>
      <w:r>
        <w:rPr>
          <w:rFonts w:ascii="MS Mincho" w:eastAsia="MS Mincho" w:hAnsi="MS Mincho" w:cs="MS Mincho"/>
        </w:rPr>
        <w:br/>
        <w:t xml:space="preserve">  </w:t>
      </w:r>
      <w:r w:rsidRPr="00EB6DE1">
        <w:t>&lt;Remediation Type="Vendor Fix"&gt;</w:t>
      </w:r>
      <w:r w:rsidR="00C361D0">
        <w:rPr>
          <w:rFonts w:ascii="MS Mincho" w:eastAsia="MS Mincho" w:hAnsi="MS Mincho" w:cs="MS Mincho"/>
        </w:rPr>
        <w:br/>
      </w:r>
      <w:r>
        <w:t xml:space="preserve">    </w:t>
      </w:r>
      <w:r w:rsidRPr="00EB6DE1">
        <w:t>&lt;Description&gt;Security Update for Windows Vista&lt;/Description&gt;</w:t>
      </w:r>
      <w:r w:rsidR="00C361D0">
        <w:rPr>
          <w:rFonts w:ascii="MS Mincho" w:eastAsia="MS Mincho" w:hAnsi="MS Mincho" w:cs="MS Mincho"/>
        </w:rPr>
        <w:br/>
      </w:r>
      <w:r>
        <w:t xml:space="preserve">    &lt;GroupID&gt;GRP-0001&lt;/GroupID&gt;</w:t>
      </w:r>
      <w:r>
        <w:br/>
        <w:t xml:space="preserve">  </w:t>
      </w:r>
      <w:r w:rsidRPr="00EB6DE1">
        <w:t>&lt;/Remediation&gt;</w:t>
      </w:r>
      <w:r w:rsidR="00C361D0">
        <w:rPr>
          <w:rFonts w:ascii="MS Mincho" w:eastAsia="MS Mincho" w:hAnsi="MS Mincho" w:cs="MS Mincho"/>
        </w:rPr>
        <w:br/>
      </w:r>
      <w:r w:rsidRPr="00EB6DE1">
        <w:t>&lt;/Remediations&gt;</w:t>
      </w:r>
    </w:p>
    <w:p w14:paraId="4ECA1154" w14:textId="77777777" w:rsidR="00EB6DE1" w:rsidRPr="00EB6DE1" w:rsidRDefault="00EB6DE1" w:rsidP="00EB6DE1">
      <w:r w:rsidRPr="00EB6DE1">
        <w:t xml:space="preserve">The ability to reference both products individually will also be maintained (and in some cases required): </w:t>
      </w:r>
    </w:p>
    <w:p w14:paraId="51765E50" w14:textId="56706E88" w:rsidR="00890B54" w:rsidRDefault="00EB6DE1" w:rsidP="00D37FDA">
      <w:pPr>
        <w:pStyle w:val="Code"/>
      </w:pPr>
      <w:r w:rsidRPr="00EB6DE1">
        <w:t>&lt;Remediations&gt;</w:t>
      </w:r>
      <w:r>
        <w:rPr>
          <w:rFonts w:ascii="MS Mincho" w:eastAsia="MS Mincho" w:hAnsi="MS Mincho" w:cs="MS Mincho"/>
        </w:rPr>
        <w:br/>
        <w:t xml:space="preserve">  </w:t>
      </w:r>
      <w:r w:rsidRPr="00EB6DE1">
        <w:t>&lt;Remediation Type="Vendor</w:t>
      </w:r>
      <w:r w:rsidR="00ED19C9">
        <w:t xml:space="preserve"> </w:t>
      </w:r>
      <w:r w:rsidRPr="00EB6DE1">
        <w:t>Fix"&gt;</w:t>
      </w:r>
      <w:r w:rsidR="00C361D0">
        <w:rPr>
          <w:rFonts w:ascii="MS Mincho" w:eastAsia="MS Mincho" w:hAnsi="MS Mincho" w:cs="MS Mincho"/>
        </w:rPr>
        <w:br/>
      </w:r>
      <w:r>
        <w:t xml:space="preserve">    </w:t>
      </w:r>
      <w:r w:rsidRPr="00EB6DE1">
        <w:t xml:space="preserve">&lt;Description&gt;Security Update </w:t>
      </w:r>
      <w:r>
        <w:t>for Windows Vista&lt;/Description&gt;</w:t>
      </w:r>
      <w:r>
        <w:br/>
        <w:t xml:space="preserve">    </w:t>
      </w:r>
      <w:r w:rsidRPr="00EB6DE1">
        <w:t>&lt;Pro</w:t>
      </w:r>
      <w:r>
        <w:t>ductID&gt;CVRFPID-0001&lt;/ProductID&gt;</w:t>
      </w:r>
      <w:r>
        <w:br/>
        <w:t xml:space="preserve">    </w:t>
      </w:r>
      <w:r w:rsidRPr="00EB6DE1">
        <w:t>&lt;ProductID&gt;CVRFPID-0002&lt;/ProductID&gt;</w:t>
      </w:r>
      <w:r w:rsidR="00C361D0">
        <w:rPr>
          <w:rFonts w:ascii="MS Mincho" w:eastAsia="MS Mincho" w:hAnsi="MS Mincho" w:cs="MS Mincho"/>
        </w:rPr>
        <w:br/>
      </w:r>
      <w:r>
        <w:t xml:space="preserve">  &lt;/Remediation&gt;</w:t>
      </w:r>
      <w:r>
        <w:br/>
      </w:r>
      <w:r w:rsidRPr="00EB6DE1">
        <w:t>&lt;/Remediations&gt;</w:t>
      </w:r>
    </w:p>
    <w:p w14:paraId="7F1B83A7" w14:textId="77777777" w:rsidR="00890B54" w:rsidRDefault="00890B54" w:rsidP="00D37FDA"/>
    <w:p w14:paraId="5D96951A" w14:textId="6133C20D" w:rsidR="00890B54" w:rsidRDefault="00890B54" w:rsidP="00890B54">
      <w:pPr>
        <w:pStyle w:val="Heading1"/>
        <w:ind w:left="431" w:hanging="431"/>
      </w:pPr>
      <w:bookmarkStart w:id="2462" w:name="_Toc478074781"/>
      <w:r>
        <w:t>Vulnerability Schema Elements</w:t>
      </w:r>
      <w:bookmarkEnd w:id="2462"/>
    </w:p>
    <w:p w14:paraId="733CE182" w14:textId="1FB9525D" w:rsidR="00257BC6" w:rsidRDefault="00981434" w:rsidP="00D46278">
      <w:r>
        <w:t>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rsidR="00FB0A91">
        <w:t xml:space="preserve"> </w:t>
      </w:r>
      <w:r>
        <w:t xml:space="preserve">information in </w:t>
      </w:r>
      <w:r w:rsidR="00EA6A90">
        <w:t>CSAF </w:t>
      </w:r>
      <w:r>
        <w:t xml:space="preserve">CVRF </w:t>
      </w:r>
      <w:r w:rsidR="00FB0A91">
        <w:t xml:space="preserve">is modeled as </w:t>
      </w:r>
      <w:r>
        <w:t>zero or more</w:t>
      </w:r>
      <w:r w:rsidR="00FB0A91">
        <w:t xml:space="preserve"> top-level Vulnerability </w:t>
      </w:r>
      <w:r>
        <w:t xml:space="preserve">element instances of </w:t>
      </w:r>
      <w:r w:rsidR="00FB0A91" w:rsidRPr="0020354E">
        <w:rPr>
          <w:rStyle w:val="Element"/>
        </w:rPr>
        <w:t>vuln:Vulnerability</w:t>
      </w:r>
      <w:r w:rsidR="00FB0A91">
        <w:t xml:space="preserve"> </w:t>
      </w:r>
      <w:r>
        <w:t>(</w:t>
      </w:r>
      <w:r w:rsidR="00FB0A91">
        <w:t xml:space="preserve">defined in the vulnerability schema file </w:t>
      </w:r>
      <w:r>
        <w:t>within the</w:t>
      </w:r>
      <w:r w:rsidR="00FB0A91">
        <w:t xml:space="preserve"> </w:t>
      </w:r>
      <w:r w:rsidR="00FB0A91" w:rsidRPr="00D4133B">
        <w:rPr>
          <w:rStyle w:val="CODEtemp"/>
        </w:rPr>
        <w:t>vuln</w:t>
      </w:r>
      <w:r>
        <w:t xml:space="preserve"> namespace)</w:t>
      </w:r>
      <w:r w:rsidR="00FB0A91">
        <w:t xml:space="preserve">. </w:t>
      </w:r>
    </w:p>
    <w:p w14:paraId="5CD49484" w14:textId="2FA3A7D5" w:rsidR="00D46278" w:rsidRPr="00B9568C" w:rsidRDefault="00863813" w:rsidP="00D37FDA">
      <w:pPr>
        <w:jc w:val="both"/>
      </w:pPr>
      <w:r w:rsidRPr="0041501E">
        <w:rPr>
          <w:rFonts w:ascii="MS Mincho" w:eastAsia="MS Mincho" w:hAnsi="MS Mincho" w:cs="MS Mincho"/>
        </w:rPr>
        <w:t>∇</w:t>
      </w:r>
      <w:r w:rsidR="000E1683">
        <w:rPr>
          <w:rFonts w:ascii="MS Mincho" w:eastAsia="MS Mincho" w:hAnsi="MS Mincho" w:cs="MS Mincho"/>
        </w:rPr>
        <w:t> </w:t>
      </w:r>
      <w:r w:rsidR="00D46278" w:rsidRPr="00B9568C">
        <w:t xml:space="preserve">The following </w:t>
      </w:r>
      <w:r w:rsidR="00EA6A90" w:rsidRPr="00B9568C">
        <w:t xml:space="preserve">listed </w:t>
      </w:r>
      <w:r w:rsidR="00FB0A91" w:rsidRPr="00B9568C">
        <w:t>14</w:t>
      </w:r>
      <w:r w:rsidR="00D46278" w:rsidRPr="00B9568C">
        <w:t xml:space="preserve"> </w:t>
      </w:r>
      <w:r w:rsidR="00D4133B" w:rsidRPr="00B9568C">
        <w:t>second</w:t>
      </w:r>
      <w:r w:rsidR="00D46278" w:rsidRPr="00B9568C">
        <w:t xml:space="preserve">-level elements </w:t>
      </w:r>
      <w:r w:rsidR="00EA6A90" w:rsidRPr="00B9568C">
        <w:t>MUST</w:t>
      </w:r>
      <w:r w:rsidR="00FB0A91" w:rsidRPr="00B9568C">
        <w:t xml:space="preserve"> appear in the order listed </w:t>
      </w:r>
      <w:r w:rsidR="00D46278" w:rsidRPr="00B9568C">
        <w:t xml:space="preserve">if given </w:t>
      </w:r>
      <w:r w:rsidR="00FB0A91" w:rsidRPr="00B9568C">
        <w:t>as elements of the</w:t>
      </w:r>
      <w:r w:rsidR="00D4133B" w:rsidRPr="00B9568C">
        <w:t xml:space="preserve"> top-level </w:t>
      </w:r>
      <w:r w:rsidR="0020354E" w:rsidRPr="00B9568C">
        <w:t>element</w:t>
      </w:r>
      <w:r w:rsidR="00FB0A91" w:rsidRPr="00B9568C">
        <w:t xml:space="preserve"> Vulnerability</w:t>
      </w:r>
      <w:r w:rsidR="00D46278" w:rsidRPr="00B9568C">
        <w:t>:</w:t>
      </w:r>
      <w:r w:rsidR="00885F6B" w:rsidRPr="00B9568C">
        <w:t xml:space="preserve"> </w:t>
      </w:r>
    </w:p>
    <w:p w14:paraId="6252686A" w14:textId="03B88D66" w:rsidR="00D46278" w:rsidRPr="00B9568C" w:rsidRDefault="00D46278" w:rsidP="00D46278">
      <w:pPr>
        <w:pStyle w:val="ListParagraph"/>
        <w:numPr>
          <w:ilvl w:val="0"/>
          <w:numId w:val="19"/>
        </w:numPr>
      </w:pPr>
      <w:r w:rsidRPr="00B9568C">
        <w:t xml:space="preserve">Title:  </w:t>
      </w:r>
      <w:r w:rsidRPr="00B9568C">
        <w:tab/>
      </w:r>
      <w:r w:rsidRPr="00B9568C">
        <w:tab/>
      </w:r>
      <w:r w:rsidRPr="00B9568C">
        <w:tab/>
      </w:r>
      <w:r w:rsidRPr="00B9568C">
        <w:rPr>
          <w:rStyle w:val="Element"/>
        </w:rPr>
        <w:t>vuln:Title</w:t>
      </w:r>
      <w:r w:rsidR="000E1683" w:rsidRPr="00D37FDA">
        <w:rPr>
          <w:rStyle w:val="Element"/>
        </w:rPr>
        <w:tab/>
      </w:r>
      <w:r w:rsidR="000E1683" w:rsidRPr="00D37FDA">
        <w:rPr>
          <w:rStyle w:val="Element"/>
        </w:rPr>
        <w:tab/>
      </w:r>
      <w:r w:rsidR="000E1683" w:rsidRPr="00D37FDA">
        <w:rPr>
          <w:rStyle w:val="Element"/>
        </w:rPr>
        <w:tab/>
      </w:r>
    </w:p>
    <w:p w14:paraId="0E7C89E5" w14:textId="5A1541BE" w:rsidR="00D46278" w:rsidRPr="00B9568C" w:rsidRDefault="00D46278" w:rsidP="00D46278">
      <w:pPr>
        <w:pStyle w:val="ListParagraph"/>
        <w:numPr>
          <w:ilvl w:val="0"/>
          <w:numId w:val="19"/>
        </w:numPr>
      </w:pPr>
      <w:r w:rsidRPr="00B9568C">
        <w:t xml:space="preserve">ID: </w:t>
      </w:r>
      <w:r w:rsidRPr="00B9568C">
        <w:tab/>
      </w:r>
      <w:r w:rsidRPr="00B9568C">
        <w:tab/>
      </w:r>
      <w:r w:rsidRPr="00B9568C">
        <w:tab/>
      </w:r>
      <w:r w:rsidRPr="00B9568C">
        <w:rPr>
          <w:rStyle w:val="Element"/>
        </w:rPr>
        <w:t>vuln:ID</w:t>
      </w:r>
      <w:r w:rsidR="000E1683" w:rsidRPr="00D37FDA">
        <w:rPr>
          <w:rStyle w:val="Element"/>
        </w:rPr>
        <w:tab/>
      </w:r>
      <w:r w:rsidR="000E1683" w:rsidRPr="00D37FDA">
        <w:rPr>
          <w:rStyle w:val="Element"/>
        </w:rPr>
        <w:tab/>
      </w:r>
      <w:r w:rsidR="000E1683" w:rsidRPr="00D37FDA">
        <w:rPr>
          <w:rStyle w:val="Element"/>
        </w:rPr>
        <w:tab/>
      </w:r>
    </w:p>
    <w:p w14:paraId="5AC2D26F" w14:textId="7C87FEFF" w:rsidR="00D46278" w:rsidRPr="00B9568C" w:rsidRDefault="00D46278" w:rsidP="00D46278">
      <w:pPr>
        <w:pStyle w:val="ListParagraph"/>
        <w:numPr>
          <w:ilvl w:val="0"/>
          <w:numId w:val="19"/>
        </w:numPr>
      </w:pPr>
      <w:r w:rsidRPr="00B9568C">
        <w:t xml:space="preserve">Notes: </w:t>
      </w:r>
      <w:r w:rsidRPr="00B9568C">
        <w:tab/>
      </w:r>
      <w:r w:rsidRPr="00B9568C">
        <w:tab/>
      </w:r>
      <w:r w:rsidRPr="00B9568C">
        <w:tab/>
      </w:r>
      <w:r w:rsidRPr="00B9568C">
        <w:rPr>
          <w:rStyle w:val="Element"/>
        </w:rPr>
        <w:t>vuln:Notes</w:t>
      </w:r>
      <w:r w:rsidR="000E1683" w:rsidRPr="00D37FDA">
        <w:rPr>
          <w:rStyle w:val="Element"/>
        </w:rPr>
        <w:tab/>
      </w:r>
      <w:r w:rsidR="000E1683" w:rsidRPr="00D37FDA">
        <w:rPr>
          <w:rStyle w:val="Element"/>
        </w:rPr>
        <w:tab/>
      </w:r>
      <w:r w:rsidR="000E1683" w:rsidRPr="00D37FDA">
        <w:rPr>
          <w:rStyle w:val="Element"/>
        </w:rPr>
        <w:tab/>
      </w:r>
    </w:p>
    <w:p w14:paraId="7F0FC7A9" w14:textId="084E68D6" w:rsidR="00D46278" w:rsidRPr="00B9568C" w:rsidRDefault="00D46278" w:rsidP="00D46278">
      <w:pPr>
        <w:pStyle w:val="ListParagraph"/>
        <w:numPr>
          <w:ilvl w:val="0"/>
          <w:numId w:val="19"/>
        </w:numPr>
      </w:pPr>
      <w:r w:rsidRPr="00B9568C">
        <w:t>Discovery Date:</w:t>
      </w:r>
      <w:r w:rsidRPr="00B9568C">
        <w:tab/>
      </w:r>
      <w:r w:rsidRPr="00B9568C">
        <w:rPr>
          <w:rStyle w:val="Element"/>
        </w:rPr>
        <w:t>vuln:DiscoveryDate</w:t>
      </w:r>
      <w:r w:rsidR="000E1683" w:rsidRPr="00D37FDA">
        <w:rPr>
          <w:rStyle w:val="Element"/>
        </w:rPr>
        <w:tab/>
      </w:r>
    </w:p>
    <w:p w14:paraId="1B6B8859" w14:textId="4318984F" w:rsidR="00D46278" w:rsidRPr="00B9568C" w:rsidRDefault="00D46278" w:rsidP="00D46278">
      <w:pPr>
        <w:pStyle w:val="ListParagraph"/>
        <w:numPr>
          <w:ilvl w:val="0"/>
          <w:numId w:val="19"/>
        </w:numPr>
      </w:pPr>
      <w:r w:rsidRPr="00B9568C">
        <w:t xml:space="preserve">Release Date: </w:t>
      </w:r>
      <w:r w:rsidRPr="00B9568C">
        <w:tab/>
      </w:r>
      <w:r w:rsidRPr="00B9568C">
        <w:tab/>
      </w:r>
      <w:r w:rsidRPr="00B9568C">
        <w:rPr>
          <w:rStyle w:val="Element"/>
        </w:rPr>
        <w:t>vuln:ReleaseDate</w:t>
      </w:r>
      <w:r w:rsidR="000E1683" w:rsidRPr="00D37FDA">
        <w:rPr>
          <w:rStyle w:val="Element"/>
        </w:rPr>
        <w:tab/>
      </w:r>
      <w:r w:rsidR="000E1683" w:rsidRPr="00D37FDA">
        <w:rPr>
          <w:rStyle w:val="Element"/>
        </w:rPr>
        <w:tab/>
      </w:r>
    </w:p>
    <w:p w14:paraId="075A6BD1" w14:textId="2197DBE1" w:rsidR="00D46278" w:rsidRPr="00B9568C" w:rsidRDefault="00D46278" w:rsidP="00D46278">
      <w:pPr>
        <w:pStyle w:val="ListParagraph"/>
        <w:numPr>
          <w:ilvl w:val="0"/>
          <w:numId w:val="19"/>
        </w:numPr>
      </w:pPr>
      <w:r w:rsidRPr="00B9568C">
        <w:t xml:space="preserve">Involvements: </w:t>
      </w:r>
      <w:r w:rsidRPr="00B9568C">
        <w:tab/>
      </w:r>
      <w:r w:rsidRPr="00B9568C">
        <w:tab/>
      </w:r>
      <w:r w:rsidRPr="00B9568C">
        <w:rPr>
          <w:rStyle w:val="Element"/>
        </w:rPr>
        <w:t>vuln:Involvements</w:t>
      </w:r>
      <w:r w:rsidR="000E1683" w:rsidRPr="00D37FDA">
        <w:rPr>
          <w:rStyle w:val="Element"/>
        </w:rPr>
        <w:tab/>
      </w:r>
      <w:r w:rsidR="000E1683" w:rsidRPr="00D37FDA">
        <w:rPr>
          <w:rStyle w:val="Element"/>
        </w:rPr>
        <w:tab/>
      </w:r>
    </w:p>
    <w:p w14:paraId="32E6EE38" w14:textId="59DAFDA9" w:rsidR="00D46278" w:rsidRPr="00B9568C" w:rsidRDefault="00D46278" w:rsidP="00D46278">
      <w:pPr>
        <w:pStyle w:val="ListParagraph"/>
        <w:numPr>
          <w:ilvl w:val="0"/>
          <w:numId w:val="19"/>
        </w:numPr>
      </w:pPr>
      <w:r w:rsidRPr="00B9568C">
        <w:t xml:space="preserve">CVE: </w:t>
      </w:r>
      <w:r w:rsidRPr="00B9568C">
        <w:tab/>
      </w:r>
      <w:r w:rsidRPr="00B9568C">
        <w:tab/>
      </w:r>
      <w:r w:rsidRPr="00B9568C">
        <w:tab/>
      </w:r>
      <w:r w:rsidRPr="00B9568C">
        <w:rPr>
          <w:rStyle w:val="Element"/>
        </w:rPr>
        <w:t>vuln:CVE</w:t>
      </w:r>
      <w:r w:rsidR="000E1683" w:rsidRPr="00D37FDA">
        <w:rPr>
          <w:rStyle w:val="Element"/>
        </w:rPr>
        <w:tab/>
      </w:r>
      <w:r w:rsidR="000E1683" w:rsidRPr="00D37FDA">
        <w:rPr>
          <w:rStyle w:val="Element"/>
        </w:rPr>
        <w:tab/>
      </w:r>
      <w:r w:rsidR="000E1683" w:rsidRPr="00D37FDA">
        <w:rPr>
          <w:rStyle w:val="Element"/>
        </w:rPr>
        <w:tab/>
      </w:r>
    </w:p>
    <w:p w14:paraId="604DA425" w14:textId="41421BB4" w:rsidR="00D46278" w:rsidRPr="00B9568C" w:rsidRDefault="00D46278" w:rsidP="00D46278">
      <w:pPr>
        <w:pStyle w:val="ListParagraph"/>
        <w:numPr>
          <w:ilvl w:val="0"/>
          <w:numId w:val="19"/>
        </w:numPr>
      </w:pPr>
      <w:r w:rsidRPr="00B9568C">
        <w:t xml:space="preserve">CWE: </w:t>
      </w:r>
      <w:r w:rsidRPr="00B9568C">
        <w:tab/>
      </w:r>
      <w:r w:rsidRPr="00B9568C">
        <w:tab/>
      </w:r>
      <w:r w:rsidRPr="00B9568C">
        <w:tab/>
      </w:r>
      <w:r w:rsidRPr="00B9568C">
        <w:rPr>
          <w:rStyle w:val="Element"/>
        </w:rPr>
        <w:t>vuln:CWE</w:t>
      </w:r>
      <w:r w:rsidR="000E1683" w:rsidRPr="00D37FDA">
        <w:rPr>
          <w:rStyle w:val="Element"/>
        </w:rPr>
        <w:tab/>
      </w:r>
      <w:r w:rsidR="000E1683" w:rsidRPr="00D37FDA">
        <w:rPr>
          <w:rStyle w:val="Element"/>
        </w:rPr>
        <w:tab/>
      </w:r>
      <w:r w:rsidR="000E1683" w:rsidRPr="00D37FDA">
        <w:rPr>
          <w:rStyle w:val="Element"/>
        </w:rPr>
        <w:tab/>
      </w:r>
    </w:p>
    <w:p w14:paraId="1D9F1C6D" w14:textId="202DA408" w:rsidR="00D46278" w:rsidRPr="00B9568C" w:rsidRDefault="00D46278" w:rsidP="00D46278">
      <w:pPr>
        <w:pStyle w:val="ListParagraph"/>
        <w:numPr>
          <w:ilvl w:val="0"/>
          <w:numId w:val="19"/>
        </w:numPr>
        <w:rPr>
          <w:rStyle w:val="Element"/>
          <w:rFonts w:ascii="Arial" w:hAnsi="Arial"/>
        </w:rPr>
      </w:pPr>
      <w:r w:rsidRPr="00D37FDA">
        <w:t xml:space="preserve">Product Statuses: </w:t>
      </w:r>
      <w:r w:rsidRPr="00B9568C">
        <w:tab/>
      </w:r>
      <w:r w:rsidRPr="00B9568C">
        <w:rPr>
          <w:rStyle w:val="Element"/>
        </w:rPr>
        <w:t>vuln:ProductStatuses</w:t>
      </w:r>
      <w:r w:rsidR="000E1683" w:rsidRPr="00D37FDA">
        <w:rPr>
          <w:rStyle w:val="Element"/>
        </w:rPr>
        <w:tab/>
      </w:r>
    </w:p>
    <w:p w14:paraId="7DF411C2" w14:textId="11FA8001" w:rsidR="00D46278" w:rsidRPr="00B9568C" w:rsidRDefault="00D46278" w:rsidP="00D46278">
      <w:pPr>
        <w:pStyle w:val="ListParagraph"/>
        <w:numPr>
          <w:ilvl w:val="0"/>
          <w:numId w:val="19"/>
        </w:numPr>
        <w:rPr>
          <w:rStyle w:val="Element"/>
          <w:rFonts w:ascii="Arial" w:hAnsi="Arial"/>
        </w:rPr>
      </w:pPr>
      <w:r w:rsidRPr="00D37FDA">
        <w:t xml:space="preserve">Threats: </w:t>
      </w:r>
      <w:r w:rsidRPr="00B9568C">
        <w:tab/>
      </w:r>
      <w:r w:rsidRPr="00B9568C">
        <w:tab/>
      </w:r>
      <w:r w:rsidRPr="00B9568C">
        <w:rPr>
          <w:rStyle w:val="Element"/>
        </w:rPr>
        <w:t>vuln:Threats</w:t>
      </w:r>
      <w:r w:rsidR="000E1683" w:rsidRPr="00D37FDA">
        <w:rPr>
          <w:rStyle w:val="Element"/>
        </w:rPr>
        <w:tab/>
      </w:r>
      <w:r w:rsidR="000E1683" w:rsidRPr="00D37FDA">
        <w:rPr>
          <w:rStyle w:val="Element"/>
        </w:rPr>
        <w:tab/>
      </w:r>
    </w:p>
    <w:p w14:paraId="175A3F88" w14:textId="520D6993" w:rsidR="00D46278" w:rsidRPr="00B9568C" w:rsidRDefault="00D46278" w:rsidP="00D46278">
      <w:pPr>
        <w:pStyle w:val="ListParagraph"/>
        <w:numPr>
          <w:ilvl w:val="0"/>
          <w:numId w:val="19"/>
        </w:numPr>
        <w:rPr>
          <w:rStyle w:val="Element"/>
          <w:rFonts w:ascii="Arial" w:hAnsi="Arial"/>
        </w:rPr>
      </w:pPr>
      <w:r w:rsidRPr="00D37FDA">
        <w:t xml:space="preserve">CVSS Score Sets: </w:t>
      </w:r>
      <w:r w:rsidRPr="00B9568C">
        <w:tab/>
      </w:r>
      <w:r w:rsidRPr="00B9568C">
        <w:rPr>
          <w:rStyle w:val="Element"/>
        </w:rPr>
        <w:t>vuln:CVSSScoreSets</w:t>
      </w:r>
      <w:r w:rsidR="000E1683" w:rsidRPr="00D37FDA">
        <w:rPr>
          <w:rStyle w:val="Element"/>
        </w:rPr>
        <w:tab/>
      </w:r>
    </w:p>
    <w:p w14:paraId="7C440837" w14:textId="6798039E" w:rsidR="00D46278" w:rsidRPr="00B9568C" w:rsidRDefault="00D46278" w:rsidP="00D46278">
      <w:pPr>
        <w:pStyle w:val="ListParagraph"/>
        <w:numPr>
          <w:ilvl w:val="0"/>
          <w:numId w:val="19"/>
        </w:numPr>
        <w:rPr>
          <w:rStyle w:val="Element"/>
          <w:rFonts w:ascii="Arial" w:hAnsi="Arial"/>
        </w:rPr>
      </w:pPr>
      <w:r w:rsidRPr="00D37FDA">
        <w:t xml:space="preserve">Remediations: </w:t>
      </w:r>
      <w:r w:rsidRPr="00B9568C">
        <w:tab/>
      </w:r>
      <w:r w:rsidRPr="00B9568C">
        <w:tab/>
      </w:r>
      <w:r w:rsidRPr="00B9568C">
        <w:rPr>
          <w:rStyle w:val="Element"/>
        </w:rPr>
        <w:t>vuln:Remediations</w:t>
      </w:r>
      <w:r w:rsidR="000E1683" w:rsidRPr="00D37FDA">
        <w:rPr>
          <w:rStyle w:val="Element"/>
        </w:rPr>
        <w:tab/>
      </w:r>
      <w:r w:rsidR="000E1683" w:rsidRPr="00D37FDA">
        <w:rPr>
          <w:rStyle w:val="Element"/>
        </w:rPr>
        <w:tab/>
      </w:r>
    </w:p>
    <w:p w14:paraId="58FC0E94" w14:textId="4DCFAEB9" w:rsidR="00D46278" w:rsidRPr="00B9568C" w:rsidRDefault="00D46278" w:rsidP="00D46278">
      <w:pPr>
        <w:pStyle w:val="ListParagraph"/>
        <w:numPr>
          <w:ilvl w:val="0"/>
          <w:numId w:val="19"/>
        </w:numPr>
        <w:rPr>
          <w:rStyle w:val="Element"/>
          <w:rFonts w:ascii="Arial" w:hAnsi="Arial"/>
        </w:rPr>
      </w:pPr>
      <w:r w:rsidRPr="00D37FDA">
        <w:t xml:space="preserve">References: </w:t>
      </w:r>
      <w:r w:rsidRPr="00B9568C">
        <w:tab/>
      </w:r>
      <w:r w:rsidR="00866FAB" w:rsidRPr="00B9568C">
        <w:tab/>
      </w:r>
      <w:r w:rsidRPr="00B9568C">
        <w:rPr>
          <w:rStyle w:val="Element"/>
        </w:rPr>
        <w:t>vuln:References</w:t>
      </w:r>
      <w:r w:rsidR="000E1683" w:rsidRPr="00D37FDA">
        <w:rPr>
          <w:rStyle w:val="Element"/>
        </w:rPr>
        <w:tab/>
      </w:r>
      <w:r w:rsidR="000E1683" w:rsidRPr="00D37FDA">
        <w:rPr>
          <w:rStyle w:val="Element"/>
        </w:rPr>
        <w:tab/>
      </w:r>
    </w:p>
    <w:p w14:paraId="1F82F4BF" w14:textId="336EBF62" w:rsidR="00D46278" w:rsidRPr="00B9568C" w:rsidRDefault="00D46278" w:rsidP="00D46278">
      <w:pPr>
        <w:pStyle w:val="ListParagraph"/>
        <w:numPr>
          <w:ilvl w:val="0"/>
          <w:numId w:val="19"/>
        </w:numPr>
        <w:rPr>
          <w:rStyle w:val="Element"/>
          <w:rFonts w:ascii="Arial" w:hAnsi="Arial"/>
        </w:rPr>
      </w:pPr>
      <w:r w:rsidRPr="00D37FDA">
        <w:t xml:space="preserve">Acknowledgements: </w:t>
      </w:r>
      <w:r w:rsidRPr="00B9568C">
        <w:tab/>
      </w:r>
      <w:r w:rsidRPr="00B9568C">
        <w:rPr>
          <w:rStyle w:val="Element"/>
        </w:rPr>
        <w:t>vuln:Acknowledgements</w:t>
      </w:r>
      <w:r w:rsidR="000E1683" w:rsidRPr="00D37FDA">
        <w:rPr>
          <w:rStyle w:val="Element"/>
        </w:rPr>
        <w:tab/>
      </w:r>
    </w:p>
    <w:p w14:paraId="21B43C8F" w14:textId="053A01FA" w:rsidR="000E1683" w:rsidRDefault="000E1683" w:rsidP="00D46278">
      <w:r>
        <w:t>∆ [</w:t>
      </w:r>
      <w:bookmarkStart w:id="2463" w:name="confVulnerabilityElementSequence"/>
      <w:r w:rsidRPr="0041501E">
        <w:rPr>
          <w:color w:val="FF0000"/>
        </w:rPr>
        <w:t>CSAF-6-1</w:t>
      </w:r>
      <w:bookmarkEnd w:id="2463"/>
      <w:r>
        <w:t>]</w:t>
      </w:r>
    </w:p>
    <w:p w14:paraId="257A8047" w14:textId="663CB946" w:rsidR="00AF4107" w:rsidRPr="0012387E" w:rsidRDefault="00D46278" w:rsidP="00D37FDA">
      <w:r>
        <w:t>The remaining sub sections will describe the</w:t>
      </w:r>
      <w:r w:rsidR="00FB0A91">
        <w:t xml:space="preserve"> above 15</w:t>
      </w:r>
      <w:r>
        <w:t xml:space="preserve"> </w:t>
      </w:r>
      <w:r w:rsidR="00257BC6">
        <w:t xml:space="preserve">first and second level elements </w:t>
      </w:r>
      <w:r w:rsidR="0020354E">
        <w:t>together with their children and grandchildren</w:t>
      </w:r>
      <w:r>
        <w:t xml:space="preserve">, </w:t>
      </w:r>
      <w:r w:rsidR="00206C47">
        <w:t>constraints</w:t>
      </w:r>
      <w:r>
        <w:t xml:space="preserve"> on them </w:t>
      </w:r>
      <w:r w:rsidR="002D7749">
        <w:t>as well as</w:t>
      </w:r>
      <w:r>
        <w:t xml:space="preserve"> state recommendations and examples.</w:t>
      </w:r>
    </w:p>
    <w:p w14:paraId="084996B4" w14:textId="64CC2A46" w:rsidR="00FD6885" w:rsidRDefault="00FD6885" w:rsidP="00FD6885">
      <w:pPr>
        <w:pStyle w:val="Heading2"/>
      </w:pPr>
      <w:bookmarkStart w:id="2464" w:name="_Toc478074782"/>
      <w:r>
        <w:t>Vulnerability</w:t>
      </w:r>
      <w:bookmarkEnd w:id="2464"/>
    </w:p>
    <w:p w14:paraId="0A273B47" w14:textId="5F9CB1A3" w:rsidR="00FD6885" w:rsidRDefault="00F53627" w:rsidP="00D37FDA">
      <w:pPr>
        <w:pStyle w:val="ObjectHeading"/>
        <w:rPr>
          <w:rStyle w:val="Element"/>
          <w:bCs w:val="0"/>
          <w:iCs/>
          <w:szCs w:val="28"/>
        </w:rPr>
      </w:pPr>
      <w:bookmarkStart w:id="2465" w:name="_Toc477193198"/>
      <w:bookmarkStart w:id="2466" w:name="_Toc477193848"/>
      <w:bookmarkStart w:id="2467" w:name="_Toc478074976"/>
      <w:r>
        <w:t>Element</w:t>
      </w:r>
      <w:r w:rsidRPr="00755ABD">
        <w:t xml:space="preserve"> </w:t>
      </w:r>
      <w:r w:rsidR="00FD6885" w:rsidRPr="00D37FDA">
        <w:rPr>
          <w:rStyle w:val="Datatype"/>
        </w:rPr>
        <w:t>vuln:Vulnerability</w:t>
      </w:r>
      <w:bookmarkEnd w:id="2465"/>
      <w:bookmarkEnd w:id="2466"/>
      <w:bookmarkEnd w:id="2467"/>
    </w:p>
    <w:p w14:paraId="6164C749" w14:textId="3928E0B7" w:rsidR="00073B25"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073B25">
        <w:rPr>
          <w:rStyle w:val="Datatype"/>
        </w:rPr>
        <w:t>Vulnerability</w:t>
      </w:r>
      <w:r w:rsidRPr="00347C4B">
        <w:t xml:space="preserve"> element </w:t>
      </w:r>
      <w:r w:rsidR="00073B25">
        <w:t xml:space="preserve">MUST be present zero more times as last child of the </w:t>
      </w:r>
      <w:r w:rsidRPr="00347C4B">
        <w:t xml:space="preserve">root element of a CSAF CVRF Document </w:t>
      </w:r>
      <w:r w:rsidR="00073B25">
        <w:t>(</w:t>
      </w:r>
      <w:r w:rsidR="00073B25">
        <w:rPr>
          <w:rStyle w:val="Datatype"/>
        </w:rPr>
        <w:t>cvrf</w:t>
      </w:r>
      <w:r w:rsidR="00073B25" w:rsidRPr="00347C4B">
        <w:rPr>
          <w:rStyle w:val="Datatype"/>
        </w:rPr>
        <w:t>:</w:t>
      </w:r>
      <w:r w:rsidR="00073B25">
        <w:rPr>
          <w:rStyle w:val="Datatype"/>
        </w:rPr>
        <w:t>cvrfdoc</w:t>
      </w:r>
      <w:r w:rsidR="00073B25">
        <w:t>) a</w:t>
      </w:r>
      <w:r w:rsidRPr="00347C4B">
        <w:t xml:space="preserve">nd MUST contain the </w:t>
      </w:r>
      <w:r w:rsidRPr="00145123">
        <w:t xml:space="preserve">following child </w:t>
      </w:r>
      <w:r w:rsidRPr="00347C4B">
        <w:t xml:space="preserve">elements </w:t>
      </w:r>
      <w:r w:rsidR="00AA75E9">
        <w:rPr>
          <w:rStyle w:val="Datatype"/>
        </w:rPr>
        <w:t>vuln</w:t>
      </w:r>
      <w:r w:rsidR="00AA75E9" w:rsidRPr="00145123">
        <w:rPr>
          <w:rStyle w:val="Datatype"/>
        </w:rPr>
        <w:t>:</w:t>
      </w:r>
      <w:r w:rsidR="00073B25" w:rsidRPr="00073B25">
        <w:rPr>
          <w:rStyle w:val="Datatype"/>
        </w:rPr>
        <w:t>Title</w:t>
      </w:r>
      <w:r w:rsidR="00073B25">
        <w:t xml:space="preserve"> [</w:t>
      </w:r>
      <w:r w:rsidR="00AA75E9">
        <w:t>0, </w:t>
      </w:r>
      <w:r w:rsidR="00073B25">
        <w:t>1]</w:t>
      </w:r>
      <w:r w:rsidR="00073B25" w:rsidRPr="00073B25">
        <w:rPr>
          <w:rStyle w:val="Datatype"/>
        </w:rPr>
        <w:t xml:space="preserve">, </w:t>
      </w:r>
      <w:r w:rsidR="00AA75E9">
        <w:rPr>
          <w:rStyle w:val="Datatype"/>
        </w:rPr>
        <w:t>vuln</w:t>
      </w:r>
      <w:r w:rsidR="00AA75E9" w:rsidRPr="00145123">
        <w:rPr>
          <w:rStyle w:val="Datatype"/>
        </w:rPr>
        <w:t>:</w:t>
      </w:r>
      <w:r w:rsidR="00073B25" w:rsidRPr="00073B25">
        <w:rPr>
          <w:rStyle w:val="Datatype"/>
        </w:rPr>
        <w:t>ID</w:t>
      </w:r>
      <w:r w:rsidR="00073B25">
        <w:t xml:space="preserve"> [</w:t>
      </w:r>
      <w:r w:rsidR="00AA75E9">
        <w:t>0, </w:t>
      </w:r>
      <w:r w:rsidR="00073B25">
        <w:t>1]</w:t>
      </w:r>
      <w:r w:rsidR="00073B25" w:rsidRPr="00073B25">
        <w:rPr>
          <w:rStyle w:val="Datatype"/>
        </w:rPr>
        <w:t xml:space="preserve">, </w:t>
      </w:r>
      <w:r w:rsidR="00AA75E9">
        <w:rPr>
          <w:rStyle w:val="Datatype"/>
        </w:rPr>
        <w:t>vuln</w:t>
      </w:r>
      <w:r w:rsidR="00AA75E9" w:rsidRPr="00145123">
        <w:rPr>
          <w:rStyle w:val="Datatype"/>
        </w:rPr>
        <w:t>:</w:t>
      </w:r>
      <w:r w:rsidR="00AA75E9" w:rsidRPr="00073B25">
        <w:rPr>
          <w:rStyle w:val="Datatype"/>
        </w:rPr>
        <w:t>Notes</w:t>
      </w:r>
      <w:r w:rsidR="00AA75E9">
        <w:t xml:space="preserve"> [0, 1]</w:t>
      </w:r>
      <w:r w:rsidR="00AA75E9">
        <w:rPr>
          <w:rStyle w:val="Datatype"/>
        </w:rPr>
        <w:t>, vuln</w:t>
      </w:r>
      <w:r w:rsidR="00AA75E9" w:rsidRPr="00145123">
        <w:rPr>
          <w:rStyle w:val="Datatype"/>
        </w:rPr>
        <w:t>:</w:t>
      </w:r>
      <w:r w:rsidR="00AA75E9">
        <w:rPr>
          <w:rStyle w:val="Datatype"/>
        </w:rPr>
        <w:t>Discovery</w:t>
      </w:r>
      <w:r w:rsidR="00AA75E9" w:rsidRPr="00073B25">
        <w:rPr>
          <w:rStyle w:val="Datatype"/>
        </w:rPr>
        <w:t>Date</w:t>
      </w:r>
      <w:r w:rsidR="00AA75E9">
        <w:t xml:space="preserve"> [0, 1]</w:t>
      </w:r>
      <w:r w:rsidR="00AA75E9">
        <w:rPr>
          <w:rStyle w:val="Datatype"/>
        </w:rPr>
        <w:t>, vuln</w:t>
      </w:r>
      <w:r w:rsidR="00AA75E9" w:rsidRPr="00145123">
        <w:rPr>
          <w:rStyle w:val="Datatype"/>
        </w:rPr>
        <w:t>:</w:t>
      </w:r>
      <w:r w:rsidR="00AA75E9">
        <w:rPr>
          <w:rStyle w:val="Datatype"/>
        </w:rPr>
        <w:t>Release</w:t>
      </w:r>
      <w:r w:rsidR="00AA75E9" w:rsidRPr="00073B25">
        <w:rPr>
          <w:rStyle w:val="Datatype"/>
        </w:rPr>
        <w:t>Date</w:t>
      </w:r>
      <w:r w:rsidR="00AA75E9">
        <w:t xml:space="preserve"> [0, 1]</w:t>
      </w:r>
      <w:r w:rsidR="00AA75E9" w:rsidRPr="00073B25">
        <w:rPr>
          <w:rStyle w:val="Datatype"/>
        </w:rPr>
        <w:t xml:space="preserve">, </w:t>
      </w:r>
      <w:r w:rsidR="00AA75E9">
        <w:rPr>
          <w:rStyle w:val="Datatype"/>
        </w:rPr>
        <w:t>vuln</w:t>
      </w:r>
      <w:r w:rsidR="00AA75E9" w:rsidRPr="00145123">
        <w:rPr>
          <w:rStyle w:val="Datatype"/>
        </w:rPr>
        <w:t>:</w:t>
      </w:r>
      <w:r w:rsidR="00073B25" w:rsidRPr="00073B25">
        <w:rPr>
          <w:rStyle w:val="Datatype"/>
        </w:rPr>
        <w:t>Involvements</w:t>
      </w:r>
      <w:r w:rsidR="00073B25">
        <w:t xml:space="preserve"> [</w:t>
      </w:r>
      <w:r w:rsidR="00AA75E9">
        <w:t>0, 1</w:t>
      </w:r>
      <w:r w:rsidR="00073B25">
        <w:t>]</w:t>
      </w:r>
      <w:r w:rsidR="00073B25" w:rsidRPr="00073B25">
        <w:rPr>
          <w:rStyle w:val="Datatype"/>
        </w:rPr>
        <w:t xml:space="preserve">, </w:t>
      </w:r>
      <w:r w:rsidR="00AA75E9">
        <w:rPr>
          <w:rStyle w:val="Datatype"/>
        </w:rPr>
        <w:t>vuln</w:t>
      </w:r>
      <w:r w:rsidR="00AA75E9" w:rsidRPr="00145123">
        <w:rPr>
          <w:rStyle w:val="Datatype"/>
        </w:rPr>
        <w:t>:</w:t>
      </w:r>
      <w:r w:rsidR="00073B25" w:rsidRPr="00073B25">
        <w:rPr>
          <w:rStyle w:val="Datatype"/>
        </w:rPr>
        <w:t>CVE</w:t>
      </w:r>
      <w:r w:rsidR="00AA75E9">
        <w:t xml:space="preserve"> [0, 1</w:t>
      </w:r>
      <w:r w:rsidR="00073B25">
        <w:t>]</w:t>
      </w:r>
      <w:r w:rsidR="00073B25" w:rsidRPr="00073B25">
        <w:rPr>
          <w:rStyle w:val="Datatype"/>
        </w:rPr>
        <w:t>,</w:t>
      </w:r>
      <w:r w:rsidR="00073B25">
        <w:rPr>
          <w:rStyle w:val="Datatype"/>
        </w:rPr>
        <w:t xml:space="preserve"> </w:t>
      </w:r>
      <w:r w:rsidR="00AA75E9">
        <w:rPr>
          <w:rStyle w:val="Datatype"/>
        </w:rPr>
        <w:t>vuln</w:t>
      </w:r>
      <w:r w:rsidR="00AA75E9" w:rsidRPr="00145123">
        <w:rPr>
          <w:rStyle w:val="Datatype"/>
        </w:rPr>
        <w:t>:</w:t>
      </w:r>
      <w:r w:rsidR="00073B25" w:rsidRPr="00073B25">
        <w:rPr>
          <w:rStyle w:val="Datatype"/>
        </w:rPr>
        <w:t>CWE</w:t>
      </w:r>
      <w:r w:rsidR="00AA75E9">
        <w:t xml:space="preserve"> [0, </w:t>
      </w:r>
      <w:r w:rsidR="00073B25">
        <w:t>∞]</w:t>
      </w:r>
      <w:r w:rsidR="00073B25" w:rsidRPr="00073B25">
        <w:rPr>
          <w:rStyle w:val="Datatype"/>
        </w:rPr>
        <w:t xml:space="preserve">, </w:t>
      </w:r>
      <w:r w:rsidR="00AA75E9">
        <w:rPr>
          <w:rStyle w:val="Datatype"/>
        </w:rPr>
        <w:t>vuln</w:t>
      </w:r>
      <w:r w:rsidR="00AA75E9" w:rsidRPr="00145123">
        <w:rPr>
          <w:rStyle w:val="Datatype"/>
        </w:rPr>
        <w:t>:</w:t>
      </w:r>
      <w:r w:rsidR="00AA75E9">
        <w:rPr>
          <w:rStyle w:val="Datatype"/>
        </w:rPr>
        <w:t>Product</w:t>
      </w:r>
      <w:r w:rsidR="00AA75E9" w:rsidRPr="00073B25">
        <w:rPr>
          <w:rStyle w:val="Datatype"/>
        </w:rPr>
        <w:t>Statuses</w:t>
      </w:r>
      <w:r w:rsidR="00AA75E9">
        <w:t xml:space="preserve"> [0, 1]</w:t>
      </w:r>
      <w:r w:rsidR="00AA75E9" w:rsidRPr="00073B25">
        <w:rPr>
          <w:rStyle w:val="Datatype"/>
        </w:rPr>
        <w:t xml:space="preserve">, </w:t>
      </w:r>
      <w:r w:rsidR="00AA75E9">
        <w:rPr>
          <w:rStyle w:val="Datatype"/>
        </w:rPr>
        <w:t>vuln</w:t>
      </w:r>
      <w:r w:rsidR="00AA75E9" w:rsidRPr="00145123">
        <w:rPr>
          <w:rStyle w:val="Datatype"/>
        </w:rPr>
        <w:t>:</w:t>
      </w:r>
      <w:r w:rsidR="00073B25" w:rsidRPr="00073B25">
        <w:rPr>
          <w:rStyle w:val="Datatype"/>
        </w:rPr>
        <w:t>Threats</w:t>
      </w:r>
      <w:r w:rsidR="00073B25">
        <w:t xml:space="preserve"> [</w:t>
      </w:r>
      <w:r w:rsidR="00AA75E9">
        <w:t>0, </w:t>
      </w:r>
      <w:r w:rsidR="00073B25">
        <w:t>1]</w:t>
      </w:r>
      <w:r w:rsidR="00073B25">
        <w:rPr>
          <w:rStyle w:val="Datatype"/>
        </w:rPr>
        <w:t xml:space="preserve">, </w:t>
      </w:r>
      <w:r w:rsidR="00AA75E9">
        <w:rPr>
          <w:rStyle w:val="Datatype"/>
        </w:rPr>
        <w:t>vuln</w:t>
      </w:r>
      <w:r w:rsidR="00AA75E9" w:rsidRPr="00145123">
        <w:rPr>
          <w:rStyle w:val="Datatype"/>
        </w:rPr>
        <w:t>:</w:t>
      </w:r>
      <w:r w:rsidR="00073B25">
        <w:rPr>
          <w:rStyle w:val="Datatype"/>
        </w:rPr>
        <w:t>CVSSScore</w:t>
      </w:r>
      <w:r w:rsidR="00073B25" w:rsidRPr="00073B25">
        <w:rPr>
          <w:rStyle w:val="Datatype"/>
        </w:rPr>
        <w:t>Sets</w:t>
      </w:r>
      <w:r w:rsidR="00073B25">
        <w:t xml:space="preserve"> [</w:t>
      </w:r>
      <w:r w:rsidR="00AA75E9">
        <w:t>0, 1</w:t>
      </w:r>
      <w:r w:rsidR="00073B25">
        <w:t>]</w:t>
      </w:r>
      <w:r w:rsidR="00073B25" w:rsidRPr="00073B25">
        <w:rPr>
          <w:rStyle w:val="Datatype"/>
        </w:rPr>
        <w:t xml:space="preserve">, </w:t>
      </w:r>
      <w:r w:rsidR="00AA75E9">
        <w:rPr>
          <w:rStyle w:val="Datatype"/>
        </w:rPr>
        <w:t>vuln</w:t>
      </w:r>
      <w:r w:rsidR="00AA75E9" w:rsidRPr="00145123">
        <w:rPr>
          <w:rStyle w:val="Datatype"/>
        </w:rPr>
        <w:t>:</w:t>
      </w:r>
      <w:r w:rsidR="00073B25" w:rsidRPr="00073B25">
        <w:rPr>
          <w:rStyle w:val="Datatype"/>
        </w:rPr>
        <w:t>Remediation</w:t>
      </w:r>
      <w:r w:rsidR="00073B25">
        <w:t xml:space="preserve"> [</w:t>
      </w:r>
      <w:r w:rsidR="00AA75E9">
        <w:t>0, </w:t>
      </w:r>
      <w:r w:rsidR="00073B25">
        <w:t>1]</w:t>
      </w:r>
      <w:r w:rsidR="00073B25">
        <w:rPr>
          <w:rStyle w:val="Datatype"/>
        </w:rPr>
        <w:t xml:space="preserve">, </w:t>
      </w:r>
      <w:r w:rsidR="00AA75E9">
        <w:rPr>
          <w:rStyle w:val="Datatype"/>
        </w:rPr>
        <w:t>vuln</w:t>
      </w:r>
      <w:r w:rsidR="00AA75E9" w:rsidRPr="00145123">
        <w:rPr>
          <w:rStyle w:val="Datatype"/>
        </w:rPr>
        <w:t>:</w:t>
      </w:r>
      <w:r w:rsidR="00AA75E9" w:rsidRPr="00073B25">
        <w:rPr>
          <w:rStyle w:val="Datatype"/>
        </w:rPr>
        <w:t>References</w:t>
      </w:r>
      <w:r w:rsidR="00AA75E9">
        <w:t xml:space="preserve"> [0, 1]</w:t>
      </w:r>
      <w:r w:rsidR="00AA75E9" w:rsidRPr="00073B25">
        <w:rPr>
          <w:rStyle w:val="Datatype"/>
        </w:rPr>
        <w:t>,</w:t>
      </w:r>
      <w:r w:rsidR="00AA75E9" w:rsidRPr="005629EB">
        <w:t xml:space="preserve"> and</w:t>
      </w:r>
      <w:r w:rsidR="00AA75E9" w:rsidRPr="00145123">
        <w:t xml:space="preserve"> </w:t>
      </w:r>
      <w:r w:rsidR="00AA75E9">
        <w:rPr>
          <w:rStyle w:val="Datatype"/>
        </w:rPr>
        <w:t>vuln</w:t>
      </w:r>
      <w:r w:rsidR="00AA75E9" w:rsidRPr="00145123">
        <w:rPr>
          <w:rStyle w:val="Datatype"/>
        </w:rPr>
        <w:t>:</w:t>
      </w:r>
      <w:r w:rsidR="00073B25" w:rsidRPr="00073B25">
        <w:rPr>
          <w:rStyle w:val="Datatype"/>
        </w:rPr>
        <w:t>Acknowledgments</w:t>
      </w:r>
      <w:r w:rsidR="00073B25">
        <w:t xml:space="preserve"> [</w:t>
      </w:r>
      <w:r w:rsidR="00AA75E9">
        <w:t>0, </w:t>
      </w:r>
      <w:r w:rsidR="00073B25">
        <w:t>1]</w:t>
      </w:r>
      <w:r w:rsidR="00073B25" w:rsidRPr="00D37FDA">
        <w:t xml:space="preserve"> </w:t>
      </w:r>
      <w:r w:rsidR="00073B25">
        <w:t>as per given cardinalities</w:t>
      </w:r>
      <w:r w:rsidRPr="00145123">
        <w:t xml:space="preserve"> and in that order.</w:t>
      </w:r>
      <w:r w:rsidRPr="00347C4B">
        <w:t xml:space="preserve"> </w:t>
      </w:r>
      <w:r w:rsidR="00AA75E9">
        <w:br/>
      </w:r>
      <w:r w:rsidRPr="00347C4B">
        <w:t>∆</w:t>
      </w:r>
      <w:r>
        <w:t> [</w:t>
      </w:r>
      <w:r w:rsidR="005460D6">
        <w:rPr>
          <w:color w:val="FF0000"/>
        </w:rPr>
        <w:t>CSAF-6.1</w:t>
      </w:r>
      <w:r>
        <w:rPr>
          <w:color w:val="FF0000"/>
        </w:rPr>
        <w:t>-</w:t>
      </w:r>
      <w:r w:rsidR="005460D6">
        <w:rPr>
          <w:color w:val="FF0000"/>
        </w:rPr>
        <w:t>1</w:t>
      </w:r>
      <w:r>
        <w:t>]</w:t>
      </w:r>
    </w:p>
    <w:p w14:paraId="24F7090C" w14:textId="77777777" w:rsidR="00073B25" w:rsidRDefault="00073B25" w:rsidP="007874E0">
      <w:pPr>
        <w:pStyle w:val="Member"/>
      </w:pPr>
      <w:r w:rsidRPr="00F32D93">
        <w:t>The</w:t>
      </w:r>
      <w:r w:rsidRPr="00E552F7">
        <w:t xml:space="preserve"> </w:t>
      </w:r>
      <w:r>
        <w:t xml:space="preserve">optional </w:t>
      </w:r>
      <w:r w:rsidRPr="00F32D93">
        <w:t>element</w:t>
      </w:r>
      <w:r>
        <w:rPr>
          <w:b/>
          <w:bCs/>
        </w:rPr>
        <w:t xml:space="preserve"> </w:t>
      </w:r>
      <w:r>
        <w:rPr>
          <w:rStyle w:val="Element"/>
        </w:rPr>
        <w:t>vuln</w:t>
      </w:r>
      <w:r w:rsidRPr="00F32D93">
        <w:rPr>
          <w:rStyle w:val="Element"/>
        </w:rPr>
        <w:t>:</w:t>
      </w:r>
      <w:r>
        <w:rPr>
          <w:rStyle w:val="Element"/>
        </w:rPr>
        <w:t>Vulnerability</w:t>
      </w:r>
      <w:r w:rsidRPr="00F32D93">
        <w:rPr>
          <w:b/>
          <w:bCs/>
        </w:rPr>
        <w:t xml:space="preserve"> </w:t>
      </w:r>
      <w:r w:rsidRPr="00C06268">
        <w:t xml:space="preserve">is a container </w:t>
      </w:r>
      <w:r w:rsidRPr="00257BC6">
        <w:t xml:space="preserve">for the aggregation of all fields that are related to a single vulnerability in the document. </w:t>
      </w:r>
    </w:p>
    <w:p w14:paraId="6DF8C587" w14:textId="518ABC58" w:rsidR="007874E0" w:rsidRDefault="00073B25" w:rsidP="007874E0">
      <w:pPr>
        <w:pStyle w:val="Member"/>
        <w:rPr>
          <w:b/>
        </w:rPr>
      </w:pPr>
      <w:r>
        <w:t>The cardinality allows to describe</w:t>
      </w:r>
      <w:r w:rsidRPr="00257BC6">
        <w:t xml:space="preserve"> zero, one, or many vulnerabilities in a single </w:t>
      </w:r>
      <w:r>
        <w:t xml:space="preserve">CSAF </w:t>
      </w:r>
      <w:r w:rsidRPr="00257BC6">
        <w:t>CVRF document.</w:t>
      </w:r>
    </w:p>
    <w:p w14:paraId="7BBEBA69" w14:textId="79BC2A55" w:rsidR="007874E0" w:rsidRDefault="007874E0" w:rsidP="007874E0">
      <w:pPr>
        <w:pStyle w:val="MemberHeading"/>
        <w:rPr>
          <w:rStyle w:val="Datatype"/>
        </w:rPr>
      </w:pPr>
      <w:bookmarkStart w:id="2468" w:name="_Toc478074977"/>
      <w:r>
        <w:t xml:space="preserve">Attribute </w:t>
      </w:r>
      <w:r>
        <w:rPr>
          <w:rStyle w:val="Datatype"/>
        </w:rPr>
        <w:t>Ordinal</w:t>
      </w:r>
      <w:bookmarkEnd w:id="2468"/>
    </w:p>
    <w:p w14:paraId="03927359" w14:textId="3E9958AD" w:rsidR="00073B25" w:rsidRDefault="00073B25" w:rsidP="00D37FDA">
      <w:pPr>
        <w:pStyle w:val="Member"/>
      </w:pPr>
      <w:r w:rsidRPr="00347C4B">
        <w:rPr>
          <w:rFonts w:ascii="MS Mincho" w:eastAsia="MS Mincho" w:hAnsi="MS Mincho" w:cs="MS Mincho"/>
        </w:rPr>
        <w:t>∇ </w:t>
      </w:r>
      <w:r w:rsidRPr="00D37FDA">
        <w:rPr>
          <w:iCs/>
        </w:rPr>
        <w:t xml:space="preserve">The required attribute </w:t>
      </w:r>
      <w:r w:rsidR="00257BC6" w:rsidRPr="00D37FDA">
        <w:rPr>
          <w:rStyle w:val="Datatype"/>
        </w:rPr>
        <w:t>Ordinal</w:t>
      </w:r>
      <w:r w:rsidR="00257BC6" w:rsidRPr="00257BC6">
        <w:rPr>
          <w:i/>
          <w:iCs/>
        </w:rPr>
        <w:t xml:space="preserve"> </w:t>
      </w:r>
      <w:r w:rsidR="00257BC6" w:rsidRPr="00257BC6">
        <w:t xml:space="preserve">is a locally significant value used to track vulnerabilities inside a </w:t>
      </w:r>
      <w:r>
        <w:t xml:space="preserve">CSAF </w:t>
      </w:r>
      <w:r w:rsidR="00257BC6" w:rsidRPr="00257BC6">
        <w:t>CVRF document</w:t>
      </w:r>
      <w:r>
        <w:t xml:space="preserve"> that MUST be an integer in the interval [1, ∞]</w:t>
      </w:r>
      <w:r w:rsidR="00257BC6" w:rsidRPr="00257BC6">
        <w:t xml:space="preserve">. </w:t>
      </w:r>
      <w:r w:rsidRPr="00347C4B">
        <w:t>∆</w:t>
      </w:r>
      <w:r>
        <w:t> [</w:t>
      </w:r>
      <w:r>
        <w:rPr>
          <w:color w:val="FF0000"/>
        </w:rPr>
        <w:t>CSAF-6.1-2</w:t>
      </w:r>
      <w:r>
        <w:t>]</w:t>
      </w:r>
    </w:p>
    <w:p w14:paraId="0AB228AF" w14:textId="77777777" w:rsidR="00073B25" w:rsidRDefault="00257BC6" w:rsidP="00D37FDA">
      <w:pPr>
        <w:pStyle w:val="Member"/>
      </w:pPr>
      <w:r w:rsidRPr="00257BC6">
        <w:t xml:space="preserve">It is provided to enable specific vulnerabilities to be referenced from elsewhere in the document (or even outside the namespace of a document provided that a unique </w:t>
      </w:r>
      <w:r w:rsidRPr="00257BC6">
        <w:rPr>
          <w:b/>
          <w:bCs/>
        </w:rPr>
        <w:t xml:space="preserve">Document Title </w:t>
      </w:r>
      <w:r w:rsidRPr="00257BC6">
        <w:t xml:space="preserve">and </w:t>
      </w:r>
      <w:r w:rsidRPr="00257BC6">
        <w:rPr>
          <w:b/>
          <w:bCs/>
        </w:rPr>
        <w:t xml:space="preserve">Revision </w:t>
      </w:r>
      <w:r w:rsidRPr="00257BC6">
        <w:t xml:space="preserve">information are provided). </w:t>
      </w:r>
    </w:p>
    <w:p w14:paraId="31B11E58" w14:textId="3F218A8C" w:rsidR="00FD6885" w:rsidRDefault="00257BC6" w:rsidP="00D37FDA">
      <w:pPr>
        <w:pStyle w:val="Member"/>
      </w:pPr>
      <w:r w:rsidRPr="00257BC6">
        <w:t xml:space="preserve">There </w:t>
      </w:r>
      <w:r w:rsidR="00073B25">
        <w:t>SHOULD</w:t>
      </w:r>
      <w:r w:rsidR="00073B25" w:rsidRPr="00257BC6">
        <w:t xml:space="preserve"> </w:t>
      </w:r>
      <w:r w:rsidRPr="00257BC6">
        <w:t xml:space="preserve">be one of these values for every </w:t>
      </w:r>
      <w:r w:rsidRPr="00257BC6">
        <w:rPr>
          <w:b/>
          <w:bCs/>
        </w:rPr>
        <w:t xml:space="preserve">Vulnerability </w:t>
      </w:r>
      <w:r w:rsidRPr="00257BC6">
        <w:t xml:space="preserve">container in a document, and it is recommended that </w:t>
      </w:r>
      <w:r w:rsidR="00073B25" w:rsidRPr="005629EB">
        <w:rPr>
          <w:rStyle w:val="Datatype"/>
        </w:rPr>
        <w:t>Ordinal</w:t>
      </w:r>
      <w:r w:rsidR="00073B25" w:rsidRPr="00257BC6">
        <w:rPr>
          <w:i/>
          <w:iCs/>
        </w:rPr>
        <w:t xml:space="preserve"> </w:t>
      </w:r>
      <w:r w:rsidRPr="00257BC6">
        <w:t>should be instantiated as a monotonically increasing counter,</w:t>
      </w:r>
      <w:r>
        <w:t xml:space="preserve"> indexed from 1</w:t>
      </w:r>
      <w:r w:rsidR="00FD6885" w:rsidRPr="00C06268">
        <w:t>.</w:t>
      </w:r>
    </w:p>
    <w:p w14:paraId="2086F007" w14:textId="10F8C4A8" w:rsidR="00A14E78" w:rsidRDefault="00A14E78">
      <w:pPr>
        <w:pStyle w:val="Caption"/>
      </w:pPr>
      <w:r w:rsidRPr="004D7D18">
        <w:t>Example</w:t>
      </w:r>
      <w:r w:rsidRPr="003F1FAD">
        <w:t xml:space="preserve"> </w:t>
      </w:r>
      <w:fldSimple w:instr=" SEQ Example \* ARABIC ">
        <w:r w:rsidR="00790A96">
          <w:rPr>
            <w:noProof/>
          </w:rPr>
          <w:t>47</w:t>
        </w:r>
      </w:fldSimple>
      <w:r w:rsidRPr="003F1FAD">
        <w:t>:</w:t>
      </w:r>
    </w:p>
    <w:p w14:paraId="6F315CB9" w14:textId="1617AEA6" w:rsidR="00FD6885" w:rsidRPr="00610C93" w:rsidRDefault="00257BC6" w:rsidP="00D37FDA">
      <w:pPr>
        <w:pStyle w:val="Code"/>
      </w:pPr>
      <w:r>
        <w:t xml:space="preserve">&lt;Vulnerability Ordinal="1" </w:t>
      </w:r>
      <w:r>
        <w:br/>
        <w:t xml:space="preserve"> xmlns="</w:t>
      </w:r>
      <w:r w:rsidRPr="00257BC6">
        <w:t>http://docs.oasis-open.org/csaf/ns/csaf-cvrf/v1.2/vuln</w:t>
      </w:r>
      <w:r>
        <w:t>"&gt;</w:t>
      </w:r>
      <w:r>
        <w:br/>
        <w:t xml:space="preserve"> &lt;!-- ... </w:t>
      </w:r>
      <w:r w:rsidR="005A14D5">
        <w:t xml:space="preserve">All children optional, </w:t>
      </w:r>
      <w:r w:rsidR="00393162">
        <w:t>; sample</w:t>
      </w:r>
      <w:r w:rsidR="005A14D5">
        <w:t xml:space="preserve"> valid, albeit otherwise useless </w:t>
      </w:r>
      <w:r>
        <w:t>--&gt;</w:t>
      </w:r>
      <w:r w:rsidR="00393162">
        <w:rPr>
          <w:rFonts w:ascii="MS Mincho" w:eastAsia="MS Mincho" w:hAnsi="MS Mincho" w:cs="MS Mincho"/>
        </w:rPr>
        <w:br/>
      </w:r>
      <w:r>
        <w:t>&lt;/Vulnerability&gt;</w:t>
      </w:r>
    </w:p>
    <w:p w14:paraId="4779A5DB" w14:textId="61CC473C" w:rsidR="001A7D48" w:rsidRDefault="000E0725" w:rsidP="001A7D48">
      <w:bookmarkStart w:id="2469" w:name="_Toc477193199"/>
      <w:r>
        <w:t>A visual m</w:t>
      </w:r>
      <w:bookmarkEnd w:id="2469"/>
      <w:r w:rsidR="001A7D48">
        <w:t xml:space="preserve">ap of </w:t>
      </w:r>
      <w:r w:rsidR="001A7D48">
        <w:rPr>
          <w:b/>
        </w:rPr>
        <w:t>Vulnerability</w:t>
      </w:r>
      <w:r w:rsidR="001A7D48">
        <w:t xml:space="preserve"> element including the parent node (</w:t>
      </w:r>
      <w:r w:rsidR="001A7D48" w:rsidRPr="00BA6162">
        <w:rPr>
          <w:b/>
        </w:rPr>
        <w:t>Document</w:t>
      </w:r>
      <w:r w:rsidR="001A7D48">
        <w:t>) in some valid configuration spanning multiple sub trees</w:t>
      </w:r>
      <w:r>
        <w:t xml:space="preserve"> is given below.</w:t>
      </w:r>
    </w:p>
    <w:p w14:paraId="01ACBE2B" w14:textId="00A10A4F" w:rsidR="0089074A" w:rsidRDefault="0089074A">
      <w:pPr>
        <w:pStyle w:val="Caption"/>
      </w:pPr>
      <w:bookmarkStart w:id="2470" w:name="_Toc477448944"/>
      <w:r>
        <w:t xml:space="preserve">Figure </w:t>
      </w:r>
      <w:fldSimple w:instr=" SEQ Figure \* ARABIC ">
        <w:r w:rsidR="00790A96">
          <w:rPr>
            <w:noProof/>
          </w:rPr>
          <w:t>10</w:t>
        </w:r>
      </w:fldSimple>
      <w:r>
        <w:t xml:space="preserve">: </w:t>
      </w:r>
      <w:r w:rsidR="00393162">
        <w:t>A</w:t>
      </w:r>
      <w:r>
        <w:t xml:space="preserve"> topologically valid </w:t>
      </w:r>
      <w:r w:rsidRPr="00D37FDA">
        <w:rPr>
          <w:b/>
        </w:rPr>
        <w:t>Vulnerability</w:t>
      </w:r>
      <w:r>
        <w:t xml:space="preserve"> </w:t>
      </w:r>
      <w:r w:rsidR="00A632DC">
        <w:t>configuration</w:t>
      </w:r>
      <w:r>
        <w:rPr>
          <w:noProof/>
        </w:rPr>
        <w:t>.</w:t>
      </w:r>
      <w:bookmarkEnd w:id="2470"/>
    </w:p>
    <w:p w14:paraId="20DCA863" w14:textId="77777777" w:rsidR="001A7D48" w:rsidRDefault="001A7D48" w:rsidP="001A7D48">
      <w:pPr>
        <w:keepNext/>
      </w:pPr>
      <w:r>
        <w:rPr>
          <w:noProof/>
        </w:rPr>
        <w:drawing>
          <wp:inline distT="0" distB="0" distL="0" distR="0" wp14:anchorId="2BA3A303" wp14:editId="38445848">
            <wp:extent cx="5655600" cy="4849200"/>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5600" cy="4849200"/>
                    </a:xfrm>
                    <a:prstGeom prst="rect">
                      <a:avLst/>
                    </a:prstGeom>
                  </pic:spPr>
                </pic:pic>
              </a:graphicData>
            </a:graphic>
          </wp:inline>
        </w:drawing>
      </w:r>
    </w:p>
    <w:p w14:paraId="1C9ED578" w14:textId="27561477" w:rsidR="001A7D48" w:rsidRDefault="00DE7F16" w:rsidP="001A7D48">
      <w:r>
        <w:t>As before, s</w:t>
      </w:r>
      <w:r w:rsidR="001A7D48">
        <w:t>ome decent coloring has been applied to above graph as usual to balance visual hints with accessibility. Also, the mathematical closed interval notation has been used to annotate the minimum and maximum occurrences of elements, where the infinity symbol (∞) translates to the term unbounded in XML lingo.</w:t>
      </w:r>
    </w:p>
    <w:p w14:paraId="53BF179F" w14:textId="756F8532" w:rsidR="00FD6885" w:rsidRDefault="001A7D48" w:rsidP="001A7D48">
      <w:pPr>
        <w:spacing w:before="0" w:after="0"/>
      </w:pPr>
      <w:r>
        <w:t>The nodes carrying an ellipsis (…) here are to be read combined with the rounded edge rectangles, as the latter list the represented leaf elements that did not well fit into the picture.</w:t>
      </w:r>
    </w:p>
    <w:p w14:paraId="6FABC5A2" w14:textId="0456F057" w:rsidR="00B65456" w:rsidRDefault="00AD48AF" w:rsidP="00B65456">
      <w:pPr>
        <w:pStyle w:val="Heading2"/>
      </w:pPr>
      <w:bookmarkStart w:id="2471" w:name="_Toc478074783"/>
      <w:r>
        <w:t xml:space="preserve">Vulnerability – </w:t>
      </w:r>
      <w:r w:rsidR="00B65456">
        <w:t>Title</w:t>
      </w:r>
      <w:bookmarkEnd w:id="2471"/>
    </w:p>
    <w:p w14:paraId="2BC9C147" w14:textId="2C5BD6F9" w:rsidR="00B65456" w:rsidRDefault="00F53627" w:rsidP="00D37FDA">
      <w:pPr>
        <w:pStyle w:val="ObjectHeading"/>
        <w:rPr>
          <w:rStyle w:val="Element"/>
          <w:bCs w:val="0"/>
          <w:iCs/>
          <w:szCs w:val="28"/>
        </w:rPr>
      </w:pPr>
      <w:bookmarkStart w:id="2472" w:name="_Toc477193200"/>
      <w:bookmarkStart w:id="2473" w:name="_Toc477193849"/>
      <w:bookmarkStart w:id="2474" w:name="_Toc478074978"/>
      <w:r>
        <w:t>Element</w:t>
      </w:r>
      <w:r w:rsidRPr="00755ABD">
        <w:t xml:space="preserve"> </w:t>
      </w:r>
      <w:r w:rsidR="00F51836" w:rsidRPr="00D37FDA">
        <w:rPr>
          <w:rStyle w:val="Datatype"/>
        </w:rPr>
        <w:t>vuln</w:t>
      </w:r>
      <w:r w:rsidR="00B65456" w:rsidRPr="00D37FDA">
        <w:rPr>
          <w:rStyle w:val="Datatype"/>
        </w:rPr>
        <w:t>:Title</w:t>
      </w:r>
      <w:bookmarkEnd w:id="2472"/>
      <w:bookmarkEnd w:id="2473"/>
      <w:bookmarkEnd w:id="2474"/>
    </w:p>
    <w:p w14:paraId="6BAB55A2" w14:textId="4F55406B" w:rsidR="00C02062" w:rsidRPr="005D4C8E" w:rsidRDefault="00C02062" w:rsidP="00B65456">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6F2F05">
        <w:rPr>
          <w:rStyle w:val="Datatype"/>
        </w:rPr>
        <w:t>Title</w:t>
      </w:r>
      <w:r w:rsidRPr="00347C4B">
        <w:t xml:space="preserve"> element </w:t>
      </w:r>
      <w:r w:rsidR="006F2F05">
        <w:t xml:space="preserve">MUST be present zero or one time as first child </w:t>
      </w:r>
      <w:r w:rsidR="00077253">
        <w:t xml:space="preserve">type </w:t>
      </w:r>
      <w:r w:rsidR="006F2F05">
        <w:t xml:space="preserve">of </w:t>
      </w:r>
      <w:r w:rsidR="00077253">
        <w:t xml:space="preserve">a </w:t>
      </w:r>
      <w:r>
        <w:rPr>
          <w:rStyle w:val="Datatype"/>
        </w:rPr>
        <w:t>vuln</w:t>
      </w:r>
      <w:r w:rsidRPr="00347C4B">
        <w:rPr>
          <w:rStyle w:val="Datatype"/>
        </w:rPr>
        <w:t>:</w:t>
      </w:r>
      <w:r w:rsidR="006F2F05">
        <w:rPr>
          <w:rStyle w:val="Datatype"/>
        </w:rPr>
        <w:t>Vulnerability</w:t>
      </w:r>
      <w:r w:rsidRPr="00145123">
        <w:t xml:space="preserve"> </w:t>
      </w:r>
      <w:r w:rsidR="006F2F05">
        <w:t xml:space="preserve">element and if present </w:t>
      </w:r>
      <w:r w:rsidR="006F2F05" w:rsidRPr="00F51836">
        <w:t>gives the document producer the ability to apply a canonical nam</w:t>
      </w:r>
      <w:r w:rsidR="006F2F05">
        <w:t>e or title to the vulnerability</w:t>
      </w:r>
      <w:r w:rsidRPr="00145123">
        <w:t>.</w:t>
      </w:r>
      <w:r w:rsidRPr="00347C4B">
        <w:t xml:space="preserve"> ∆</w:t>
      </w:r>
      <w:r>
        <w:t> [</w:t>
      </w:r>
      <w:r w:rsidR="005460D6">
        <w:rPr>
          <w:color w:val="FF0000"/>
        </w:rPr>
        <w:t>CSAF-6.2</w:t>
      </w:r>
      <w:r>
        <w:rPr>
          <w:color w:val="FF0000"/>
        </w:rPr>
        <w:t>-</w:t>
      </w:r>
      <w:r w:rsidR="005460D6">
        <w:rPr>
          <w:color w:val="FF0000"/>
        </w:rPr>
        <w:t>1</w:t>
      </w:r>
      <w:r>
        <w:t>]</w:t>
      </w:r>
    </w:p>
    <w:p w14:paraId="0B6B664D" w14:textId="4C388442" w:rsidR="00F51836" w:rsidRPr="00F51836" w:rsidRDefault="00F51836" w:rsidP="00D37FDA">
      <w:pPr>
        <w:pStyle w:val="Member"/>
      </w:pPr>
      <w:r w:rsidRPr="00F51836">
        <w:t xml:space="preserve">To avoid confusion, it is recommended that, if employed, this element commensurately match the nomenclature used by any numbering or cataloging systems references elsewhere, such as the </w:t>
      </w:r>
      <w:r w:rsidRPr="00F51836">
        <w:rPr>
          <w:b/>
          <w:bCs/>
        </w:rPr>
        <w:t xml:space="preserve">Document Title </w:t>
      </w:r>
      <w:r w:rsidRPr="00F51836">
        <w:t xml:space="preserve">or </w:t>
      </w:r>
      <w:r w:rsidRPr="00F51836">
        <w:rPr>
          <w:b/>
          <w:bCs/>
        </w:rPr>
        <w:t>CVE</w:t>
      </w:r>
      <w:r w:rsidR="006F2F05">
        <w:rPr>
          <w:b/>
          <w:bCs/>
        </w:rPr>
        <w:t>.</w:t>
      </w:r>
      <w:r w:rsidRPr="00F51836">
        <w:t xml:space="preserve"> </w:t>
      </w:r>
    </w:p>
    <w:p w14:paraId="73B30C6A" w14:textId="616D03CB" w:rsidR="00A14E78" w:rsidRDefault="00A14E78">
      <w:pPr>
        <w:pStyle w:val="Caption"/>
      </w:pPr>
      <w:r w:rsidRPr="004D7D18">
        <w:t>Example</w:t>
      </w:r>
      <w:r w:rsidRPr="003F1FAD">
        <w:t xml:space="preserve"> </w:t>
      </w:r>
      <w:fldSimple w:instr=" SEQ Example \* ARABIC ">
        <w:r w:rsidR="00790A96">
          <w:rPr>
            <w:noProof/>
          </w:rPr>
          <w:t>48</w:t>
        </w:r>
      </w:fldSimple>
      <w:r w:rsidRPr="003F1FAD">
        <w:t>:</w:t>
      </w:r>
    </w:p>
    <w:p w14:paraId="6FBCA31E" w14:textId="1EF000C2" w:rsidR="00AD48AF" w:rsidRDefault="00F51836" w:rsidP="00D37FDA">
      <w:pPr>
        <w:pStyle w:val="Code"/>
      </w:pPr>
      <w:r w:rsidRPr="00F51836">
        <w:t>&lt;Title&gt;February 2011 TelePresence Vulnerability Bundle&lt;/Title&gt;</w:t>
      </w:r>
    </w:p>
    <w:p w14:paraId="32CAA864" w14:textId="164EE152" w:rsidR="00AD48AF" w:rsidRDefault="00AD48AF" w:rsidP="00AD48AF">
      <w:pPr>
        <w:pStyle w:val="Heading2"/>
      </w:pPr>
      <w:bookmarkStart w:id="2475" w:name="_Toc478074784"/>
      <w:r>
        <w:t>Vulnerability – ID</w:t>
      </w:r>
      <w:bookmarkEnd w:id="2475"/>
    </w:p>
    <w:p w14:paraId="23AACCC9" w14:textId="7859DADB" w:rsidR="00AD48AF" w:rsidRDefault="00F53627" w:rsidP="00D37FDA">
      <w:pPr>
        <w:pStyle w:val="ObjectHeading"/>
        <w:rPr>
          <w:rStyle w:val="Element"/>
          <w:bCs w:val="0"/>
          <w:iCs/>
          <w:szCs w:val="28"/>
        </w:rPr>
      </w:pPr>
      <w:bookmarkStart w:id="2476" w:name="_Toc477193201"/>
      <w:bookmarkStart w:id="2477" w:name="_Toc477193850"/>
      <w:bookmarkStart w:id="2478" w:name="_Toc478074979"/>
      <w:r>
        <w:t>Element</w:t>
      </w:r>
      <w:r w:rsidRPr="00755ABD">
        <w:t xml:space="preserve"> </w:t>
      </w:r>
      <w:r w:rsidR="00AD48AF" w:rsidRPr="00D37FDA">
        <w:rPr>
          <w:rStyle w:val="Datatype"/>
        </w:rPr>
        <w:t>vuln:ID</w:t>
      </w:r>
      <w:bookmarkEnd w:id="2476"/>
      <w:bookmarkEnd w:id="2477"/>
      <w:bookmarkEnd w:id="2478"/>
    </w:p>
    <w:p w14:paraId="485E5609" w14:textId="7965CAE3" w:rsidR="00BD50A3"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BD50A3">
        <w:rPr>
          <w:rStyle w:val="Datatype"/>
        </w:rPr>
        <w:t>ID</w:t>
      </w:r>
      <w:r w:rsidRPr="00347C4B">
        <w:t xml:space="preserve"> </w:t>
      </w:r>
      <w:r w:rsidR="00BD50A3" w:rsidRPr="00347C4B">
        <w:t xml:space="preserve">element </w:t>
      </w:r>
      <w:r w:rsidR="00BD50A3">
        <w:t xml:space="preserve">MUST be present zero or one time as second child </w:t>
      </w:r>
      <w:r w:rsidR="00077253">
        <w:t xml:space="preserve">type </w:t>
      </w:r>
      <w:r w:rsidR="00BD50A3">
        <w:t xml:space="preserve">of </w:t>
      </w:r>
      <w:r w:rsidR="00077253">
        <w:t xml:space="preserve">a </w:t>
      </w:r>
      <w:r w:rsidR="00BD50A3">
        <w:rPr>
          <w:rStyle w:val="Datatype"/>
        </w:rPr>
        <w:t>vuln</w:t>
      </w:r>
      <w:r w:rsidR="00BD50A3" w:rsidRPr="00347C4B">
        <w:rPr>
          <w:rStyle w:val="Datatype"/>
        </w:rPr>
        <w:t>:</w:t>
      </w:r>
      <w:r w:rsidR="00BD50A3">
        <w:rPr>
          <w:rStyle w:val="Datatype"/>
        </w:rPr>
        <w:t>Vulnerability</w:t>
      </w:r>
      <w:r w:rsidR="00BD50A3" w:rsidRPr="00145123">
        <w:t xml:space="preserve"> </w:t>
      </w:r>
      <w:r w:rsidR="00BD50A3">
        <w:t xml:space="preserve">element and if present </w:t>
      </w:r>
      <w:r w:rsidR="00BD50A3" w:rsidRPr="00F07595">
        <w:t>gives the document producer a place to publish a unique label or tracking ID for the vulnerability (if such information exists).</w:t>
      </w:r>
      <w:r w:rsidRPr="00145123">
        <w:t>.</w:t>
      </w:r>
      <w:r w:rsidRPr="00347C4B">
        <w:t xml:space="preserve"> ∆</w:t>
      </w:r>
      <w:r>
        <w:t> [</w:t>
      </w:r>
      <w:r w:rsidR="005460D6">
        <w:rPr>
          <w:color w:val="FF0000"/>
        </w:rPr>
        <w:t>CSAF-6.3</w:t>
      </w:r>
      <w:r>
        <w:rPr>
          <w:color w:val="FF0000"/>
        </w:rPr>
        <w:t>-</w:t>
      </w:r>
      <w:r w:rsidR="005460D6">
        <w:rPr>
          <w:color w:val="FF0000"/>
        </w:rPr>
        <w:t>1</w:t>
      </w:r>
      <w:r>
        <w:t>]</w:t>
      </w:r>
    </w:p>
    <w:p w14:paraId="023DC022" w14:textId="77777777" w:rsidR="00840A91" w:rsidRDefault="00BD50A3">
      <w:pPr>
        <w:pStyle w:val="Member"/>
      </w:pPr>
      <w:r>
        <w:t xml:space="preserve">The value domain for </w:t>
      </w:r>
      <w:r>
        <w:rPr>
          <w:rStyle w:val="Element"/>
        </w:rPr>
        <w:t>vuln</w:t>
      </w:r>
      <w:r w:rsidRPr="00F32D93">
        <w:rPr>
          <w:rStyle w:val="Element"/>
        </w:rPr>
        <w:t>:</w:t>
      </w:r>
      <w:r>
        <w:rPr>
          <w:rStyle w:val="Element"/>
        </w:rPr>
        <w:t>ID</w:t>
      </w:r>
      <w:r w:rsidRPr="005629EB">
        <w:t xml:space="preserve"> elements</w:t>
      </w:r>
      <w:r>
        <w:t xml:space="preserve"> is further documented in section </w:t>
      </w:r>
      <w:r>
        <w:fldChar w:fldCharType="begin"/>
      </w:r>
      <w:r>
        <w:instrText xml:space="preserve"> REF _Ref477901429 \r \h  \* MERGEFORMAT </w:instrText>
      </w:r>
      <w:r>
        <w:fldChar w:fldCharType="separate"/>
      </w:r>
      <w:r>
        <w:t>2.2.14</w:t>
      </w:r>
      <w:r>
        <w:fldChar w:fldCharType="end"/>
      </w:r>
      <w:r>
        <w:t> </w:t>
      </w:r>
      <w:hyperlink w:anchor="_Vulnerability_ID_Type" w:history="1">
        <w:r w:rsidRPr="007F52D4">
          <w:rPr>
            <w:rStyle w:val="Hyperlink"/>
          </w:rPr>
          <w:t>Vulnerability ID Type Model</w:t>
        </w:r>
      </w:hyperlink>
      <w:r>
        <w:t>.</w:t>
      </w:r>
    </w:p>
    <w:p w14:paraId="42B0E767" w14:textId="51255F53" w:rsidR="007874E0" w:rsidRPr="00D37FDA" w:rsidRDefault="00840A91">
      <w:pPr>
        <w:pStyle w:val="Member"/>
      </w:pPr>
      <w:r>
        <w:t xml:space="preserve">The </w:t>
      </w:r>
      <w:r w:rsidRPr="00F07595">
        <w:t xml:space="preserve">attribute </w:t>
      </w:r>
      <w:r w:rsidRPr="005629EB">
        <w:rPr>
          <w:rStyle w:val="Datatype"/>
        </w:rPr>
        <w:t>SystemName</w:t>
      </w:r>
      <w:r>
        <w:t xml:space="preserve"> is required.</w:t>
      </w:r>
    </w:p>
    <w:p w14:paraId="17AA433F" w14:textId="095588C9" w:rsidR="007874E0" w:rsidRDefault="007874E0" w:rsidP="007874E0">
      <w:pPr>
        <w:pStyle w:val="MemberHeading"/>
        <w:rPr>
          <w:rStyle w:val="Datatype"/>
        </w:rPr>
      </w:pPr>
      <w:bookmarkStart w:id="2479" w:name="_Toc478074980"/>
      <w:r>
        <w:t xml:space="preserve">Attribute </w:t>
      </w:r>
      <w:r>
        <w:rPr>
          <w:rStyle w:val="Datatype"/>
        </w:rPr>
        <w:t>SystemName</w:t>
      </w:r>
      <w:bookmarkEnd w:id="2479"/>
    </w:p>
    <w:p w14:paraId="1F3B3B95" w14:textId="03315982" w:rsidR="00840A91" w:rsidRDefault="00F07595" w:rsidP="00D37FDA">
      <w:pPr>
        <w:pStyle w:val="Member"/>
      </w:pPr>
      <w:r w:rsidRPr="00F07595">
        <w:t xml:space="preserve">The </w:t>
      </w:r>
      <w:r w:rsidR="00840A91">
        <w:t xml:space="preserve">required </w:t>
      </w:r>
      <w:r w:rsidRPr="00F07595">
        <w:t xml:space="preserve">attribute </w:t>
      </w:r>
      <w:r w:rsidRPr="00D37FDA">
        <w:rPr>
          <w:rStyle w:val="Datatype"/>
        </w:rPr>
        <w:t>SystemName</w:t>
      </w:r>
      <w:r w:rsidRPr="00F07595">
        <w:rPr>
          <w:i/>
          <w:iCs/>
        </w:rPr>
        <w:t xml:space="preserve"> </w:t>
      </w:r>
      <w:r w:rsidRPr="00F07595">
        <w:t xml:space="preserve">indicates the name of the vulnerability tracking or numbering system that this </w:t>
      </w:r>
      <w:r w:rsidRPr="00F07595">
        <w:rPr>
          <w:b/>
          <w:bCs/>
        </w:rPr>
        <w:t xml:space="preserve">ID </w:t>
      </w:r>
      <w:r w:rsidRPr="00F07595">
        <w:t xml:space="preserve">comes from. </w:t>
      </w:r>
    </w:p>
    <w:p w14:paraId="443DB59D" w14:textId="145CBF5A" w:rsidR="00840A91" w:rsidRDefault="00F07595" w:rsidP="00D37FDA">
      <w:pPr>
        <w:pStyle w:val="Member"/>
      </w:pPr>
      <w:r w:rsidRPr="00F07595">
        <w:t xml:space="preserve">Every </w:t>
      </w:r>
      <w:r w:rsidRPr="00F07595">
        <w:rPr>
          <w:b/>
          <w:bCs/>
        </w:rPr>
        <w:t xml:space="preserve">ID </w:t>
      </w:r>
      <w:r w:rsidRPr="00F07595">
        <w:t xml:space="preserve">value </w:t>
      </w:r>
      <w:r w:rsidR="00840A91">
        <w:t>SHOULD</w:t>
      </w:r>
      <w:r w:rsidR="00840A91" w:rsidRPr="00F07595">
        <w:t xml:space="preserve"> </w:t>
      </w:r>
      <w:r w:rsidRPr="00F07595">
        <w:t xml:space="preserve">have exactly one </w:t>
      </w:r>
      <w:r w:rsidR="00840A91" w:rsidRPr="005629EB">
        <w:rPr>
          <w:rStyle w:val="Datatype"/>
        </w:rPr>
        <w:t>SystemName</w:t>
      </w:r>
      <w:r w:rsidRPr="00F07595">
        <w:t xml:space="preserve">. </w:t>
      </w:r>
    </w:p>
    <w:p w14:paraId="0E3D4315" w14:textId="2F2C1265" w:rsidR="00840A91" w:rsidRDefault="00840A91" w:rsidP="00D37FDA">
      <w:pPr>
        <w:pStyle w:val="None-normativeCommentHeading"/>
      </w:pPr>
      <w:r>
        <w:t>Non-normative comment:</w:t>
      </w:r>
    </w:p>
    <w:p w14:paraId="5F53CF32" w14:textId="0E6D32A9" w:rsidR="00AD48AF" w:rsidRPr="00A72F0F" w:rsidRDefault="00F07595" w:rsidP="00D37FDA">
      <w:pPr>
        <w:pStyle w:val="Non-normativeComment"/>
      </w:pPr>
      <w:r w:rsidRPr="00F07595">
        <w:t>It is helpful if document producers use uniq</w:t>
      </w:r>
      <w:r w:rsidR="00A14E78">
        <w:t>ue and consistent system names</w:t>
      </w:r>
      <w:r w:rsidR="00AD48AF" w:rsidRPr="00A72F0F">
        <w:t xml:space="preserve">. </w:t>
      </w:r>
    </w:p>
    <w:p w14:paraId="36F0307A" w14:textId="4292E7D5" w:rsidR="00A14E78" w:rsidRDefault="00A14E78">
      <w:pPr>
        <w:pStyle w:val="Caption"/>
      </w:pPr>
      <w:r w:rsidRPr="004D7D18">
        <w:t>Example</w:t>
      </w:r>
      <w:r w:rsidRPr="003F1FAD">
        <w:t xml:space="preserve"> </w:t>
      </w:r>
      <w:fldSimple w:instr=" SEQ Example \* ARABIC ">
        <w:r w:rsidR="00790A96">
          <w:rPr>
            <w:noProof/>
          </w:rPr>
          <w:t>49</w:t>
        </w:r>
      </w:fldSimple>
      <w:r w:rsidRPr="003F1FAD">
        <w:t>:</w:t>
      </w:r>
      <w:r w:rsidR="00816643">
        <w:t xml:space="preserve"> </w:t>
      </w:r>
    </w:p>
    <w:p w14:paraId="710D1703" w14:textId="10B319FC" w:rsidR="00E321EE" w:rsidRPr="0012387E" w:rsidRDefault="00633F47" w:rsidP="00D37FDA">
      <w:pPr>
        <w:pStyle w:val="Code"/>
      </w:pPr>
      <w:r>
        <w:t>&lt;Vulnerability</w:t>
      </w:r>
      <w:r w:rsidR="00E321EE">
        <w:t>&gt;</w:t>
      </w:r>
      <w:r w:rsidR="00113841">
        <w:rPr>
          <w:rFonts w:ascii="MS Mincho" w:eastAsia="MS Mincho" w:hAnsi="MS Mincho" w:cs="MS Mincho"/>
        </w:rPr>
        <w:br/>
      </w:r>
      <w:r w:rsidR="00E321EE">
        <w:t xml:space="preserve">  &lt;</w:t>
      </w:r>
      <w:r w:rsidR="003400D7">
        <w:t xml:space="preserve">ID </w:t>
      </w:r>
      <w:r w:rsidR="00E321EE">
        <w:t>SystemName="Cisco Bug ID"&gt;CSCso66472&lt;/</w:t>
      </w:r>
      <w:r w:rsidR="003400D7">
        <w:t>ID</w:t>
      </w:r>
      <w:r w:rsidR="00E321EE">
        <w:t>&gt;</w:t>
      </w:r>
      <w:r w:rsidR="00113841">
        <w:rPr>
          <w:rFonts w:ascii="MS Mincho" w:eastAsia="MS Mincho" w:hAnsi="MS Mincho" w:cs="MS Mincho"/>
        </w:rPr>
        <w:br/>
      </w:r>
      <w:r>
        <w:t>&lt;/Vulnerability</w:t>
      </w:r>
      <w:r w:rsidR="00E321EE">
        <w:t>&gt;</w:t>
      </w:r>
    </w:p>
    <w:p w14:paraId="0C8B68D1" w14:textId="140E1EA2" w:rsidR="00226430" w:rsidRDefault="00226430" w:rsidP="00226430">
      <w:pPr>
        <w:pStyle w:val="Heading2"/>
      </w:pPr>
      <w:bookmarkStart w:id="2480" w:name="_Toc478074785"/>
      <w:r>
        <w:t>Vulnerability – Notes</w:t>
      </w:r>
      <w:bookmarkEnd w:id="2480"/>
    </w:p>
    <w:p w14:paraId="5B40C622" w14:textId="41F886ED" w:rsidR="00226430" w:rsidRDefault="00F53627" w:rsidP="00D37FDA">
      <w:pPr>
        <w:pStyle w:val="ObjectHeading"/>
        <w:rPr>
          <w:rStyle w:val="Element"/>
          <w:bCs w:val="0"/>
          <w:iCs/>
          <w:szCs w:val="28"/>
        </w:rPr>
      </w:pPr>
      <w:bookmarkStart w:id="2481" w:name="_Toc477193202"/>
      <w:bookmarkStart w:id="2482" w:name="_Toc477193851"/>
      <w:bookmarkStart w:id="2483" w:name="_Toc478074981"/>
      <w:r>
        <w:t>Element</w:t>
      </w:r>
      <w:r w:rsidRPr="00755ABD">
        <w:t xml:space="preserve"> </w:t>
      </w:r>
      <w:r w:rsidR="00226430" w:rsidRPr="00D37FDA">
        <w:rPr>
          <w:rStyle w:val="Datatype"/>
        </w:rPr>
        <w:t>vuln:Notes</w:t>
      </w:r>
      <w:bookmarkEnd w:id="2481"/>
      <w:bookmarkEnd w:id="2482"/>
      <w:bookmarkEnd w:id="2483"/>
    </w:p>
    <w:p w14:paraId="32E4D2D3" w14:textId="6AC91B5D" w:rsidR="00C02062" w:rsidRPr="005D4C8E" w:rsidRDefault="00C02062" w:rsidP="0022643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077253">
        <w:rPr>
          <w:rStyle w:val="Datatype"/>
        </w:rPr>
        <w:t>Notes</w:t>
      </w:r>
      <w:r w:rsidRPr="00347C4B">
        <w:t xml:space="preserve"> </w:t>
      </w:r>
      <w:r w:rsidR="00077253" w:rsidRPr="00347C4B">
        <w:t xml:space="preserve">element </w:t>
      </w:r>
      <w:r w:rsidR="00077253">
        <w:t xml:space="preserve">MUST be present zero or one time as third child type of a </w:t>
      </w:r>
      <w:r w:rsidR="00077253">
        <w:rPr>
          <w:rStyle w:val="Datatype"/>
        </w:rPr>
        <w:t>vuln</w:t>
      </w:r>
      <w:r w:rsidR="00077253" w:rsidRPr="00347C4B">
        <w:rPr>
          <w:rStyle w:val="Datatype"/>
        </w:rPr>
        <w:t>:</w:t>
      </w:r>
      <w:r w:rsidR="00077253">
        <w:rPr>
          <w:rStyle w:val="Datatype"/>
        </w:rPr>
        <w:t>Vulnerability</w:t>
      </w:r>
      <w:r w:rsidR="00077253" w:rsidRPr="00145123">
        <w:t xml:space="preserve"> </w:t>
      </w:r>
      <w:r w:rsidR="00077253">
        <w:t xml:space="preserve">element and if present contain one or more </w:t>
      </w:r>
      <w:r>
        <w:rPr>
          <w:rStyle w:val="Datatype"/>
        </w:rPr>
        <w:t>vuln</w:t>
      </w:r>
      <w:r w:rsidRPr="00347C4B">
        <w:rPr>
          <w:rStyle w:val="Datatype"/>
        </w:rPr>
        <w:t>:</w:t>
      </w:r>
      <w:r w:rsidR="00077253">
        <w:rPr>
          <w:rStyle w:val="Datatype"/>
        </w:rPr>
        <w:t>Note</w:t>
      </w:r>
      <w:r w:rsidR="00A979FC" w:rsidRPr="00D37FDA">
        <w:t xml:space="preserve"> elements</w:t>
      </w:r>
      <w:r w:rsidRPr="00145123">
        <w:t>.</w:t>
      </w:r>
      <w:r w:rsidRPr="00347C4B">
        <w:t xml:space="preserve"> </w:t>
      </w:r>
      <w:r w:rsidR="00077253">
        <w:br/>
      </w:r>
      <w:r w:rsidRPr="00347C4B">
        <w:t>∆</w:t>
      </w:r>
      <w:r>
        <w:t> [</w:t>
      </w:r>
      <w:r>
        <w:rPr>
          <w:color w:val="FF0000"/>
        </w:rPr>
        <w:t>CSAF-6.</w:t>
      </w:r>
      <w:r w:rsidR="005460D6">
        <w:rPr>
          <w:color w:val="FF0000"/>
        </w:rPr>
        <w:t>4</w:t>
      </w:r>
      <w:r>
        <w:rPr>
          <w:color w:val="FF0000"/>
        </w:rPr>
        <w:t>-</w:t>
      </w:r>
      <w:r w:rsidR="005460D6">
        <w:rPr>
          <w:color w:val="FF0000"/>
        </w:rPr>
        <w:t>1</w:t>
      </w:r>
      <w:r>
        <w:t>]</w:t>
      </w:r>
    </w:p>
    <w:p w14:paraId="1EE452F2" w14:textId="402BA510" w:rsidR="00226430" w:rsidRPr="00E872E2" w:rsidRDefault="00226430" w:rsidP="00D37FDA">
      <w:pPr>
        <w:pStyle w:val="Member"/>
      </w:pPr>
      <w:r w:rsidRPr="00F32D93">
        <w:t>Th</w:t>
      </w:r>
      <w:r>
        <w:t>e e</w:t>
      </w:r>
      <w:r w:rsidRPr="00F32D93">
        <w:t>lement</w:t>
      </w:r>
      <w:r>
        <w:rPr>
          <w:b/>
          <w:bCs/>
        </w:rPr>
        <w:t xml:space="preserve"> </w:t>
      </w:r>
      <w:r>
        <w:rPr>
          <w:rStyle w:val="Element"/>
        </w:rPr>
        <w:t>vuln:Notes</w:t>
      </w:r>
      <w:r w:rsidRPr="00F32D93">
        <w:rPr>
          <w:b/>
          <w:bCs/>
        </w:rPr>
        <w:t xml:space="preserve"> </w:t>
      </w:r>
      <w:r w:rsidRPr="00C06268">
        <w:t xml:space="preserve">is a container that </w:t>
      </w:r>
      <w:r>
        <w:t xml:space="preserve">holds </w:t>
      </w:r>
      <w:r w:rsidRPr="00226430">
        <w:t xml:space="preserve">all vulnerability-level </w:t>
      </w:r>
      <w:r w:rsidRPr="00226430">
        <w:rPr>
          <w:b/>
          <w:bCs/>
        </w:rPr>
        <w:t xml:space="preserve">Note </w:t>
      </w:r>
      <w:r w:rsidRPr="00226430">
        <w:t xml:space="preserve">elements. </w:t>
      </w:r>
    </w:p>
    <w:p w14:paraId="701C4DDA" w14:textId="1A990E9A" w:rsidR="00226430" w:rsidRDefault="00226430" w:rsidP="00226430">
      <w:pPr>
        <w:pStyle w:val="Heading3"/>
      </w:pPr>
      <w:bookmarkStart w:id="2484" w:name="_Toc477207209"/>
      <w:bookmarkStart w:id="2485" w:name="_Toc477245746"/>
      <w:bookmarkStart w:id="2486" w:name="_Toc477257850"/>
      <w:bookmarkStart w:id="2487" w:name="_Toc477260203"/>
      <w:bookmarkStart w:id="2488" w:name="_Toc477267616"/>
      <w:bookmarkStart w:id="2489" w:name="_Toc477298598"/>
      <w:bookmarkStart w:id="2490" w:name="_Toc477298871"/>
      <w:bookmarkStart w:id="2491" w:name="_Toc477299321"/>
      <w:bookmarkStart w:id="2492" w:name="_Toc477346529"/>
      <w:bookmarkStart w:id="2493" w:name="_Toc477382766"/>
      <w:bookmarkStart w:id="2494" w:name="_Toc477425208"/>
      <w:bookmarkStart w:id="2495" w:name="_Toc477429162"/>
      <w:bookmarkStart w:id="2496" w:name="_Toc477429490"/>
      <w:bookmarkStart w:id="2497" w:name="_Toc477448461"/>
      <w:bookmarkStart w:id="2498" w:name="_Toc477448819"/>
      <w:bookmarkStart w:id="2499" w:name="_Toc477902512"/>
      <w:bookmarkStart w:id="2500" w:name="_Toc477968764"/>
      <w:bookmarkStart w:id="2501" w:name="_Toc478023870"/>
      <w:bookmarkStart w:id="2502" w:name="_Toc478024305"/>
      <w:bookmarkStart w:id="2503" w:name="_Toc478074786"/>
      <w:bookmarkStart w:id="2504" w:name="_Toc477207210"/>
      <w:bookmarkStart w:id="2505" w:name="_Toc477245747"/>
      <w:bookmarkStart w:id="2506" w:name="_Toc477257851"/>
      <w:bookmarkStart w:id="2507" w:name="_Toc477260204"/>
      <w:bookmarkStart w:id="2508" w:name="_Toc477267617"/>
      <w:bookmarkStart w:id="2509" w:name="_Toc477298599"/>
      <w:bookmarkStart w:id="2510" w:name="_Toc477298872"/>
      <w:bookmarkStart w:id="2511" w:name="_Toc477299322"/>
      <w:bookmarkStart w:id="2512" w:name="_Toc477346530"/>
      <w:bookmarkStart w:id="2513" w:name="_Toc477382767"/>
      <w:bookmarkStart w:id="2514" w:name="_Toc477425209"/>
      <w:bookmarkStart w:id="2515" w:name="_Toc477429163"/>
      <w:bookmarkStart w:id="2516" w:name="_Toc477429491"/>
      <w:bookmarkStart w:id="2517" w:name="_Toc477448462"/>
      <w:bookmarkStart w:id="2518" w:name="_Toc477448820"/>
      <w:bookmarkStart w:id="2519" w:name="_Toc477902513"/>
      <w:bookmarkStart w:id="2520" w:name="_Toc477968765"/>
      <w:bookmarkStart w:id="2521" w:name="_Toc478023871"/>
      <w:bookmarkStart w:id="2522" w:name="_Toc478024306"/>
      <w:bookmarkStart w:id="2523" w:name="_Toc478074787"/>
      <w:bookmarkStart w:id="2524" w:name="_Toc477207211"/>
      <w:bookmarkStart w:id="2525" w:name="_Toc477245748"/>
      <w:bookmarkStart w:id="2526" w:name="_Toc477257852"/>
      <w:bookmarkStart w:id="2527" w:name="_Toc477260205"/>
      <w:bookmarkStart w:id="2528" w:name="_Toc477267618"/>
      <w:bookmarkStart w:id="2529" w:name="_Toc477298600"/>
      <w:bookmarkStart w:id="2530" w:name="_Toc477298873"/>
      <w:bookmarkStart w:id="2531" w:name="_Toc477299323"/>
      <w:bookmarkStart w:id="2532" w:name="_Toc477346531"/>
      <w:bookmarkStart w:id="2533" w:name="_Toc477382768"/>
      <w:bookmarkStart w:id="2534" w:name="_Toc477425210"/>
      <w:bookmarkStart w:id="2535" w:name="_Toc477429164"/>
      <w:bookmarkStart w:id="2536" w:name="_Toc477429492"/>
      <w:bookmarkStart w:id="2537" w:name="_Toc477448463"/>
      <w:bookmarkStart w:id="2538" w:name="_Toc477448821"/>
      <w:bookmarkStart w:id="2539" w:name="_Toc477902514"/>
      <w:bookmarkStart w:id="2540" w:name="_Toc477968766"/>
      <w:bookmarkStart w:id="2541" w:name="_Toc478023872"/>
      <w:bookmarkStart w:id="2542" w:name="_Toc478024307"/>
      <w:bookmarkStart w:id="2543" w:name="_Toc478074788"/>
      <w:bookmarkStart w:id="2544" w:name="_Toc477207212"/>
      <w:bookmarkStart w:id="2545" w:name="_Toc477245749"/>
      <w:bookmarkStart w:id="2546" w:name="_Toc477257853"/>
      <w:bookmarkStart w:id="2547" w:name="_Toc477260206"/>
      <w:bookmarkStart w:id="2548" w:name="_Toc477267619"/>
      <w:bookmarkStart w:id="2549" w:name="_Toc477298601"/>
      <w:bookmarkStart w:id="2550" w:name="_Toc477298874"/>
      <w:bookmarkStart w:id="2551" w:name="_Toc477299324"/>
      <w:bookmarkStart w:id="2552" w:name="_Toc477346532"/>
      <w:bookmarkStart w:id="2553" w:name="_Toc477382769"/>
      <w:bookmarkStart w:id="2554" w:name="_Toc477425211"/>
      <w:bookmarkStart w:id="2555" w:name="_Toc477429165"/>
      <w:bookmarkStart w:id="2556" w:name="_Toc477429493"/>
      <w:bookmarkStart w:id="2557" w:name="_Toc477448464"/>
      <w:bookmarkStart w:id="2558" w:name="_Toc477448822"/>
      <w:bookmarkStart w:id="2559" w:name="_Toc477902515"/>
      <w:bookmarkStart w:id="2560" w:name="_Toc477968767"/>
      <w:bookmarkStart w:id="2561" w:name="_Toc478023873"/>
      <w:bookmarkStart w:id="2562" w:name="_Toc478024308"/>
      <w:bookmarkStart w:id="2563" w:name="_Toc478074789"/>
      <w:bookmarkStart w:id="2564" w:name="_Toc477207213"/>
      <w:bookmarkStart w:id="2565" w:name="_Toc477245750"/>
      <w:bookmarkStart w:id="2566" w:name="_Toc477257854"/>
      <w:bookmarkStart w:id="2567" w:name="_Toc477260207"/>
      <w:bookmarkStart w:id="2568" w:name="_Toc477267620"/>
      <w:bookmarkStart w:id="2569" w:name="_Toc477298602"/>
      <w:bookmarkStart w:id="2570" w:name="_Toc477298875"/>
      <w:bookmarkStart w:id="2571" w:name="_Toc477299325"/>
      <w:bookmarkStart w:id="2572" w:name="_Toc477346533"/>
      <w:bookmarkStart w:id="2573" w:name="_Toc477382770"/>
      <w:bookmarkStart w:id="2574" w:name="_Toc477425212"/>
      <w:bookmarkStart w:id="2575" w:name="_Toc477429166"/>
      <w:bookmarkStart w:id="2576" w:name="_Toc477429494"/>
      <w:bookmarkStart w:id="2577" w:name="_Toc477448465"/>
      <w:bookmarkStart w:id="2578" w:name="_Toc477448823"/>
      <w:bookmarkStart w:id="2579" w:name="_Toc477902516"/>
      <w:bookmarkStart w:id="2580" w:name="_Toc477968768"/>
      <w:bookmarkStart w:id="2581" w:name="_Toc478023874"/>
      <w:bookmarkStart w:id="2582" w:name="_Toc478024309"/>
      <w:bookmarkStart w:id="2583" w:name="_Toc478074790"/>
      <w:bookmarkStart w:id="2584" w:name="_Toc478074791"/>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r>
        <w:t>Vulnerability – Notes – Note</w:t>
      </w:r>
      <w:bookmarkEnd w:id="2584"/>
    </w:p>
    <w:p w14:paraId="08E3957E" w14:textId="1F7DFAF8" w:rsidR="00226430" w:rsidRDefault="00F53627" w:rsidP="00D37FDA">
      <w:pPr>
        <w:pStyle w:val="ObjectHeading"/>
        <w:rPr>
          <w:rStyle w:val="Element"/>
          <w:iCs/>
        </w:rPr>
      </w:pPr>
      <w:bookmarkStart w:id="2585" w:name="_Toc477193203"/>
      <w:bookmarkStart w:id="2586" w:name="_Toc477193852"/>
      <w:bookmarkStart w:id="2587" w:name="_Toc478074982"/>
      <w:r>
        <w:t>Element</w:t>
      </w:r>
      <w:r w:rsidRPr="00755ABD">
        <w:t xml:space="preserve"> </w:t>
      </w:r>
      <w:r w:rsidR="00B431EB">
        <w:rPr>
          <w:rStyle w:val="Datatype"/>
        </w:rPr>
        <w:t>vuln</w:t>
      </w:r>
      <w:r w:rsidR="00226430" w:rsidRPr="00D37FDA">
        <w:rPr>
          <w:rStyle w:val="Datatype"/>
        </w:rPr>
        <w:t>:Note</w:t>
      </w:r>
      <w:bookmarkEnd w:id="2585"/>
      <w:bookmarkEnd w:id="2586"/>
      <w:bookmarkEnd w:id="2587"/>
    </w:p>
    <w:p w14:paraId="183462D3" w14:textId="1574BF16" w:rsidR="00077253"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077253">
        <w:rPr>
          <w:rStyle w:val="Datatype"/>
        </w:rPr>
        <w:t>Note</w:t>
      </w:r>
      <w:r w:rsidRPr="00347C4B">
        <w:t xml:space="preserve"> element </w:t>
      </w:r>
      <w:r w:rsidR="00077253">
        <w:t xml:space="preserve">MUST be present one or more times as child of the </w:t>
      </w:r>
      <w:r>
        <w:rPr>
          <w:rStyle w:val="Datatype"/>
        </w:rPr>
        <w:t>vuln</w:t>
      </w:r>
      <w:r w:rsidRPr="00347C4B">
        <w:rPr>
          <w:rStyle w:val="Datatype"/>
        </w:rPr>
        <w:t>:</w:t>
      </w:r>
      <w:r w:rsidR="00077253">
        <w:rPr>
          <w:rStyle w:val="Datatype"/>
        </w:rPr>
        <w:t>Notes</w:t>
      </w:r>
      <w:r w:rsidRPr="00145123">
        <w:t xml:space="preserve"> </w:t>
      </w:r>
      <w:r w:rsidR="00077253">
        <w:t xml:space="preserve">element and </w:t>
      </w:r>
      <w:r w:rsidR="00077253" w:rsidRPr="00C85475">
        <w:t xml:space="preserve">is a place </w:t>
      </w:r>
      <w:r w:rsidR="00077253" w:rsidRPr="00226430">
        <w:t>to put all manner of text blobs related to the vulnerability</w:t>
      </w:r>
      <w:r w:rsidRPr="00145123">
        <w:t>.</w:t>
      </w:r>
      <w:r w:rsidRPr="00347C4B">
        <w:t xml:space="preserve"> </w:t>
      </w:r>
      <w:r w:rsidR="00077253">
        <w:br/>
      </w:r>
      <w:r w:rsidRPr="00347C4B">
        <w:t>∆</w:t>
      </w:r>
      <w:r>
        <w:t> [</w:t>
      </w:r>
      <w:r>
        <w:rPr>
          <w:color w:val="FF0000"/>
        </w:rPr>
        <w:t>CSAF-6.</w:t>
      </w:r>
      <w:r w:rsidR="005460D6">
        <w:rPr>
          <w:color w:val="FF0000"/>
        </w:rPr>
        <w:t>4.1-1</w:t>
      </w:r>
      <w:r>
        <w:t>]</w:t>
      </w:r>
    </w:p>
    <w:p w14:paraId="5AE0B381" w14:textId="77777777" w:rsidR="00077253" w:rsidRPr="00226430" w:rsidRDefault="00077253" w:rsidP="00077253">
      <w:pPr>
        <w:pStyle w:val="Member"/>
      </w:pPr>
      <w:r w:rsidRPr="00226430">
        <w:t xml:space="preserve">Text should be limited to talking about the impacts, vectors, or caveats of this node and should not contain details to other vulnerabilities in the document. It is, however, acceptable to refer to a vulnerability that is not in the document for the purposes of pointing out a regression. </w:t>
      </w:r>
    </w:p>
    <w:p w14:paraId="23ABCF35" w14:textId="4575E684" w:rsidR="00A979FC" w:rsidRDefault="00A979FC" w:rsidP="00A979FC">
      <w:pPr>
        <w:pStyle w:val="Member"/>
      </w:pPr>
      <w:r>
        <w:t xml:space="preserve">The vuln:Note element has four attributes, two of them are required: </w:t>
      </w:r>
      <w:r w:rsidRPr="005629EB">
        <w:rPr>
          <w:rStyle w:val="Datatype"/>
        </w:rPr>
        <w:t>Type</w:t>
      </w:r>
      <w:r w:rsidRPr="00A979FC">
        <w:t xml:space="preserve"> </w:t>
      </w:r>
      <w:r w:rsidRPr="00226430">
        <w:t>and</w:t>
      </w:r>
      <w:r>
        <w:t xml:space="preserve"> </w:t>
      </w:r>
      <w:r w:rsidRPr="005629EB">
        <w:rPr>
          <w:rStyle w:val="Datatype"/>
        </w:rPr>
        <w:t>Ordinal</w:t>
      </w:r>
      <w:r>
        <w:t>.</w:t>
      </w:r>
    </w:p>
    <w:p w14:paraId="6C6C0D06" w14:textId="77777777" w:rsidR="00A979FC" w:rsidRDefault="00A979FC">
      <w:pPr>
        <w:pStyle w:val="Member"/>
      </w:pPr>
      <w:r w:rsidRPr="005629EB">
        <w:rPr>
          <w:rStyle w:val="Datatype"/>
        </w:rPr>
        <w:t>Title</w:t>
      </w:r>
      <w:r w:rsidRPr="00226430">
        <w:rPr>
          <w:i/>
          <w:iCs/>
        </w:rPr>
        <w:t xml:space="preserve"> </w:t>
      </w:r>
      <w:r w:rsidRPr="00226430">
        <w:t xml:space="preserve">and </w:t>
      </w:r>
      <w:r w:rsidRPr="005629EB">
        <w:rPr>
          <w:rStyle w:val="Datatype"/>
        </w:rPr>
        <w:t>Audience</w:t>
      </w:r>
      <w:r w:rsidRPr="00226430">
        <w:rPr>
          <w:i/>
          <w:iCs/>
        </w:rPr>
        <w:t xml:space="preserve"> </w:t>
      </w:r>
      <w:r w:rsidRPr="00226430">
        <w:t xml:space="preserve">are </w:t>
      </w:r>
      <w:r>
        <w:t xml:space="preserve">the two </w:t>
      </w:r>
      <w:r w:rsidRPr="00226430">
        <w:t>optional attributes to give human readers context aro</w:t>
      </w:r>
      <w:r>
        <w:t>und what they are about to read.</w:t>
      </w:r>
    </w:p>
    <w:p w14:paraId="60120CFC" w14:textId="083C914D" w:rsidR="001D78C5" w:rsidRDefault="00077253">
      <w:pPr>
        <w:pStyle w:val="Member"/>
      </w:pPr>
      <w:r w:rsidRPr="00226430">
        <w:t xml:space="preserve">Akin to the </w:t>
      </w:r>
      <w:r w:rsidRPr="00226430">
        <w:rPr>
          <w:b/>
          <w:bCs/>
        </w:rPr>
        <w:t xml:space="preserve">Document Notes </w:t>
      </w:r>
      <w:r w:rsidRPr="00226430">
        <w:t xml:space="preserve">element, the note </w:t>
      </w:r>
      <w:r w:rsidR="001D78C5">
        <w:t>SHOULD</w:t>
      </w:r>
      <w:r w:rsidRPr="00226430">
        <w:t xml:space="preserve"> contain a compartmentalized textual discussion constrained by its </w:t>
      </w:r>
      <w:r w:rsidRPr="005629EB">
        <w:rPr>
          <w:rStyle w:val="Datatype"/>
        </w:rPr>
        <w:t>Type</w:t>
      </w:r>
      <w:r w:rsidRPr="00226430">
        <w:rPr>
          <w:i/>
          <w:iCs/>
        </w:rPr>
        <w:t xml:space="preserve"> </w:t>
      </w:r>
      <w:r w:rsidRPr="00226430">
        <w:t xml:space="preserve">attribute. </w:t>
      </w:r>
    </w:p>
    <w:p w14:paraId="41BEC716" w14:textId="3AD3749A" w:rsidR="007874E0" w:rsidRDefault="007874E0" w:rsidP="007874E0">
      <w:pPr>
        <w:pStyle w:val="MemberHeading"/>
        <w:rPr>
          <w:rStyle w:val="Datatype"/>
        </w:rPr>
      </w:pPr>
      <w:bookmarkStart w:id="2588" w:name="_Toc478074983"/>
      <w:r>
        <w:t xml:space="preserve">Attribute </w:t>
      </w:r>
      <w:r>
        <w:rPr>
          <w:rStyle w:val="Datatype"/>
        </w:rPr>
        <w:t>Type</w:t>
      </w:r>
      <w:bookmarkEnd w:id="2588"/>
    </w:p>
    <w:p w14:paraId="6DBD971B" w14:textId="77777777" w:rsidR="00A979FC" w:rsidRDefault="00A979FC" w:rsidP="00A979FC">
      <w:pPr>
        <w:pStyle w:val="Member"/>
      </w:pPr>
      <w:r w:rsidRPr="00347C4B">
        <w:rPr>
          <w:rFonts w:ascii="MS Mincho" w:eastAsia="MS Mincho" w:hAnsi="MS Mincho" w:cs="MS Mincho"/>
        </w:rPr>
        <w:t>∇ </w:t>
      </w:r>
      <w:r>
        <w:t xml:space="preserve">The value of the attribute </w:t>
      </w:r>
      <w:r w:rsidRPr="005629EB">
        <w:rPr>
          <w:rStyle w:val="Datatype"/>
        </w:rPr>
        <w:t>Type</w:t>
      </w:r>
      <w:r w:rsidRPr="00226430">
        <w:rPr>
          <w:i/>
          <w:iCs/>
        </w:rPr>
        <w:t xml:space="preserve"> </w:t>
      </w:r>
      <w:r>
        <w:t>MUST</w:t>
      </w:r>
      <w:r w:rsidRPr="00226430">
        <w:t xml:space="preserve"> be one of </w:t>
      </w:r>
      <w:r>
        <w:t>the enumeration values as described in section </w:t>
      </w:r>
      <w:r>
        <w:fldChar w:fldCharType="begin"/>
      </w:r>
      <w:r>
        <w:instrText xml:space="preserve"> REF _Ref477330937 \r \h  \* MERGEFORMAT </w:instrText>
      </w:r>
      <w:r>
        <w:fldChar w:fldCharType="separate"/>
      </w:r>
      <w:r>
        <w:t>2.2.2</w:t>
      </w:r>
      <w:r>
        <w:fldChar w:fldCharType="end"/>
      </w:r>
      <w:r>
        <w:t> </w:t>
      </w:r>
      <w:hyperlink w:anchor="_Note_Type_Model_2" w:history="1">
        <w:r w:rsidRPr="005F0AB5">
          <w:rPr>
            <w:rStyle w:val="Hyperlink"/>
          </w:rPr>
          <w:t>Note Type Model</w:t>
        </w:r>
      </w:hyperlink>
      <w:r>
        <w:t>.</w:t>
      </w:r>
      <w:r w:rsidRPr="00226430">
        <w:t xml:space="preserve"> </w:t>
      </w:r>
      <w:r w:rsidRPr="00347C4B">
        <w:t>∆</w:t>
      </w:r>
      <w:r>
        <w:t> [</w:t>
      </w:r>
      <w:r>
        <w:rPr>
          <w:color w:val="FF0000"/>
        </w:rPr>
        <w:t>CSAF-6.4.1-2</w:t>
      </w:r>
      <w:r>
        <w:t>]</w:t>
      </w:r>
    </w:p>
    <w:p w14:paraId="6AFF7A13" w14:textId="265A3ECB" w:rsidR="007874E0" w:rsidRDefault="007874E0" w:rsidP="007874E0">
      <w:pPr>
        <w:pStyle w:val="MemberHeading"/>
        <w:rPr>
          <w:rStyle w:val="Datatype"/>
        </w:rPr>
      </w:pPr>
      <w:bookmarkStart w:id="2589" w:name="_Toc478074984"/>
      <w:r>
        <w:t xml:space="preserve">Attribute </w:t>
      </w:r>
      <w:r>
        <w:rPr>
          <w:rStyle w:val="Datatype"/>
        </w:rPr>
        <w:t>Ordinal</w:t>
      </w:r>
      <w:bookmarkEnd w:id="2589"/>
    </w:p>
    <w:p w14:paraId="70CEBBA7" w14:textId="77777777" w:rsidR="00A979FC" w:rsidRDefault="00A979FC" w:rsidP="00A979FC">
      <w:pPr>
        <w:pStyle w:val="Member"/>
      </w:pPr>
      <w:r w:rsidRPr="005629EB">
        <w:rPr>
          <w:rStyle w:val="Datatype"/>
        </w:rPr>
        <w:t>Ordinal</w:t>
      </w:r>
      <w:r w:rsidRPr="00226430">
        <w:rPr>
          <w:i/>
          <w:iCs/>
        </w:rPr>
        <w:t xml:space="preserve"> </w:t>
      </w:r>
      <w:r w:rsidRPr="00226430">
        <w:t xml:space="preserve">is a mandatory, locally significant value used to track notes inside a CVRF document at the vulnerability level. </w:t>
      </w:r>
    </w:p>
    <w:p w14:paraId="4601EC48" w14:textId="77777777" w:rsidR="00A979FC" w:rsidRDefault="00A979FC" w:rsidP="00A979FC">
      <w:pPr>
        <w:pStyle w:val="Member"/>
      </w:pPr>
      <w:r w:rsidRPr="00226430">
        <w:t xml:space="preserve">It is provided to uniquely identify a </w:t>
      </w:r>
      <w:r w:rsidRPr="00226430">
        <w:rPr>
          <w:b/>
          <w:bCs/>
        </w:rPr>
        <w:t>Note</w:t>
      </w:r>
      <w:r w:rsidRPr="00226430">
        <w:t xml:space="preserve">. </w:t>
      </w:r>
    </w:p>
    <w:p w14:paraId="52D24E50" w14:textId="77777777" w:rsidR="00A979FC" w:rsidRDefault="00A979FC" w:rsidP="00A979FC">
      <w:pPr>
        <w:pStyle w:val="Member"/>
      </w:pPr>
      <w:r w:rsidRPr="00226430">
        <w:t xml:space="preserve">There should be one of these values for every </w:t>
      </w:r>
      <w:r w:rsidRPr="00226430">
        <w:rPr>
          <w:b/>
          <w:bCs/>
        </w:rPr>
        <w:t xml:space="preserve">Note </w:t>
      </w:r>
      <w:r w:rsidRPr="00226430">
        <w:t xml:space="preserve">inside </w:t>
      </w:r>
      <w:r w:rsidRPr="00226430">
        <w:rPr>
          <w:b/>
          <w:bCs/>
        </w:rPr>
        <w:t>Vulnerability</w:t>
      </w:r>
      <w:r>
        <w:rPr>
          <w:b/>
          <w:bCs/>
        </w:rPr>
        <w:t> </w:t>
      </w:r>
      <w:r w:rsidRPr="00226430">
        <w:rPr>
          <w:b/>
          <w:bCs/>
        </w:rPr>
        <w:t xml:space="preserve">Notes </w:t>
      </w:r>
      <w:r w:rsidRPr="00226430">
        <w:t xml:space="preserve">and it is recommended that </w:t>
      </w:r>
      <w:r w:rsidRPr="005629EB">
        <w:rPr>
          <w:rStyle w:val="Datatype"/>
        </w:rPr>
        <w:t>Ordinal</w:t>
      </w:r>
      <w:r w:rsidRPr="00226430">
        <w:rPr>
          <w:i/>
          <w:iCs/>
        </w:rPr>
        <w:t xml:space="preserve"> </w:t>
      </w:r>
      <w:r>
        <w:t>SHOULD</w:t>
      </w:r>
      <w:r w:rsidRPr="00226430">
        <w:t xml:space="preserve"> be instantiated as a monotonically increasing counter, indexed from 1. </w:t>
      </w:r>
    </w:p>
    <w:p w14:paraId="691329D4" w14:textId="77777777" w:rsidR="00A979FC" w:rsidRDefault="00A979FC" w:rsidP="00A979FC">
      <w:pPr>
        <w:pStyle w:val="Member"/>
        <w:rPr>
          <w:rFonts w:ascii="MS Mincho" w:eastAsia="MS Mincho" w:hAnsi="MS Mincho" w:cs="MS Mincho"/>
        </w:rPr>
      </w:pPr>
      <w:r>
        <w:t>Every</w:t>
      </w:r>
      <w:r w:rsidRPr="00226430">
        <w:t xml:space="preserve"> </w:t>
      </w:r>
      <w:r w:rsidRPr="005629EB">
        <w:rPr>
          <w:rStyle w:val="Datatype"/>
        </w:rPr>
        <w:t>Ordinal</w:t>
      </w:r>
      <w:r w:rsidRPr="00226430">
        <w:rPr>
          <w:i/>
          <w:iCs/>
        </w:rPr>
        <w:t xml:space="preserve"> </w:t>
      </w:r>
      <w:r w:rsidRPr="00226430">
        <w:t xml:space="preserve">that tracks a </w:t>
      </w:r>
      <w:r w:rsidRPr="00226430">
        <w:rPr>
          <w:b/>
          <w:bCs/>
        </w:rPr>
        <w:t xml:space="preserve">Note </w:t>
      </w:r>
      <w:r w:rsidRPr="00226430">
        <w:t xml:space="preserve">inside </w:t>
      </w:r>
      <w:r w:rsidRPr="00226430">
        <w:rPr>
          <w:b/>
          <w:bCs/>
        </w:rPr>
        <w:t>Vulnerabilit</w:t>
      </w:r>
      <w:r>
        <w:rPr>
          <w:b/>
          <w:bCs/>
        </w:rPr>
        <w:t>y </w:t>
      </w:r>
      <w:r w:rsidRPr="00226430">
        <w:rPr>
          <w:b/>
          <w:bCs/>
        </w:rPr>
        <w:t xml:space="preserve">Notes </w:t>
      </w:r>
      <w:r w:rsidRPr="00226430">
        <w:t>is completely independent from an</w:t>
      </w:r>
      <w:r>
        <w:t>y</w:t>
      </w:r>
      <w:r w:rsidRPr="00226430">
        <w:t xml:space="preserve"> </w:t>
      </w:r>
      <w:r w:rsidRPr="005629EB">
        <w:rPr>
          <w:rStyle w:val="Datatype"/>
        </w:rPr>
        <w:t>Ordinal</w:t>
      </w:r>
      <w:r w:rsidRPr="00226430">
        <w:rPr>
          <w:i/>
          <w:iCs/>
        </w:rPr>
        <w:t xml:space="preserve"> </w:t>
      </w:r>
      <w:r w:rsidRPr="00226430">
        <w:t xml:space="preserve">tracking a </w:t>
      </w:r>
      <w:r w:rsidRPr="00226430">
        <w:rPr>
          <w:b/>
          <w:bCs/>
        </w:rPr>
        <w:t xml:space="preserve">Note </w:t>
      </w:r>
      <w:r w:rsidRPr="00226430">
        <w:t xml:space="preserve">inside </w:t>
      </w:r>
      <w:r w:rsidRPr="00226430">
        <w:rPr>
          <w:b/>
          <w:bCs/>
        </w:rPr>
        <w:t>Document</w:t>
      </w:r>
      <w:r>
        <w:rPr>
          <w:b/>
          <w:bCs/>
        </w:rPr>
        <w:t> </w:t>
      </w:r>
      <w:r w:rsidRPr="00226430">
        <w:rPr>
          <w:b/>
          <w:bCs/>
        </w:rPr>
        <w:t>Notes</w:t>
      </w:r>
      <w:r w:rsidRPr="00226430">
        <w:t xml:space="preserve">. </w:t>
      </w:r>
    </w:p>
    <w:p w14:paraId="6F19237B" w14:textId="2E50C70C" w:rsidR="007874E0" w:rsidRDefault="007874E0" w:rsidP="007874E0">
      <w:pPr>
        <w:pStyle w:val="MemberHeading"/>
        <w:rPr>
          <w:rStyle w:val="Datatype"/>
        </w:rPr>
      </w:pPr>
      <w:bookmarkStart w:id="2590" w:name="_Toc478074985"/>
      <w:r>
        <w:t xml:space="preserve">Attribute </w:t>
      </w:r>
      <w:r>
        <w:rPr>
          <w:rStyle w:val="Datatype"/>
        </w:rPr>
        <w:t>Title</w:t>
      </w:r>
      <w:bookmarkEnd w:id="2590"/>
    </w:p>
    <w:p w14:paraId="49995CF6" w14:textId="072D6FA2" w:rsidR="00077253" w:rsidRDefault="00077253" w:rsidP="00712BCA">
      <w:pPr>
        <w:pStyle w:val="Member"/>
        <w:rPr>
          <w:b/>
        </w:rPr>
      </w:pPr>
      <w:r>
        <w:t xml:space="preserve">The optional attribute </w:t>
      </w:r>
      <w:r w:rsidRPr="005629EB">
        <w:rPr>
          <w:rStyle w:val="Datatype"/>
        </w:rPr>
        <w:t>Title</w:t>
      </w:r>
      <w:r w:rsidRPr="00226430">
        <w:rPr>
          <w:i/>
          <w:iCs/>
        </w:rPr>
        <w:t xml:space="preserve"> </w:t>
      </w:r>
      <w:r>
        <w:t>SHOULD</w:t>
      </w:r>
      <w:r w:rsidRPr="00226430">
        <w:t xml:space="preserve"> be a concise description of what is contained in the text</w:t>
      </w:r>
      <w:r>
        <w:t>.</w:t>
      </w:r>
    </w:p>
    <w:p w14:paraId="06C36451" w14:textId="13846DBF" w:rsidR="007874E0" w:rsidRDefault="007874E0" w:rsidP="007874E0">
      <w:pPr>
        <w:pStyle w:val="MemberHeading"/>
        <w:rPr>
          <w:rStyle w:val="Datatype"/>
        </w:rPr>
      </w:pPr>
      <w:bookmarkStart w:id="2591" w:name="_Toc478074986"/>
      <w:r>
        <w:t xml:space="preserve">Attribute </w:t>
      </w:r>
      <w:r>
        <w:rPr>
          <w:rStyle w:val="Datatype"/>
        </w:rPr>
        <w:t>Audience</w:t>
      </w:r>
      <w:bookmarkEnd w:id="2591"/>
    </w:p>
    <w:p w14:paraId="3E06A917" w14:textId="5F2D3AD3" w:rsidR="00226430" w:rsidRDefault="00077253" w:rsidP="00D37FDA">
      <w:pPr>
        <w:pStyle w:val="Member"/>
      </w:pPr>
      <w:r w:rsidRPr="00D37FDA">
        <w:t>The optional attribute</w:t>
      </w:r>
      <w:r w:rsidR="00226430" w:rsidRPr="00226430">
        <w:t xml:space="preserve"> </w:t>
      </w:r>
      <w:r w:rsidRPr="005629EB">
        <w:rPr>
          <w:rStyle w:val="Datatype"/>
        </w:rPr>
        <w:t>Audience</w:t>
      </w:r>
      <w:r w:rsidRPr="00D37FDA">
        <w:rPr>
          <w:iCs/>
        </w:rPr>
        <w:t xml:space="preserve"> </w:t>
      </w:r>
      <w:r w:rsidR="001D78C5" w:rsidRPr="00D37FDA">
        <w:rPr>
          <w:iCs/>
        </w:rPr>
        <w:t>SHOULD</w:t>
      </w:r>
      <w:r w:rsidR="00226430" w:rsidRPr="00226430">
        <w:t xml:space="preserve"> indic</w:t>
      </w:r>
      <w:r w:rsidR="00226430">
        <w:t>ate who is intended to read it.</w:t>
      </w:r>
    </w:p>
    <w:p w14:paraId="47CAADA7" w14:textId="0D1DAAC8" w:rsidR="00A14E78" w:rsidRDefault="00A14E78">
      <w:pPr>
        <w:pStyle w:val="Caption"/>
      </w:pPr>
      <w:r w:rsidRPr="004D7D18">
        <w:t>Example</w:t>
      </w:r>
      <w:r w:rsidRPr="003F1FAD">
        <w:t xml:space="preserve"> </w:t>
      </w:r>
      <w:fldSimple w:instr=" SEQ Example \* ARABIC ">
        <w:r w:rsidR="00790A96">
          <w:rPr>
            <w:noProof/>
          </w:rPr>
          <w:t>50</w:t>
        </w:r>
      </w:fldSimple>
      <w:r w:rsidRPr="003F1FAD">
        <w:t>:</w:t>
      </w:r>
    </w:p>
    <w:p w14:paraId="05B57EE5" w14:textId="66E11789" w:rsidR="00226430" w:rsidRPr="00C85475" w:rsidRDefault="007F35E7" w:rsidP="00D37FDA">
      <w:pPr>
        <w:pStyle w:val="Code"/>
      </w:pPr>
      <w:r>
        <w:t>&lt;</w:t>
      </w:r>
      <w:r w:rsidR="00F402AB">
        <w:t>vuln:</w:t>
      </w:r>
      <w:r w:rsidR="00226430">
        <w:t>Notes&gt;</w:t>
      </w:r>
      <w:r w:rsidR="00816643">
        <w:br/>
      </w:r>
      <w:r w:rsidR="00226430">
        <w:t xml:space="preserve">  &lt;</w:t>
      </w:r>
      <w:r w:rsidR="00F402AB">
        <w:t>vuln:</w:t>
      </w:r>
      <w:r w:rsidR="00226430">
        <w:t>Note Type="General" Ordinal="1" Title="Details" Audience="All"&gt;</w:t>
      </w:r>
      <w:r w:rsidR="00226430">
        <w:br/>
        <w:t xml:space="preserve">    These are some details about a </w:t>
      </w:r>
      <w:r>
        <w:t>vulnerability</w:t>
      </w:r>
      <w:r w:rsidR="00226430">
        <w:t xml:space="preserve"> intended for</w:t>
      </w:r>
      <w:r w:rsidR="00113841">
        <w:rPr>
          <w:rFonts w:ascii="MS Mincho" w:eastAsia="MS Mincho" w:hAnsi="MS Mincho" w:cs="MS Mincho"/>
        </w:rPr>
        <w:br/>
      </w:r>
      <w:r w:rsidR="00113841">
        <w:t xml:space="preserve">    </w:t>
      </w:r>
      <w:r w:rsidR="00226430">
        <w:t>all stakeholders.</w:t>
      </w:r>
      <w:r w:rsidR="00113841">
        <w:rPr>
          <w:rFonts w:ascii="MS Mincho" w:eastAsia="MS Mincho" w:hAnsi="MS Mincho" w:cs="MS Mincho"/>
        </w:rPr>
        <w:br/>
      </w:r>
      <w:r>
        <w:t xml:space="preserve">  &lt;/</w:t>
      </w:r>
      <w:r w:rsidR="00F402AB">
        <w:t>vuln:</w:t>
      </w:r>
      <w:r>
        <w:t>Note&gt;</w:t>
      </w:r>
      <w:r>
        <w:br/>
        <w:t>&lt;/</w:t>
      </w:r>
      <w:r w:rsidR="00F402AB">
        <w:t>vuln:</w:t>
      </w:r>
      <w:r w:rsidR="00226430">
        <w:t>Notes&gt;</w:t>
      </w:r>
    </w:p>
    <w:p w14:paraId="5E075DFE" w14:textId="5586B1AB" w:rsidR="008D5112" w:rsidRDefault="008D5112" w:rsidP="008D5112">
      <w:pPr>
        <w:pStyle w:val="Heading2"/>
      </w:pPr>
      <w:bookmarkStart w:id="2592" w:name="_Toc477245752"/>
      <w:bookmarkStart w:id="2593" w:name="_Toc477257856"/>
      <w:bookmarkStart w:id="2594" w:name="_Toc477260209"/>
      <w:bookmarkStart w:id="2595" w:name="_Toc477267622"/>
      <w:bookmarkStart w:id="2596" w:name="_Toc477298604"/>
      <w:bookmarkStart w:id="2597" w:name="_Toc477298877"/>
      <w:bookmarkStart w:id="2598" w:name="_Toc477299327"/>
      <w:bookmarkStart w:id="2599" w:name="_Toc477346535"/>
      <w:bookmarkStart w:id="2600" w:name="_Toc477382772"/>
      <w:bookmarkStart w:id="2601" w:name="_Toc477425214"/>
      <w:bookmarkStart w:id="2602" w:name="_Toc477429168"/>
      <w:bookmarkStart w:id="2603" w:name="_Toc477429496"/>
      <w:bookmarkStart w:id="2604" w:name="_Toc477448467"/>
      <w:bookmarkStart w:id="2605" w:name="_Toc477448825"/>
      <w:bookmarkStart w:id="2606" w:name="_Toc477902518"/>
      <w:bookmarkStart w:id="2607" w:name="_Toc477968770"/>
      <w:bookmarkStart w:id="2608" w:name="_Toc478023876"/>
      <w:bookmarkStart w:id="2609" w:name="_Toc478024311"/>
      <w:bookmarkStart w:id="2610" w:name="_Toc478074792"/>
      <w:bookmarkStart w:id="2611" w:name="_Toc478074793"/>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r>
        <w:t>Vulnerability – Discovery Date</w:t>
      </w:r>
      <w:bookmarkEnd w:id="2611"/>
    </w:p>
    <w:p w14:paraId="5BADCAB7" w14:textId="6450C60D" w:rsidR="008D5112" w:rsidRDefault="00F53627" w:rsidP="00D37FDA">
      <w:pPr>
        <w:pStyle w:val="ObjectHeading"/>
        <w:rPr>
          <w:rStyle w:val="Element"/>
          <w:bCs w:val="0"/>
          <w:iCs/>
          <w:szCs w:val="28"/>
        </w:rPr>
      </w:pPr>
      <w:bookmarkStart w:id="2612" w:name="_Toc477193204"/>
      <w:bookmarkStart w:id="2613" w:name="_Toc477193853"/>
      <w:bookmarkStart w:id="2614" w:name="_Toc478074987"/>
      <w:r>
        <w:t>Element</w:t>
      </w:r>
      <w:r w:rsidRPr="00755ABD">
        <w:t xml:space="preserve"> </w:t>
      </w:r>
      <w:r w:rsidR="008D5112" w:rsidRPr="00D37FDA">
        <w:rPr>
          <w:rStyle w:val="Datatype"/>
        </w:rPr>
        <w:t>vuln:DiscoveryDate</w:t>
      </w:r>
      <w:bookmarkEnd w:id="2612"/>
      <w:bookmarkEnd w:id="2613"/>
      <w:bookmarkEnd w:id="2614"/>
    </w:p>
    <w:p w14:paraId="3E7DAA50" w14:textId="5A2778E3" w:rsidR="00C02062" w:rsidRPr="005D4C8E" w:rsidRDefault="00C02062" w:rsidP="008D5112">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A3A37">
        <w:rPr>
          <w:rStyle w:val="Datatype"/>
        </w:rPr>
        <w:t>DiscoveryDate</w:t>
      </w:r>
      <w:r w:rsidRPr="00347C4B">
        <w:t xml:space="preserve"> </w:t>
      </w:r>
      <w:r w:rsidR="009A3A37" w:rsidRPr="00347C4B">
        <w:t xml:space="preserve">element </w:t>
      </w:r>
      <w:r w:rsidR="009A3A37">
        <w:t xml:space="preserve">MUST be present zero or one time as fourth child of a </w:t>
      </w:r>
      <w:r w:rsidR="009A3A37">
        <w:rPr>
          <w:rStyle w:val="Datatype"/>
        </w:rPr>
        <w:t>vuln</w:t>
      </w:r>
      <w:r w:rsidR="009A3A37" w:rsidRPr="00347C4B">
        <w:rPr>
          <w:rStyle w:val="Datatype"/>
        </w:rPr>
        <w:t>:</w:t>
      </w:r>
      <w:r w:rsidR="009A3A37">
        <w:rPr>
          <w:rStyle w:val="Datatype"/>
        </w:rPr>
        <w:t>Vulnerability</w:t>
      </w:r>
      <w:r w:rsidR="009A3A37" w:rsidRPr="00145123">
        <w:t xml:space="preserve"> </w:t>
      </w:r>
      <w:r w:rsidR="009A3A37">
        <w:t xml:space="preserve">instance element and if given holds </w:t>
      </w:r>
      <w:r w:rsidR="009A3A37" w:rsidRPr="008D5112">
        <w:t xml:space="preserve">the date </w:t>
      </w:r>
      <w:r w:rsidR="009A3A37">
        <w:t xml:space="preserve">and time </w:t>
      </w:r>
      <w:r w:rsidR="009A3A37" w:rsidRPr="008D5112">
        <w:t>the vulnerability was originally discovered</w:t>
      </w:r>
      <w:r w:rsidRPr="00145123">
        <w:t>.</w:t>
      </w:r>
      <w:r w:rsidRPr="00347C4B">
        <w:t xml:space="preserve"> ∆</w:t>
      </w:r>
      <w:r>
        <w:t> [</w:t>
      </w:r>
      <w:r w:rsidR="009A3A37">
        <w:rPr>
          <w:color w:val="FF0000"/>
        </w:rPr>
        <w:t>CSAF-6.5</w:t>
      </w:r>
      <w:r>
        <w:rPr>
          <w:color w:val="FF0000"/>
        </w:rPr>
        <w:t>-</w:t>
      </w:r>
      <w:r w:rsidR="009A3A37">
        <w:rPr>
          <w:color w:val="FF0000"/>
        </w:rPr>
        <w:t>1</w:t>
      </w:r>
      <w:r>
        <w:t>]</w:t>
      </w:r>
    </w:p>
    <w:p w14:paraId="604E1309" w14:textId="483C1409" w:rsidR="008D5112" w:rsidRPr="00F51836" w:rsidRDefault="009A3A37" w:rsidP="00D37FDA">
      <w:pPr>
        <w:pStyle w:val="Member"/>
      </w:pPr>
      <w:r>
        <w:t xml:space="preserve">All date </w:t>
      </w:r>
      <w:r w:rsidR="009371EF">
        <w:t>like</w:t>
      </w:r>
      <w:r w:rsidR="00FB4988" w:rsidRPr="00554B41">
        <w:t xml:space="preserve"> values in </w:t>
      </w:r>
      <w:r w:rsidR="00FB4988">
        <w:t>CSAF C</w:t>
      </w:r>
      <w:r w:rsidR="00FB4988" w:rsidRPr="00554B41">
        <w:t xml:space="preserve">VRF require a </w:t>
      </w:r>
      <w:r w:rsidR="00FB4988">
        <w:t xml:space="preserve">date and a </w:t>
      </w:r>
      <w:r w:rsidR="00FB4988" w:rsidRPr="00554B41">
        <w:t>time</w:t>
      </w:r>
      <w:r w:rsidR="00FB4988">
        <w:t xml:space="preserve"> (cf. </w:t>
      </w:r>
      <w:r w:rsidR="00DF4AFF" w:rsidRPr="00DF4AFF">
        <w:rPr>
          <w:bCs/>
        </w:rPr>
        <w:t xml:space="preserve">section </w:t>
      </w:r>
      <w:r w:rsidR="00DF4AFF">
        <w:rPr>
          <w:bCs/>
        </w:rPr>
        <w:fldChar w:fldCharType="begin"/>
      </w:r>
      <w:r w:rsidR="00DF4AFF">
        <w:rPr>
          <w:bCs/>
        </w:rPr>
        <w:instrText xml:space="preserve"> REF _Ref477270652 \r \h </w:instrText>
      </w:r>
      <w:r w:rsidR="00DF4AFF">
        <w:rPr>
          <w:bCs/>
        </w:rPr>
      </w:r>
      <w:r w:rsidR="00DF4AFF">
        <w:rPr>
          <w:bCs/>
        </w:rPr>
        <w:fldChar w:fldCharType="separate"/>
      </w:r>
      <w:r w:rsidR="00790A96">
        <w:rPr>
          <w:bCs/>
        </w:rPr>
        <w:t>2.2.1</w:t>
      </w:r>
      <w:r w:rsidR="00DF4AFF">
        <w:rPr>
          <w:bCs/>
        </w:rPr>
        <w:fldChar w:fldCharType="end"/>
      </w:r>
      <w:r w:rsidR="00DF4AFF" w:rsidRPr="00DF4AFF">
        <w:rPr>
          <w:bCs/>
        </w:rPr>
        <w:t xml:space="preserve"> </w:t>
      </w:r>
      <w:hyperlink w:anchor="_Date_and_Time_1" w:history="1">
        <w:r w:rsidR="00DF4AFF" w:rsidRPr="00DF4AFF">
          <w:rPr>
            <w:rStyle w:val="Hyperlink"/>
            <w:bCs/>
          </w:rPr>
          <w:t>Date and Time</w:t>
        </w:r>
      </w:hyperlink>
      <w:r w:rsidR="00FB4988">
        <w:t>)</w:t>
      </w:r>
      <w:r w:rsidR="00FB4988" w:rsidRPr="00554B41">
        <w:t>.</w:t>
      </w:r>
      <w:r w:rsidR="008D5112" w:rsidRPr="00F51836">
        <w:t xml:space="preserve"> </w:t>
      </w:r>
    </w:p>
    <w:p w14:paraId="6760EB6F" w14:textId="43D96666" w:rsidR="00014CF1" w:rsidRDefault="00014CF1">
      <w:pPr>
        <w:pStyle w:val="Caption"/>
      </w:pPr>
      <w:r w:rsidRPr="004D7D18">
        <w:t>Example</w:t>
      </w:r>
      <w:r w:rsidRPr="003F1FAD">
        <w:t xml:space="preserve"> </w:t>
      </w:r>
      <w:fldSimple w:instr=" SEQ Example \* ARABIC ">
        <w:r w:rsidR="00790A96">
          <w:rPr>
            <w:noProof/>
          </w:rPr>
          <w:t>51</w:t>
        </w:r>
      </w:fldSimple>
      <w:r w:rsidRPr="003F1FAD">
        <w:t>:</w:t>
      </w:r>
    </w:p>
    <w:p w14:paraId="7317C5F9" w14:textId="77777777" w:rsidR="00014CF1" w:rsidRDefault="00014CF1" w:rsidP="00D37FDA">
      <w:pPr>
        <w:pStyle w:val="Code"/>
      </w:pPr>
      <w:r>
        <w:t>&lt;DiscoveryDate&gt;2010-11-03T00:00:00Z&lt;/DiscoveryDate&gt;</w:t>
      </w:r>
    </w:p>
    <w:p w14:paraId="7D414640" w14:textId="583E729E" w:rsidR="008D5112" w:rsidRDefault="008D5112" w:rsidP="008D5112">
      <w:pPr>
        <w:pStyle w:val="Heading2"/>
      </w:pPr>
      <w:bookmarkStart w:id="2615" w:name="_Toc477080924"/>
      <w:bookmarkStart w:id="2616" w:name="_Toc477103407"/>
      <w:bookmarkStart w:id="2617" w:name="_Toc477106610"/>
      <w:bookmarkStart w:id="2618" w:name="_Toc477112158"/>
      <w:bookmarkStart w:id="2619" w:name="_Toc477120950"/>
      <w:bookmarkStart w:id="2620" w:name="_Toc477121296"/>
      <w:bookmarkStart w:id="2621" w:name="_Toc477122302"/>
      <w:bookmarkStart w:id="2622" w:name="_Toc477207216"/>
      <w:bookmarkStart w:id="2623" w:name="_Toc477245754"/>
      <w:bookmarkStart w:id="2624" w:name="_Toc477257858"/>
      <w:bookmarkStart w:id="2625" w:name="_Toc477260211"/>
      <w:bookmarkStart w:id="2626" w:name="_Toc477267624"/>
      <w:bookmarkStart w:id="2627" w:name="_Toc477298606"/>
      <w:bookmarkStart w:id="2628" w:name="_Toc477298879"/>
      <w:bookmarkStart w:id="2629" w:name="_Toc477299329"/>
      <w:bookmarkStart w:id="2630" w:name="_Toc477346537"/>
      <w:bookmarkStart w:id="2631" w:name="_Toc477382774"/>
      <w:bookmarkStart w:id="2632" w:name="_Toc477425216"/>
      <w:bookmarkStart w:id="2633" w:name="_Toc477429170"/>
      <w:bookmarkStart w:id="2634" w:name="_Toc477429498"/>
      <w:bookmarkStart w:id="2635" w:name="_Toc477448469"/>
      <w:bookmarkStart w:id="2636" w:name="_Toc477448827"/>
      <w:bookmarkStart w:id="2637" w:name="_Toc477902520"/>
      <w:bookmarkStart w:id="2638" w:name="_Toc477968772"/>
      <w:bookmarkStart w:id="2639" w:name="_Toc478023878"/>
      <w:bookmarkStart w:id="2640" w:name="_Toc478024313"/>
      <w:bookmarkStart w:id="2641" w:name="_Toc478074794"/>
      <w:bookmarkStart w:id="2642" w:name="_Toc478074795"/>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r>
        <w:t>Vulnerability – Release Date</w:t>
      </w:r>
      <w:bookmarkEnd w:id="2642"/>
    </w:p>
    <w:p w14:paraId="4C30F09F" w14:textId="063A3BB0" w:rsidR="008D5112" w:rsidRDefault="00F53627" w:rsidP="00D37FDA">
      <w:pPr>
        <w:pStyle w:val="ObjectHeading"/>
        <w:rPr>
          <w:rStyle w:val="Element"/>
          <w:bCs w:val="0"/>
          <w:iCs/>
          <w:szCs w:val="28"/>
        </w:rPr>
      </w:pPr>
      <w:bookmarkStart w:id="2643" w:name="_Toc477193205"/>
      <w:bookmarkStart w:id="2644" w:name="_Toc477193854"/>
      <w:bookmarkStart w:id="2645" w:name="_Toc478074988"/>
      <w:r>
        <w:t>Element</w:t>
      </w:r>
      <w:r w:rsidRPr="00755ABD">
        <w:t xml:space="preserve"> </w:t>
      </w:r>
      <w:r w:rsidR="008D5112" w:rsidRPr="00D37FDA">
        <w:rPr>
          <w:rStyle w:val="Datatype"/>
        </w:rPr>
        <w:t>vuln:ReleaseDate</w:t>
      </w:r>
      <w:bookmarkEnd w:id="2643"/>
      <w:bookmarkEnd w:id="2644"/>
      <w:bookmarkEnd w:id="2645"/>
    </w:p>
    <w:p w14:paraId="4F5F5083" w14:textId="53A545B0" w:rsidR="00C02062" w:rsidRPr="005D4C8E" w:rsidRDefault="00C02062" w:rsidP="008D5112">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A80EC8">
        <w:rPr>
          <w:rStyle w:val="Datatype"/>
        </w:rPr>
        <w:t>ReleaseDate</w:t>
      </w:r>
      <w:r w:rsidRPr="00347C4B">
        <w:t xml:space="preserve"> element </w:t>
      </w:r>
      <w:r w:rsidR="00A80EC8">
        <w:t xml:space="preserve">MUST be present zero or one time as fifth child of a </w:t>
      </w:r>
      <w:r>
        <w:rPr>
          <w:rStyle w:val="Datatype"/>
        </w:rPr>
        <w:t>vuln</w:t>
      </w:r>
      <w:r w:rsidRPr="00347C4B">
        <w:rPr>
          <w:rStyle w:val="Datatype"/>
        </w:rPr>
        <w:t>:</w:t>
      </w:r>
      <w:r w:rsidR="00A80EC8">
        <w:rPr>
          <w:rStyle w:val="Datatype"/>
        </w:rPr>
        <w:t>Vulnerability</w:t>
      </w:r>
      <w:r w:rsidRPr="00145123">
        <w:t xml:space="preserve"> </w:t>
      </w:r>
      <w:r w:rsidR="00A80EC8">
        <w:t xml:space="preserve">instance element and if given </w:t>
      </w:r>
      <w:r w:rsidR="009A3A37">
        <w:t xml:space="preserve">holds </w:t>
      </w:r>
      <w:r w:rsidR="009A3A37" w:rsidRPr="008D5112">
        <w:t xml:space="preserve">the date </w:t>
      </w:r>
      <w:r w:rsidR="009A3A37">
        <w:t xml:space="preserve">and time </w:t>
      </w:r>
      <w:r w:rsidR="009A3A37" w:rsidRPr="008D5112">
        <w:t>the vulnerability was or</w:t>
      </w:r>
      <w:r w:rsidR="009A3A37">
        <w:t>iginally released into the wild</w:t>
      </w:r>
      <w:r w:rsidRPr="00145123">
        <w:t>.</w:t>
      </w:r>
      <w:r w:rsidRPr="00347C4B">
        <w:t xml:space="preserve"> ∆</w:t>
      </w:r>
      <w:r>
        <w:t> [</w:t>
      </w:r>
      <w:r w:rsidR="009A3A37">
        <w:rPr>
          <w:color w:val="FF0000"/>
        </w:rPr>
        <w:t>CSAF-6.6</w:t>
      </w:r>
      <w:r>
        <w:rPr>
          <w:color w:val="FF0000"/>
        </w:rPr>
        <w:t>-</w:t>
      </w:r>
      <w:r w:rsidR="009A3A37">
        <w:rPr>
          <w:color w:val="FF0000"/>
        </w:rPr>
        <w:t>1</w:t>
      </w:r>
      <w:r>
        <w:t>]</w:t>
      </w:r>
    </w:p>
    <w:p w14:paraId="67684863" w14:textId="138A5457" w:rsidR="008D5112" w:rsidRPr="00F51836" w:rsidRDefault="00FB4988" w:rsidP="00D37FDA">
      <w:pPr>
        <w:pStyle w:val="Member"/>
      </w:pPr>
      <w:r w:rsidRPr="00554B41">
        <w:t>All date</w:t>
      </w:r>
      <w:r w:rsidR="009A3A37">
        <w:t xml:space="preserve"> </w:t>
      </w:r>
      <w:r w:rsidR="00985889">
        <w:t>like</w:t>
      </w:r>
      <w:r w:rsidRPr="00554B41">
        <w:t xml:space="preserve"> values in </w:t>
      </w:r>
      <w:r>
        <w:t>CSAF C</w:t>
      </w:r>
      <w:r w:rsidRPr="00554B41">
        <w:t xml:space="preserve">VRF require a </w:t>
      </w:r>
      <w:r>
        <w:t xml:space="preserve">date and a </w:t>
      </w:r>
      <w:r w:rsidRPr="00554B41">
        <w:t>time</w:t>
      </w:r>
      <w:r>
        <w:t xml:space="preserve"> (cf. </w:t>
      </w:r>
      <w:r w:rsidR="00DF4AFF" w:rsidRPr="00DF4AFF">
        <w:rPr>
          <w:bCs/>
        </w:rPr>
        <w:t xml:space="preserve">section </w:t>
      </w:r>
      <w:r w:rsidR="00DF4AFF">
        <w:rPr>
          <w:bCs/>
        </w:rPr>
        <w:fldChar w:fldCharType="begin"/>
      </w:r>
      <w:r w:rsidR="00DF4AFF">
        <w:rPr>
          <w:bCs/>
        </w:rPr>
        <w:instrText xml:space="preserve"> REF _Ref477270652 \r \h </w:instrText>
      </w:r>
      <w:r w:rsidR="00DF4AFF">
        <w:rPr>
          <w:bCs/>
        </w:rPr>
      </w:r>
      <w:r w:rsidR="00DF4AFF">
        <w:rPr>
          <w:bCs/>
        </w:rPr>
        <w:fldChar w:fldCharType="separate"/>
      </w:r>
      <w:r w:rsidR="00790A96">
        <w:rPr>
          <w:bCs/>
        </w:rPr>
        <w:t>2.2.1</w:t>
      </w:r>
      <w:r w:rsidR="00DF4AFF">
        <w:rPr>
          <w:bCs/>
        </w:rPr>
        <w:fldChar w:fldCharType="end"/>
      </w:r>
      <w:r w:rsidR="00DF4AFF" w:rsidRPr="00DF4AFF">
        <w:rPr>
          <w:bCs/>
        </w:rPr>
        <w:t xml:space="preserve"> </w:t>
      </w:r>
      <w:hyperlink w:anchor="_Date_and_Time_1" w:history="1">
        <w:r w:rsidR="00DF4AFF" w:rsidRPr="00DF4AFF">
          <w:rPr>
            <w:rStyle w:val="Hyperlink"/>
            <w:bCs/>
          </w:rPr>
          <w:t>Date and Time</w:t>
        </w:r>
      </w:hyperlink>
      <w:r>
        <w:t>)</w:t>
      </w:r>
      <w:r w:rsidRPr="00554B41">
        <w:t>.</w:t>
      </w:r>
      <w:r w:rsidR="008D5112" w:rsidRPr="00F51836">
        <w:t xml:space="preserve"> </w:t>
      </w:r>
    </w:p>
    <w:p w14:paraId="612974AB" w14:textId="3CD24A26" w:rsidR="00014CF1" w:rsidRDefault="00014CF1">
      <w:pPr>
        <w:pStyle w:val="Caption"/>
      </w:pPr>
      <w:r w:rsidRPr="004D7D18">
        <w:t>Example</w:t>
      </w:r>
      <w:r w:rsidRPr="003F1FAD">
        <w:t xml:space="preserve"> </w:t>
      </w:r>
      <w:fldSimple w:instr=" SEQ Example \* ARABIC ">
        <w:r w:rsidR="00790A96">
          <w:rPr>
            <w:noProof/>
          </w:rPr>
          <w:t>52</w:t>
        </w:r>
      </w:fldSimple>
      <w:r w:rsidRPr="003F1FAD">
        <w:t>:</w:t>
      </w:r>
    </w:p>
    <w:p w14:paraId="2034A251" w14:textId="77777777" w:rsidR="00014CF1" w:rsidRDefault="00014CF1" w:rsidP="00D37FDA">
      <w:pPr>
        <w:pStyle w:val="Code"/>
      </w:pPr>
      <w:r>
        <w:t>&lt;ReleaseDate&gt;2010-11-16T00:00:00Z&lt;/ReleaseDate&gt;</w:t>
      </w:r>
    </w:p>
    <w:p w14:paraId="0C83DEB7" w14:textId="7351A890" w:rsidR="00BC1349" w:rsidRDefault="00BC1349" w:rsidP="00BC1349">
      <w:pPr>
        <w:pStyle w:val="Heading2"/>
      </w:pPr>
      <w:bookmarkStart w:id="2646" w:name="_Toc477245756"/>
      <w:bookmarkStart w:id="2647" w:name="_Toc477257860"/>
      <w:bookmarkStart w:id="2648" w:name="_Toc477260213"/>
      <w:bookmarkStart w:id="2649" w:name="_Toc477267626"/>
      <w:bookmarkStart w:id="2650" w:name="_Toc477298608"/>
      <w:bookmarkStart w:id="2651" w:name="_Toc477298881"/>
      <w:bookmarkStart w:id="2652" w:name="_Toc477299331"/>
      <w:bookmarkStart w:id="2653" w:name="_Toc477346539"/>
      <w:bookmarkStart w:id="2654" w:name="_Toc477382776"/>
      <w:bookmarkStart w:id="2655" w:name="_Toc477425218"/>
      <w:bookmarkStart w:id="2656" w:name="_Toc477429172"/>
      <w:bookmarkStart w:id="2657" w:name="_Toc477429500"/>
      <w:bookmarkStart w:id="2658" w:name="_Toc477448471"/>
      <w:bookmarkStart w:id="2659" w:name="_Toc477448829"/>
      <w:bookmarkStart w:id="2660" w:name="_Toc477902522"/>
      <w:bookmarkStart w:id="2661" w:name="_Toc477968774"/>
      <w:bookmarkStart w:id="2662" w:name="_Toc478023880"/>
      <w:bookmarkStart w:id="2663" w:name="_Toc478024315"/>
      <w:bookmarkStart w:id="2664" w:name="_Toc478074796"/>
      <w:bookmarkStart w:id="2665" w:name="_Toc477245757"/>
      <w:bookmarkStart w:id="2666" w:name="_Toc477257861"/>
      <w:bookmarkStart w:id="2667" w:name="_Toc477260214"/>
      <w:bookmarkStart w:id="2668" w:name="_Toc477267627"/>
      <w:bookmarkStart w:id="2669" w:name="_Toc477298609"/>
      <w:bookmarkStart w:id="2670" w:name="_Toc477298882"/>
      <w:bookmarkStart w:id="2671" w:name="_Toc477299332"/>
      <w:bookmarkStart w:id="2672" w:name="_Toc477346540"/>
      <w:bookmarkStart w:id="2673" w:name="_Toc477382777"/>
      <w:bookmarkStart w:id="2674" w:name="_Toc477425219"/>
      <w:bookmarkStart w:id="2675" w:name="_Toc477429173"/>
      <w:bookmarkStart w:id="2676" w:name="_Toc477429501"/>
      <w:bookmarkStart w:id="2677" w:name="_Toc477448472"/>
      <w:bookmarkStart w:id="2678" w:name="_Toc477448830"/>
      <w:bookmarkStart w:id="2679" w:name="_Toc477902523"/>
      <w:bookmarkStart w:id="2680" w:name="_Toc477968775"/>
      <w:bookmarkStart w:id="2681" w:name="_Toc478023881"/>
      <w:bookmarkStart w:id="2682" w:name="_Toc478024316"/>
      <w:bookmarkStart w:id="2683" w:name="_Toc478074797"/>
      <w:bookmarkStart w:id="2684" w:name="_Toc478074798"/>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r>
        <w:t>Vulnerability – Involvements</w:t>
      </w:r>
      <w:bookmarkEnd w:id="2684"/>
    </w:p>
    <w:p w14:paraId="3A03CB0D" w14:textId="6A7364A6" w:rsidR="00BC1349" w:rsidRDefault="00F53627" w:rsidP="00D37FDA">
      <w:pPr>
        <w:pStyle w:val="ObjectHeading"/>
        <w:rPr>
          <w:rStyle w:val="Element"/>
          <w:bCs w:val="0"/>
          <w:iCs/>
          <w:szCs w:val="28"/>
        </w:rPr>
      </w:pPr>
      <w:bookmarkStart w:id="2685" w:name="_Toc477193206"/>
      <w:bookmarkStart w:id="2686" w:name="_Toc477193855"/>
      <w:bookmarkStart w:id="2687" w:name="_Toc478074989"/>
      <w:r>
        <w:t>Element</w:t>
      </w:r>
      <w:r w:rsidRPr="00755ABD">
        <w:t xml:space="preserve"> </w:t>
      </w:r>
      <w:r w:rsidR="00BC1349" w:rsidRPr="00D37FDA">
        <w:rPr>
          <w:rStyle w:val="Datatype"/>
        </w:rPr>
        <w:t>vuln:Involvements</w:t>
      </w:r>
      <w:bookmarkEnd w:id="2685"/>
      <w:bookmarkEnd w:id="2686"/>
      <w:bookmarkEnd w:id="2687"/>
    </w:p>
    <w:p w14:paraId="2A61F1FE" w14:textId="1A69ED56" w:rsidR="00C02062" w:rsidRPr="005D4C8E" w:rsidRDefault="00C02062" w:rsidP="00BC1349">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A979FC">
        <w:rPr>
          <w:rStyle w:val="Datatype"/>
        </w:rPr>
        <w:t>Involvements</w:t>
      </w:r>
      <w:r w:rsidRPr="00347C4B">
        <w:t xml:space="preserve"> </w:t>
      </w:r>
      <w:r w:rsidR="00A979FC">
        <w:t xml:space="preserve">MUST be present zero or one time as sixth child type of a </w:t>
      </w:r>
      <w:r w:rsidR="00A979FC">
        <w:rPr>
          <w:rStyle w:val="Datatype"/>
        </w:rPr>
        <w:t>vuln</w:t>
      </w:r>
      <w:r w:rsidR="00A979FC" w:rsidRPr="00347C4B">
        <w:rPr>
          <w:rStyle w:val="Datatype"/>
        </w:rPr>
        <w:t>:</w:t>
      </w:r>
      <w:r w:rsidR="00A979FC">
        <w:rPr>
          <w:rStyle w:val="Datatype"/>
        </w:rPr>
        <w:t>Vulnerability</w:t>
      </w:r>
      <w:r w:rsidR="00A979FC" w:rsidRPr="00145123">
        <w:t xml:space="preserve"> </w:t>
      </w:r>
      <w:r w:rsidR="00A979FC">
        <w:t xml:space="preserve">element and if present contain one or more </w:t>
      </w:r>
      <w:r w:rsidR="00A979FC">
        <w:rPr>
          <w:rStyle w:val="Datatype"/>
        </w:rPr>
        <w:t>vuln</w:t>
      </w:r>
      <w:r w:rsidR="00A979FC" w:rsidRPr="00347C4B">
        <w:rPr>
          <w:rStyle w:val="Datatype"/>
        </w:rPr>
        <w:t>:</w:t>
      </w:r>
      <w:r w:rsidR="00A979FC">
        <w:rPr>
          <w:rStyle w:val="Datatype"/>
        </w:rPr>
        <w:t>Involvement</w:t>
      </w:r>
      <w:r w:rsidR="00A979FC" w:rsidRPr="00D37FDA">
        <w:t xml:space="preserve"> elements</w:t>
      </w:r>
      <w:r w:rsidRPr="00A979FC">
        <w:t>.</w:t>
      </w:r>
      <w:r w:rsidRPr="00347C4B">
        <w:t xml:space="preserve"> ∆</w:t>
      </w:r>
      <w:r>
        <w:t> [</w:t>
      </w:r>
      <w:r>
        <w:rPr>
          <w:color w:val="FF0000"/>
        </w:rPr>
        <w:t>CSAF-6.</w:t>
      </w:r>
      <w:r w:rsidR="005460D6">
        <w:rPr>
          <w:color w:val="FF0000"/>
        </w:rPr>
        <w:t>7</w:t>
      </w:r>
      <w:r>
        <w:rPr>
          <w:color w:val="FF0000"/>
        </w:rPr>
        <w:t>-</w:t>
      </w:r>
      <w:r w:rsidR="005460D6">
        <w:rPr>
          <w:color w:val="FF0000"/>
        </w:rPr>
        <w:t>1</w:t>
      </w:r>
      <w:r>
        <w:t>]</w:t>
      </w:r>
    </w:p>
    <w:p w14:paraId="4FB71ED6" w14:textId="6CC2CA2A" w:rsidR="00A979FC" w:rsidRDefault="00BC1349" w:rsidP="00D37FDA">
      <w:pPr>
        <w:pStyle w:val="Member"/>
      </w:pPr>
      <w:r w:rsidRPr="00F32D93">
        <w:t>Th</w:t>
      </w:r>
      <w:r>
        <w:t>e optional e</w:t>
      </w:r>
      <w:r w:rsidRPr="00F32D93">
        <w:t>lement</w:t>
      </w:r>
      <w:r>
        <w:rPr>
          <w:b/>
          <w:bCs/>
        </w:rPr>
        <w:t xml:space="preserve"> </w:t>
      </w:r>
      <w:r>
        <w:rPr>
          <w:rStyle w:val="Element"/>
        </w:rPr>
        <w:t>vuln:Involvements</w:t>
      </w:r>
      <w:r w:rsidRPr="00F32D93">
        <w:rPr>
          <w:b/>
          <w:bCs/>
        </w:rPr>
        <w:t xml:space="preserve"> </w:t>
      </w:r>
      <w:r w:rsidRPr="00C06268">
        <w:t xml:space="preserve">is a container that </w:t>
      </w:r>
      <w:r>
        <w:t xml:space="preserve">holds </w:t>
      </w:r>
      <w:r w:rsidRPr="00BC1349">
        <w:t xml:space="preserve">one or more </w:t>
      </w:r>
      <w:r w:rsidRPr="00BC1349">
        <w:rPr>
          <w:b/>
          <w:bCs/>
        </w:rPr>
        <w:t xml:space="preserve">Involvement </w:t>
      </w:r>
      <w:r w:rsidRPr="00BC1349">
        <w:t>containers, which allow the document producers (or third part</w:t>
      </w:r>
      <w:r w:rsidR="00A979FC">
        <w:t>ies</w:t>
      </w:r>
      <w:r w:rsidRPr="00BC1349">
        <w:t xml:space="preserve">) to comment on their level of involvement in the vulnerability identification, scoping, and remediation process. </w:t>
      </w:r>
    </w:p>
    <w:p w14:paraId="1456618F" w14:textId="37CB5FD3" w:rsidR="001A4401" w:rsidRPr="00F32D93" w:rsidRDefault="00A979FC" w:rsidP="00D37FDA">
      <w:pPr>
        <w:pStyle w:val="Member"/>
      </w:pPr>
      <w:r>
        <w:t>Matching the possibly</w:t>
      </w:r>
      <w:r w:rsidR="00BC1349" w:rsidRPr="00BC1349">
        <w:t xml:space="preserve"> multiple </w:t>
      </w:r>
      <w:r w:rsidR="00BC1349" w:rsidRPr="00D37FDA">
        <w:rPr>
          <w:b/>
        </w:rPr>
        <w:t>Involvements</w:t>
      </w:r>
      <w:r w:rsidR="00BC1349" w:rsidRPr="00BC1349">
        <w:t xml:space="preserve"> containers, multiple parties can comment</w:t>
      </w:r>
      <w:r w:rsidR="00F41E0E">
        <w:t xml:space="preserve"> on their levels of involvement</w:t>
      </w:r>
      <w:r w:rsidR="00BC1349" w:rsidRPr="00226430">
        <w:t xml:space="preserve">. </w:t>
      </w:r>
    </w:p>
    <w:p w14:paraId="5615ED34" w14:textId="531AB69B" w:rsidR="00BC1349" w:rsidRDefault="00BC1349" w:rsidP="00BC1349">
      <w:pPr>
        <w:pStyle w:val="Heading3"/>
      </w:pPr>
      <w:bookmarkStart w:id="2688" w:name="_Toc477207219"/>
      <w:bookmarkStart w:id="2689" w:name="_Toc477245759"/>
      <w:bookmarkStart w:id="2690" w:name="_Toc477257863"/>
      <w:bookmarkStart w:id="2691" w:name="_Toc477260216"/>
      <w:bookmarkStart w:id="2692" w:name="_Toc477267629"/>
      <w:bookmarkStart w:id="2693" w:name="_Toc477298611"/>
      <w:bookmarkStart w:id="2694" w:name="_Toc477298884"/>
      <w:bookmarkStart w:id="2695" w:name="_Toc477299334"/>
      <w:bookmarkStart w:id="2696" w:name="_Toc477346542"/>
      <w:bookmarkStart w:id="2697" w:name="_Toc477382779"/>
      <w:bookmarkStart w:id="2698" w:name="_Toc477425221"/>
      <w:bookmarkStart w:id="2699" w:name="_Toc477429175"/>
      <w:bookmarkStart w:id="2700" w:name="_Toc477429503"/>
      <w:bookmarkStart w:id="2701" w:name="_Toc477448474"/>
      <w:bookmarkStart w:id="2702" w:name="_Toc477448832"/>
      <w:bookmarkStart w:id="2703" w:name="_Toc477902525"/>
      <w:bookmarkStart w:id="2704" w:name="_Toc477968777"/>
      <w:bookmarkStart w:id="2705" w:name="_Toc478023883"/>
      <w:bookmarkStart w:id="2706" w:name="_Toc478024318"/>
      <w:bookmarkStart w:id="2707" w:name="_Toc478074799"/>
      <w:bookmarkStart w:id="2708" w:name="_Toc477207220"/>
      <w:bookmarkStart w:id="2709" w:name="_Toc477245760"/>
      <w:bookmarkStart w:id="2710" w:name="_Toc477257864"/>
      <w:bookmarkStart w:id="2711" w:name="_Toc477260217"/>
      <w:bookmarkStart w:id="2712" w:name="_Toc477267630"/>
      <w:bookmarkStart w:id="2713" w:name="_Toc477298612"/>
      <w:bookmarkStart w:id="2714" w:name="_Toc477298885"/>
      <w:bookmarkStart w:id="2715" w:name="_Toc477299335"/>
      <w:bookmarkStart w:id="2716" w:name="_Toc477346543"/>
      <w:bookmarkStart w:id="2717" w:name="_Toc477382780"/>
      <w:bookmarkStart w:id="2718" w:name="_Toc477425222"/>
      <w:bookmarkStart w:id="2719" w:name="_Toc477429176"/>
      <w:bookmarkStart w:id="2720" w:name="_Toc477429504"/>
      <w:bookmarkStart w:id="2721" w:name="_Toc477448475"/>
      <w:bookmarkStart w:id="2722" w:name="_Toc477448833"/>
      <w:bookmarkStart w:id="2723" w:name="_Toc477902526"/>
      <w:bookmarkStart w:id="2724" w:name="_Toc477968778"/>
      <w:bookmarkStart w:id="2725" w:name="_Toc478023884"/>
      <w:bookmarkStart w:id="2726" w:name="_Toc478024319"/>
      <w:bookmarkStart w:id="2727" w:name="_Toc478074800"/>
      <w:bookmarkStart w:id="2728" w:name="_Toc477207221"/>
      <w:bookmarkStart w:id="2729" w:name="_Toc477245761"/>
      <w:bookmarkStart w:id="2730" w:name="_Toc477257865"/>
      <w:bookmarkStart w:id="2731" w:name="_Toc477260218"/>
      <w:bookmarkStart w:id="2732" w:name="_Toc477267631"/>
      <w:bookmarkStart w:id="2733" w:name="_Toc477298613"/>
      <w:bookmarkStart w:id="2734" w:name="_Toc477298886"/>
      <w:bookmarkStart w:id="2735" w:name="_Toc477299336"/>
      <w:bookmarkStart w:id="2736" w:name="_Toc477346544"/>
      <w:bookmarkStart w:id="2737" w:name="_Toc477382781"/>
      <w:bookmarkStart w:id="2738" w:name="_Toc477425223"/>
      <w:bookmarkStart w:id="2739" w:name="_Toc477429177"/>
      <w:bookmarkStart w:id="2740" w:name="_Toc477429505"/>
      <w:bookmarkStart w:id="2741" w:name="_Toc477448476"/>
      <w:bookmarkStart w:id="2742" w:name="_Toc477448834"/>
      <w:bookmarkStart w:id="2743" w:name="_Toc477902527"/>
      <w:bookmarkStart w:id="2744" w:name="_Toc477968779"/>
      <w:bookmarkStart w:id="2745" w:name="_Toc478023885"/>
      <w:bookmarkStart w:id="2746" w:name="_Toc478024320"/>
      <w:bookmarkStart w:id="2747" w:name="_Toc478074801"/>
      <w:bookmarkStart w:id="2748" w:name="_Toc478074802"/>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r>
        <w:t xml:space="preserve">Vulnerability – Involvements – </w:t>
      </w:r>
      <w:r w:rsidR="003C7DDA">
        <w:t>Involvement</w:t>
      </w:r>
      <w:bookmarkEnd w:id="2748"/>
    </w:p>
    <w:p w14:paraId="2239CA05" w14:textId="77261442" w:rsidR="00BC1349" w:rsidRDefault="00F53627" w:rsidP="00D37FDA">
      <w:pPr>
        <w:pStyle w:val="ObjectHeading"/>
        <w:rPr>
          <w:rStyle w:val="Element"/>
          <w:iCs/>
        </w:rPr>
      </w:pPr>
      <w:bookmarkStart w:id="2749" w:name="_Toc477193207"/>
      <w:bookmarkStart w:id="2750" w:name="_Toc477193856"/>
      <w:bookmarkStart w:id="2751" w:name="_Toc478074990"/>
      <w:r>
        <w:t>Element</w:t>
      </w:r>
      <w:r w:rsidRPr="00755ABD">
        <w:t xml:space="preserve"> </w:t>
      </w:r>
      <w:r w:rsidR="004C7E29" w:rsidRPr="00D37FDA">
        <w:rPr>
          <w:rStyle w:val="Datatype"/>
        </w:rPr>
        <w:t>vuln</w:t>
      </w:r>
      <w:r w:rsidR="00BC1349" w:rsidRPr="00D37FDA">
        <w:rPr>
          <w:rStyle w:val="Datatype"/>
        </w:rPr>
        <w:t>:Involvement</w:t>
      </w:r>
      <w:bookmarkEnd w:id="2749"/>
      <w:bookmarkEnd w:id="2750"/>
      <w:bookmarkEnd w:id="2751"/>
    </w:p>
    <w:p w14:paraId="2E2009B5" w14:textId="78A109D0" w:rsidR="0032685E"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A979FC">
        <w:rPr>
          <w:rStyle w:val="Datatype"/>
        </w:rPr>
        <w:t>Involvment</w:t>
      </w:r>
      <w:r w:rsidRPr="00347C4B">
        <w:t xml:space="preserve"> </w:t>
      </w:r>
      <w:r w:rsidR="00A979FC" w:rsidRPr="00347C4B">
        <w:t xml:space="preserve">element </w:t>
      </w:r>
      <w:r w:rsidR="00A979FC">
        <w:t xml:space="preserve">MUST be present one or more times as child of the </w:t>
      </w:r>
      <w:r w:rsidR="00A979FC">
        <w:rPr>
          <w:rStyle w:val="Datatype"/>
        </w:rPr>
        <w:t>vuln</w:t>
      </w:r>
      <w:r w:rsidR="00A979FC" w:rsidRPr="00347C4B">
        <w:rPr>
          <w:rStyle w:val="Datatype"/>
        </w:rPr>
        <w:t>:</w:t>
      </w:r>
      <w:r w:rsidR="00A979FC">
        <w:rPr>
          <w:rStyle w:val="Datatype"/>
        </w:rPr>
        <w:t>Involvements</w:t>
      </w:r>
      <w:r w:rsidR="00A979FC" w:rsidRPr="00145123">
        <w:t xml:space="preserve"> </w:t>
      </w:r>
      <w:r w:rsidR="00A979FC">
        <w:t xml:space="preserve">element and MUST contain zero or one </w:t>
      </w:r>
      <w:r>
        <w:rPr>
          <w:rStyle w:val="Datatype"/>
        </w:rPr>
        <w:t>vuln</w:t>
      </w:r>
      <w:r w:rsidRPr="00347C4B">
        <w:rPr>
          <w:rStyle w:val="Datatype"/>
        </w:rPr>
        <w:t>:</w:t>
      </w:r>
      <w:r w:rsidR="00A979FC">
        <w:rPr>
          <w:rStyle w:val="Datatype"/>
        </w:rPr>
        <w:t>Description</w:t>
      </w:r>
      <w:r w:rsidRPr="00145123">
        <w:t xml:space="preserve"> </w:t>
      </w:r>
      <w:r w:rsidR="00A979FC">
        <w:t>elements</w:t>
      </w:r>
      <w:r w:rsidRPr="00145123">
        <w:t>.</w:t>
      </w:r>
      <w:r w:rsidRPr="00347C4B">
        <w:t xml:space="preserve"> ∆</w:t>
      </w:r>
      <w:r>
        <w:t> [</w:t>
      </w:r>
      <w:r>
        <w:rPr>
          <w:color w:val="FF0000"/>
        </w:rPr>
        <w:t>CSAF-6</w:t>
      </w:r>
      <w:r w:rsidR="005460D6">
        <w:rPr>
          <w:color w:val="FF0000"/>
        </w:rPr>
        <w:t>.7.1</w:t>
      </w:r>
      <w:r>
        <w:rPr>
          <w:color w:val="FF0000"/>
        </w:rPr>
        <w:t>-</w:t>
      </w:r>
      <w:r w:rsidR="005460D6">
        <w:rPr>
          <w:color w:val="FF0000"/>
        </w:rPr>
        <w:t>1</w:t>
      </w:r>
      <w:r>
        <w:t>]</w:t>
      </w:r>
    </w:p>
    <w:p w14:paraId="68C12684" w14:textId="5502629A" w:rsidR="0032685E" w:rsidRPr="00226430" w:rsidRDefault="0032685E" w:rsidP="0032685E">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Involvement</w:t>
      </w:r>
      <w:r w:rsidRPr="00F7409A">
        <w:rPr>
          <w:bCs/>
        </w:rPr>
        <w:t xml:space="preserve"> is a container, that</w:t>
      </w:r>
      <w:r>
        <w:rPr>
          <w:b/>
          <w:bCs/>
        </w:rPr>
        <w:t xml:space="preserve"> </w:t>
      </w:r>
      <w:r w:rsidRPr="00F7409A">
        <w:t>allows the document producers to comment on their level of Involvement (or engagement) in the vulnerability identification, s</w:t>
      </w:r>
      <w:r>
        <w:t>coping, and remediation process</w:t>
      </w:r>
      <w:r w:rsidRPr="00226430">
        <w:t xml:space="preserve">. </w:t>
      </w:r>
    </w:p>
    <w:p w14:paraId="192A9D07" w14:textId="578D9977" w:rsidR="007874E0" w:rsidRDefault="0032685E">
      <w:pPr>
        <w:pStyle w:val="Member"/>
        <w:rPr>
          <w:b/>
        </w:rPr>
      </w:pPr>
      <w:r>
        <w:t xml:space="preserve">The two attributes </w:t>
      </w:r>
      <w:r w:rsidRPr="005629EB">
        <w:rPr>
          <w:rStyle w:val="Datatype"/>
        </w:rPr>
        <w:t>Party</w:t>
      </w:r>
      <w:r w:rsidRPr="0032685E">
        <w:t xml:space="preserve"> </w:t>
      </w:r>
      <w:r w:rsidRPr="005629EB">
        <w:t>and</w:t>
      </w:r>
      <w:r>
        <w:t xml:space="preserve"> </w:t>
      </w:r>
      <w:r w:rsidRPr="005629EB">
        <w:rPr>
          <w:rStyle w:val="Datatype"/>
        </w:rPr>
        <w:t>Status</w:t>
      </w:r>
      <w:r w:rsidRPr="0032685E">
        <w:t xml:space="preserve"> </w:t>
      </w:r>
      <w:r>
        <w:t>are both required.</w:t>
      </w:r>
    </w:p>
    <w:p w14:paraId="12D6CFB1" w14:textId="3BF0877B" w:rsidR="007874E0" w:rsidRDefault="007874E0" w:rsidP="007874E0">
      <w:pPr>
        <w:pStyle w:val="MemberHeading"/>
        <w:rPr>
          <w:rStyle w:val="Datatype"/>
        </w:rPr>
      </w:pPr>
      <w:bookmarkStart w:id="2752" w:name="_Toc478074991"/>
      <w:r>
        <w:t xml:space="preserve">Attribute </w:t>
      </w:r>
      <w:r>
        <w:rPr>
          <w:rStyle w:val="Datatype"/>
        </w:rPr>
        <w:t>Party</w:t>
      </w:r>
      <w:bookmarkEnd w:id="2752"/>
    </w:p>
    <w:p w14:paraId="6EE4FE03" w14:textId="7CEE1D89" w:rsidR="0032685E" w:rsidRDefault="0032685E">
      <w:pPr>
        <w:pStyle w:val="Member"/>
      </w:pPr>
      <w:r w:rsidRPr="0060251C">
        <w:t>The</w:t>
      </w:r>
      <w:r>
        <w:t xml:space="preserve"> </w:t>
      </w:r>
      <w:r w:rsidRPr="0060251C">
        <w:t>attr</w:t>
      </w:r>
      <w:r>
        <w:t>i</w:t>
      </w:r>
      <w:r w:rsidRPr="0060251C">
        <w:t xml:space="preserve">bute </w:t>
      </w:r>
      <w:r w:rsidRPr="005629EB">
        <w:rPr>
          <w:rStyle w:val="Datatype"/>
        </w:rPr>
        <w:t>Party</w:t>
      </w:r>
      <w:r w:rsidRPr="0060251C">
        <w:rPr>
          <w:i/>
          <w:iCs/>
        </w:rPr>
        <w:t xml:space="preserve"> </w:t>
      </w:r>
      <w:r w:rsidRPr="0060251C">
        <w:t xml:space="preserve">indicates the type of the producer issuing the status. </w:t>
      </w:r>
    </w:p>
    <w:p w14:paraId="10055384" w14:textId="77777777" w:rsidR="0032685E" w:rsidRDefault="0032685E">
      <w:pPr>
        <w:pStyle w:val="Member"/>
      </w:pPr>
      <w:r w:rsidRPr="0060251C">
        <w:t xml:space="preserve">It is identical to the </w:t>
      </w:r>
      <w:r w:rsidRPr="0060251C">
        <w:rPr>
          <w:b/>
          <w:bCs/>
        </w:rPr>
        <w:t xml:space="preserve">Document Publisher </w:t>
      </w:r>
      <w:r w:rsidRPr="0060251C">
        <w:t xml:space="preserve">attribute </w:t>
      </w:r>
      <w:r w:rsidRPr="00D37FDA">
        <w:rPr>
          <w:rStyle w:val="Datatype"/>
        </w:rPr>
        <w:t>Type</w:t>
      </w:r>
      <w:r w:rsidRPr="0060251C">
        <w:t xml:space="preserve">. </w:t>
      </w:r>
    </w:p>
    <w:p w14:paraId="37FA43A0" w14:textId="77777777" w:rsidR="0032685E" w:rsidRDefault="0032685E">
      <w:pPr>
        <w:pStyle w:val="Member"/>
      </w:pPr>
      <w:r w:rsidRPr="0060251C">
        <w:t xml:space="preserve">Most of the time, both attributes will be the same because document producers will issue an </w:t>
      </w:r>
      <w:r w:rsidRPr="0060251C">
        <w:rPr>
          <w:b/>
          <w:bCs/>
        </w:rPr>
        <w:t xml:space="preserve">Involvement </w:t>
      </w:r>
      <w:r w:rsidRPr="0060251C">
        <w:t xml:space="preserve">status on their own behalf. </w:t>
      </w:r>
    </w:p>
    <w:p w14:paraId="20E30E09" w14:textId="77777777" w:rsidR="0032685E" w:rsidRDefault="0032685E">
      <w:pPr>
        <w:pStyle w:val="Member"/>
      </w:pPr>
      <w:r w:rsidRPr="0060251C">
        <w:t xml:space="preserve">However, if the document producer wants to issue a status on behalf of a third party and use a different type from that used in </w:t>
      </w:r>
      <w:r w:rsidRPr="0060251C">
        <w:rPr>
          <w:b/>
          <w:bCs/>
        </w:rPr>
        <w:t>Document Publisher</w:t>
      </w:r>
      <w:r w:rsidRPr="0060251C">
        <w:t xml:space="preserve">, that use is allowed by the schema. </w:t>
      </w:r>
    </w:p>
    <w:p w14:paraId="6F2E36F0" w14:textId="77777777" w:rsidR="0032685E" w:rsidRDefault="0032685E">
      <w:pPr>
        <w:pStyle w:val="Member"/>
      </w:pPr>
      <w:r w:rsidRPr="0060251C">
        <w:t xml:space="preserve">If this is the case, </w:t>
      </w:r>
      <w:r w:rsidRPr="0060251C">
        <w:rPr>
          <w:b/>
          <w:bCs/>
        </w:rPr>
        <w:t xml:space="preserve">Description </w:t>
      </w:r>
      <w:r w:rsidRPr="0060251C">
        <w:t>should contain additional context regarding what is going on.</w:t>
      </w:r>
    </w:p>
    <w:p w14:paraId="1D16E312" w14:textId="75B0F33C" w:rsidR="007874E0" w:rsidRPr="00D37FDA" w:rsidRDefault="0032685E">
      <w:pPr>
        <w:pStyle w:val="Member"/>
      </w:pPr>
      <w:r w:rsidRPr="00347C4B">
        <w:rPr>
          <w:rFonts w:ascii="MS Mincho" w:eastAsia="MS Mincho" w:hAnsi="MS Mincho" w:cs="MS Mincho"/>
        </w:rPr>
        <w:t>∇ </w:t>
      </w:r>
      <w:r w:rsidRPr="0060251C">
        <w:t xml:space="preserve">The </w:t>
      </w:r>
      <w:r>
        <w:t xml:space="preserve">value of the </w:t>
      </w:r>
      <w:r w:rsidRPr="0060251C">
        <w:t xml:space="preserve">attribute </w:t>
      </w:r>
      <w:r w:rsidRPr="005629EB">
        <w:rPr>
          <w:rStyle w:val="Datatype"/>
        </w:rPr>
        <w:t>Party</w:t>
      </w:r>
      <w:r w:rsidRPr="0060251C">
        <w:rPr>
          <w:i/>
          <w:iCs/>
        </w:rPr>
        <w:t xml:space="preserve"> </w:t>
      </w:r>
      <w:r>
        <w:t>MUST be as defined in section </w:t>
      </w:r>
      <w:r>
        <w:fldChar w:fldCharType="begin"/>
      </w:r>
      <w:r>
        <w:instrText xml:space="preserve"> REF _Ref478074246 \r \h </w:instrText>
      </w:r>
      <w:r>
        <w:fldChar w:fldCharType="separate"/>
      </w:r>
      <w:r>
        <w:t>2.2.6</w:t>
      </w:r>
      <w:r>
        <w:fldChar w:fldCharType="end"/>
      </w:r>
      <w:r>
        <w:t> </w:t>
      </w:r>
      <w:hyperlink w:anchor="_Publisher_Type_Model" w:history="1">
        <w:r w:rsidRPr="0032685E">
          <w:rPr>
            <w:rStyle w:val="Hyperlink"/>
          </w:rPr>
          <w:t>Publisher Type Model</w:t>
        </w:r>
      </w:hyperlink>
      <w:r>
        <w:t>.</w:t>
      </w:r>
      <w:r>
        <w:rPr>
          <w:rStyle w:val="Datatype"/>
        </w:rPr>
        <w:t xml:space="preserve"> </w:t>
      </w:r>
      <w:r>
        <w:rPr>
          <w:rStyle w:val="Datatype"/>
        </w:rPr>
        <w:br/>
      </w:r>
      <w:r w:rsidRPr="00347C4B">
        <w:t>∆</w:t>
      </w:r>
      <w:r>
        <w:t> [</w:t>
      </w:r>
      <w:r>
        <w:rPr>
          <w:color w:val="FF0000"/>
        </w:rPr>
        <w:t>CSAF-6.7.1-2</w:t>
      </w:r>
      <w:r>
        <w:t>]</w:t>
      </w:r>
    </w:p>
    <w:p w14:paraId="1211F2BF" w14:textId="1102EAFF" w:rsidR="007874E0" w:rsidRDefault="007874E0" w:rsidP="007874E0">
      <w:pPr>
        <w:pStyle w:val="MemberHeading"/>
        <w:rPr>
          <w:rStyle w:val="Datatype"/>
        </w:rPr>
      </w:pPr>
      <w:bookmarkStart w:id="2753" w:name="_Toc478074992"/>
      <w:r>
        <w:t xml:space="preserve">Attribute </w:t>
      </w:r>
      <w:r>
        <w:rPr>
          <w:rStyle w:val="Datatype"/>
        </w:rPr>
        <w:t>Status</w:t>
      </w:r>
      <w:bookmarkEnd w:id="2753"/>
    </w:p>
    <w:p w14:paraId="152B20DF" w14:textId="5DC448EE" w:rsidR="00BC1349" w:rsidRPr="00F3051F" w:rsidRDefault="0032685E" w:rsidP="00D37FDA">
      <w:pPr>
        <w:pStyle w:val="Member"/>
      </w:pPr>
      <w:r w:rsidRPr="00347C4B">
        <w:rPr>
          <w:rFonts w:ascii="MS Mincho" w:eastAsia="MS Mincho" w:hAnsi="MS Mincho" w:cs="MS Mincho"/>
        </w:rPr>
        <w:t>∇ </w:t>
      </w:r>
      <w:r w:rsidR="0060251C" w:rsidRPr="0060251C">
        <w:t xml:space="preserve">The attribute </w:t>
      </w:r>
      <w:r w:rsidR="0060251C" w:rsidRPr="00D37FDA">
        <w:rPr>
          <w:rStyle w:val="Datatype"/>
        </w:rPr>
        <w:t>Status</w:t>
      </w:r>
      <w:r w:rsidR="0060251C" w:rsidRPr="0060251C">
        <w:rPr>
          <w:i/>
          <w:iCs/>
        </w:rPr>
        <w:t xml:space="preserve"> </w:t>
      </w:r>
      <w:r w:rsidR="0060251C" w:rsidRPr="0060251C">
        <w:t>indicates the level of involvement of</w:t>
      </w:r>
      <w:r>
        <w:t xml:space="preserve"> (the)</w:t>
      </w:r>
      <w:r w:rsidR="0060251C" w:rsidRPr="0060251C">
        <w:t xml:space="preserve"> </w:t>
      </w:r>
      <w:r w:rsidR="0060251C" w:rsidRPr="00D37FDA">
        <w:rPr>
          <w:rStyle w:val="Datatype"/>
        </w:rPr>
        <w:t>Party</w:t>
      </w:r>
      <w:r w:rsidR="00C91C69" w:rsidRPr="00D37FDA">
        <w:t xml:space="preserve"> and the </w:t>
      </w:r>
      <w:r w:rsidR="00C91C69">
        <w:t xml:space="preserve">enumeration </w:t>
      </w:r>
      <w:r w:rsidR="00C91C69" w:rsidRPr="00D37FDA">
        <w:t>value</w:t>
      </w:r>
      <w:r w:rsidR="00C91C69">
        <w:t xml:space="preserve"> </w:t>
      </w:r>
      <w:r>
        <w:t xml:space="preserve">MUST be </w:t>
      </w:r>
      <w:r w:rsidR="00C91C69">
        <w:t>as defined in section </w:t>
      </w:r>
      <w:r w:rsidR="00C91C69">
        <w:fldChar w:fldCharType="begin"/>
      </w:r>
      <w:r w:rsidR="00C91C69">
        <w:instrText xml:space="preserve"> REF _Ref477439916 \r \h </w:instrText>
      </w:r>
      <w:r w:rsidR="00C91C69">
        <w:fldChar w:fldCharType="separate"/>
      </w:r>
      <w:r w:rsidR="00790A96">
        <w:t>2.2.15</w:t>
      </w:r>
      <w:r w:rsidR="00C91C69">
        <w:fldChar w:fldCharType="end"/>
      </w:r>
      <w:r w:rsidR="00C91C69">
        <w:t> </w:t>
      </w:r>
      <w:hyperlink w:anchor="_Vulnerability_Involvement_Type" w:history="1">
        <w:r w:rsidR="00C91C69" w:rsidRPr="00C91C69">
          <w:rPr>
            <w:rStyle w:val="Hyperlink"/>
          </w:rPr>
          <w:t>Vulnerability Involvement Type Model</w:t>
        </w:r>
      </w:hyperlink>
      <w:r w:rsidR="00C91C69">
        <w:t>.</w:t>
      </w:r>
      <w:r w:rsidR="00C91C69">
        <w:rPr>
          <w:rStyle w:val="Datatype"/>
        </w:rPr>
        <w:t xml:space="preserve"> </w:t>
      </w:r>
      <w:r>
        <w:rPr>
          <w:rStyle w:val="Datatype"/>
        </w:rPr>
        <w:br/>
      </w:r>
      <w:r w:rsidRPr="00347C4B">
        <w:t>∆</w:t>
      </w:r>
      <w:r>
        <w:t> [</w:t>
      </w:r>
      <w:r>
        <w:rPr>
          <w:color w:val="FF0000"/>
        </w:rPr>
        <w:t>CSAF-6.7.1-3</w:t>
      </w:r>
      <w:r>
        <w:t>]</w:t>
      </w:r>
    </w:p>
    <w:p w14:paraId="449BEC2F" w14:textId="27919AA0" w:rsidR="003C7DDA" w:rsidRDefault="003C7DDA" w:rsidP="003C7DDA">
      <w:pPr>
        <w:pStyle w:val="Heading4"/>
      </w:pPr>
      <w:bookmarkStart w:id="2754" w:name="_Toc477207223"/>
      <w:bookmarkStart w:id="2755" w:name="_Toc477245763"/>
      <w:bookmarkStart w:id="2756" w:name="_Toc477257867"/>
      <w:bookmarkStart w:id="2757" w:name="_Toc477260220"/>
      <w:bookmarkStart w:id="2758" w:name="_Toc477267633"/>
      <w:bookmarkStart w:id="2759" w:name="_Toc477298615"/>
      <w:bookmarkStart w:id="2760" w:name="_Toc477298888"/>
      <w:bookmarkStart w:id="2761" w:name="_Toc477299338"/>
      <w:bookmarkStart w:id="2762" w:name="_Toc477346546"/>
      <w:bookmarkStart w:id="2763" w:name="_Toc477382783"/>
      <w:bookmarkStart w:id="2764" w:name="_Toc477425225"/>
      <w:bookmarkStart w:id="2765" w:name="_Toc477429179"/>
      <w:bookmarkStart w:id="2766" w:name="_Toc477429507"/>
      <w:bookmarkStart w:id="2767" w:name="_Toc477448478"/>
      <w:bookmarkStart w:id="2768" w:name="_Toc477448836"/>
      <w:bookmarkStart w:id="2769" w:name="_Toc477902529"/>
      <w:bookmarkStart w:id="2770" w:name="_Toc477968781"/>
      <w:bookmarkStart w:id="2771" w:name="_Toc478023887"/>
      <w:bookmarkStart w:id="2772" w:name="_Toc478024322"/>
      <w:bookmarkStart w:id="2773" w:name="_Toc478074803"/>
      <w:bookmarkStart w:id="2774" w:name="_Toc477207224"/>
      <w:bookmarkStart w:id="2775" w:name="_Toc477245764"/>
      <w:bookmarkStart w:id="2776" w:name="_Toc477257868"/>
      <w:bookmarkStart w:id="2777" w:name="_Toc477260221"/>
      <w:bookmarkStart w:id="2778" w:name="_Toc477267634"/>
      <w:bookmarkStart w:id="2779" w:name="_Toc477298616"/>
      <w:bookmarkStart w:id="2780" w:name="_Toc477298889"/>
      <w:bookmarkStart w:id="2781" w:name="_Toc477299339"/>
      <w:bookmarkStart w:id="2782" w:name="_Toc477346547"/>
      <w:bookmarkStart w:id="2783" w:name="_Toc477382784"/>
      <w:bookmarkStart w:id="2784" w:name="_Toc477425226"/>
      <w:bookmarkStart w:id="2785" w:name="_Toc477429180"/>
      <w:bookmarkStart w:id="2786" w:name="_Toc477429508"/>
      <w:bookmarkStart w:id="2787" w:name="_Toc477448479"/>
      <w:bookmarkStart w:id="2788" w:name="_Toc477448837"/>
      <w:bookmarkStart w:id="2789" w:name="_Toc477902530"/>
      <w:bookmarkStart w:id="2790" w:name="_Toc477968782"/>
      <w:bookmarkStart w:id="2791" w:name="_Toc478023888"/>
      <w:bookmarkStart w:id="2792" w:name="_Toc478024323"/>
      <w:bookmarkStart w:id="2793" w:name="_Toc478074804"/>
      <w:bookmarkStart w:id="2794" w:name="_Toc477207225"/>
      <w:bookmarkStart w:id="2795" w:name="_Toc477245765"/>
      <w:bookmarkStart w:id="2796" w:name="_Toc477257869"/>
      <w:bookmarkStart w:id="2797" w:name="_Toc477260222"/>
      <w:bookmarkStart w:id="2798" w:name="_Toc477267635"/>
      <w:bookmarkStart w:id="2799" w:name="_Toc477298617"/>
      <w:bookmarkStart w:id="2800" w:name="_Toc477298890"/>
      <w:bookmarkStart w:id="2801" w:name="_Toc477299340"/>
      <w:bookmarkStart w:id="2802" w:name="_Toc477346548"/>
      <w:bookmarkStart w:id="2803" w:name="_Toc477382785"/>
      <w:bookmarkStart w:id="2804" w:name="_Toc477425227"/>
      <w:bookmarkStart w:id="2805" w:name="_Toc477429181"/>
      <w:bookmarkStart w:id="2806" w:name="_Toc477429509"/>
      <w:bookmarkStart w:id="2807" w:name="_Toc477448480"/>
      <w:bookmarkStart w:id="2808" w:name="_Toc477448838"/>
      <w:bookmarkStart w:id="2809" w:name="_Toc477902531"/>
      <w:bookmarkStart w:id="2810" w:name="_Toc477968783"/>
      <w:bookmarkStart w:id="2811" w:name="_Toc478023889"/>
      <w:bookmarkStart w:id="2812" w:name="_Toc478024324"/>
      <w:bookmarkStart w:id="2813" w:name="_Toc478074805"/>
      <w:bookmarkStart w:id="2814" w:name="_Ref476765757"/>
      <w:bookmarkStart w:id="2815" w:name="_Toc478074806"/>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r>
        <w:t>Vulnerability – Involvements – Involvement – Description</w:t>
      </w:r>
      <w:bookmarkEnd w:id="2814"/>
      <w:bookmarkEnd w:id="2815"/>
    </w:p>
    <w:p w14:paraId="2CC0AC87" w14:textId="24A27426" w:rsidR="003C7DDA" w:rsidRDefault="00F53627" w:rsidP="00D37FDA">
      <w:pPr>
        <w:pStyle w:val="ObjectHeading"/>
        <w:rPr>
          <w:rStyle w:val="Element"/>
          <w:bCs w:val="0"/>
          <w:iCs/>
          <w:szCs w:val="28"/>
        </w:rPr>
      </w:pPr>
      <w:bookmarkStart w:id="2816" w:name="_Toc477193208"/>
      <w:bookmarkStart w:id="2817" w:name="_Toc477193857"/>
      <w:bookmarkStart w:id="2818" w:name="_Toc478074993"/>
      <w:r>
        <w:t>Element</w:t>
      </w:r>
      <w:r w:rsidRPr="00755ABD">
        <w:t xml:space="preserve"> </w:t>
      </w:r>
      <w:r w:rsidR="003C7DDA" w:rsidRPr="00D37FDA">
        <w:rPr>
          <w:rStyle w:val="Datatype"/>
        </w:rPr>
        <w:t>vuln:Description</w:t>
      </w:r>
      <w:bookmarkEnd w:id="2816"/>
      <w:bookmarkEnd w:id="2817"/>
      <w:bookmarkEnd w:id="2818"/>
    </w:p>
    <w:p w14:paraId="75A585C0" w14:textId="22E1DF52" w:rsidR="00C02062" w:rsidRPr="005D4C8E" w:rsidRDefault="00C02062" w:rsidP="003C7D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A979FC">
        <w:rPr>
          <w:rStyle w:val="Datatype"/>
        </w:rPr>
        <w:t>Description</w:t>
      </w:r>
      <w:r w:rsidRPr="00347C4B">
        <w:t xml:space="preserve"> element </w:t>
      </w:r>
      <w:r w:rsidR="0032685E">
        <w:t>MUST occur zero or one time as child of the</w:t>
      </w:r>
      <w:r w:rsidRPr="00347C4B">
        <w:rPr>
          <w:rStyle w:val="Datatype"/>
        </w:rPr>
        <w:t xml:space="preserve"> </w:t>
      </w:r>
      <w:r>
        <w:rPr>
          <w:rStyle w:val="Datatype"/>
        </w:rPr>
        <w:t>vuln</w:t>
      </w:r>
      <w:r w:rsidRPr="00347C4B">
        <w:rPr>
          <w:rStyle w:val="Datatype"/>
        </w:rPr>
        <w:t>:</w:t>
      </w:r>
      <w:r w:rsidR="0032685E">
        <w:rPr>
          <w:rStyle w:val="Datatype"/>
        </w:rPr>
        <w:t>Involvment</w:t>
      </w:r>
      <w:r w:rsidRPr="00145123">
        <w:t xml:space="preserve"> </w:t>
      </w:r>
      <w:r w:rsidR="0032685E">
        <w:t xml:space="preserve">element and if present </w:t>
      </w:r>
      <w:r w:rsidR="000A7C0C">
        <w:t>will contain a string value, that represents</w:t>
      </w:r>
      <w:r w:rsidR="0032685E" w:rsidRPr="003C7DDA">
        <w:t xml:space="preserve"> a thorough human-readable discussion of the </w:t>
      </w:r>
      <w:r w:rsidR="0032685E" w:rsidRPr="003C7DDA">
        <w:rPr>
          <w:b/>
          <w:bCs/>
        </w:rPr>
        <w:t>Involvement</w:t>
      </w:r>
      <w:r w:rsidRPr="00145123">
        <w:t>.</w:t>
      </w:r>
      <w:r w:rsidRPr="00347C4B">
        <w:t xml:space="preserve"> ∆</w:t>
      </w:r>
      <w:r>
        <w:t> [</w:t>
      </w:r>
      <w:r>
        <w:rPr>
          <w:color w:val="FF0000"/>
        </w:rPr>
        <w:t>CSAF-6.</w:t>
      </w:r>
      <w:r w:rsidR="00FE5278">
        <w:rPr>
          <w:color w:val="FF0000"/>
        </w:rPr>
        <w:t>7.1.1-1</w:t>
      </w:r>
      <w:r>
        <w:t>]</w:t>
      </w:r>
    </w:p>
    <w:p w14:paraId="4574C4F9" w14:textId="538754E3" w:rsidR="00A14E78" w:rsidRDefault="00A14E78">
      <w:pPr>
        <w:pStyle w:val="Caption"/>
      </w:pPr>
      <w:r w:rsidRPr="004D7D18">
        <w:t>Example</w:t>
      </w:r>
      <w:r w:rsidRPr="003F1FAD">
        <w:t xml:space="preserve"> </w:t>
      </w:r>
      <w:fldSimple w:instr=" SEQ Example \* ARABIC ">
        <w:r w:rsidR="00790A96">
          <w:rPr>
            <w:noProof/>
          </w:rPr>
          <w:t>53</w:t>
        </w:r>
      </w:fldSimple>
      <w:r w:rsidRPr="003F1FAD">
        <w:t>:</w:t>
      </w:r>
    </w:p>
    <w:p w14:paraId="41020197" w14:textId="316298A0" w:rsidR="006A6A6D" w:rsidRPr="00C85475" w:rsidRDefault="006A6A6D" w:rsidP="00D37FDA">
      <w:pPr>
        <w:pStyle w:val="Code"/>
      </w:pPr>
      <w:r>
        <w:t>&lt;Involvements&gt;</w:t>
      </w:r>
      <w:r>
        <w:br/>
        <w:t xml:space="preserve">  &lt;Involvement Party="Vendor" Status="In Progress"&gt;</w:t>
      </w:r>
      <w:r w:rsidR="00113841">
        <w:rPr>
          <w:rFonts w:ascii="MS Mincho" w:eastAsia="MS Mincho" w:hAnsi="MS Mincho" w:cs="MS Mincho"/>
        </w:rPr>
        <w:br/>
      </w:r>
      <w:r>
        <w:t xml:space="preserve">    &lt;Description&gt;</w:t>
      </w:r>
      <w:r w:rsidR="00D902BC">
        <w:br/>
      </w:r>
      <w:r>
        <w:t xml:space="preserve">      Cisco acknowledges that the IronPort Email Security Appliances (ESA)</w:t>
      </w:r>
      <w:r w:rsidR="00113841" w:rsidRPr="00113841">
        <w:rPr>
          <w:rFonts w:ascii="MS Mincho" w:eastAsia="MS Mincho" w:hAnsi="MS Mincho" w:cs="MS Mincho"/>
        </w:rPr>
        <w:t xml:space="preserve"> </w:t>
      </w:r>
      <w:r w:rsidR="00113841">
        <w:rPr>
          <w:rFonts w:ascii="MS Mincho" w:eastAsia="MS Mincho" w:hAnsi="MS Mincho" w:cs="MS Mincho"/>
        </w:rPr>
        <w:br/>
      </w:r>
      <w:r w:rsidR="00113841">
        <w:t xml:space="preserve">     </w:t>
      </w:r>
      <w:r>
        <w:t xml:space="preserve"> and Cisco</w:t>
      </w:r>
      <w:r w:rsidR="00113841">
        <w:t xml:space="preserve"> </w:t>
      </w:r>
      <w:r>
        <w:t>IronPort Security Management Appliances (SMA) contain a</w:t>
      </w:r>
      <w:r w:rsidR="00113841">
        <w:rPr>
          <w:rFonts w:ascii="MS Mincho" w:eastAsia="MS Mincho" w:hAnsi="MS Mincho" w:cs="MS Mincho"/>
        </w:rPr>
        <w:br/>
      </w:r>
      <w:r w:rsidR="00113841">
        <w:t xml:space="preserve">     </w:t>
      </w:r>
      <w:r>
        <w:t xml:space="preserve"> vulnerability that may</w:t>
      </w:r>
      <w:r w:rsidR="00113841">
        <w:t xml:space="preserve"> </w:t>
      </w:r>
      <w:r>
        <w:t>allow a remote, unauthenticated attacker to</w:t>
      </w:r>
      <w:r w:rsidR="00113841">
        <w:rPr>
          <w:rFonts w:ascii="MS Mincho" w:eastAsia="MS Mincho" w:hAnsi="MS Mincho" w:cs="MS Mincho"/>
        </w:rPr>
        <w:br/>
      </w:r>
      <w:r w:rsidR="00113841">
        <w:t xml:space="preserve">     </w:t>
      </w:r>
      <w:r>
        <w:t xml:space="preserve"> execute arbitrary code with elevated</w:t>
      </w:r>
      <w:r w:rsidR="00113841">
        <w:t xml:space="preserve"> </w:t>
      </w:r>
      <w:r>
        <w:t>privileges.</w:t>
      </w:r>
      <w:r w:rsidR="00113841">
        <w:rPr>
          <w:rFonts w:ascii="MS Mincho" w:eastAsia="MS Mincho" w:hAnsi="MS Mincho" w:cs="MS Mincho"/>
        </w:rPr>
        <w:br/>
      </w:r>
      <w:r w:rsidR="00113841">
        <w:t xml:space="preserve">      </w:t>
      </w:r>
      <w:r>
        <w:t>A Mitigation is available.</w:t>
      </w:r>
      <w:r>
        <w:br/>
        <w:t xml:space="preserve">    &lt;/Description&gt;</w:t>
      </w:r>
      <w:r w:rsidR="00113841">
        <w:rPr>
          <w:rFonts w:ascii="MS Mincho" w:eastAsia="MS Mincho" w:hAnsi="MS Mincho" w:cs="MS Mincho"/>
        </w:rPr>
        <w:br/>
      </w:r>
      <w:r>
        <w:t xml:space="preserve">  &lt;/Involvement&gt;</w:t>
      </w:r>
      <w:r>
        <w:br/>
        <w:t>&lt;/Involvements&gt;</w:t>
      </w:r>
    </w:p>
    <w:p w14:paraId="65827737" w14:textId="2E860FDD" w:rsidR="00A14E78" w:rsidRDefault="00A14E78">
      <w:pPr>
        <w:pStyle w:val="Caption"/>
      </w:pPr>
      <w:r w:rsidRPr="004D7D18">
        <w:t>Example</w:t>
      </w:r>
      <w:r w:rsidRPr="003F1FAD">
        <w:t xml:space="preserve"> </w:t>
      </w:r>
      <w:fldSimple w:instr=" SEQ Example \* ARABIC ">
        <w:r w:rsidR="00790A96">
          <w:rPr>
            <w:noProof/>
          </w:rPr>
          <w:t>54</w:t>
        </w:r>
      </w:fldSimple>
      <w:r w:rsidRPr="003F1FAD">
        <w:t>:</w:t>
      </w:r>
    </w:p>
    <w:p w14:paraId="5132356F" w14:textId="6DE603CE" w:rsidR="006A6A6D" w:rsidRDefault="006A6A6D" w:rsidP="00D37FDA">
      <w:pPr>
        <w:pStyle w:val="Code"/>
      </w:pPr>
      <w:r>
        <w:t>&lt;Involvements&gt;</w:t>
      </w:r>
      <w:r w:rsidR="00113841">
        <w:rPr>
          <w:rFonts w:ascii="MS Mincho" w:eastAsia="MS Mincho" w:hAnsi="MS Mincho" w:cs="MS Mincho"/>
        </w:rPr>
        <w:br/>
      </w:r>
      <w:r>
        <w:t xml:space="preserve">  &lt;Involvement Party="Researcher" Status="Contact Attempted"&gt;</w:t>
      </w:r>
      <w:r>
        <w:br/>
        <w:t xml:space="preserve">    &lt;Description&gt;</w:t>
      </w:r>
      <w:r w:rsidR="00113841">
        <w:rPr>
          <w:rFonts w:ascii="MS Mincho" w:eastAsia="MS Mincho" w:hAnsi="MS Mincho" w:cs="MS Mincho"/>
        </w:rPr>
        <w:br/>
      </w:r>
      <w:r>
        <w:t xml:space="preserve">      We emailed the vendor on February 14, 2012 when the vulnerability was</w:t>
      </w:r>
      <w:r w:rsidR="00113841">
        <w:rPr>
          <w:rFonts w:ascii="MS Mincho" w:eastAsia="MS Mincho" w:hAnsi="MS Mincho" w:cs="MS Mincho"/>
        </w:rPr>
        <w:br/>
      </w:r>
      <w:r>
        <w:t xml:space="preserve"> </w:t>
      </w:r>
      <w:r w:rsidR="00113841">
        <w:t xml:space="preserve">     </w:t>
      </w:r>
      <w:r>
        <w:t>first discovered by our team.</w:t>
      </w:r>
      <w:r w:rsidR="00113841" w:rsidRPr="00113841">
        <w:rPr>
          <w:rFonts w:ascii="MS Mincho" w:eastAsia="MS Mincho" w:hAnsi="MS Mincho" w:cs="MS Mincho"/>
        </w:rPr>
        <w:t xml:space="preserve"> </w:t>
      </w:r>
      <w:r w:rsidR="00113841">
        <w:rPr>
          <w:rFonts w:ascii="MS Mincho" w:eastAsia="MS Mincho" w:hAnsi="MS Mincho" w:cs="MS Mincho"/>
        </w:rPr>
        <w:br/>
      </w:r>
      <w:r>
        <w:t xml:space="preserve">    &lt;/Description&gt;</w:t>
      </w:r>
      <w:r w:rsidR="00113841">
        <w:rPr>
          <w:rFonts w:ascii="MS Mincho" w:eastAsia="MS Mincho" w:hAnsi="MS Mincho" w:cs="MS Mincho"/>
        </w:rPr>
        <w:br/>
      </w:r>
      <w:r>
        <w:t xml:space="preserve">  &lt;/Involvement&gt;</w:t>
      </w:r>
      <w:r>
        <w:br/>
        <w:t>&lt;/Involvements&gt;</w:t>
      </w:r>
    </w:p>
    <w:p w14:paraId="0F27C208" w14:textId="2C2CEB66" w:rsidR="00014CF1" w:rsidRDefault="00014CF1">
      <w:pPr>
        <w:pStyle w:val="Caption"/>
      </w:pPr>
      <w:r w:rsidRPr="004D7D18">
        <w:t>Example</w:t>
      </w:r>
      <w:r w:rsidRPr="003F1FAD">
        <w:t xml:space="preserve"> </w:t>
      </w:r>
      <w:fldSimple w:instr=" SEQ Example \* ARABIC ">
        <w:r w:rsidR="00790A96">
          <w:rPr>
            <w:noProof/>
          </w:rPr>
          <w:t>55</w:t>
        </w:r>
      </w:fldSimple>
      <w:r w:rsidRPr="003F1FAD">
        <w:t>:</w:t>
      </w:r>
    </w:p>
    <w:p w14:paraId="2FBF7A2D" w14:textId="2BAE1DAB" w:rsidR="00014CF1" w:rsidRDefault="00014CF1" w:rsidP="00D37FDA">
      <w:pPr>
        <w:pStyle w:val="Code"/>
      </w:pPr>
      <w:r>
        <w:t>&lt;Involvements&gt;</w:t>
      </w:r>
      <w:r>
        <w:br/>
        <w:t xml:space="preserve">  &lt;Involvement Party="Vendor" Status="Completed"&gt;&lt;/Involvement&gt;</w:t>
      </w:r>
      <w:r>
        <w:br/>
        <w:t>&lt;/Involvements&gt;</w:t>
      </w:r>
    </w:p>
    <w:p w14:paraId="706FDB48" w14:textId="237F7FBF" w:rsidR="005456F9" w:rsidRDefault="005456F9" w:rsidP="005456F9">
      <w:pPr>
        <w:pStyle w:val="Heading2"/>
      </w:pPr>
      <w:bookmarkStart w:id="2819" w:name="_Toc477080929"/>
      <w:bookmarkStart w:id="2820" w:name="_Toc477103412"/>
      <w:bookmarkStart w:id="2821" w:name="_Toc477106615"/>
      <w:bookmarkStart w:id="2822" w:name="_Toc477112163"/>
      <w:bookmarkStart w:id="2823" w:name="_Toc477120955"/>
      <w:bookmarkStart w:id="2824" w:name="_Toc477121301"/>
      <w:bookmarkStart w:id="2825" w:name="_Toc477122307"/>
      <w:bookmarkStart w:id="2826" w:name="_Toc477207227"/>
      <w:bookmarkStart w:id="2827" w:name="_Toc477245767"/>
      <w:bookmarkStart w:id="2828" w:name="_Toc477257871"/>
      <w:bookmarkStart w:id="2829" w:name="_Toc477260224"/>
      <w:bookmarkStart w:id="2830" w:name="_Toc477267637"/>
      <w:bookmarkStart w:id="2831" w:name="_Toc477298619"/>
      <w:bookmarkStart w:id="2832" w:name="_Toc477298892"/>
      <w:bookmarkStart w:id="2833" w:name="_Toc477299342"/>
      <w:bookmarkStart w:id="2834" w:name="_Toc477346550"/>
      <w:bookmarkStart w:id="2835" w:name="_Toc477382787"/>
      <w:bookmarkStart w:id="2836" w:name="_Toc477425229"/>
      <w:bookmarkStart w:id="2837" w:name="_Toc477429183"/>
      <w:bookmarkStart w:id="2838" w:name="_Toc477429511"/>
      <w:bookmarkStart w:id="2839" w:name="_Toc477448482"/>
      <w:bookmarkStart w:id="2840" w:name="_Toc477448840"/>
      <w:bookmarkStart w:id="2841" w:name="_Toc477902533"/>
      <w:bookmarkStart w:id="2842" w:name="_Toc477968785"/>
      <w:bookmarkStart w:id="2843" w:name="_Toc478023891"/>
      <w:bookmarkStart w:id="2844" w:name="_Toc478024326"/>
      <w:bookmarkStart w:id="2845" w:name="_Toc478074807"/>
      <w:bookmarkStart w:id="2846" w:name="_Toc477080930"/>
      <w:bookmarkStart w:id="2847" w:name="_Toc477103413"/>
      <w:bookmarkStart w:id="2848" w:name="_Toc477106616"/>
      <w:bookmarkStart w:id="2849" w:name="_Toc477112164"/>
      <w:bookmarkStart w:id="2850" w:name="_Toc477120956"/>
      <w:bookmarkStart w:id="2851" w:name="_Toc477121302"/>
      <w:bookmarkStart w:id="2852" w:name="_Toc477122308"/>
      <w:bookmarkStart w:id="2853" w:name="_Toc477207228"/>
      <w:bookmarkStart w:id="2854" w:name="_Toc477245768"/>
      <w:bookmarkStart w:id="2855" w:name="_Toc477257872"/>
      <w:bookmarkStart w:id="2856" w:name="_Toc477260225"/>
      <w:bookmarkStart w:id="2857" w:name="_Toc477267638"/>
      <w:bookmarkStart w:id="2858" w:name="_Toc477298620"/>
      <w:bookmarkStart w:id="2859" w:name="_Toc477298893"/>
      <w:bookmarkStart w:id="2860" w:name="_Toc477299343"/>
      <w:bookmarkStart w:id="2861" w:name="_Toc477346551"/>
      <w:bookmarkStart w:id="2862" w:name="_Toc477382788"/>
      <w:bookmarkStart w:id="2863" w:name="_Toc477425230"/>
      <w:bookmarkStart w:id="2864" w:name="_Toc477429184"/>
      <w:bookmarkStart w:id="2865" w:name="_Toc477429512"/>
      <w:bookmarkStart w:id="2866" w:name="_Toc477448483"/>
      <w:bookmarkStart w:id="2867" w:name="_Toc477448841"/>
      <w:bookmarkStart w:id="2868" w:name="_Toc477902534"/>
      <w:bookmarkStart w:id="2869" w:name="_Toc477968786"/>
      <w:bookmarkStart w:id="2870" w:name="_Toc478023892"/>
      <w:bookmarkStart w:id="2871" w:name="_Toc478024327"/>
      <w:bookmarkStart w:id="2872" w:name="_Toc478074808"/>
      <w:bookmarkStart w:id="2873" w:name="_Toc478074809"/>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r>
        <w:t xml:space="preserve">Vulnerability – </w:t>
      </w:r>
      <w:r w:rsidR="004B2692">
        <w:t>CVE</w:t>
      </w:r>
      <w:bookmarkEnd w:id="2873"/>
    </w:p>
    <w:p w14:paraId="0E3C5192" w14:textId="524F81BE" w:rsidR="005456F9" w:rsidRDefault="00F53627" w:rsidP="00D37FDA">
      <w:pPr>
        <w:pStyle w:val="ObjectHeading"/>
        <w:rPr>
          <w:rStyle w:val="Element"/>
          <w:bCs w:val="0"/>
          <w:iCs/>
          <w:szCs w:val="28"/>
        </w:rPr>
      </w:pPr>
      <w:bookmarkStart w:id="2874" w:name="_Toc477193209"/>
      <w:bookmarkStart w:id="2875" w:name="_Toc477193858"/>
      <w:bookmarkStart w:id="2876" w:name="_Toc478074994"/>
      <w:r>
        <w:t>Element</w:t>
      </w:r>
      <w:r w:rsidRPr="00755ABD">
        <w:t xml:space="preserve"> </w:t>
      </w:r>
      <w:r w:rsidR="005456F9" w:rsidRPr="00D37FDA">
        <w:rPr>
          <w:rStyle w:val="Datatype"/>
        </w:rPr>
        <w:t>vuln:</w:t>
      </w:r>
      <w:r w:rsidR="004B2692" w:rsidRPr="00D37FDA">
        <w:rPr>
          <w:rStyle w:val="Datatype"/>
        </w:rPr>
        <w:t>CVE</w:t>
      </w:r>
      <w:bookmarkEnd w:id="2874"/>
      <w:bookmarkEnd w:id="2875"/>
      <w:bookmarkEnd w:id="2876"/>
    </w:p>
    <w:p w14:paraId="7638E90C" w14:textId="01D6E029" w:rsidR="00C02062" w:rsidRPr="005D4C8E" w:rsidRDefault="00C02062" w:rsidP="005456F9">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D568C">
        <w:rPr>
          <w:rStyle w:val="Datatype"/>
        </w:rPr>
        <w:t>CVE</w:t>
      </w:r>
      <w:r w:rsidRPr="00347C4B">
        <w:t xml:space="preserve"> element </w:t>
      </w:r>
      <w:r w:rsidR="009D568C">
        <w:t xml:space="preserve">MUST be present zero or one time as the seventh child type element of any </w:t>
      </w:r>
      <w:r>
        <w:rPr>
          <w:rStyle w:val="Datatype"/>
        </w:rPr>
        <w:t>vuln</w:t>
      </w:r>
      <w:r w:rsidRPr="00347C4B">
        <w:rPr>
          <w:rStyle w:val="Datatype"/>
        </w:rPr>
        <w:t>:</w:t>
      </w:r>
      <w:r w:rsidR="009D568C">
        <w:rPr>
          <w:rStyle w:val="Datatype"/>
        </w:rPr>
        <w:t>Vulnerability</w:t>
      </w:r>
      <w:r w:rsidR="009D568C">
        <w:t xml:space="preserve"> and if present its value holds </w:t>
      </w:r>
      <w:r w:rsidR="009D568C" w:rsidRPr="00DF5575">
        <w:t>the MITRE standard Common Vulnerabilities and Exposures (CVE) tracking number for the vulnerability</w:t>
      </w:r>
      <w:r w:rsidR="009D568C">
        <w:t xml:space="preserve"> and this value MUST match the pattern documented in section </w:t>
      </w:r>
      <w:r w:rsidR="009D568C">
        <w:fldChar w:fldCharType="begin"/>
      </w:r>
      <w:r w:rsidR="009D568C">
        <w:instrText xml:space="preserve"> REF _Ref477901573 \r \h </w:instrText>
      </w:r>
      <w:r w:rsidR="009D568C">
        <w:fldChar w:fldCharType="separate"/>
      </w:r>
      <w:r w:rsidR="009D568C">
        <w:t>2.2.10</w:t>
      </w:r>
      <w:r w:rsidR="009D568C">
        <w:fldChar w:fldCharType="end"/>
      </w:r>
      <w:r w:rsidR="009D568C">
        <w:t> </w:t>
      </w:r>
      <w:hyperlink w:anchor="_Vulnerability_CVE_Type" w:history="1">
        <w:r w:rsidR="009D568C" w:rsidRPr="007F52D4">
          <w:rPr>
            <w:rStyle w:val="Hyperlink"/>
          </w:rPr>
          <w:t>Vulnerability CVE Type Model</w:t>
        </w:r>
      </w:hyperlink>
      <w:r w:rsidRPr="00145123">
        <w:t>.</w:t>
      </w:r>
      <w:r w:rsidRPr="00347C4B">
        <w:t xml:space="preserve"> ∆</w:t>
      </w:r>
      <w:r>
        <w:t> [</w:t>
      </w:r>
      <w:r>
        <w:rPr>
          <w:color w:val="FF0000"/>
        </w:rPr>
        <w:t>CSAF-6.</w:t>
      </w:r>
      <w:r w:rsidR="00FE5278">
        <w:rPr>
          <w:color w:val="FF0000"/>
        </w:rPr>
        <w:t>8</w:t>
      </w:r>
      <w:r>
        <w:rPr>
          <w:color w:val="FF0000"/>
        </w:rPr>
        <w:t>-</w:t>
      </w:r>
      <w:r w:rsidR="00FE5278">
        <w:rPr>
          <w:color w:val="FF0000"/>
        </w:rPr>
        <w:t>1</w:t>
      </w:r>
      <w:r>
        <w:t>]</w:t>
      </w:r>
    </w:p>
    <w:p w14:paraId="58F613EC" w14:textId="2B624615" w:rsidR="009D568C" w:rsidRDefault="009D568C" w:rsidP="00D37FDA">
      <w:pPr>
        <w:pStyle w:val="None-normativeCommentHeading"/>
      </w:pPr>
      <w:r>
        <w:t>Non-normative comment:</w:t>
      </w:r>
    </w:p>
    <w:p w14:paraId="5144AF33" w14:textId="4D0277DB" w:rsidR="005456F9" w:rsidRPr="00F51836" w:rsidRDefault="00DF5575" w:rsidP="00D37FDA">
      <w:pPr>
        <w:pStyle w:val="Non-normativeComment"/>
      </w:pPr>
      <w:r w:rsidRPr="00DF5575">
        <w:t xml:space="preserve">CVE is a standard for vulnerability naming that provides improved tracking of vulnerabilities over time across different reporting sources. More information about CVE </w:t>
      </w:r>
      <w:r w:rsidR="007F52D4">
        <w:t>domain values can be found in section </w:t>
      </w:r>
      <w:r w:rsidR="007F52D4">
        <w:fldChar w:fldCharType="begin"/>
      </w:r>
      <w:r w:rsidR="007F52D4">
        <w:instrText xml:space="preserve"> REF _Ref477901573 \r \h </w:instrText>
      </w:r>
      <w:r w:rsidR="007F52D4">
        <w:fldChar w:fldCharType="separate"/>
      </w:r>
      <w:r w:rsidR="00790A96">
        <w:t>2.2.10</w:t>
      </w:r>
      <w:r w:rsidR="007F52D4">
        <w:fldChar w:fldCharType="end"/>
      </w:r>
      <w:r w:rsidR="007F52D4">
        <w:t> </w:t>
      </w:r>
      <w:hyperlink w:anchor="_Vulnerability_CVE_Type" w:history="1">
        <w:r w:rsidR="007F52D4" w:rsidRPr="007F52D4">
          <w:rPr>
            <w:rStyle w:val="Hyperlink"/>
          </w:rPr>
          <w:t>Vulnerability CVE Type Model</w:t>
        </w:r>
      </w:hyperlink>
      <w:r w:rsidR="007F52D4">
        <w:t>.</w:t>
      </w:r>
      <w:r w:rsidR="005456F9" w:rsidRPr="00F51836">
        <w:t xml:space="preserve"> </w:t>
      </w:r>
    </w:p>
    <w:p w14:paraId="59245A29" w14:textId="55B9F363" w:rsidR="00A14E78" w:rsidRDefault="00A14E78">
      <w:pPr>
        <w:pStyle w:val="Caption"/>
      </w:pPr>
      <w:r w:rsidRPr="004D7D18">
        <w:t>Example</w:t>
      </w:r>
      <w:r w:rsidRPr="003F1FAD">
        <w:t xml:space="preserve"> </w:t>
      </w:r>
      <w:fldSimple w:instr=" SEQ Example \* ARABIC ">
        <w:r w:rsidR="00790A96">
          <w:rPr>
            <w:noProof/>
          </w:rPr>
          <w:t>56</w:t>
        </w:r>
      </w:fldSimple>
      <w:r w:rsidRPr="003F1FAD">
        <w:t>:</w:t>
      </w:r>
    </w:p>
    <w:p w14:paraId="5084BB80" w14:textId="10F0ABC0" w:rsidR="00DF5575" w:rsidRPr="00C85475" w:rsidRDefault="00DF5575" w:rsidP="00D37FDA">
      <w:pPr>
        <w:pStyle w:val="Code"/>
      </w:pPr>
      <w:r w:rsidRPr="00DF5575">
        <w:t>&lt;CVE&gt;CVE-20</w:t>
      </w:r>
      <w:r w:rsidR="00014CF1">
        <w:t>10</w:t>
      </w:r>
      <w:r w:rsidRPr="00DF5575">
        <w:t>-</w:t>
      </w:r>
      <w:r w:rsidR="00014CF1">
        <w:t>3864</w:t>
      </w:r>
      <w:r w:rsidRPr="00DF5575">
        <w:t>&lt;/CVE&gt;</w:t>
      </w:r>
    </w:p>
    <w:p w14:paraId="0A0E4E86" w14:textId="4718EB51" w:rsidR="00DF5575" w:rsidRDefault="00DF5575" w:rsidP="00DF5575">
      <w:pPr>
        <w:pStyle w:val="Heading2"/>
      </w:pPr>
      <w:bookmarkStart w:id="2877" w:name="_Toc477245770"/>
      <w:bookmarkStart w:id="2878" w:name="_Toc477257874"/>
      <w:bookmarkStart w:id="2879" w:name="_Toc477260227"/>
      <w:bookmarkStart w:id="2880" w:name="_Toc477267640"/>
      <w:bookmarkStart w:id="2881" w:name="_Toc477298622"/>
      <w:bookmarkStart w:id="2882" w:name="_Toc477298895"/>
      <w:bookmarkStart w:id="2883" w:name="_Toc477299345"/>
      <w:bookmarkStart w:id="2884" w:name="_Toc477346553"/>
      <w:bookmarkStart w:id="2885" w:name="_Toc477382790"/>
      <w:bookmarkStart w:id="2886" w:name="_Toc477425232"/>
      <w:bookmarkStart w:id="2887" w:name="_Toc477429186"/>
      <w:bookmarkStart w:id="2888" w:name="_Toc477429514"/>
      <w:bookmarkStart w:id="2889" w:name="_Toc477448485"/>
      <w:bookmarkStart w:id="2890" w:name="_Toc477448843"/>
      <w:bookmarkStart w:id="2891" w:name="_Toc477902536"/>
      <w:bookmarkStart w:id="2892" w:name="_Toc477968788"/>
      <w:bookmarkStart w:id="2893" w:name="_Toc478023894"/>
      <w:bookmarkStart w:id="2894" w:name="_Toc478024329"/>
      <w:bookmarkStart w:id="2895" w:name="_Toc478074810"/>
      <w:bookmarkStart w:id="2896" w:name="_Toc478074811"/>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r>
        <w:t>Vulnerability – CWE</w:t>
      </w:r>
      <w:bookmarkEnd w:id="2896"/>
    </w:p>
    <w:p w14:paraId="61E72532" w14:textId="7BF99945" w:rsidR="00DF5575" w:rsidRDefault="00F53627" w:rsidP="00D37FDA">
      <w:pPr>
        <w:pStyle w:val="ObjectHeading"/>
        <w:rPr>
          <w:rStyle w:val="Element"/>
          <w:bCs w:val="0"/>
          <w:iCs/>
          <w:szCs w:val="28"/>
        </w:rPr>
      </w:pPr>
      <w:bookmarkStart w:id="2897" w:name="_Toc477193210"/>
      <w:bookmarkStart w:id="2898" w:name="_Toc477193859"/>
      <w:bookmarkStart w:id="2899" w:name="_Toc478074995"/>
      <w:r>
        <w:t>Element</w:t>
      </w:r>
      <w:r w:rsidRPr="00755ABD">
        <w:t xml:space="preserve"> </w:t>
      </w:r>
      <w:r w:rsidR="00DF5575" w:rsidRPr="00D37FDA">
        <w:rPr>
          <w:rStyle w:val="Datatype"/>
        </w:rPr>
        <w:t>vuln:CWE</w:t>
      </w:r>
      <w:bookmarkEnd w:id="2897"/>
      <w:bookmarkEnd w:id="2898"/>
      <w:bookmarkEnd w:id="2899"/>
    </w:p>
    <w:p w14:paraId="4E7E9EA5" w14:textId="5FC87440" w:rsidR="00C02062" w:rsidRPr="005D4C8E" w:rsidRDefault="00C02062" w:rsidP="00DF5575">
      <w:pPr>
        <w:pStyle w:val="Member"/>
      </w:pPr>
      <w:r w:rsidRPr="00347C4B">
        <w:rPr>
          <w:rFonts w:ascii="MS Mincho" w:eastAsia="MS Mincho" w:hAnsi="MS Mincho" w:cs="MS Mincho"/>
        </w:rPr>
        <w:t>∇ </w:t>
      </w:r>
      <w:r w:rsidR="00BA1BA4" w:rsidRPr="00347C4B">
        <w:t xml:space="preserve">The </w:t>
      </w:r>
      <w:r w:rsidR="00BA1BA4">
        <w:rPr>
          <w:rStyle w:val="Datatype"/>
        </w:rPr>
        <w:t>vuln</w:t>
      </w:r>
      <w:r w:rsidR="00BA1BA4" w:rsidRPr="00145123">
        <w:rPr>
          <w:rStyle w:val="Datatype"/>
        </w:rPr>
        <w:t>:</w:t>
      </w:r>
      <w:r w:rsidR="00BA1BA4">
        <w:rPr>
          <w:rStyle w:val="Datatype"/>
        </w:rPr>
        <w:t>CWE</w:t>
      </w:r>
      <w:r w:rsidR="00BA1BA4" w:rsidRPr="00347C4B">
        <w:t xml:space="preserve"> element </w:t>
      </w:r>
      <w:r w:rsidR="00BA1BA4">
        <w:t xml:space="preserve">MUST be present zero or one time as the eighth child type element of any </w:t>
      </w:r>
      <w:r w:rsidR="00BA1BA4">
        <w:rPr>
          <w:rStyle w:val="Datatype"/>
        </w:rPr>
        <w:t>vuln</w:t>
      </w:r>
      <w:r w:rsidR="00BA1BA4" w:rsidRPr="00347C4B">
        <w:rPr>
          <w:rStyle w:val="Datatype"/>
        </w:rPr>
        <w:t>:</w:t>
      </w:r>
      <w:r w:rsidR="00BA1BA4">
        <w:rPr>
          <w:rStyle w:val="Datatype"/>
        </w:rPr>
        <w:t>Vulnerability</w:t>
      </w:r>
      <w:r w:rsidR="00BA1BA4">
        <w:t xml:space="preserve"> and if present it </w:t>
      </w:r>
      <w:r w:rsidR="00BA1BA4" w:rsidRPr="00DF5575">
        <w:t>contains the MITRE standard Common Weakness Enumeration (CWE)</w:t>
      </w:r>
      <w:r w:rsidR="00BA1BA4">
        <w:t xml:space="preserve"> and this value MUST match the pattern documented in section </w:t>
      </w:r>
      <w:r w:rsidR="00BA1BA4">
        <w:fldChar w:fldCharType="begin"/>
      </w:r>
      <w:r w:rsidR="00BA1BA4">
        <w:instrText xml:space="preserve"> REF _Ref477901693 \r \h </w:instrText>
      </w:r>
      <w:r w:rsidR="00BA1BA4">
        <w:fldChar w:fldCharType="separate"/>
      </w:r>
      <w:r w:rsidR="00BA1BA4">
        <w:t>2.2.13</w:t>
      </w:r>
      <w:r w:rsidR="00BA1BA4">
        <w:fldChar w:fldCharType="end"/>
      </w:r>
      <w:r w:rsidR="00BA1BA4">
        <w:t> </w:t>
      </w:r>
      <w:hyperlink w:anchor="_Vulnerability_CWE_Type" w:history="1">
        <w:r w:rsidR="00BA1BA4" w:rsidRPr="007F52D4">
          <w:rPr>
            <w:rStyle w:val="Hyperlink"/>
          </w:rPr>
          <w:t>Vulnerability CWE Type Model</w:t>
        </w:r>
      </w:hyperlink>
      <w:r w:rsidRPr="00145123">
        <w:t>.</w:t>
      </w:r>
      <w:r w:rsidRPr="00347C4B">
        <w:t xml:space="preserve"> ∆</w:t>
      </w:r>
      <w:r>
        <w:t> [</w:t>
      </w:r>
      <w:r>
        <w:rPr>
          <w:color w:val="FF0000"/>
        </w:rPr>
        <w:t>CSAF-6.</w:t>
      </w:r>
      <w:r w:rsidR="00FE5278">
        <w:rPr>
          <w:color w:val="FF0000"/>
        </w:rPr>
        <w:t>9</w:t>
      </w:r>
      <w:r>
        <w:rPr>
          <w:color w:val="FF0000"/>
        </w:rPr>
        <w:t>-</w:t>
      </w:r>
      <w:r w:rsidR="00FE5278">
        <w:rPr>
          <w:color w:val="FF0000"/>
        </w:rPr>
        <w:t>1</w:t>
      </w:r>
      <w:r>
        <w:t>]</w:t>
      </w:r>
    </w:p>
    <w:p w14:paraId="516E7968" w14:textId="282096D0" w:rsidR="00BA1BA4" w:rsidRDefault="00BA1BA4" w:rsidP="00D37FDA">
      <w:pPr>
        <w:pStyle w:val="None-normativeCommentHeading"/>
      </w:pPr>
      <w:r>
        <w:t>Non-normative comment:</w:t>
      </w:r>
    </w:p>
    <w:p w14:paraId="403D8584" w14:textId="3DEFE367" w:rsidR="00DF5575" w:rsidRPr="00F51836" w:rsidRDefault="007F52D4" w:rsidP="00D37FDA">
      <w:pPr>
        <w:pStyle w:val="Non-normativeComment"/>
      </w:pPr>
      <w:r>
        <w:t>The</w:t>
      </w:r>
      <w:r w:rsidR="00DF5575" w:rsidRPr="00DF5575">
        <w:t xml:space="preserve"> CWE </w:t>
      </w:r>
      <w:r>
        <w:t>domain value type is described in section </w:t>
      </w:r>
      <w:r>
        <w:fldChar w:fldCharType="begin"/>
      </w:r>
      <w:r>
        <w:instrText xml:space="preserve"> REF _Ref477901693 \r \h </w:instrText>
      </w:r>
      <w:r>
        <w:fldChar w:fldCharType="separate"/>
      </w:r>
      <w:r w:rsidR="00790A96">
        <w:t>2.2.13</w:t>
      </w:r>
      <w:r>
        <w:fldChar w:fldCharType="end"/>
      </w:r>
      <w:r>
        <w:t> </w:t>
      </w:r>
      <w:hyperlink w:anchor="_Vulnerability_CWE_Type" w:history="1">
        <w:r w:rsidRPr="007F52D4">
          <w:rPr>
            <w:rStyle w:val="Hyperlink"/>
          </w:rPr>
          <w:t>Vulnerability CWE Type Model</w:t>
        </w:r>
      </w:hyperlink>
      <w:r>
        <w:t>.</w:t>
      </w:r>
      <w:r w:rsidRPr="00DF5575" w:rsidDel="007F52D4">
        <w:t xml:space="preserve"> </w:t>
      </w:r>
    </w:p>
    <w:p w14:paraId="62A3C749" w14:textId="405CF310" w:rsidR="00A14E78" w:rsidRDefault="00A14E78">
      <w:pPr>
        <w:pStyle w:val="Caption"/>
      </w:pPr>
      <w:r w:rsidRPr="004D7D18">
        <w:t>Example</w:t>
      </w:r>
      <w:r w:rsidRPr="003F1FAD">
        <w:t xml:space="preserve"> </w:t>
      </w:r>
      <w:fldSimple w:instr=" SEQ Example \* ARABIC ">
        <w:r w:rsidR="00790A96">
          <w:rPr>
            <w:noProof/>
          </w:rPr>
          <w:t>57</w:t>
        </w:r>
      </w:fldSimple>
      <w:r w:rsidRPr="003F1FAD">
        <w:t>:</w:t>
      </w:r>
    </w:p>
    <w:p w14:paraId="469654D4" w14:textId="6122A740" w:rsidR="00DF5575" w:rsidRPr="00C85475" w:rsidRDefault="00DF5575" w:rsidP="00D37FDA">
      <w:pPr>
        <w:pStyle w:val="Code"/>
      </w:pPr>
      <w:r>
        <w:t>&lt;CWE ID="CWE-601"&gt;URL Redirection to Untrusted Site ('Open Redirect')&lt;/CWE&gt;</w:t>
      </w:r>
      <w:r w:rsidRPr="00610C93">
        <w:rPr>
          <w:rFonts w:ascii="MS Mincho" w:eastAsia="MS Mincho" w:hAnsi="MS Mincho" w:cs="MS Mincho"/>
        </w:rPr>
        <w:t> </w:t>
      </w:r>
    </w:p>
    <w:p w14:paraId="4021270B" w14:textId="48E58082" w:rsidR="00A14E78" w:rsidRDefault="00A14E78">
      <w:pPr>
        <w:pStyle w:val="Caption"/>
      </w:pPr>
      <w:r w:rsidRPr="004D7D18">
        <w:t>Example</w:t>
      </w:r>
      <w:r w:rsidRPr="003F1FAD">
        <w:t xml:space="preserve"> </w:t>
      </w:r>
      <w:fldSimple w:instr=" SEQ Example \* ARABIC ">
        <w:r w:rsidR="00790A96">
          <w:rPr>
            <w:noProof/>
          </w:rPr>
          <w:t>58</w:t>
        </w:r>
      </w:fldSimple>
      <w:r w:rsidRPr="003F1FAD">
        <w:t>:</w:t>
      </w:r>
    </w:p>
    <w:p w14:paraId="13ECD3B4" w14:textId="550EA43C" w:rsidR="004C7E29" w:rsidRPr="0012387E" w:rsidRDefault="00DF5575" w:rsidP="00D37FDA">
      <w:pPr>
        <w:pStyle w:val="Code"/>
      </w:pPr>
      <w:r>
        <w:t>&lt;CWE ID="CWE-602"&gt;Client-Side Enforcement of Server-Side Security&lt;/CWE&gt;</w:t>
      </w:r>
      <w:r w:rsidRPr="00610C93">
        <w:rPr>
          <w:rFonts w:ascii="MS Mincho" w:eastAsia="MS Mincho" w:hAnsi="MS Mincho" w:cs="MS Mincho"/>
        </w:rPr>
        <w:t> </w:t>
      </w:r>
    </w:p>
    <w:p w14:paraId="7F8258F5" w14:textId="1DAA0592" w:rsidR="004C7E29" w:rsidRDefault="004C7E29" w:rsidP="004C7E29">
      <w:pPr>
        <w:pStyle w:val="Heading2"/>
      </w:pPr>
      <w:bookmarkStart w:id="2900" w:name="_Toc478074812"/>
      <w:r>
        <w:t>Vulnerability – Product Statuses</w:t>
      </w:r>
      <w:bookmarkEnd w:id="2900"/>
    </w:p>
    <w:p w14:paraId="469BB487" w14:textId="2DBF71EE" w:rsidR="004C7E29" w:rsidRDefault="00F53627" w:rsidP="00D37FDA">
      <w:pPr>
        <w:pStyle w:val="ObjectHeading"/>
        <w:rPr>
          <w:rStyle w:val="Element"/>
          <w:bCs w:val="0"/>
          <w:iCs/>
          <w:szCs w:val="28"/>
        </w:rPr>
      </w:pPr>
      <w:bookmarkStart w:id="2901" w:name="_Toc477193211"/>
      <w:bookmarkStart w:id="2902" w:name="_Toc477193860"/>
      <w:bookmarkStart w:id="2903" w:name="_Toc478074996"/>
      <w:r>
        <w:t>Element</w:t>
      </w:r>
      <w:r w:rsidRPr="00755ABD">
        <w:t xml:space="preserve"> </w:t>
      </w:r>
      <w:r w:rsidR="004C7E29" w:rsidRPr="00D37FDA">
        <w:rPr>
          <w:rStyle w:val="Datatype"/>
        </w:rPr>
        <w:t>vuln:ProductStatuses</w:t>
      </w:r>
      <w:bookmarkEnd w:id="2901"/>
      <w:bookmarkEnd w:id="2902"/>
      <w:bookmarkEnd w:id="2903"/>
    </w:p>
    <w:p w14:paraId="0931F38A" w14:textId="1C71F990" w:rsidR="00C02062" w:rsidRPr="005D4C8E" w:rsidRDefault="00C02062" w:rsidP="004C7E29">
      <w:pPr>
        <w:pStyle w:val="Member"/>
      </w:pPr>
      <w:r w:rsidRPr="00347C4B">
        <w:rPr>
          <w:rFonts w:ascii="MS Mincho" w:eastAsia="MS Mincho" w:hAnsi="MS Mincho" w:cs="MS Mincho"/>
        </w:rPr>
        <w:t>∇ </w:t>
      </w:r>
      <w:r w:rsidR="00E437FB" w:rsidRPr="00347C4B">
        <w:t xml:space="preserve">The </w:t>
      </w:r>
      <w:r w:rsidR="00E437FB">
        <w:rPr>
          <w:rStyle w:val="Datatype"/>
        </w:rPr>
        <w:t>vuln</w:t>
      </w:r>
      <w:r w:rsidR="00E437FB" w:rsidRPr="00145123">
        <w:rPr>
          <w:rStyle w:val="Datatype"/>
        </w:rPr>
        <w:t>:</w:t>
      </w:r>
      <w:r w:rsidR="00E437FB">
        <w:rPr>
          <w:rStyle w:val="Datatype"/>
        </w:rPr>
        <w:t>ProductStatuses</w:t>
      </w:r>
      <w:r w:rsidR="00E437FB" w:rsidRPr="00347C4B">
        <w:t xml:space="preserve"> element </w:t>
      </w:r>
      <w:r w:rsidR="00E437FB">
        <w:t xml:space="preserve">MUST be present zero or one time as the </w:t>
      </w:r>
      <w:r w:rsidR="00940C3B">
        <w:t>ninth</w:t>
      </w:r>
      <w:r w:rsidR="00E437FB">
        <w:t xml:space="preserve"> child type element of any </w:t>
      </w:r>
      <w:r w:rsidR="00E437FB">
        <w:rPr>
          <w:rStyle w:val="Datatype"/>
        </w:rPr>
        <w:t>vuln</w:t>
      </w:r>
      <w:r w:rsidR="00E437FB" w:rsidRPr="00347C4B">
        <w:rPr>
          <w:rStyle w:val="Datatype"/>
        </w:rPr>
        <w:t>:</w:t>
      </w:r>
      <w:r w:rsidR="00E437FB">
        <w:rPr>
          <w:rStyle w:val="Datatype"/>
        </w:rPr>
        <w:t>Vulnerability</w:t>
      </w:r>
      <w:r w:rsidR="00E437FB">
        <w:t xml:space="preserve"> and if present it MUST contain one or more </w:t>
      </w:r>
      <w:r w:rsidR="00E437FB">
        <w:rPr>
          <w:rStyle w:val="Datatype"/>
        </w:rPr>
        <w:t>vuln</w:t>
      </w:r>
      <w:r w:rsidR="00E437FB" w:rsidRPr="00145123">
        <w:rPr>
          <w:rStyle w:val="Datatype"/>
        </w:rPr>
        <w:t>:</w:t>
      </w:r>
      <w:r w:rsidR="00E437FB">
        <w:rPr>
          <w:rStyle w:val="Datatype"/>
        </w:rPr>
        <w:t>Status</w:t>
      </w:r>
      <w:r w:rsidR="00E437FB" w:rsidRPr="00347C4B">
        <w:t xml:space="preserve"> </w:t>
      </w:r>
      <w:r w:rsidR="00E437FB">
        <w:t xml:space="preserve">elements </w:t>
      </w:r>
      <w:r w:rsidR="00E437FB" w:rsidRPr="004C7E29">
        <w:t xml:space="preserve">which contain a subset of products chosen from </w:t>
      </w:r>
      <w:r w:rsidR="00E437FB" w:rsidRPr="004C7E29">
        <w:rPr>
          <w:b/>
          <w:bCs/>
        </w:rPr>
        <w:t>Product Tree</w:t>
      </w:r>
      <w:r w:rsidR="00E437FB" w:rsidRPr="00145123">
        <w:t>.</w:t>
      </w:r>
      <w:r w:rsidRPr="00347C4B">
        <w:t xml:space="preserve"> ∆</w:t>
      </w:r>
      <w:r>
        <w:t> [</w:t>
      </w:r>
      <w:r>
        <w:rPr>
          <w:color w:val="FF0000"/>
        </w:rPr>
        <w:t>CSAF-6.</w:t>
      </w:r>
      <w:r w:rsidR="00FE5278">
        <w:rPr>
          <w:color w:val="FF0000"/>
        </w:rPr>
        <w:t>10</w:t>
      </w:r>
      <w:r>
        <w:rPr>
          <w:color w:val="FF0000"/>
        </w:rPr>
        <w:t>-</w:t>
      </w:r>
      <w:r w:rsidR="00FE5278">
        <w:rPr>
          <w:color w:val="FF0000"/>
        </w:rPr>
        <w:t>1</w:t>
      </w:r>
      <w:r>
        <w:t>]</w:t>
      </w:r>
    </w:p>
    <w:p w14:paraId="684CF190" w14:textId="75AFAF56" w:rsidR="004C7E29" w:rsidRPr="004C7E29" w:rsidRDefault="004804E7" w:rsidP="00D37FDA">
      <w:pPr>
        <w:pStyle w:val="Member"/>
      </w:pPr>
      <w:r>
        <w:t>Every</w:t>
      </w:r>
      <w:r w:rsidR="004C7E29" w:rsidRPr="004C7E29">
        <w:t xml:space="preserve"> affected (and unaffected) product relating to the vulnerability </w:t>
      </w:r>
      <w:r>
        <w:t>is</w:t>
      </w:r>
      <w:r w:rsidR="004C7E29" w:rsidRPr="004C7E29">
        <w:t xml:space="preserve"> referenced here, inside one or more </w:t>
      </w:r>
      <w:r w:rsidR="004C7E29" w:rsidRPr="004C7E29">
        <w:rPr>
          <w:b/>
          <w:bCs/>
        </w:rPr>
        <w:t xml:space="preserve">Status </w:t>
      </w:r>
      <w:r w:rsidR="004C7E29" w:rsidRPr="004C7E29">
        <w:t xml:space="preserve">containers. </w:t>
      </w:r>
    </w:p>
    <w:p w14:paraId="4BAA13DD" w14:textId="6FE65B18" w:rsidR="004804E7" w:rsidRDefault="004804E7" w:rsidP="00D37FDA">
      <w:pPr>
        <w:pStyle w:val="Member"/>
      </w:pPr>
      <w:r>
        <w:t>There</w:t>
      </w:r>
      <w:r w:rsidR="004C7E29" w:rsidRPr="004C7E29">
        <w:t xml:space="preserve"> is a constraint in place to prevent a single product from being assigned two different (conflicting) </w:t>
      </w:r>
      <w:r w:rsidR="004C7E29" w:rsidRPr="004C7E29">
        <w:rPr>
          <w:b/>
          <w:bCs/>
        </w:rPr>
        <w:t xml:space="preserve">Status </w:t>
      </w:r>
      <w:r w:rsidR="004C7E29" w:rsidRPr="004C7E29">
        <w:t xml:space="preserve">elements within the scope of </w:t>
      </w:r>
      <w:r w:rsidR="004C7E29" w:rsidRPr="004C7E29">
        <w:rPr>
          <w:b/>
          <w:bCs/>
        </w:rPr>
        <w:t>Vulnerability</w:t>
      </w:r>
      <w:r w:rsidR="004C7E29" w:rsidRPr="004C7E29">
        <w:t xml:space="preserve">. </w:t>
      </w:r>
    </w:p>
    <w:p w14:paraId="7332FFA6" w14:textId="77777777" w:rsidR="004804E7" w:rsidRDefault="004C7E29" w:rsidP="00D37FDA">
      <w:pPr>
        <w:pStyle w:val="Member"/>
      </w:pPr>
      <w:r w:rsidRPr="004C7E29">
        <w:t xml:space="preserve">Likewise, a </w:t>
      </w:r>
      <w:r w:rsidRPr="004C7E29">
        <w:rPr>
          <w:b/>
          <w:bCs/>
        </w:rPr>
        <w:t xml:space="preserve">Status </w:t>
      </w:r>
      <w:r w:rsidRPr="004C7E29">
        <w:t xml:space="preserve">child container cannot be tied to a </w:t>
      </w:r>
      <w:r w:rsidRPr="004C7E29">
        <w:rPr>
          <w:b/>
          <w:bCs/>
        </w:rPr>
        <w:t xml:space="preserve">Product Group </w:t>
      </w:r>
      <w:r w:rsidRPr="004C7E29">
        <w:t xml:space="preserve">due to the fact that a single product can be a member of more than one product group. </w:t>
      </w:r>
    </w:p>
    <w:p w14:paraId="6E482863" w14:textId="477A2818" w:rsidR="004804E7" w:rsidRDefault="004804E7" w:rsidP="00D37FDA">
      <w:pPr>
        <w:pStyle w:val="None-normativeCommentHeading"/>
      </w:pPr>
      <w:r>
        <w:t>Non-normative comment:</w:t>
      </w:r>
    </w:p>
    <w:p w14:paraId="037F21D1" w14:textId="06866E75" w:rsidR="004C7E29" w:rsidRDefault="004C7E29" w:rsidP="00D37FDA">
      <w:pPr>
        <w:pStyle w:val="Non-normativeComment"/>
      </w:pPr>
      <w:r w:rsidRPr="004C7E29">
        <w:t>Without this constraint, it would be possible to assign conflicting status informati</w:t>
      </w:r>
      <w:r>
        <w:t>on to one and the same product</w:t>
      </w:r>
      <w:r w:rsidRPr="00226430">
        <w:t xml:space="preserve">. </w:t>
      </w:r>
    </w:p>
    <w:p w14:paraId="3F410792" w14:textId="1B38A437" w:rsidR="004C7E29" w:rsidRDefault="004C7E29" w:rsidP="004C7E29">
      <w:pPr>
        <w:pStyle w:val="Heading3"/>
      </w:pPr>
      <w:bookmarkStart w:id="2904" w:name="_Toc477207232"/>
      <w:bookmarkStart w:id="2905" w:name="_Toc477245773"/>
      <w:bookmarkStart w:id="2906" w:name="_Toc477257877"/>
      <w:bookmarkStart w:id="2907" w:name="_Toc477260230"/>
      <w:bookmarkStart w:id="2908" w:name="_Toc477267643"/>
      <w:bookmarkStart w:id="2909" w:name="_Toc477298625"/>
      <w:bookmarkStart w:id="2910" w:name="_Toc477298898"/>
      <w:bookmarkStart w:id="2911" w:name="_Toc477299348"/>
      <w:bookmarkStart w:id="2912" w:name="_Toc477346556"/>
      <w:bookmarkStart w:id="2913" w:name="_Toc477382793"/>
      <w:bookmarkStart w:id="2914" w:name="_Toc477425235"/>
      <w:bookmarkStart w:id="2915" w:name="_Toc477429189"/>
      <w:bookmarkStart w:id="2916" w:name="_Toc477429517"/>
      <w:bookmarkStart w:id="2917" w:name="_Toc477448488"/>
      <w:bookmarkStart w:id="2918" w:name="_Toc477448846"/>
      <w:bookmarkStart w:id="2919" w:name="_Toc477902539"/>
      <w:bookmarkStart w:id="2920" w:name="_Toc477968791"/>
      <w:bookmarkStart w:id="2921" w:name="_Toc478023897"/>
      <w:bookmarkStart w:id="2922" w:name="_Toc478024332"/>
      <w:bookmarkStart w:id="2923" w:name="_Toc478074813"/>
      <w:bookmarkStart w:id="2924" w:name="_Toc477207233"/>
      <w:bookmarkStart w:id="2925" w:name="_Toc477245774"/>
      <w:bookmarkStart w:id="2926" w:name="_Toc477257878"/>
      <w:bookmarkStart w:id="2927" w:name="_Toc477260231"/>
      <w:bookmarkStart w:id="2928" w:name="_Toc477267644"/>
      <w:bookmarkStart w:id="2929" w:name="_Toc477298626"/>
      <w:bookmarkStart w:id="2930" w:name="_Toc477298899"/>
      <w:bookmarkStart w:id="2931" w:name="_Toc477299349"/>
      <w:bookmarkStart w:id="2932" w:name="_Toc477346557"/>
      <w:bookmarkStart w:id="2933" w:name="_Toc477382794"/>
      <w:bookmarkStart w:id="2934" w:name="_Toc477425236"/>
      <w:bookmarkStart w:id="2935" w:name="_Toc477429190"/>
      <w:bookmarkStart w:id="2936" w:name="_Toc477429518"/>
      <w:bookmarkStart w:id="2937" w:name="_Toc477448489"/>
      <w:bookmarkStart w:id="2938" w:name="_Toc477448847"/>
      <w:bookmarkStart w:id="2939" w:name="_Toc477902540"/>
      <w:bookmarkStart w:id="2940" w:name="_Toc477968792"/>
      <w:bookmarkStart w:id="2941" w:name="_Toc478023898"/>
      <w:bookmarkStart w:id="2942" w:name="_Toc478024333"/>
      <w:bookmarkStart w:id="2943" w:name="_Toc478074814"/>
      <w:bookmarkStart w:id="2944" w:name="_Toc477207234"/>
      <w:bookmarkStart w:id="2945" w:name="_Toc477245775"/>
      <w:bookmarkStart w:id="2946" w:name="_Toc477257879"/>
      <w:bookmarkStart w:id="2947" w:name="_Toc477260232"/>
      <w:bookmarkStart w:id="2948" w:name="_Toc477267645"/>
      <w:bookmarkStart w:id="2949" w:name="_Toc477298627"/>
      <w:bookmarkStart w:id="2950" w:name="_Toc477298900"/>
      <w:bookmarkStart w:id="2951" w:name="_Toc477299350"/>
      <w:bookmarkStart w:id="2952" w:name="_Toc477346558"/>
      <w:bookmarkStart w:id="2953" w:name="_Toc477382795"/>
      <w:bookmarkStart w:id="2954" w:name="_Toc477425237"/>
      <w:bookmarkStart w:id="2955" w:name="_Toc477429191"/>
      <w:bookmarkStart w:id="2956" w:name="_Toc477429519"/>
      <w:bookmarkStart w:id="2957" w:name="_Toc477448490"/>
      <w:bookmarkStart w:id="2958" w:name="_Toc477448848"/>
      <w:bookmarkStart w:id="2959" w:name="_Toc477902541"/>
      <w:bookmarkStart w:id="2960" w:name="_Toc477968793"/>
      <w:bookmarkStart w:id="2961" w:name="_Toc478023899"/>
      <w:bookmarkStart w:id="2962" w:name="_Toc478024334"/>
      <w:bookmarkStart w:id="2963" w:name="_Toc478074815"/>
      <w:bookmarkStart w:id="2964" w:name="_Toc478074816"/>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r>
        <w:t>Vulnerability – Product Statuses – Status</w:t>
      </w:r>
      <w:bookmarkEnd w:id="2964"/>
    </w:p>
    <w:p w14:paraId="3CCC522B" w14:textId="6DF1B840" w:rsidR="004C7E29" w:rsidRDefault="00F53627" w:rsidP="00D37FDA">
      <w:pPr>
        <w:pStyle w:val="ObjectHeading"/>
        <w:rPr>
          <w:rStyle w:val="Element"/>
          <w:iCs/>
        </w:rPr>
      </w:pPr>
      <w:bookmarkStart w:id="2965" w:name="_Toc477193212"/>
      <w:bookmarkStart w:id="2966" w:name="_Toc477193861"/>
      <w:bookmarkStart w:id="2967" w:name="_Toc478074997"/>
      <w:r>
        <w:t>Element</w:t>
      </w:r>
      <w:r w:rsidRPr="00755ABD">
        <w:t xml:space="preserve"> </w:t>
      </w:r>
      <w:r w:rsidR="004C7E29" w:rsidRPr="00D37FDA">
        <w:rPr>
          <w:rStyle w:val="Datatype"/>
        </w:rPr>
        <w:t>vuln:Status</w:t>
      </w:r>
      <w:bookmarkEnd w:id="2965"/>
      <w:bookmarkEnd w:id="2966"/>
      <w:bookmarkEnd w:id="2967"/>
    </w:p>
    <w:p w14:paraId="63BA8A6D" w14:textId="0B75AAA8" w:rsidR="007874E0" w:rsidRDefault="00C02062" w:rsidP="007874E0">
      <w:pPr>
        <w:pStyle w:val="Member"/>
        <w:rPr>
          <w:b/>
        </w:rP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FD0DD9">
        <w:rPr>
          <w:rStyle w:val="Datatype"/>
        </w:rPr>
        <w:t>Status</w:t>
      </w:r>
      <w:r w:rsidRPr="00347C4B">
        <w:t xml:space="preserve"> element </w:t>
      </w:r>
      <w:r w:rsidR="00FD0DD9">
        <w:t xml:space="preserve">MUST be present with cardinality [1, ∞] as child of </w:t>
      </w:r>
      <w:r>
        <w:rPr>
          <w:rStyle w:val="Datatype"/>
        </w:rPr>
        <w:t>vuln</w:t>
      </w:r>
      <w:r w:rsidRPr="00347C4B">
        <w:rPr>
          <w:rStyle w:val="Datatype"/>
        </w:rPr>
        <w:t>:</w:t>
      </w:r>
      <w:r w:rsidR="00FD0DD9">
        <w:rPr>
          <w:rStyle w:val="Datatype"/>
        </w:rPr>
        <w:t>ProductStatuses</w:t>
      </w:r>
      <w:r w:rsidRPr="00145123">
        <w:t xml:space="preserve"> </w:t>
      </w:r>
      <w:r w:rsidR="00FD0DD9">
        <w:t xml:space="preserve">and MUST contain one or more </w:t>
      </w:r>
      <w:r w:rsidR="00FD0DD9">
        <w:rPr>
          <w:rStyle w:val="Datatype"/>
        </w:rPr>
        <w:t>vuln:ProductID</w:t>
      </w:r>
      <w:r w:rsidR="00FD0DD9">
        <w:t xml:space="preserve"> elements.</w:t>
      </w:r>
      <w:r w:rsidRPr="00347C4B">
        <w:t xml:space="preserve"> ∆</w:t>
      </w:r>
      <w:r>
        <w:t> [</w:t>
      </w:r>
      <w:r w:rsidR="00FE5278">
        <w:rPr>
          <w:color w:val="FF0000"/>
        </w:rPr>
        <w:t>CSAF-6.10.1</w:t>
      </w:r>
      <w:r>
        <w:rPr>
          <w:color w:val="FF0000"/>
        </w:rPr>
        <w:t>-</w:t>
      </w:r>
      <w:r w:rsidR="00FE5278">
        <w:rPr>
          <w:color w:val="FF0000"/>
        </w:rPr>
        <w:t>1</w:t>
      </w:r>
      <w:r>
        <w:t>]</w:t>
      </w:r>
    </w:p>
    <w:p w14:paraId="065D6E83" w14:textId="77777777" w:rsidR="007874E0" w:rsidRDefault="007874E0" w:rsidP="007874E0">
      <w:pPr>
        <w:pStyle w:val="MemberHeading"/>
        <w:rPr>
          <w:rStyle w:val="Datatype"/>
        </w:rPr>
      </w:pPr>
      <w:bookmarkStart w:id="2968" w:name="_Toc478074998"/>
      <w:r>
        <w:t xml:space="preserve">Attribute </w:t>
      </w:r>
      <w:r>
        <w:rPr>
          <w:rStyle w:val="Datatype"/>
        </w:rPr>
        <w:t>Type</w:t>
      </w:r>
      <w:bookmarkEnd w:id="2968"/>
    </w:p>
    <w:p w14:paraId="1BD3BB0A" w14:textId="41EE2C9E" w:rsidR="00272C3F" w:rsidRPr="00272C3F" w:rsidRDefault="00087461" w:rsidP="00D37FDA">
      <w:pPr>
        <w:pStyle w:val="Member"/>
      </w:pPr>
      <w:r>
        <w:t>T</w:t>
      </w:r>
      <w:r w:rsidRPr="00272C3F">
        <w:t>he</w:t>
      </w:r>
      <w:r>
        <w:t xml:space="preserve"> allowed values of the</w:t>
      </w:r>
      <w:r w:rsidRPr="00272C3F">
        <w:t xml:space="preserve"> </w:t>
      </w:r>
      <w:r w:rsidRPr="00145123">
        <w:rPr>
          <w:rStyle w:val="Datatype"/>
        </w:rPr>
        <w:t>Type</w:t>
      </w:r>
      <w:r w:rsidRPr="00272C3F">
        <w:rPr>
          <w:i/>
          <w:iCs/>
        </w:rPr>
        <w:t xml:space="preserve"> </w:t>
      </w:r>
      <w:r w:rsidRPr="00272C3F">
        <w:t xml:space="preserve">attribute </w:t>
      </w:r>
      <w:r>
        <w:t xml:space="preserve">of a </w:t>
      </w:r>
      <w:r w:rsidRPr="00145123">
        <w:rPr>
          <w:rStyle w:val="Datatype"/>
        </w:rPr>
        <w:t>vuln:Status</w:t>
      </w:r>
      <w:r>
        <w:t xml:space="preserve"> element are documented in section </w:t>
      </w:r>
      <w:r>
        <w:fldChar w:fldCharType="begin"/>
      </w:r>
      <w:r>
        <w:instrText xml:space="preserve"> REF _Ref477954880 \r \h </w:instrText>
      </w:r>
      <w:r>
        <w:fldChar w:fldCharType="separate"/>
      </w:r>
      <w:r w:rsidR="00790A96">
        <w:t>2.2.16</w:t>
      </w:r>
      <w:r>
        <w:fldChar w:fldCharType="end"/>
      </w:r>
      <w:r>
        <w:t> </w:t>
      </w:r>
      <w:hyperlink w:anchor="_Vulnerability_Product_Affected" w:history="1">
        <w:r w:rsidRPr="00087461">
          <w:rPr>
            <w:rStyle w:val="Hyperlink"/>
            <w:bCs/>
          </w:rPr>
          <w:t>Vulnerability Product Affected Status Type Model</w:t>
        </w:r>
      </w:hyperlink>
      <w:r>
        <w:t xml:space="preserve">. </w:t>
      </w:r>
      <w:r w:rsidR="004C7E29" w:rsidRPr="00F32D93">
        <w:t>The</w:t>
      </w:r>
      <w:r w:rsidR="004C7E29">
        <w:rPr>
          <w:b/>
        </w:rPr>
        <w:t xml:space="preserve"> </w:t>
      </w:r>
      <w:r w:rsidR="004C7E29" w:rsidRPr="00F32D93">
        <w:t>element</w:t>
      </w:r>
      <w:r w:rsidR="004C7E29">
        <w:rPr>
          <w:b/>
        </w:rPr>
        <w:t xml:space="preserve"> </w:t>
      </w:r>
      <w:r w:rsidR="004C7E29">
        <w:rPr>
          <w:rStyle w:val="Element"/>
        </w:rPr>
        <w:t>vuln</w:t>
      </w:r>
      <w:r w:rsidR="004C7E29" w:rsidRPr="00F32D93">
        <w:rPr>
          <w:rStyle w:val="Element"/>
        </w:rPr>
        <w:t>:</w:t>
      </w:r>
      <w:r w:rsidR="00272C3F">
        <w:rPr>
          <w:rStyle w:val="Element"/>
        </w:rPr>
        <w:t>Status</w:t>
      </w:r>
      <w:r w:rsidR="004C7E29" w:rsidRPr="00F7409A">
        <w:t xml:space="preserve"> </w:t>
      </w:r>
      <w:r w:rsidR="00272C3F" w:rsidRPr="00272C3F">
        <w:t xml:space="preserve">contains one or more products as chosen from the </w:t>
      </w:r>
      <w:r w:rsidR="00272C3F" w:rsidRPr="00272C3F">
        <w:rPr>
          <w:b/>
        </w:rPr>
        <w:t>Product Tree</w:t>
      </w:r>
      <w:r w:rsidR="00272C3F" w:rsidRPr="00272C3F">
        <w:t xml:space="preserve">, and defines the status of this product in the mandatory </w:t>
      </w:r>
      <w:r w:rsidR="00272C3F" w:rsidRPr="00272C3F">
        <w:rPr>
          <w:i/>
          <w:iCs/>
        </w:rPr>
        <w:t xml:space="preserve">Status </w:t>
      </w:r>
      <w:r w:rsidR="00272C3F" w:rsidRPr="00272C3F">
        <w:t xml:space="preserve">attribute. </w:t>
      </w:r>
    </w:p>
    <w:p w14:paraId="5895CF40" w14:textId="1E1497A4" w:rsidR="004C7E29" w:rsidRPr="00272C3F" w:rsidRDefault="004C7E29" w:rsidP="00D37FDA">
      <w:pPr>
        <w:rPr>
          <w:bCs/>
        </w:rPr>
      </w:pPr>
      <w:r w:rsidRPr="00272C3F">
        <w:rPr>
          <w:rFonts w:ascii="MS Mincho" w:eastAsia="MS Mincho" w:hAnsi="MS Mincho" w:cs="MS Mincho"/>
        </w:rPr>
        <w:t> </w:t>
      </w:r>
    </w:p>
    <w:p w14:paraId="5FBD7489" w14:textId="402E8F17" w:rsidR="004C7E29" w:rsidRDefault="004C7E29" w:rsidP="004C7E29">
      <w:pPr>
        <w:pStyle w:val="Heading4"/>
      </w:pPr>
      <w:bookmarkStart w:id="2969" w:name="_Ref476765803"/>
      <w:bookmarkStart w:id="2970" w:name="_Toc478074817"/>
      <w:r>
        <w:t xml:space="preserve">Vulnerability – </w:t>
      </w:r>
      <w:r w:rsidR="00864BEA">
        <w:t>Product Statuses – Status</w:t>
      </w:r>
      <w:r>
        <w:t xml:space="preserve"> – </w:t>
      </w:r>
      <w:r w:rsidR="00864BEA">
        <w:t>Product ID</w:t>
      </w:r>
      <w:bookmarkEnd w:id="2969"/>
      <w:bookmarkEnd w:id="2970"/>
    </w:p>
    <w:p w14:paraId="022C88FC" w14:textId="3B9A930B" w:rsidR="004C7E29" w:rsidRDefault="00F53627" w:rsidP="00D37FDA">
      <w:pPr>
        <w:pStyle w:val="ObjectHeading"/>
        <w:rPr>
          <w:rStyle w:val="Element"/>
          <w:bCs w:val="0"/>
          <w:iCs/>
          <w:szCs w:val="28"/>
        </w:rPr>
      </w:pPr>
      <w:bookmarkStart w:id="2971" w:name="_Toc477193213"/>
      <w:bookmarkStart w:id="2972" w:name="_Toc477193862"/>
      <w:bookmarkStart w:id="2973" w:name="_Toc478074999"/>
      <w:r>
        <w:t>Element</w:t>
      </w:r>
      <w:r w:rsidRPr="00755ABD">
        <w:t xml:space="preserve"> </w:t>
      </w:r>
      <w:r w:rsidR="004C7E29" w:rsidRPr="00D37FDA">
        <w:rPr>
          <w:rStyle w:val="Datatype"/>
        </w:rPr>
        <w:t>vuln:</w:t>
      </w:r>
      <w:r w:rsidR="00585D72" w:rsidRPr="00D37FDA">
        <w:rPr>
          <w:rStyle w:val="Datatype"/>
        </w:rPr>
        <w:t>ProductID</w:t>
      </w:r>
      <w:bookmarkEnd w:id="2971"/>
      <w:bookmarkEnd w:id="2972"/>
      <w:bookmarkEnd w:id="2973"/>
    </w:p>
    <w:p w14:paraId="2EAA53DD" w14:textId="35B6A227" w:rsidR="00C02062" w:rsidRDefault="00C02062" w:rsidP="004C7E29">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FD0DD9">
        <w:rPr>
          <w:rStyle w:val="Datatype"/>
        </w:rPr>
        <w:t>ProductID</w:t>
      </w:r>
      <w:r w:rsidRPr="00347C4B">
        <w:t xml:space="preserve"> element </w:t>
      </w:r>
      <w:r w:rsidR="00FD0DD9">
        <w:t xml:space="preserve">MUST be present one or more times inside a </w:t>
      </w:r>
      <w:r>
        <w:rPr>
          <w:rStyle w:val="Datatype"/>
        </w:rPr>
        <w:t>vuln</w:t>
      </w:r>
      <w:r w:rsidRPr="00347C4B">
        <w:rPr>
          <w:rStyle w:val="Datatype"/>
        </w:rPr>
        <w:t>:</w:t>
      </w:r>
      <w:r w:rsidR="00F3320F">
        <w:rPr>
          <w:rStyle w:val="Datatype"/>
        </w:rPr>
        <w:t>Status</w:t>
      </w:r>
      <w:r w:rsidR="00BF036F">
        <w:t xml:space="preserve"> element and</w:t>
      </w:r>
      <w:r w:rsidRPr="00145123">
        <w:t xml:space="preserve"> </w:t>
      </w:r>
      <w:r w:rsidR="00BF036F" w:rsidRPr="00864BEA">
        <w:t xml:space="preserve">defines a product as having the status defined in the parent element’s </w:t>
      </w:r>
      <w:r w:rsidR="00BF036F" w:rsidRPr="00D37FDA">
        <w:rPr>
          <w:rStyle w:val="Datatype"/>
        </w:rPr>
        <w:t>Type</w:t>
      </w:r>
      <w:r w:rsidR="00BF036F" w:rsidRPr="00864BEA">
        <w:rPr>
          <w:i/>
          <w:iCs/>
        </w:rPr>
        <w:t xml:space="preserve"> </w:t>
      </w:r>
      <w:r w:rsidR="00BF036F" w:rsidRPr="00864BEA">
        <w:t xml:space="preserve">attribute. </w:t>
      </w:r>
      <w:r w:rsidRPr="00347C4B">
        <w:t>∆</w:t>
      </w:r>
      <w:r>
        <w:t> [</w:t>
      </w:r>
      <w:r w:rsidR="00FE5278">
        <w:rPr>
          <w:color w:val="FF0000"/>
        </w:rPr>
        <w:t>CSAF-6.10.1.1-1</w:t>
      </w:r>
      <w:r>
        <w:t>]</w:t>
      </w:r>
    </w:p>
    <w:p w14:paraId="46421C33" w14:textId="77C3405C" w:rsidR="00BF036F" w:rsidRPr="005D4C8E" w:rsidRDefault="00BF036F" w:rsidP="004C7E29">
      <w:pPr>
        <w:pStyle w:val="Member"/>
      </w:pPr>
      <w:r w:rsidRPr="00864BEA">
        <w:t xml:space="preserve">The reference is made </w:t>
      </w:r>
      <w:r>
        <w:t xml:space="preserve">via value by </w:t>
      </w:r>
      <w:r w:rsidRPr="00864BEA">
        <w:t xml:space="preserve">using the unique </w:t>
      </w:r>
      <w:r>
        <w:rPr>
          <w:rStyle w:val="Datatype"/>
        </w:rPr>
        <w:t>Product</w:t>
      </w:r>
      <w:r w:rsidRPr="00D37FDA">
        <w:rPr>
          <w:rStyle w:val="Datatype"/>
        </w:rPr>
        <w:t>ID</w:t>
      </w:r>
      <w:r w:rsidRPr="00864BEA">
        <w:rPr>
          <w:i/>
          <w:iCs/>
        </w:rPr>
        <w:t xml:space="preserve"> </w:t>
      </w:r>
      <w:r w:rsidRPr="00864BEA">
        <w:t xml:space="preserve">attribute of a </w:t>
      </w:r>
      <w:r w:rsidRPr="00864BEA">
        <w:rPr>
          <w:b/>
          <w:bCs/>
        </w:rPr>
        <w:t xml:space="preserve">Full Product Name </w:t>
      </w:r>
      <w:r w:rsidRPr="00864BEA">
        <w:t xml:space="preserve">element that is defined in the </w:t>
      </w:r>
      <w:r w:rsidRPr="00864BEA">
        <w:rPr>
          <w:b/>
          <w:bCs/>
        </w:rPr>
        <w:t>Product Tree</w:t>
      </w:r>
      <w:r w:rsidRPr="00864BEA">
        <w:t>.</w:t>
      </w:r>
    </w:p>
    <w:p w14:paraId="6AA7CA27" w14:textId="6936EEF6" w:rsidR="0056749C" w:rsidRDefault="00BF036F" w:rsidP="00D37FDA">
      <w:pPr>
        <w:pStyle w:val="Member"/>
      </w:pPr>
      <w:r w:rsidRPr="00347C4B">
        <w:rPr>
          <w:rFonts w:ascii="MS Mincho" w:eastAsia="MS Mincho" w:hAnsi="MS Mincho" w:cs="MS Mincho"/>
        </w:rPr>
        <w:t>∇ </w:t>
      </w:r>
      <w:r>
        <w:t>A</w:t>
      </w:r>
      <w:r w:rsidR="00864BEA" w:rsidRPr="00864BEA">
        <w:t xml:space="preserve"> single </w:t>
      </w:r>
      <w:r w:rsidR="00864BEA" w:rsidRPr="00864BEA">
        <w:rPr>
          <w:b/>
          <w:bCs/>
        </w:rPr>
        <w:t xml:space="preserve">Product ID </w:t>
      </w:r>
      <w:r>
        <w:t>MUST</w:t>
      </w:r>
      <w:r w:rsidRPr="00864BEA">
        <w:t xml:space="preserve"> </w:t>
      </w:r>
      <w:r w:rsidR="00864BEA" w:rsidRPr="00864BEA">
        <w:t xml:space="preserve">not be assigned more than one status type within the same </w:t>
      </w:r>
      <w:r w:rsidR="00864BEA" w:rsidRPr="00864BEA">
        <w:rPr>
          <w:b/>
          <w:bCs/>
        </w:rPr>
        <w:t>Vulnerability</w:t>
      </w:r>
      <w:r w:rsidR="004C7E29" w:rsidRPr="00226430">
        <w:t>.</w:t>
      </w:r>
      <w:r w:rsidRPr="00864BEA">
        <w:t xml:space="preserve"> </w:t>
      </w:r>
      <w:r w:rsidRPr="00347C4B">
        <w:t>∆</w:t>
      </w:r>
      <w:r>
        <w:t> [</w:t>
      </w:r>
      <w:r>
        <w:rPr>
          <w:color w:val="FF0000"/>
        </w:rPr>
        <w:t>CSAF-6.10.1.1-2</w:t>
      </w:r>
      <w:r>
        <w:t>]</w:t>
      </w:r>
    </w:p>
    <w:p w14:paraId="52E39D92" w14:textId="1B80C0C5" w:rsidR="00A14E78" w:rsidRDefault="00A14E78">
      <w:pPr>
        <w:pStyle w:val="Caption"/>
      </w:pPr>
      <w:r w:rsidRPr="004D7D18">
        <w:t>Example</w:t>
      </w:r>
      <w:r w:rsidRPr="003F1FAD">
        <w:t xml:space="preserve"> </w:t>
      </w:r>
      <w:fldSimple w:instr=" SEQ Example \* ARABIC ">
        <w:r w:rsidR="00790A96">
          <w:rPr>
            <w:noProof/>
          </w:rPr>
          <w:t>59</w:t>
        </w:r>
      </w:fldSimple>
      <w:r w:rsidRPr="003F1FAD">
        <w:t>:</w:t>
      </w:r>
    </w:p>
    <w:p w14:paraId="7522C773" w14:textId="77777777" w:rsidR="004B0A4B" w:rsidRDefault="004B0A4B" w:rsidP="004B0A4B">
      <w:pPr>
        <w:spacing w:before="0" w:after="0"/>
      </w:pPr>
      <w:r w:rsidRPr="00272C3F">
        <w:t>The three products “Microsoft Windows Vista (RTM)</w:t>
      </w:r>
      <w:r>
        <w:t>”,</w:t>
      </w:r>
      <w:r w:rsidRPr="00272C3F">
        <w:t xml:space="preserve"> “Microsoft Windows Vista Service Pack 1</w:t>
      </w:r>
      <w:r>
        <w:t>”,</w:t>
      </w:r>
      <w:r w:rsidRPr="00272C3F">
        <w:t xml:space="preserve"> and “Microsoft Windows Vista Service Pack 2” have been defined in the product tree as follows: </w:t>
      </w:r>
      <w:r w:rsidRPr="00272C3F">
        <w:rPr>
          <w:rFonts w:ascii="MS Mincho" w:eastAsia="MS Mincho" w:hAnsi="MS Mincho" w:cs="MS Mincho"/>
        </w:rPr>
        <w:t> </w:t>
      </w:r>
    </w:p>
    <w:p w14:paraId="17D20F24" w14:textId="2F0B22DC" w:rsidR="004B0A4B" w:rsidRDefault="004B0A4B" w:rsidP="00D37FDA">
      <w:pPr>
        <w:pStyle w:val="Code"/>
      </w:pPr>
      <w:r>
        <w:t>&lt;ProductTree&gt;</w:t>
      </w:r>
      <w:r w:rsidR="00113841">
        <w:rPr>
          <w:rFonts w:ascii="MS Mincho" w:eastAsia="MS Mincho" w:hAnsi="MS Mincho" w:cs="MS Mincho"/>
        </w:rPr>
        <w:br/>
      </w:r>
      <w:r>
        <w:t xml:space="preserve">  &lt;FullProductName ProductID="CVRFPID-0000"&gt;</w:t>
      </w:r>
      <w:r>
        <w:br/>
        <w:t xml:space="preserve">    Microsoft Windows Vista (RTM)</w:t>
      </w:r>
      <w:r>
        <w:br/>
        <w:t xml:space="preserve">  &lt;/FullProductName&gt;</w:t>
      </w:r>
      <w:r w:rsidR="00113841">
        <w:rPr>
          <w:rFonts w:ascii="MS Mincho" w:eastAsia="MS Mincho" w:hAnsi="MS Mincho" w:cs="MS Mincho"/>
        </w:rPr>
        <w:br/>
      </w:r>
      <w:r>
        <w:t xml:space="preserve">  &lt;FullProductName ProductID="CVRFPID-0001"&gt;</w:t>
      </w:r>
      <w:r>
        <w:br/>
        <w:t xml:space="preserve">    Microsoft Windows Vista Service Pack 1</w:t>
      </w:r>
      <w:r>
        <w:br/>
        <w:t xml:space="preserve">  &lt;/FullProductName&gt;</w:t>
      </w:r>
      <w:r w:rsidR="00113841">
        <w:rPr>
          <w:rFonts w:ascii="MS Mincho" w:eastAsia="MS Mincho" w:hAnsi="MS Mincho" w:cs="MS Mincho"/>
        </w:rPr>
        <w:br/>
      </w:r>
      <w:r>
        <w:t xml:space="preserve">  &lt;FullProductName ProductID="CVRFPID-0002"&gt;</w:t>
      </w:r>
      <w:r>
        <w:br/>
        <w:t xml:space="preserve">    Microsoft Windows Vista Service Pack 2</w:t>
      </w:r>
      <w:r>
        <w:br/>
        <w:t xml:space="preserve">  &lt;/FullProductName&gt;</w:t>
      </w:r>
      <w:r>
        <w:br/>
        <w:t>&lt;/ProductTree&gt;</w:t>
      </w:r>
    </w:p>
    <w:p w14:paraId="709B9165" w14:textId="77777777" w:rsidR="004B0A4B" w:rsidRDefault="004B0A4B" w:rsidP="004B0A4B">
      <w:pPr>
        <w:spacing w:before="0" w:after="0"/>
      </w:pPr>
      <w:r w:rsidRPr="0010539E">
        <w:t xml:space="preserve">If Windows Vista RTM and Service Pack 1 are known to be affected, and Service Pack 2 is known not to be affected, it can be documented as follows: </w:t>
      </w:r>
    </w:p>
    <w:p w14:paraId="36DB1832" w14:textId="07E70703" w:rsidR="004B0A4B" w:rsidRPr="0012387E" w:rsidRDefault="004B0A4B" w:rsidP="00D37FDA">
      <w:pPr>
        <w:pStyle w:val="Code"/>
      </w:pPr>
      <w:r>
        <w:t>&lt;Vulnerability Ordinal="1"&gt;</w:t>
      </w:r>
      <w:r>
        <w:br/>
        <w:t xml:space="preserve">  &lt;Product Statuses&gt;</w:t>
      </w:r>
      <w:r w:rsidR="00113841">
        <w:rPr>
          <w:rFonts w:ascii="MS Mincho" w:eastAsia="MS Mincho" w:hAnsi="MS Mincho" w:cs="MS Mincho"/>
        </w:rPr>
        <w:br/>
      </w:r>
      <w:r>
        <w:t xml:space="preserve">    &lt;Status Type="KnownAffected"&gt;</w:t>
      </w:r>
      <w:r>
        <w:br/>
        <w:t xml:space="preserve">      &lt;ProductID&gt;CVRFPID-0000&lt;/ProductID&gt;</w:t>
      </w:r>
      <w:r>
        <w:br/>
        <w:t xml:space="preserve">      &lt;ProductID&gt;CVRFPID-0001&lt;/ProductID&gt;</w:t>
      </w:r>
      <w:r w:rsidR="00113841">
        <w:rPr>
          <w:rFonts w:ascii="MS Mincho" w:eastAsia="MS Mincho" w:hAnsi="MS Mincho" w:cs="MS Mincho"/>
        </w:rPr>
        <w:br/>
      </w:r>
      <w:r>
        <w:t xml:space="preserve">    &lt;/Status&gt;</w:t>
      </w:r>
      <w:r w:rsidR="00113841">
        <w:rPr>
          <w:rFonts w:ascii="MS Mincho" w:eastAsia="MS Mincho" w:hAnsi="MS Mincho" w:cs="MS Mincho"/>
        </w:rPr>
        <w:br/>
      </w:r>
      <w:r>
        <w:t xml:space="preserve">    &lt;Status Type="KnownNotAffected"&gt;</w:t>
      </w:r>
      <w:r>
        <w:br/>
        <w:t xml:space="preserve">      &lt;ProductID&gt;CVRFPID-0002&lt;/ProductID&gt;</w:t>
      </w:r>
      <w:r>
        <w:br/>
        <w:t xml:space="preserve">    &lt;/Status&gt;</w:t>
      </w:r>
      <w:r w:rsidR="00113841">
        <w:rPr>
          <w:rFonts w:ascii="MS Mincho" w:eastAsia="MS Mincho" w:hAnsi="MS Mincho" w:cs="MS Mincho"/>
        </w:rPr>
        <w:br/>
      </w:r>
      <w:r>
        <w:t xml:space="preserve">  &lt;/Product Statuses&gt;</w:t>
      </w:r>
      <w:r>
        <w:br/>
        <w:t>&lt;/Vulnerability&gt;</w:t>
      </w:r>
    </w:p>
    <w:p w14:paraId="42031847" w14:textId="2A560D94" w:rsidR="0056749C" w:rsidRDefault="0056749C" w:rsidP="0056749C">
      <w:pPr>
        <w:pStyle w:val="Heading2"/>
      </w:pPr>
      <w:bookmarkStart w:id="2974" w:name="_Toc478074818"/>
      <w:r>
        <w:t>Vulnerability – Threats</w:t>
      </w:r>
      <w:bookmarkEnd w:id="2974"/>
    </w:p>
    <w:p w14:paraId="0BC73B08" w14:textId="4504B89C" w:rsidR="0056749C" w:rsidRDefault="00F53627" w:rsidP="00D37FDA">
      <w:pPr>
        <w:pStyle w:val="ObjectHeading"/>
        <w:rPr>
          <w:rStyle w:val="Element"/>
          <w:bCs w:val="0"/>
          <w:iCs/>
          <w:szCs w:val="28"/>
        </w:rPr>
      </w:pPr>
      <w:bookmarkStart w:id="2975" w:name="_Toc477193214"/>
      <w:bookmarkStart w:id="2976" w:name="_Toc477193863"/>
      <w:bookmarkStart w:id="2977" w:name="_Toc478075000"/>
      <w:r>
        <w:t>Element</w:t>
      </w:r>
      <w:r w:rsidRPr="00755ABD">
        <w:t xml:space="preserve"> </w:t>
      </w:r>
      <w:r w:rsidR="0056749C" w:rsidRPr="00D37FDA">
        <w:rPr>
          <w:rStyle w:val="Datatype"/>
        </w:rPr>
        <w:t>vuln:Threats</w:t>
      </w:r>
      <w:bookmarkEnd w:id="2975"/>
      <w:bookmarkEnd w:id="2976"/>
      <w:bookmarkEnd w:id="2977"/>
    </w:p>
    <w:p w14:paraId="1CF5E78B" w14:textId="5B919BA1" w:rsidR="00C02062" w:rsidRPr="005D4C8E" w:rsidRDefault="00C02062" w:rsidP="0056749C">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F007D8">
        <w:rPr>
          <w:rStyle w:val="Datatype"/>
        </w:rPr>
        <w:t>Threats</w:t>
      </w:r>
      <w:r w:rsidRPr="00347C4B">
        <w:t xml:space="preserve"> </w:t>
      </w:r>
      <w:r w:rsidR="00DF1AC6" w:rsidRPr="00347C4B">
        <w:t xml:space="preserve">element </w:t>
      </w:r>
      <w:r w:rsidR="00DF1AC6">
        <w:t xml:space="preserve">MUST be present zero or one time as the ninth child type element of any </w:t>
      </w:r>
      <w:r w:rsidR="00DF1AC6">
        <w:rPr>
          <w:rStyle w:val="Datatype"/>
        </w:rPr>
        <w:t>vuln</w:t>
      </w:r>
      <w:r w:rsidR="00DF1AC6" w:rsidRPr="00347C4B">
        <w:rPr>
          <w:rStyle w:val="Datatype"/>
        </w:rPr>
        <w:t>:</w:t>
      </w:r>
      <w:r w:rsidR="00DF1AC6">
        <w:rPr>
          <w:rStyle w:val="Datatype"/>
        </w:rPr>
        <w:t>Vulnerability</w:t>
      </w:r>
      <w:r w:rsidR="00DF1AC6">
        <w:t xml:space="preserve"> and if present it MUST contain one or more </w:t>
      </w:r>
      <w:r w:rsidR="00DF1AC6">
        <w:rPr>
          <w:rStyle w:val="Datatype"/>
        </w:rPr>
        <w:t>vuln</w:t>
      </w:r>
      <w:r w:rsidR="00DF1AC6" w:rsidRPr="00145123">
        <w:rPr>
          <w:rStyle w:val="Datatype"/>
        </w:rPr>
        <w:t>:</w:t>
      </w:r>
      <w:r w:rsidR="00DF1AC6">
        <w:rPr>
          <w:rStyle w:val="Datatype"/>
        </w:rPr>
        <w:t>Threat</w:t>
      </w:r>
      <w:r w:rsidR="00DF1AC6" w:rsidRPr="00347C4B">
        <w:t xml:space="preserve"> </w:t>
      </w:r>
      <w:r w:rsidR="00DF1AC6">
        <w:t xml:space="preserve">elements </w:t>
      </w:r>
      <w:r w:rsidR="00DF1AC6" w:rsidRPr="004C7E29">
        <w:t xml:space="preserve">which </w:t>
      </w:r>
      <w:r w:rsidR="00DF1AC6" w:rsidRPr="00916746">
        <w:t>which contain information about a vulnerability that can change with time</w:t>
      </w:r>
      <w:r w:rsidRPr="00145123">
        <w:t>.</w:t>
      </w:r>
      <w:r w:rsidRPr="00347C4B">
        <w:t xml:space="preserve"> ∆</w:t>
      </w:r>
      <w:r>
        <w:t> [</w:t>
      </w:r>
      <w:r>
        <w:rPr>
          <w:color w:val="FF0000"/>
        </w:rPr>
        <w:t>CSAF-6.</w:t>
      </w:r>
      <w:r w:rsidR="00FE5278">
        <w:rPr>
          <w:color w:val="FF0000"/>
        </w:rPr>
        <w:t>11</w:t>
      </w:r>
      <w:r>
        <w:rPr>
          <w:color w:val="FF0000"/>
        </w:rPr>
        <w:t>-</w:t>
      </w:r>
      <w:r w:rsidR="00FE5278">
        <w:rPr>
          <w:color w:val="FF0000"/>
        </w:rPr>
        <w:t>1</w:t>
      </w:r>
      <w:r>
        <w:t>]</w:t>
      </w:r>
    </w:p>
    <w:p w14:paraId="3651D8B5" w14:textId="7C0C492D" w:rsidR="00DF1AC6" w:rsidRDefault="00DF1AC6" w:rsidP="00D37FDA">
      <w:pPr>
        <w:pStyle w:val="None-normativeCommentHeading"/>
      </w:pPr>
      <w:r>
        <w:t>Non-normative comment:</w:t>
      </w:r>
    </w:p>
    <w:p w14:paraId="770AB864" w14:textId="708E9C6C" w:rsidR="0056749C" w:rsidRDefault="00DF1AC6" w:rsidP="00D37FDA">
      <w:pPr>
        <w:pStyle w:val="Non-normativeComment"/>
      </w:pPr>
      <w:r>
        <w:t>Threat</w:t>
      </w:r>
      <w:r w:rsidR="00916746" w:rsidRPr="00916746">
        <w:t xml:space="preserve"> information about a vulnerability that can change with time </w:t>
      </w:r>
      <w:r>
        <w:t>is also</w:t>
      </w:r>
      <w:r w:rsidR="00916746" w:rsidRPr="00916746">
        <w:t xml:space="preserve"> c</w:t>
      </w:r>
      <w:r w:rsidR="00916746">
        <w:t>alled “vulnerability kinetics”</w:t>
      </w:r>
      <w:r w:rsidR="0056749C" w:rsidRPr="00226430">
        <w:t xml:space="preserve">. </w:t>
      </w:r>
    </w:p>
    <w:p w14:paraId="0A2E2E80" w14:textId="2A13DC7D" w:rsidR="00996CE2" w:rsidRDefault="00DF1AC6" w:rsidP="00996CE2">
      <w:r>
        <w:t>A visual m</w:t>
      </w:r>
      <w:r w:rsidR="00996CE2">
        <w:t xml:space="preserve">ap of some valid </w:t>
      </w:r>
      <w:r w:rsidR="00996CE2">
        <w:rPr>
          <w:b/>
        </w:rPr>
        <w:t>Threats</w:t>
      </w:r>
      <w:r w:rsidR="00996CE2">
        <w:t xml:space="preserve"> configuration including the parent node (</w:t>
      </w:r>
      <w:r w:rsidR="00996CE2">
        <w:rPr>
          <w:b/>
        </w:rPr>
        <w:t>Vulnerability</w:t>
      </w:r>
      <w:r w:rsidR="00996CE2">
        <w:t xml:space="preserve">) — again with the node labeled {…} indicating further possible </w:t>
      </w:r>
      <w:r w:rsidR="00996CE2">
        <w:rPr>
          <w:b/>
        </w:rPr>
        <w:t>Threat</w:t>
      </w:r>
      <w:r w:rsidR="00996CE2">
        <w:t xml:space="preserve"> subtrees</w:t>
      </w:r>
      <w:r>
        <w:t xml:space="preserve"> follows below.</w:t>
      </w:r>
    </w:p>
    <w:p w14:paraId="203F4C7F" w14:textId="0A252606" w:rsidR="00DE657A" w:rsidRDefault="00DE657A">
      <w:pPr>
        <w:pStyle w:val="Caption"/>
      </w:pPr>
      <w:bookmarkStart w:id="2978" w:name="_Toc477448945"/>
      <w:r>
        <w:t xml:space="preserve">Figure </w:t>
      </w:r>
      <w:fldSimple w:instr=" SEQ Figure \* ARABIC ">
        <w:r w:rsidR="00790A96">
          <w:rPr>
            <w:noProof/>
          </w:rPr>
          <w:t>11</w:t>
        </w:r>
      </w:fldSimple>
      <w:r>
        <w:t xml:space="preserve">: </w:t>
      </w:r>
      <w:r w:rsidR="00113841">
        <w:t>A</w:t>
      </w:r>
      <w:r>
        <w:t xml:space="preserve"> topologically valid </w:t>
      </w:r>
      <w:r>
        <w:rPr>
          <w:b/>
        </w:rPr>
        <w:t>Threats</w:t>
      </w:r>
      <w:r>
        <w:t xml:space="preserve"> </w:t>
      </w:r>
      <w:r w:rsidR="00113841">
        <w:t>configuration</w:t>
      </w:r>
      <w:r>
        <w:rPr>
          <w:noProof/>
        </w:rPr>
        <w:t>.</w:t>
      </w:r>
      <w:bookmarkEnd w:id="2978"/>
      <w:r w:rsidRPr="000D14C1">
        <w:t xml:space="preserve"> </w:t>
      </w:r>
    </w:p>
    <w:p w14:paraId="79CCEC78" w14:textId="072F3238" w:rsidR="00DE657A" w:rsidRDefault="00996CE2" w:rsidP="00996CE2">
      <w:pPr>
        <w:keepNext/>
      </w:pPr>
      <w:r>
        <w:rPr>
          <w:noProof/>
        </w:rPr>
        <w:drawing>
          <wp:inline distT="0" distB="0" distL="0" distR="0" wp14:anchorId="6BCF0971" wp14:editId="7330B7F6">
            <wp:extent cx="5995035" cy="566198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20181" cy="5685729"/>
                    </a:xfrm>
                    <a:prstGeom prst="rect">
                      <a:avLst/>
                    </a:prstGeom>
                  </pic:spPr>
                </pic:pic>
              </a:graphicData>
            </a:graphic>
          </wp:inline>
        </w:drawing>
      </w:r>
    </w:p>
    <w:p w14:paraId="7150CF22" w14:textId="317E4FC8" w:rsidR="0056749C" w:rsidRDefault="0056749C" w:rsidP="0056749C">
      <w:pPr>
        <w:pStyle w:val="Heading3"/>
      </w:pPr>
      <w:bookmarkStart w:id="2979" w:name="_Toc477207238"/>
      <w:bookmarkStart w:id="2980" w:name="_Toc477245779"/>
      <w:bookmarkStart w:id="2981" w:name="_Toc477257883"/>
      <w:bookmarkStart w:id="2982" w:name="_Toc477260236"/>
      <w:bookmarkStart w:id="2983" w:name="_Toc477267649"/>
      <w:bookmarkStart w:id="2984" w:name="_Toc477298631"/>
      <w:bookmarkStart w:id="2985" w:name="_Toc477298904"/>
      <w:bookmarkStart w:id="2986" w:name="_Toc477299354"/>
      <w:bookmarkStart w:id="2987" w:name="_Toc477346562"/>
      <w:bookmarkStart w:id="2988" w:name="_Toc477382799"/>
      <w:bookmarkStart w:id="2989" w:name="_Toc477425241"/>
      <w:bookmarkStart w:id="2990" w:name="_Toc477429195"/>
      <w:bookmarkStart w:id="2991" w:name="_Toc477429523"/>
      <w:bookmarkStart w:id="2992" w:name="_Toc477448494"/>
      <w:bookmarkStart w:id="2993" w:name="_Toc477448852"/>
      <w:bookmarkStart w:id="2994" w:name="_Toc477902545"/>
      <w:bookmarkStart w:id="2995" w:name="_Toc477968797"/>
      <w:bookmarkStart w:id="2996" w:name="_Toc478023903"/>
      <w:bookmarkStart w:id="2997" w:name="_Toc478024338"/>
      <w:bookmarkStart w:id="2998" w:name="_Toc478074819"/>
      <w:bookmarkStart w:id="2999" w:name="_Toc477207239"/>
      <w:bookmarkStart w:id="3000" w:name="_Toc477245780"/>
      <w:bookmarkStart w:id="3001" w:name="_Toc477257884"/>
      <w:bookmarkStart w:id="3002" w:name="_Toc477260237"/>
      <w:bookmarkStart w:id="3003" w:name="_Toc477267650"/>
      <w:bookmarkStart w:id="3004" w:name="_Toc477298632"/>
      <w:bookmarkStart w:id="3005" w:name="_Toc477298905"/>
      <w:bookmarkStart w:id="3006" w:name="_Toc477299355"/>
      <w:bookmarkStart w:id="3007" w:name="_Toc477346563"/>
      <w:bookmarkStart w:id="3008" w:name="_Toc477382800"/>
      <w:bookmarkStart w:id="3009" w:name="_Toc477425242"/>
      <w:bookmarkStart w:id="3010" w:name="_Toc477429196"/>
      <w:bookmarkStart w:id="3011" w:name="_Toc477429524"/>
      <w:bookmarkStart w:id="3012" w:name="_Toc477448495"/>
      <w:bookmarkStart w:id="3013" w:name="_Toc477448853"/>
      <w:bookmarkStart w:id="3014" w:name="_Toc477902546"/>
      <w:bookmarkStart w:id="3015" w:name="_Toc477968798"/>
      <w:bookmarkStart w:id="3016" w:name="_Toc478023904"/>
      <w:bookmarkStart w:id="3017" w:name="_Toc478024339"/>
      <w:bookmarkStart w:id="3018" w:name="_Toc478074820"/>
      <w:bookmarkStart w:id="3019" w:name="_Toc477207240"/>
      <w:bookmarkStart w:id="3020" w:name="_Toc477245781"/>
      <w:bookmarkStart w:id="3021" w:name="_Toc477257885"/>
      <w:bookmarkStart w:id="3022" w:name="_Toc477260238"/>
      <w:bookmarkStart w:id="3023" w:name="_Toc477267651"/>
      <w:bookmarkStart w:id="3024" w:name="_Toc477298633"/>
      <w:bookmarkStart w:id="3025" w:name="_Toc477298906"/>
      <w:bookmarkStart w:id="3026" w:name="_Toc477299356"/>
      <w:bookmarkStart w:id="3027" w:name="_Toc477346564"/>
      <w:bookmarkStart w:id="3028" w:name="_Toc477382801"/>
      <w:bookmarkStart w:id="3029" w:name="_Toc477425243"/>
      <w:bookmarkStart w:id="3030" w:name="_Toc477429197"/>
      <w:bookmarkStart w:id="3031" w:name="_Toc477429525"/>
      <w:bookmarkStart w:id="3032" w:name="_Toc477448496"/>
      <w:bookmarkStart w:id="3033" w:name="_Toc477448854"/>
      <w:bookmarkStart w:id="3034" w:name="_Toc477902547"/>
      <w:bookmarkStart w:id="3035" w:name="_Toc477968799"/>
      <w:bookmarkStart w:id="3036" w:name="_Toc478023905"/>
      <w:bookmarkStart w:id="3037" w:name="_Toc478024340"/>
      <w:bookmarkStart w:id="3038" w:name="_Toc478074821"/>
      <w:bookmarkStart w:id="3039" w:name="_Toc477207241"/>
      <w:bookmarkStart w:id="3040" w:name="_Toc477245782"/>
      <w:bookmarkStart w:id="3041" w:name="_Toc477257886"/>
      <w:bookmarkStart w:id="3042" w:name="_Toc477260239"/>
      <w:bookmarkStart w:id="3043" w:name="_Toc477267652"/>
      <w:bookmarkStart w:id="3044" w:name="_Toc477298634"/>
      <w:bookmarkStart w:id="3045" w:name="_Toc477298907"/>
      <w:bookmarkStart w:id="3046" w:name="_Toc477299357"/>
      <w:bookmarkStart w:id="3047" w:name="_Toc477346565"/>
      <w:bookmarkStart w:id="3048" w:name="_Toc477382802"/>
      <w:bookmarkStart w:id="3049" w:name="_Toc477425244"/>
      <w:bookmarkStart w:id="3050" w:name="_Toc477429198"/>
      <w:bookmarkStart w:id="3051" w:name="_Toc477429526"/>
      <w:bookmarkStart w:id="3052" w:name="_Toc477448497"/>
      <w:bookmarkStart w:id="3053" w:name="_Toc477448855"/>
      <w:bookmarkStart w:id="3054" w:name="_Toc477902548"/>
      <w:bookmarkStart w:id="3055" w:name="_Toc477968800"/>
      <w:bookmarkStart w:id="3056" w:name="_Toc478023906"/>
      <w:bookmarkStart w:id="3057" w:name="_Toc478024341"/>
      <w:bookmarkStart w:id="3058" w:name="_Toc478074822"/>
      <w:bookmarkStart w:id="3059" w:name="_Toc478074823"/>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r>
        <w:t xml:space="preserve">Vulnerability – </w:t>
      </w:r>
      <w:r w:rsidR="00916746">
        <w:t xml:space="preserve">Threats </w:t>
      </w:r>
      <w:r>
        <w:t xml:space="preserve">– </w:t>
      </w:r>
      <w:r w:rsidR="00916746">
        <w:t>Threat</w:t>
      </w:r>
      <w:bookmarkEnd w:id="3059"/>
    </w:p>
    <w:p w14:paraId="44274077" w14:textId="1D0DA54B" w:rsidR="0056749C" w:rsidRDefault="00F53627" w:rsidP="00D37FDA">
      <w:pPr>
        <w:pStyle w:val="ObjectHeading"/>
        <w:rPr>
          <w:rStyle w:val="Element"/>
          <w:iCs/>
        </w:rPr>
      </w:pPr>
      <w:bookmarkStart w:id="3060" w:name="_Toc477193216"/>
      <w:bookmarkStart w:id="3061" w:name="_Toc477193864"/>
      <w:bookmarkStart w:id="3062" w:name="_Toc478075001"/>
      <w:r>
        <w:t>Element</w:t>
      </w:r>
      <w:r w:rsidRPr="00755ABD">
        <w:t xml:space="preserve"> </w:t>
      </w:r>
      <w:r w:rsidR="0056749C" w:rsidRPr="00D37FDA">
        <w:rPr>
          <w:rStyle w:val="Datatype"/>
        </w:rPr>
        <w:t>vuln:</w:t>
      </w:r>
      <w:r w:rsidR="00916746" w:rsidRPr="00D37FDA">
        <w:rPr>
          <w:rStyle w:val="Datatype"/>
        </w:rPr>
        <w:t>Threat</w:t>
      </w:r>
      <w:bookmarkEnd w:id="3060"/>
      <w:bookmarkEnd w:id="3061"/>
      <w:bookmarkEnd w:id="3062"/>
    </w:p>
    <w:p w14:paraId="4192B4D3" w14:textId="660C1F8B" w:rsidR="00CB79A5"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0D782C">
        <w:rPr>
          <w:rStyle w:val="Datatype"/>
        </w:rPr>
        <w:t>Threat</w:t>
      </w:r>
      <w:r w:rsidRPr="00347C4B">
        <w:t xml:space="preserve"> element </w:t>
      </w:r>
      <w:r w:rsidR="000D782C">
        <w:t xml:space="preserve">MUST be present with cardinality [1, ∞] as child of </w:t>
      </w:r>
      <w:r w:rsidR="000D782C">
        <w:rPr>
          <w:rStyle w:val="Datatype"/>
        </w:rPr>
        <w:t>vuln</w:t>
      </w:r>
      <w:r w:rsidR="000D782C" w:rsidRPr="00347C4B">
        <w:rPr>
          <w:rStyle w:val="Datatype"/>
        </w:rPr>
        <w:t>:</w:t>
      </w:r>
      <w:r w:rsidR="000D782C">
        <w:rPr>
          <w:rStyle w:val="Datatype"/>
        </w:rPr>
        <w:t>Threats</w:t>
      </w:r>
      <w:r w:rsidR="000D782C" w:rsidRPr="00145123">
        <w:t xml:space="preserve"> </w:t>
      </w:r>
      <w:r w:rsidR="000D782C">
        <w:t xml:space="preserve">and MUST contain exactly one </w:t>
      </w:r>
      <w:r w:rsidR="000D782C">
        <w:rPr>
          <w:rStyle w:val="Datatype"/>
        </w:rPr>
        <w:t>vuln:Description</w:t>
      </w:r>
      <w:r w:rsidR="000D782C">
        <w:t xml:space="preserve"> element and zero or more</w:t>
      </w:r>
      <w:r w:rsidRPr="00145123">
        <w:t xml:space="preserve"> </w:t>
      </w:r>
      <w:r>
        <w:rPr>
          <w:rStyle w:val="Datatype"/>
        </w:rPr>
        <w:t>vuln</w:t>
      </w:r>
      <w:r w:rsidRPr="00347C4B">
        <w:rPr>
          <w:rStyle w:val="Datatype"/>
        </w:rPr>
        <w:t>:</w:t>
      </w:r>
      <w:r w:rsidR="000D782C">
        <w:rPr>
          <w:rStyle w:val="Datatype"/>
        </w:rPr>
        <w:t>ProductID</w:t>
      </w:r>
      <w:r w:rsidRPr="00145123">
        <w:t xml:space="preserve"> and</w:t>
      </w:r>
      <w:r w:rsidRPr="00347C4B">
        <w:rPr>
          <w:rStyle w:val="Datatype"/>
        </w:rPr>
        <w:t xml:space="preserve"> </w:t>
      </w:r>
      <w:r>
        <w:rPr>
          <w:rStyle w:val="Datatype"/>
        </w:rPr>
        <w:t>vuln</w:t>
      </w:r>
      <w:r w:rsidRPr="00347C4B">
        <w:rPr>
          <w:rStyle w:val="Datatype"/>
        </w:rPr>
        <w:t>:</w:t>
      </w:r>
      <w:r w:rsidR="000D782C">
        <w:rPr>
          <w:rStyle w:val="Datatype"/>
        </w:rPr>
        <w:t>GroupID</w:t>
      </w:r>
      <w:r w:rsidRPr="00145123">
        <w:t xml:space="preserve"> </w:t>
      </w:r>
      <w:r w:rsidR="000D782C">
        <w:t>elements</w:t>
      </w:r>
      <w:r w:rsidRPr="00145123">
        <w:t xml:space="preserve"> </w:t>
      </w:r>
      <w:r w:rsidR="00CB79A5">
        <w:t xml:space="preserve">and </w:t>
      </w:r>
      <w:r w:rsidRPr="00145123">
        <w:t>in that order.</w:t>
      </w:r>
      <w:r w:rsidRPr="00347C4B">
        <w:t xml:space="preserve"> ∆</w:t>
      </w:r>
      <w:r>
        <w:t> [</w:t>
      </w:r>
      <w:r>
        <w:rPr>
          <w:color w:val="FF0000"/>
        </w:rPr>
        <w:t>CSAF-6.</w:t>
      </w:r>
      <w:r w:rsidR="00FE5278">
        <w:rPr>
          <w:color w:val="FF0000"/>
        </w:rPr>
        <w:t>11.1</w:t>
      </w:r>
      <w:r>
        <w:rPr>
          <w:color w:val="FF0000"/>
        </w:rPr>
        <w:t>-</w:t>
      </w:r>
      <w:r w:rsidR="00FE5278">
        <w:rPr>
          <w:color w:val="FF0000"/>
        </w:rPr>
        <w:t>1</w:t>
      </w:r>
      <w:r>
        <w:t>]</w:t>
      </w:r>
    </w:p>
    <w:p w14:paraId="23A70635" w14:textId="324D6ECB" w:rsidR="008919BC" w:rsidRPr="00916746" w:rsidRDefault="008919BC" w:rsidP="00D37FDA">
      <w:pPr>
        <w:pStyle w:val="Member"/>
        <w:rPr>
          <w:bCs/>
        </w:rP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Threat</w:t>
      </w:r>
      <w:r w:rsidRPr="00F7409A">
        <w:rPr>
          <w:bCs/>
        </w:rPr>
        <w:t xml:space="preserve"> </w:t>
      </w:r>
      <w:r w:rsidRPr="00272C3F">
        <w:rPr>
          <w:bCs/>
        </w:rPr>
        <w:t xml:space="preserve">contains </w:t>
      </w:r>
      <w:r w:rsidRPr="00916746">
        <w:rPr>
          <w:bCs/>
        </w:rPr>
        <w:t xml:space="preserve">the vulnerability kinetic information. This information can change as the vulnerability ages and new information becomes available. </w:t>
      </w:r>
    </w:p>
    <w:p w14:paraId="770E86FC" w14:textId="77777777" w:rsidR="008919BC" w:rsidRDefault="008919BC" w:rsidP="008919BC">
      <w:pPr>
        <w:pStyle w:val="Member"/>
      </w:pPr>
      <w:r>
        <w:t xml:space="preserve">The attribute </w:t>
      </w:r>
      <w:r w:rsidRPr="005629EB">
        <w:rPr>
          <w:rStyle w:val="Datatype"/>
        </w:rPr>
        <w:t>Type</w:t>
      </w:r>
      <w:r>
        <w:t xml:space="preserve"> is required and categorizes the threat according to the rules in section </w:t>
      </w:r>
      <w:r>
        <w:fldChar w:fldCharType="begin"/>
      </w:r>
      <w:r>
        <w:instrText xml:space="preserve"> REF _Ref477901971 \r \h </w:instrText>
      </w:r>
      <w:r>
        <w:fldChar w:fldCharType="separate"/>
      </w:r>
      <w:r>
        <w:t>2.2.18</w:t>
      </w:r>
      <w:r>
        <w:fldChar w:fldCharType="end"/>
      </w:r>
      <w:r>
        <w:t> </w:t>
      </w:r>
      <w:hyperlink w:anchor="_Vulnerability_Threat_Type" w:history="1">
        <w:r w:rsidRPr="00BA260C">
          <w:rPr>
            <w:rStyle w:val="Hyperlink"/>
          </w:rPr>
          <w:t>Vulnerability Threat Type Model</w:t>
        </w:r>
      </w:hyperlink>
      <w:r>
        <w:t>. </w:t>
      </w:r>
    </w:p>
    <w:p w14:paraId="035D7533" w14:textId="0E9A94C7" w:rsidR="008919BC" w:rsidRDefault="008919BC" w:rsidP="008919BC">
      <w:pPr>
        <w:pStyle w:val="Member"/>
        <w:rPr>
          <w:bCs/>
        </w:rPr>
      </w:pPr>
      <w:r w:rsidRPr="00916746">
        <w:rPr>
          <w:bCs/>
        </w:rPr>
        <w:t xml:space="preserve">A </w:t>
      </w:r>
      <w:r w:rsidRPr="00916746">
        <w:rPr>
          <w:b/>
          <w:bCs/>
        </w:rPr>
        <w:t xml:space="preserve">Threat </w:t>
      </w:r>
      <w:r w:rsidRPr="00916746">
        <w:rPr>
          <w:bCs/>
        </w:rPr>
        <w:t xml:space="preserve">container </w:t>
      </w:r>
      <w:r>
        <w:rPr>
          <w:bCs/>
        </w:rPr>
        <w:t>is</w:t>
      </w:r>
      <w:r w:rsidRPr="00916746">
        <w:rPr>
          <w:bCs/>
        </w:rPr>
        <w:t xml:space="preserve"> tied to one or more specific products by referencing these products using either the </w:t>
      </w:r>
      <w:r w:rsidRPr="00916746">
        <w:rPr>
          <w:b/>
          <w:bCs/>
        </w:rPr>
        <w:t xml:space="preserve">Product ID </w:t>
      </w:r>
      <w:r w:rsidRPr="00916746">
        <w:rPr>
          <w:bCs/>
        </w:rPr>
        <w:t xml:space="preserve">or </w:t>
      </w:r>
      <w:r w:rsidRPr="00916746">
        <w:rPr>
          <w:b/>
          <w:bCs/>
        </w:rPr>
        <w:t xml:space="preserve">Group ID </w:t>
      </w:r>
      <w:r w:rsidRPr="00916746">
        <w:rPr>
          <w:bCs/>
        </w:rPr>
        <w:t xml:space="preserve">child elements. </w:t>
      </w:r>
    </w:p>
    <w:p w14:paraId="4965552E" w14:textId="7A230F9A" w:rsidR="007874E0" w:rsidRDefault="008919BC" w:rsidP="008919BC">
      <w:pPr>
        <w:pStyle w:val="Member"/>
        <w:rPr>
          <w:b/>
        </w:rPr>
      </w:pPr>
      <w:r w:rsidRPr="00916746">
        <w:rPr>
          <w:bCs/>
        </w:rPr>
        <w:t xml:space="preserve">If the </w:t>
      </w:r>
      <w:r w:rsidRPr="00916746">
        <w:rPr>
          <w:b/>
          <w:bCs/>
        </w:rPr>
        <w:t xml:space="preserve">Threat </w:t>
      </w:r>
      <w:r w:rsidRPr="00916746">
        <w:rPr>
          <w:bCs/>
        </w:rPr>
        <w:t xml:space="preserve">is meant to be general or nonspecific for all products, the </w:t>
      </w:r>
      <w:r w:rsidRPr="00916746">
        <w:rPr>
          <w:b/>
          <w:bCs/>
        </w:rPr>
        <w:t xml:space="preserve">Product ID </w:t>
      </w:r>
      <w:r w:rsidRPr="00916746">
        <w:rPr>
          <w:bCs/>
        </w:rPr>
        <w:t xml:space="preserve">and </w:t>
      </w:r>
      <w:r w:rsidRPr="00916746">
        <w:rPr>
          <w:b/>
          <w:bCs/>
        </w:rPr>
        <w:t xml:space="preserve">Group ID </w:t>
      </w:r>
      <w:r w:rsidRPr="00916746">
        <w:rPr>
          <w:bCs/>
        </w:rPr>
        <w:t xml:space="preserve">child elements </w:t>
      </w:r>
      <w:r>
        <w:rPr>
          <w:bCs/>
        </w:rPr>
        <w:t>SHOULD</w:t>
      </w:r>
      <w:r w:rsidRPr="00916746">
        <w:rPr>
          <w:bCs/>
        </w:rPr>
        <w:t xml:space="preserve"> be omitted.</w:t>
      </w:r>
    </w:p>
    <w:p w14:paraId="4F81AB63" w14:textId="77777777" w:rsidR="007874E0" w:rsidRDefault="007874E0" w:rsidP="007874E0">
      <w:pPr>
        <w:pStyle w:val="MemberHeading"/>
        <w:rPr>
          <w:rStyle w:val="Datatype"/>
        </w:rPr>
      </w:pPr>
      <w:bookmarkStart w:id="3063" w:name="_Toc478075002"/>
      <w:r>
        <w:t xml:space="preserve">Attribute </w:t>
      </w:r>
      <w:r>
        <w:rPr>
          <w:rStyle w:val="Datatype"/>
        </w:rPr>
        <w:t>Type</w:t>
      </w:r>
      <w:bookmarkEnd w:id="3063"/>
    </w:p>
    <w:p w14:paraId="500E464E" w14:textId="38444B77" w:rsidR="007874E0" w:rsidRDefault="00CB79A5" w:rsidP="007874E0">
      <w:pPr>
        <w:pStyle w:val="Member"/>
        <w:rPr>
          <w:b/>
        </w:rPr>
      </w:pPr>
      <w:r w:rsidRPr="00916746">
        <w:rPr>
          <w:bCs/>
        </w:rPr>
        <w:t>The</w:t>
      </w:r>
      <w:r>
        <w:rPr>
          <w:bCs/>
        </w:rPr>
        <w:t xml:space="preserve"> allowed </w:t>
      </w:r>
      <w:r w:rsidR="008919BC">
        <w:rPr>
          <w:bCs/>
        </w:rPr>
        <w:t xml:space="preserve">enumerated </w:t>
      </w:r>
      <w:r>
        <w:rPr>
          <w:bCs/>
        </w:rPr>
        <w:t>values for the</w:t>
      </w:r>
      <w:r w:rsidRPr="00916746">
        <w:rPr>
          <w:bCs/>
        </w:rPr>
        <w:t xml:space="preserve"> </w:t>
      </w:r>
      <w:r w:rsidRPr="005629EB">
        <w:rPr>
          <w:rStyle w:val="Datatype"/>
        </w:rPr>
        <w:t>Type</w:t>
      </w:r>
      <w:r>
        <w:t xml:space="preserve"> attribute are documented in section </w:t>
      </w:r>
      <w:r>
        <w:fldChar w:fldCharType="begin"/>
      </w:r>
      <w:r>
        <w:instrText xml:space="preserve"> REF _Ref477901971 \r \h </w:instrText>
      </w:r>
      <w:r>
        <w:fldChar w:fldCharType="separate"/>
      </w:r>
      <w:r>
        <w:t>2.2.18</w:t>
      </w:r>
      <w:r>
        <w:fldChar w:fldCharType="end"/>
      </w:r>
      <w:r>
        <w:t> </w:t>
      </w:r>
      <w:hyperlink w:anchor="_Vulnerability_Threat_Type" w:history="1">
        <w:r w:rsidRPr="00BA260C">
          <w:rPr>
            <w:rStyle w:val="Hyperlink"/>
          </w:rPr>
          <w:t>Vulnerability Threat Type Model</w:t>
        </w:r>
      </w:hyperlink>
      <w:r>
        <w:t>.</w:t>
      </w:r>
    </w:p>
    <w:p w14:paraId="4EAC0164" w14:textId="19CC0F4F" w:rsidR="007874E0" w:rsidRDefault="007874E0" w:rsidP="007874E0">
      <w:pPr>
        <w:pStyle w:val="MemberHeading"/>
        <w:rPr>
          <w:rStyle w:val="Datatype"/>
        </w:rPr>
      </w:pPr>
      <w:bookmarkStart w:id="3064" w:name="_Toc478075003"/>
      <w:r>
        <w:t xml:space="preserve">Attribute </w:t>
      </w:r>
      <w:r w:rsidR="00EF4C1D">
        <w:rPr>
          <w:rStyle w:val="Datatype"/>
        </w:rPr>
        <w:t>Date</w:t>
      </w:r>
      <w:bookmarkEnd w:id="3064"/>
    </w:p>
    <w:p w14:paraId="522AB141" w14:textId="03F17194" w:rsidR="0056749C" w:rsidRDefault="000D782C" w:rsidP="00D37FDA">
      <w:pPr>
        <w:pStyle w:val="Member"/>
        <w:rPr>
          <w:bCs/>
        </w:rPr>
      </w:pPr>
      <w:r w:rsidRPr="00916746">
        <w:rPr>
          <w:bCs/>
        </w:rPr>
        <w:t xml:space="preserve">The </w:t>
      </w:r>
      <w:r w:rsidRPr="005629EB">
        <w:rPr>
          <w:rStyle w:val="Datatype"/>
        </w:rPr>
        <w:t>Date</w:t>
      </w:r>
      <w:r w:rsidRPr="005629EB">
        <w:t xml:space="preserve"> </w:t>
      </w:r>
      <w:r w:rsidRPr="00916746">
        <w:rPr>
          <w:bCs/>
        </w:rPr>
        <w:t>attribute is optional</w:t>
      </w:r>
      <w:r w:rsidR="00CB79A5">
        <w:rPr>
          <w:bCs/>
        </w:rPr>
        <w:t>, but if given it must contain a date time value as documented in</w:t>
      </w:r>
      <w:r w:rsidRPr="00DF4AFF">
        <w:rPr>
          <w:bCs/>
        </w:rPr>
        <w:t xml:space="preserve"> section </w:t>
      </w:r>
      <w:r>
        <w:rPr>
          <w:bCs/>
        </w:rPr>
        <w:fldChar w:fldCharType="begin"/>
      </w:r>
      <w:r>
        <w:rPr>
          <w:bCs/>
        </w:rPr>
        <w:instrText xml:space="preserve"> REF _Ref477270652 \r \h </w:instrText>
      </w:r>
      <w:r>
        <w:rPr>
          <w:bCs/>
        </w:rPr>
      </w:r>
      <w:r>
        <w:rPr>
          <w:bCs/>
        </w:rPr>
        <w:fldChar w:fldCharType="separate"/>
      </w:r>
      <w:r>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p>
    <w:p w14:paraId="105771A7" w14:textId="180D395D" w:rsidR="0056749C" w:rsidRDefault="0056749C" w:rsidP="0056749C">
      <w:pPr>
        <w:pStyle w:val="Heading4"/>
      </w:pPr>
      <w:bookmarkStart w:id="3065" w:name="_Toc477207243"/>
      <w:bookmarkStart w:id="3066" w:name="_Toc477245784"/>
      <w:bookmarkStart w:id="3067" w:name="_Toc477257888"/>
      <w:bookmarkStart w:id="3068" w:name="_Toc477260241"/>
      <w:bookmarkStart w:id="3069" w:name="_Toc477267654"/>
      <w:bookmarkStart w:id="3070" w:name="_Toc477298636"/>
      <w:bookmarkStart w:id="3071" w:name="_Toc477298909"/>
      <w:bookmarkStart w:id="3072" w:name="_Toc477299359"/>
      <w:bookmarkStart w:id="3073" w:name="_Toc477346567"/>
      <w:bookmarkStart w:id="3074" w:name="_Toc477382804"/>
      <w:bookmarkStart w:id="3075" w:name="_Toc477425246"/>
      <w:bookmarkStart w:id="3076" w:name="_Toc477429200"/>
      <w:bookmarkStart w:id="3077" w:name="_Toc477429528"/>
      <w:bookmarkStart w:id="3078" w:name="_Toc477448499"/>
      <w:bookmarkStart w:id="3079" w:name="_Toc477448857"/>
      <w:bookmarkStart w:id="3080" w:name="_Toc477902550"/>
      <w:bookmarkStart w:id="3081" w:name="_Toc477968802"/>
      <w:bookmarkStart w:id="3082" w:name="_Toc478023908"/>
      <w:bookmarkStart w:id="3083" w:name="_Toc478024343"/>
      <w:bookmarkStart w:id="3084" w:name="_Toc478074824"/>
      <w:bookmarkStart w:id="3085" w:name="_Toc477207244"/>
      <w:bookmarkStart w:id="3086" w:name="_Toc477245785"/>
      <w:bookmarkStart w:id="3087" w:name="_Toc477257889"/>
      <w:bookmarkStart w:id="3088" w:name="_Toc477260242"/>
      <w:bookmarkStart w:id="3089" w:name="_Toc477267655"/>
      <w:bookmarkStart w:id="3090" w:name="_Toc477298637"/>
      <w:bookmarkStart w:id="3091" w:name="_Toc477298910"/>
      <w:bookmarkStart w:id="3092" w:name="_Toc477299360"/>
      <w:bookmarkStart w:id="3093" w:name="_Toc477346568"/>
      <w:bookmarkStart w:id="3094" w:name="_Toc477382805"/>
      <w:bookmarkStart w:id="3095" w:name="_Toc477425247"/>
      <w:bookmarkStart w:id="3096" w:name="_Toc477429201"/>
      <w:bookmarkStart w:id="3097" w:name="_Toc477429529"/>
      <w:bookmarkStart w:id="3098" w:name="_Toc477448500"/>
      <w:bookmarkStart w:id="3099" w:name="_Toc477448858"/>
      <w:bookmarkStart w:id="3100" w:name="_Toc477902551"/>
      <w:bookmarkStart w:id="3101" w:name="_Toc477968803"/>
      <w:bookmarkStart w:id="3102" w:name="_Toc478023909"/>
      <w:bookmarkStart w:id="3103" w:name="_Toc478024344"/>
      <w:bookmarkStart w:id="3104" w:name="_Toc478074825"/>
      <w:bookmarkStart w:id="3105" w:name="_Toc477207245"/>
      <w:bookmarkStart w:id="3106" w:name="_Toc477245786"/>
      <w:bookmarkStart w:id="3107" w:name="_Toc477257890"/>
      <w:bookmarkStart w:id="3108" w:name="_Toc477260243"/>
      <w:bookmarkStart w:id="3109" w:name="_Toc477267656"/>
      <w:bookmarkStart w:id="3110" w:name="_Toc477298638"/>
      <w:bookmarkStart w:id="3111" w:name="_Toc477298911"/>
      <w:bookmarkStart w:id="3112" w:name="_Toc477299361"/>
      <w:bookmarkStart w:id="3113" w:name="_Toc477346569"/>
      <w:bookmarkStart w:id="3114" w:name="_Toc477382806"/>
      <w:bookmarkStart w:id="3115" w:name="_Toc477425248"/>
      <w:bookmarkStart w:id="3116" w:name="_Toc477429202"/>
      <w:bookmarkStart w:id="3117" w:name="_Toc477429530"/>
      <w:bookmarkStart w:id="3118" w:name="_Toc477448501"/>
      <w:bookmarkStart w:id="3119" w:name="_Toc477448859"/>
      <w:bookmarkStart w:id="3120" w:name="_Toc477902552"/>
      <w:bookmarkStart w:id="3121" w:name="_Toc477968804"/>
      <w:bookmarkStart w:id="3122" w:name="_Toc478023910"/>
      <w:bookmarkStart w:id="3123" w:name="_Toc478024345"/>
      <w:bookmarkStart w:id="3124" w:name="_Toc478074826"/>
      <w:bookmarkStart w:id="3125" w:name="_Ref476765952"/>
      <w:bookmarkStart w:id="3126" w:name="_Toc478074827"/>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r>
        <w:t xml:space="preserve">Vulnerability – </w:t>
      </w:r>
      <w:r w:rsidR="00916746">
        <w:t>Threats – Threat</w:t>
      </w:r>
      <w:r>
        <w:t xml:space="preserve"> –</w:t>
      </w:r>
      <w:r w:rsidR="00916746">
        <w:t xml:space="preserve"> </w:t>
      </w:r>
      <w:r>
        <w:t>D</w:t>
      </w:r>
      <w:r w:rsidR="00916746">
        <w:t>escription</w:t>
      </w:r>
      <w:bookmarkEnd w:id="3125"/>
      <w:bookmarkEnd w:id="3126"/>
    </w:p>
    <w:p w14:paraId="05AFC473" w14:textId="7C012F2D" w:rsidR="0056749C" w:rsidRDefault="00F53627" w:rsidP="00D37FDA">
      <w:pPr>
        <w:pStyle w:val="ObjectHeading"/>
        <w:rPr>
          <w:rStyle w:val="Element"/>
          <w:bCs w:val="0"/>
          <w:iCs/>
          <w:szCs w:val="28"/>
        </w:rPr>
      </w:pPr>
      <w:bookmarkStart w:id="3127" w:name="_Toc477193217"/>
      <w:bookmarkStart w:id="3128" w:name="_Toc477193865"/>
      <w:bookmarkStart w:id="3129" w:name="_Toc478075004"/>
      <w:r>
        <w:t>Element</w:t>
      </w:r>
      <w:r w:rsidRPr="00755ABD">
        <w:t xml:space="preserve"> </w:t>
      </w:r>
      <w:r w:rsidR="0056749C" w:rsidRPr="00D37FDA">
        <w:rPr>
          <w:rStyle w:val="Datatype"/>
        </w:rPr>
        <w:t>vuln:D</w:t>
      </w:r>
      <w:r w:rsidR="00916746" w:rsidRPr="00D37FDA">
        <w:rPr>
          <w:rStyle w:val="Datatype"/>
        </w:rPr>
        <w:t>escription</w:t>
      </w:r>
      <w:bookmarkEnd w:id="3127"/>
      <w:bookmarkEnd w:id="3128"/>
      <w:bookmarkEnd w:id="3129"/>
    </w:p>
    <w:p w14:paraId="2EF4C006" w14:textId="03B74735" w:rsidR="0056749C" w:rsidRPr="00864BEA"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851BFF">
        <w:rPr>
          <w:rStyle w:val="Datatype"/>
        </w:rPr>
        <w:t>Description</w:t>
      </w:r>
      <w:r w:rsidRPr="00347C4B">
        <w:t xml:space="preserve"> element </w:t>
      </w:r>
      <w:r w:rsidR="00851BFF">
        <w:t xml:space="preserve">MUST be present exactly once as the first child of a </w:t>
      </w:r>
      <w:r>
        <w:rPr>
          <w:rStyle w:val="Datatype"/>
        </w:rPr>
        <w:t>vuln</w:t>
      </w:r>
      <w:r w:rsidRPr="00347C4B">
        <w:rPr>
          <w:rStyle w:val="Datatype"/>
        </w:rPr>
        <w:t>:</w:t>
      </w:r>
      <w:r w:rsidR="00851BFF">
        <w:rPr>
          <w:rStyle w:val="Datatype"/>
        </w:rPr>
        <w:t>Threat</w:t>
      </w:r>
      <w:r w:rsidRPr="00145123">
        <w:t xml:space="preserve"> </w:t>
      </w:r>
      <w:r w:rsidR="00851BFF">
        <w:t xml:space="preserve">element and </w:t>
      </w:r>
      <w:r w:rsidR="00746631">
        <w:t>the string content represents</w:t>
      </w:r>
      <w:r w:rsidR="00851BFF" w:rsidRPr="00916746">
        <w:t xml:space="preserve"> a thorough human-readable discussion of the </w:t>
      </w:r>
      <w:r w:rsidR="00851BFF" w:rsidRPr="00916746">
        <w:rPr>
          <w:b/>
          <w:bCs/>
        </w:rPr>
        <w:t>Threat</w:t>
      </w:r>
      <w:r w:rsidRPr="00145123">
        <w:t>.</w:t>
      </w:r>
      <w:r w:rsidRPr="00347C4B">
        <w:t xml:space="preserve"> ∆</w:t>
      </w:r>
      <w:r>
        <w:t> [</w:t>
      </w:r>
      <w:r w:rsidR="00FE5278">
        <w:rPr>
          <w:color w:val="FF0000"/>
        </w:rPr>
        <w:t>CSAF-6.11.1.1-1</w:t>
      </w:r>
      <w:r>
        <w:t>]</w:t>
      </w:r>
    </w:p>
    <w:p w14:paraId="5D230867" w14:textId="326F6BD8" w:rsidR="00AC4858" w:rsidRDefault="00A14E78">
      <w:pPr>
        <w:pStyle w:val="Caption"/>
      </w:pPr>
      <w:r w:rsidRPr="004D7D18">
        <w:t>Example</w:t>
      </w:r>
      <w:r w:rsidRPr="003F1FAD">
        <w:t xml:space="preserve"> </w:t>
      </w:r>
      <w:fldSimple w:instr=" SEQ Example \* ARABIC ">
        <w:r w:rsidR="00790A96">
          <w:rPr>
            <w:noProof/>
          </w:rPr>
          <w:t>60</w:t>
        </w:r>
      </w:fldSimple>
      <w:r w:rsidRPr="003F1FAD">
        <w:t>:</w:t>
      </w:r>
      <w:r>
        <w:t xml:space="preserve"> </w:t>
      </w:r>
      <w:r w:rsidR="002223DB">
        <w:t>Impact</w:t>
      </w:r>
      <w:r>
        <w:t>:</w:t>
      </w:r>
      <w:r w:rsidR="00AC4858" w:rsidRPr="00AC4858">
        <w:rPr>
          <w:rFonts w:ascii="MS Mincho" w:eastAsia="MS Mincho" w:hAnsi="MS Mincho" w:cs="MS Mincho"/>
        </w:rPr>
        <w:t> </w:t>
      </w:r>
    </w:p>
    <w:p w14:paraId="7E777D9E" w14:textId="5EFCFE24" w:rsidR="0056749C" w:rsidRDefault="002223DB" w:rsidP="00D37FDA">
      <w:pPr>
        <w:pStyle w:val="Code"/>
      </w:pPr>
      <w:r>
        <w:t>&lt;Threat Type="Impact"</w:t>
      </w:r>
      <w:r w:rsidR="00AC4858">
        <w:t>&gt;</w:t>
      </w:r>
      <w:r w:rsidR="00AC4858">
        <w:br/>
        <w:t xml:space="preserve">  </w:t>
      </w:r>
      <w:r w:rsidR="00AC4858" w:rsidRPr="00AC4858">
        <w:t>&lt;Description&gt;complete compromise of the integrity of affected machines &lt;/Description&gt;</w:t>
      </w:r>
      <w:r w:rsidR="00AC4858">
        <w:br/>
        <w:t>&lt;/Threat&gt;</w:t>
      </w:r>
    </w:p>
    <w:p w14:paraId="3D6FE9D1" w14:textId="2AAE8D9C" w:rsidR="00AC4858" w:rsidRDefault="00A14E78">
      <w:pPr>
        <w:pStyle w:val="Caption"/>
      </w:pPr>
      <w:r w:rsidRPr="004D7D18">
        <w:t>Example</w:t>
      </w:r>
      <w:r w:rsidRPr="003F1FAD">
        <w:t xml:space="preserve"> </w:t>
      </w:r>
      <w:fldSimple w:instr=" SEQ Example \* ARABIC ">
        <w:r w:rsidR="00790A96">
          <w:rPr>
            <w:noProof/>
          </w:rPr>
          <w:t>61</w:t>
        </w:r>
      </w:fldSimple>
      <w:r w:rsidRPr="003F1FAD">
        <w:t>:</w:t>
      </w:r>
      <w:r>
        <w:t xml:space="preserve"> </w:t>
      </w:r>
      <w:r w:rsidR="00AC4858">
        <w:t>Exploit Status:</w:t>
      </w:r>
    </w:p>
    <w:p w14:paraId="2F4CF377" w14:textId="7368D8CB" w:rsidR="00AC4858" w:rsidRDefault="002223DB" w:rsidP="00D37FDA">
      <w:pPr>
        <w:pStyle w:val="Code"/>
      </w:pPr>
      <w:r>
        <w:t>&lt;Threat Type="Exploit Status"&gt;</w:t>
      </w:r>
      <w:r>
        <w:br/>
        <w:t xml:space="preserve">  </w:t>
      </w:r>
      <w:r w:rsidR="00AC4858">
        <w:t>&lt;Description&gt;none</w:t>
      </w:r>
      <w:r>
        <w:t>&lt;/Description&gt;</w:t>
      </w:r>
      <w:r>
        <w:br/>
        <w:t xml:space="preserve">  </w:t>
      </w:r>
      <w:r w:rsidR="00AC4858">
        <w:t>&lt;Date&gt;2</w:t>
      </w:r>
      <w:r>
        <w:t>011-11-26T00:00:00+00:00&lt;/Date&gt;</w:t>
      </w:r>
      <w:r>
        <w:br/>
        <w:t xml:space="preserve">  </w:t>
      </w:r>
      <w:r w:rsidR="00AC4858">
        <w:t>&lt;Pr</w:t>
      </w:r>
      <w:r>
        <w:t>oductID&gt;CVRFPID-0000&lt;/ProductID&gt;</w:t>
      </w:r>
      <w:r>
        <w:br/>
      </w:r>
      <w:r w:rsidR="00AC4858">
        <w:t>&lt;/Threat&gt;</w:t>
      </w:r>
    </w:p>
    <w:p w14:paraId="16CE2808" w14:textId="057B6E0C" w:rsidR="002223DB" w:rsidRDefault="00A14E78">
      <w:pPr>
        <w:pStyle w:val="Caption"/>
      </w:pPr>
      <w:r w:rsidRPr="004D7D18">
        <w:t>Example</w:t>
      </w:r>
      <w:r w:rsidRPr="003F1FAD">
        <w:t xml:space="preserve"> </w:t>
      </w:r>
      <w:fldSimple w:instr=" SEQ Example \* ARABIC ">
        <w:r w:rsidR="00790A96">
          <w:rPr>
            <w:noProof/>
          </w:rPr>
          <w:t>62</w:t>
        </w:r>
      </w:fldSimple>
      <w:r w:rsidRPr="003F1FAD">
        <w:t>:</w:t>
      </w:r>
      <w:r>
        <w:t xml:space="preserve"> Exploit Status without Product ID:</w:t>
      </w:r>
    </w:p>
    <w:p w14:paraId="5477799E" w14:textId="13B2C3B7" w:rsidR="00AC4858" w:rsidRDefault="002223DB" w:rsidP="00D37FDA">
      <w:pPr>
        <w:pStyle w:val="Code"/>
      </w:pPr>
      <w:r>
        <w:t>&lt;Threat Type="Exploit Status"</w:t>
      </w:r>
      <w:r w:rsidR="00AC4858">
        <w:t>&gt;</w:t>
      </w:r>
      <w:r w:rsidR="00113841">
        <w:rPr>
          <w:rFonts w:ascii="MS Mincho" w:eastAsia="MS Mincho" w:hAnsi="MS Mincho" w:cs="MS Mincho"/>
        </w:rPr>
        <w:br/>
      </w:r>
      <w:r>
        <w:t xml:space="preserve">  </w:t>
      </w:r>
      <w:r w:rsidR="00AC4858">
        <w:t>&lt;Description&gt;proof of concept</w:t>
      </w:r>
      <w:r>
        <w:t>&lt;/Description&gt;</w:t>
      </w:r>
      <w:r>
        <w:br/>
        <w:t xml:space="preserve">  </w:t>
      </w:r>
      <w:r w:rsidR="00AC4858">
        <w:t>&lt;/Date&gt;2011-11-26T00:00:00+00:00&lt;/Date&gt;</w:t>
      </w:r>
      <w:r w:rsidR="00113841">
        <w:rPr>
          <w:rFonts w:ascii="MS Mincho" w:eastAsia="MS Mincho" w:hAnsi="MS Mincho" w:cs="MS Mincho"/>
        </w:rPr>
        <w:br/>
      </w:r>
      <w:r w:rsidR="00AC4858">
        <w:t>&lt;/Threat&gt;</w:t>
      </w:r>
    </w:p>
    <w:p w14:paraId="06818455" w14:textId="4C0AF65B" w:rsidR="00AC4858" w:rsidRDefault="00A14E78">
      <w:pPr>
        <w:pStyle w:val="Caption"/>
      </w:pPr>
      <w:r w:rsidRPr="004D7D18">
        <w:t>Example</w:t>
      </w:r>
      <w:r w:rsidRPr="003F1FAD">
        <w:t xml:space="preserve"> </w:t>
      </w:r>
      <w:fldSimple w:instr=" SEQ Example \* ARABIC ">
        <w:r w:rsidR="00790A96">
          <w:rPr>
            <w:noProof/>
          </w:rPr>
          <w:t>63</w:t>
        </w:r>
      </w:fldSimple>
      <w:r w:rsidRPr="003F1FAD">
        <w:t>:</w:t>
      </w:r>
      <w:r>
        <w:t xml:space="preserve"> </w:t>
      </w:r>
      <w:r w:rsidR="00AC4858">
        <w:t>Target Set:</w:t>
      </w:r>
    </w:p>
    <w:p w14:paraId="17DBCAE3" w14:textId="4B9380B9" w:rsidR="00AC4858" w:rsidRDefault="00AC4858" w:rsidP="00D37FDA">
      <w:pPr>
        <w:pStyle w:val="Code"/>
      </w:pPr>
      <w:r>
        <w:t>&lt;T</w:t>
      </w:r>
      <w:r w:rsidR="002223DB">
        <w:t>hreat Type="Target Set"&gt;</w:t>
      </w:r>
      <w:r w:rsidR="002223DB">
        <w:br/>
        <w:t xml:space="preserve">  </w:t>
      </w:r>
      <w:r>
        <w:t>&lt;Description&gt;Financial Institutions</w:t>
      </w:r>
      <w:r w:rsidR="002223DB">
        <w:t>&lt;/Description&gt;</w:t>
      </w:r>
      <w:r w:rsidR="002223DB">
        <w:br/>
      </w:r>
      <w:r>
        <w:t>&lt;/Threat&gt;</w:t>
      </w:r>
    </w:p>
    <w:p w14:paraId="7DA4B1D9" w14:textId="5B99E7B6" w:rsidR="002223DB" w:rsidRDefault="00A14E78">
      <w:pPr>
        <w:pStyle w:val="Caption"/>
      </w:pPr>
      <w:r w:rsidRPr="004D7D18">
        <w:t>Example</w:t>
      </w:r>
      <w:r w:rsidRPr="003F1FAD">
        <w:t xml:space="preserve"> </w:t>
      </w:r>
      <w:fldSimple w:instr=" SEQ Example \* ARABIC ">
        <w:r w:rsidR="00790A96">
          <w:rPr>
            <w:noProof/>
          </w:rPr>
          <w:t>64</w:t>
        </w:r>
      </w:fldSimple>
      <w:r w:rsidRPr="003F1FAD">
        <w:t>:</w:t>
      </w:r>
      <w:r>
        <w:t xml:space="preserve"> Target Set variation of content:</w:t>
      </w:r>
    </w:p>
    <w:p w14:paraId="657BE3B2" w14:textId="7CB19D9C" w:rsidR="00AC4858" w:rsidRDefault="002223DB" w:rsidP="00D37FDA">
      <w:pPr>
        <w:pStyle w:val="Code"/>
      </w:pPr>
      <w:r>
        <w:t>&lt;Threat Type="Target Set"&gt;</w:t>
      </w:r>
      <w:r>
        <w:br/>
        <w:t xml:space="preserve">  </w:t>
      </w:r>
      <w:r w:rsidR="00AC4858">
        <w:t>&lt;Description&gt;US Government Agencies</w:t>
      </w:r>
      <w:r>
        <w:t>&lt;/Description&gt;</w:t>
      </w:r>
      <w:r>
        <w:br/>
      </w:r>
      <w:r w:rsidR="00AC4858">
        <w:t>&lt;/Threat&gt;</w:t>
      </w:r>
    </w:p>
    <w:p w14:paraId="06D95484" w14:textId="3A5B051D" w:rsidR="00A14E78" w:rsidRDefault="00A14E78">
      <w:pPr>
        <w:pStyle w:val="Caption"/>
      </w:pPr>
      <w:r w:rsidRPr="004D7D18">
        <w:t>Example</w:t>
      </w:r>
      <w:r w:rsidRPr="003F1FAD">
        <w:t xml:space="preserve"> </w:t>
      </w:r>
      <w:fldSimple w:instr=" SEQ Example \* ARABIC ">
        <w:r w:rsidR="00790A96">
          <w:rPr>
            <w:noProof/>
          </w:rPr>
          <w:t>65</w:t>
        </w:r>
      </w:fldSimple>
      <w:r w:rsidRPr="003F1FAD">
        <w:t>:</w:t>
      </w:r>
      <w:r>
        <w:t xml:space="preserve"> Target Set with another variation of content:</w:t>
      </w:r>
    </w:p>
    <w:p w14:paraId="45F4A131" w14:textId="2735B09F" w:rsidR="00AC4858" w:rsidRDefault="002223DB" w:rsidP="00D37FDA">
      <w:pPr>
        <w:pStyle w:val="Code"/>
      </w:pPr>
      <w:r>
        <w:t>&lt;Threat Type="Target Set"&gt;</w:t>
      </w:r>
      <w:r>
        <w:br/>
        <w:t xml:space="preserve">  </w:t>
      </w:r>
      <w:r w:rsidR="00AC4858">
        <w:t>&lt;Description&gt;All versions of BIND</w:t>
      </w:r>
      <w:r>
        <w:t>&lt;/Description&gt;</w:t>
      </w:r>
      <w:r>
        <w:br/>
      </w:r>
      <w:r w:rsidR="00AC4858">
        <w:t>&lt;/Threat&gt;</w:t>
      </w:r>
    </w:p>
    <w:p w14:paraId="3B242D0E" w14:textId="0A5CEA0D" w:rsidR="00F158A7" w:rsidRDefault="00F158A7" w:rsidP="00F158A7">
      <w:pPr>
        <w:pStyle w:val="Heading4"/>
      </w:pPr>
      <w:bookmarkStart w:id="3130" w:name="_Toc478074828"/>
      <w:r>
        <w:t>Vulnerability – Threats – Threat – Product ID</w:t>
      </w:r>
      <w:bookmarkEnd w:id="3130"/>
    </w:p>
    <w:p w14:paraId="75E14EC6" w14:textId="50DFF4C3" w:rsidR="00F158A7" w:rsidRDefault="00F53627" w:rsidP="00D37FDA">
      <w:pPr>
        <w:pStyle w:val="ObjectHeading"/>
        <w:rPr>
          <w:rStyle w:val="Element"/>
          <w:bCs w:val="0"/>
          <w:iCs/>
          <w:szCs w:val="28"/>
        </w:rPr>
      </w:pPr>
      <w:bookmarkStart w:id="3131" w:name="_Toc477193218"/>
      <w:bookmarkStart w:id="3132" w:name="_Toc477193866"/>
      <w:bookmarkStart w:id="3133" w:name="_Toc478075005"/>
      <w:r>
        <w:t>Element</w:t>
      </w:r>
      <w:r w:rsidRPr="00755ABD">
        <w:t xml:space="preserve"> </w:t>
      </w:r>
      <w:r w:rsidR="00F158A7" w:rsidRPr="00D37FDA">
        <w:rPr>
          <w:rStyle w:val="Datatype"/>
        </w:rPr>
        <w:t>vuln:ProductID</w:t>
      </w:r>
      <w:bookmarkEnd w:id="3131"/>
      <w:bookmarkEnd w:id="3132"/>
      <w:bookmarkEnd w:id="3133"/>
    </w:p>
    <w:p w14:paraId="598F12DF" w14:textId="0B62D93A" w:rsidR="00C02062" w:rsidRPr="005D4C8E" w:rsidRDefault="00C02062" w:rsidP="00F158A7">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266E0">
        <w:rPr>
          <w:rStyle w:val="Datatype"/>
        </w:rPr>
        <w:t>ProductID</w:t>
      </w:r>
      <w:r w:rsidRPr="00347C4B">
        <w:t xml:space="preserve"> element </w:t>
      </w:r>
      <w:r w:rsidR="004266E0">
        <w:t xml:space="preserve">MUST be present with the cardinality [0, ∞] as the second child of a </w:t>
      </w:r>
      <w:r>
        <w:rPr>
          <w:rStyle w:val="Datatype"/>
        </w:rPr>
        <w:t>vuln</w:t>
      </w:r>
      <w:r w:rsidRPr="00347C4B">
        <w:rPr>
          <w:rStyle w:val="Datatype"/>
        </w:rPr>
        <w:t>:</w:t>
      </w:r>
      <w:r w:rsidR="004266E0">
        <w:rPr>
          <w:rStyle w:val="Datatype"/>
        </w:rPr>
        <w:t>Threat</w:t>
      </w:r>
      <w:r w:rsidRPr="00145123">
        <w:t xml:space="preserve"> </w:t>
      </w:r>
      <w:r w:rsidR="004266E0">
        <w:t xml:space="preserve">element and if given represents a reference by value to the related product via the unique </w:t>
      </w:r>
      <w:r w:rsidR="004266E0" w:rsidRPr="00D37FDA">
        <w:rPr>
          <w:rStyle w:val="Datatype"/>
        </w:rPr>
        <w:t>ProductID</w:t>
      </w:r>
      <w:r w:rsidR="004266E0">
        <w:t xml:space="preserve"> attribute of the matching </w:t>
      </w:r>
      <w:r w:rsidR="004266E0" w:rsidRPr="00F158A7">
        <w:rPr>
          <w:b/>
          <w:bCs/>
        </w:rPr>
        <w:t>Full Product Name</w:t>
      </w:r>
      <w:r w:rsidR="004266E0" w:rsidRPr="00145123">
        <w:t xml:space="preserve"> </w:t>
      </w:r>
      <w:r w:rsidR="004266E0">
        <w:t>element</w:t>
      </w:r>
      <w:r w:rsidRPr="00145123">
        <w:t>.</w:t>
      </w:r>
      <w:r w:rsidR="004266E0">
        <w:br/>
      </w:r>
      <w:r w:rsidRPr="00347C4B">
        <w:t>∆</w:t>
      </w:r>
      <w:r>
        <w:t> [</w:t>
      </w:r>
      <w:r>
        <w:rPr>
          <w:color w:val="FF0000"/>
        </w:rPr>
        <w:t>CSAF-6.</w:t>
      </w:r>
      <w:r w:rsidR="00FE5278">
        <w:rPr>
          <w:color w:val="FF0000"/>
        </w:rPr>
        <w:t>11.1.2-1</w:t>
      </w:r>
      <w:r>
        <w:t>]</w:t>
      </w:r>
    </w:p>
    <w:p w14:paraId="1303A33E" w14:textId="714485B5" w:rsidR="00F158A7" w:rsidRDefault="00F158A7" w:rsidP="00D37FDA">
      <w:pPr>
        <w:pStyle w:val="Member"/>
      </w:pPr>
      <w:r w:rsidRPr="00F158A7">
        <w:t xml:space="preserve">If a </w:t>
      </w:r>
      <w:r w:rsidRPr="00F158A7">
        <w:rPr>
          <w:b/>
          <w:bCs/>
        </w:rPr>
        <w:t xml:space="preserve">Threat </w:t>
      </w:r>
      <w:r w:rsidRPr="00F158A7">
        <w:t xml:space="preserve">applies to more than one Product, </w:t>
      </w:r>
      <w:r w:rsidR="004266E0">
        <w:t>either additional</w:t>
      </w:r>
      <w:r w:rsidRPr="00F158A7">
        <w:t xml:space="preserve"> </w:t>
      </w:r>
      <w:r w:rsidRPr="00F158A7">
        <w:rPr>
          <w:b/>
          <w:bCs/>
        </w:rPr>
        <w:t xml:space="preserve">Product ID </w:t>
      </w:r>
      <w:r w:rsidRPr="00F158A7">
        <w:t xml:space="preserve">elements </w:t>
      </w:r>
      <w:r w:rsidR="004266E0">
        <w:t xml:space="preserve">or </w:t>
      </w:r>
      <w:r>
        <w:rPr>
          <w:b/>
          <w:bCs/>
        </w:rPr>
        <w:t>Group</w:t>
      </w:r>
      <w:r w:rsidRPr="00F158A7">
        <w:rPr>
          <w:b/>
          <w:bCs/>
        </w:rPr>
        <w:t xml:space="preserve"> ID </w:t>
      </w:r>
      <w:r w:rsidRPr="00F158A7">
        <w:t>element</w:t>
      </w:r>
      <w:r w:rsidR="004266E0">
        <w:t>s</w:t>
      </w:r>
      <w:r w:rsidRPr="00F158A7">
        <w:t xml:space="preserve"> </w:t>
      </w:r>
      <w:r w:rsidR="004266E0">
        <w:t>(replacing/combining those) SHOULD be added</w:t>
      </w:r>
      <w:r w:rsidRPr="00864BEA">
        <w:t>.</w:t>
      </w:r>
    </w:p>
    <w:p w14:paraId="6CCA80CF" w14:textId="08C95EB0" w:rsidR="007F10FE" w:rsidRDefault="007F10FE" w:rsidP="007F10FE">
      <w:pPr>
        <w:pStyle w:val="Heading4"/>
      </w:pPr>
      <w:bookmarkStart w:id="3134" w:name="_Toc477207248"/>
      <w:bookmarkStart w:id="3135" w:name="_Toc477245789"/>
      <w:bookmarkStart w:id="3136" w:name="_Toc477257893"/>
      <w:bookmarkStart w:id="3137" w:name="_Toc477260246"/>
      <w:bookmarkStart w:id="3138" w:name="_Toc477267659"/>
      <w:bookmarkStart w:id="3139" w:name="_Toc477298641"/>
      <w:bookmarkStart w:id="3140" w:name="_Toc477298914"/>
      <w:bookmarkStart w:id="3141" w:name="_Toc477299364"/>
      <w:bookmarkStart w:id="3142" w:name="_Toc477346572"/>
      <w:bookmarkStart w:id="3143" w:name="_Toc477382809"/>
      <w:bookmarkStart w:id="3144" w:name="_Toc477425251"/>
      <w:bookmarkStart w:id="3145" w:name="_Toc477429205"/>
      <w:bookmarkStart w:id="3146" w:name="_Toc477429533"/>
      <w:bookmarkStart w:id="3147" w:name="_Toc477448504"/>
      <w:bookmarkStart w:id="3148" w:name="_Toc477448862"/>
      <w:bookmarkStart w:id="3149" w:name="_Toc477902555"/>
      <w:bookmarkStart w:id="3150" w:name="_Toc477968807"/>
      <w:bookmarkStart w:id="3151" w:name="_Toc478023913"/>
      <w:bookmarkStart w:id="3152" w:name="_Toc478024348"/>
      <w:bookmarkStart w:id="3153" w:name="_Toc478074829"/>
      <w:bookmarkStart w:id="3154" w:name="_Toc477207249"/>
      <w:bookmarkStart w:id="3155" w:name="_Toc477245790"/>
      <w:bookmarkStart w:id="3156" w:name="_Toc477257894"/>
      <w:bookmarkStart w:id="3157" w:name="_Toc477260247"/>
      <w:bookmarkStart w:id="3158" w:name="_Toc477267660"/>
      <w:bookmarkStart w:id="3159" w:name="_Toc477298642"/>
      <w:bookmarkStart w:id="3160" w:name="_Toc477298915"/>
      <w:bookmarkStart w:id="3161" w:name="_Toc477299365"/>
      <w:bookmarkStart w:id="3162" w:name="_Toc477346573"/>
      <w:bookmarkStart w:id="3163" w:name="_Toc477382810"/>
      <w:bookmarkStart w:id="3164" w:name="_Toc477425252"/>
      <w:bookmarkStart w:id="3165" w:name="_Toc477429206"/>
      <w:bookmarkStart w:id="3166" w:name="_Toc477429534"/>
      <w:bookmarkStart w:id="3167" w:name="_Toc477448505"/>
      <w:bookmarkStart w:id="3168" w:name="_Toc477448863"/>
      <w:bookmarkStart w:id="3169" w:name="_Toc477902556"/>
      <w:bookmarkStart w:id="3170" w:name="_Toc477968808"/>
      <w:bookmarkStart w:id="3171" w:name="_Toc478023914"/>
      <w:bookmarkStart w:id="3172" w:name="_Toc478024349"/>
      <w:bookmarkStart w:id="3173" w:name="_Toc478074830"/>
      <w:bookmarkStart w:id="3174" w:name="_Toc477207250"/>
      <w:bookmarkStart w:id="3175" w:name="_Toc477245791"/>
      <w:bookmarkStart w:id="3176" w:name="_Toc477257895"/>
      <w:bookmarkStart w:id="3177" w:name="_Toc477260248"/>
      <w:bookmarkStart w:id="3178" w:name="_Toc477267661"/>
      <w:bookmarkStart w:id="3179" w:name="_Toc477298643"/>
      <w:bookmarkStart w:id="3180" w:name="_Toc477298916"/>
      <w:bookmarkStart w:id="3181" w:name="_Toc477299366"/>
      <w:bookmarkStart w:id="3182" w:name="_Toc477346574"/>
      <w:bookmarkStart w:id="3183" w:name="_Toc477382811"/>
      <w:bookmarkStart w:id="3184" w:name="_Toc477425253"/>
      <w:bookmarkStart w:id="3185" w:name="_Toc477429207"/>
      <w:bookmarkStart w:id="3186" w:name="_Toc477429535"/>
      <w:bookmarkStart w:id="3187" w:name="_Toc477448506"/>
      <w:bookmarkStart w:id="3188" w:name="_Toc477448864"/>
      <w:bookmarkStart w:id="3189" w:name="_Toc477902557"/>
      <w:bookmarkStart w:id="3190" w:name="_Toc477968809"/>
      <w:bookmarkStart w:id="3191" w:name="_Toc478023915"/>
      <w:bookmarkStart w:id="3192" w:name="_Toc478024350"/>
      <w:bookmarkStart w:id="3193" w:name="_Toc478074831"/>
      <w:bookmarkStart w:id="3194" w:name="_Toc478074832"/>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r>
        <w:t>Vulnerability – Threats – Threat – Group ID</w:t>
      </w:r>
      <w:bookmarkEnd w:id="3194"/>
    </w:p>
    <w:p w14:paraId="2FBC79DD" w14:textId="2EB52BCE" w:rsidR="007F10FE" w:rsidRDefault="00F53627" w:rsidP="00D37FDA">
      <w:pPr>
        <w:pStyle w:val="ObjectHeading"/>
        <w:rPr>
          <w:rStyle w:val="Element"/>
          <w:bCs w:val="0"/>
          <w:iCs/>
          <w:szCs w:val="28"/>
        </w:rPr>
      </w:pPr>
      <w:bookmarkStart w:id="3195" w:name="_Toc477193219"/>
      <w:bookmarkStart w:id="3196" w:name="_Toc477193867"/>
      <w:bookmarkStart w:id="3197" w:name="_Toc478075006"/>
      <w:r>
        <w:t>Element</w:t>
      </w:r>
      <w:r w:rsidRPr="00755ABD">
        <w:t xml:space="preserve"> </w:t>
      </w:r>
      <w:r w:rsidR="007F10FE" w:rsidRPr="00D37FDA">
        <w:rPr>
          <w:rStyle w:val="Datatype"/>
        </w:rPr>
        <w:t>vuln:GroupID</w:t>
      </w:r>
      <w:bookmarkEnd w:id="3195"/>
      <w:bookmarkEnd w:id="3196"/>
      <w:bookmarkEnd w:id="3197"/>
    </w:p>
    <w:p w14:paraId="3862D67D" w14:textId="5A25E195" w:rsidR="00C02062" w:rsidRPr="005D4C8E" w:rsidRDefault="00C02062" w:rsidP="007F10FE">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266E0">
        <w:rPr>
          <w:rStyle w:val="Datatype"/>
        </w:rPr>
        <w:t>GroupID</w:t>
      </w:r>
      <w:r w:rsidRPr="00347C4B">
        <w:t xml:space="preserve"> </w:t>
      </w:r>
      <w:r w:rsidR="004266E0" w:rsidRPr="00347C4B">
        <w:t xml:space="preserve">element </w:t>
      </w:r>
      <w:r w:rsidR="004266E0">
        <w:t xml:space="preserve">MUST be present with the cardinality [0, ∞] as the third child of a </w:t>
      </w:r>
      <w:r w:rsidR="004266E0">
        <w:rPr>
          <w:rStyle w:val="Datatype"/>
        </w:rPr>
        <w:t>vuln</w:t>
      </w:r>
      <w:r w:rsidR="004266E0" w:rsidRPr="00347C4B">
        <w:rPr>
          <w:rStyle w:val="Datatype"/>
        </w:rPr>
        <w:t>:</w:t>
      </w:r>
      <w:r w:rsidR="004266E0">
        <w:rPr>
          <w:rStyle w:val="Datatype"/>
        </w:rPr>
        <w:t>Threat</w:t>
      </w:r>
      <w:r w:rsidR="004266E0" w:rsidRPr="00145123">
        <w:t xml:space="preserve"> </w:t>
      </w:r>
      <w:r w:rsidR="004266E0">
        <w:t>element and if given represents a reference by value to the related product</w:t>
      </w:r>
      <w:r w:rsidR="008918B9">
        <w:t>s</w:t>
      </w:r>
      <w:r w:rsidR="004266E0">
        <w:t xml:space="preserve"> via the </w:t>
      </w:r>
      <w:r w:rsidR="008918B9" w:rsidRPr="007F10FE">
        <w:t xml:space="preserve">unique </w:t>
      </w:r>
      <w:r w:rsidR="008918B9" w:rsidRPr="005629EB">
        <w:rPr>
          <w:rStyle w:val="Datatype"/>
        </w:rPr>
        <w:t>GroupID</w:t>
      </w:r>
      <w:r w:rsidR="008918B9" w:rsidRPr="007F10FE">
        <w:rPr>
          <w:i/>
          <w:iCs/>
        </w:rPr>
        <w:t xml:space="preserve"> </w:t>
      </w:r>
      <w:r w:rsidR="008918B9" w:rsidRPr="007F10FE">
        <w:t xml:space="preserve">attribute of a </w:t>
      </w:r>
      <w:r w:rsidR="008918B9" w:rsidRPr="007F10FE">
        <w:rPr>
          <w:b/>
          <w:bCs/>
        </w:rPr>
        <w:t xml:space="preserve">Group </w:t>
      </w:r>
      <w:r w:rsidR="008918B9" w:rsidRPr="007F10FE">
        <w:t xml:space="preserve">element that is defined in the </w:t>
      </w:r>
      <w:r w:rsidR="008918B9" w:rsidRPr="007F10FE">
        <w:rPr>
          <w:b/>
          <w:bCs/>
        </w:rPr>
        <w:t>Product Tree</w:t>
      </w:r>
      <w:r w:rsidRPr="00145123">
        <w:t>.</w:t>
      </w:r>
      <w:r w:rsidRPr="00347C4B">
        <w:t xml:space="preserve"> ∆</w:t>
      </w:r>
      <w:r>
        <w:t> [</w:t>
      </w:r>
      <w:r>
        <w:rPr>
          <w:color w:val="FF0000"/>
        </w:rPr>
        <w:t>CSAF-6.</w:t>
      </w:r>
      <w:r w:rsidR="00FE5278">
        <w:rPr>
          <w:color w:val="FF0000"/>
        </w:rPr>
        <w:t>11.1.3-1</w:t>
      </w:r>
      <w:r>
        <w:t>]</w:t>
      </w:r>
    </w:p>
    <w:p w14:paraId="21EA5CA2" w14:textId="7A4BF8FA" w:rsidR="004266E0" w:rsidRDefault="007F10FE" w:rsidP="00D37FDA">
      <w:pPr>
        <w:pStyle w:val="Member"/>
      </w:pPr>
      <w:r w:rsidRPr="007F10FE">
        <w:t xml:space="preserve">If the </w:t>
      </w:r>
      <w:r w:rsidRPr="007F10FE">
        <w:rPr>
          <w:b/>
          <w:bCs/>
        </w:rPr>
        <w:t xml:space="preserve">Threat </w:t>
      </w:r>
      <w:r w:rsidRPr="007F10FE">
        <w:t xml:space="preserve">pertains to several products that have been logically grouped into a </w:t>
      </w:r>
      <w:r w:rsidRPr="007F10FE">
        <w:rPr>
          <w:b/>
          <w:bCs/>
        </w:rPr>
        <w:t>Product Group</w:t>
      </w:r>
      <w:r w:rsidRPr="007F10FE">
        <w:t xml:space="preserve"> </w:t>
      </w:r>
      <w:r>
        <w:t>optional e</w:t>
      </w:r>
      <w:r w:rsidRPr="00F32D93">
        <w:t>lement</w:t>
      </w:r>
      <w:r>
        <w:rPr>
          <w:b/>
          <w:bCs/>
        </w:rPr>
        <w:t xml:space="preserve"> </w:t>
      </w:r>
      <w:r>
        <w:rPr>
          <w:rStyle w:val="Element"/>
        </w:rPr>
        <w:t>vuln:GroupID</w:t>
      </w:r>
      <w:r w:rsidRPr="00F32D93">
        <w:rPr>
          <w:b/>
          <w:bCs/>
        </w:rPr>
        <w:t xml:space="preserve"> </w:t>
      </w:r>
      <w:r w:rsidR="004266E0">
        <w:t>represents a</w:t>
      </w:r>
      <w:r w:rsidRPr="007F10FE">
        <w:t xml:space="preserve"> reference </w:t>
      </w:r>
      <w:r w:rsidR="004266E0">
        <w:t xml:space="preserve">to </w:t>
      </w:r>
      <w:r w:rsidRPr="007F10FE">
        <w:t xml:space="preserve">that group of products. </w:t>
      </w:r>
    </w:p>
    <w:p w14:paraId="47577947" w14:textId="1BF8441F" w:rsidR="007F10FE" w:rsidRDefault="007F10FE" w:rsidP="00D37FDA">
      <w:pPr>
        <w:pStyle w:val="Member"/>
      </w:pPr>
      <w:r w:rsidRPr="007F10FE">
        <w:t xml:space="preserve">If a </w:t>
      </w:r>
      <w:r w:rsidRPr="007F10FE">
        <w:rPr>
          <w:b/>
          <w:bCs/>
        </w:rPr>
        <w:t xml:space="preserve">Threat </w:t>
      </w:r>
      <w:r w:rsidRPr="007F10FE">
        <w:t xml:space="preserve">applies to more than one group of products, multiple </w:t>
      </w:r>
      <w:r w:rsidRPr="007F10FE">
        <w:rPr>
          <w:b/>
          <w:bCs/>
        </w:rPr>
        <w:t xml:space="preserve">Group ID </w:t>
      </w:r>
      <w:r w:rsidRPr="007F10FE">
        <w:t xml:space="preserve">elements </w:t>
      </w:r>
      <w:r w:rsidR="008918B9">
        <w:t xml:space="preserve">are added </w:t>
      </w:r>
      <w:r w:rsidRPr="007F10FE">
        <w:t>accordingly</w:t>
      </w:r>
      <w:r w:rsidRPr="00864BEA">
        <w:t>.</w:t>
      </w:r>
    </w:p>
    <w:p w14:paraId="0A2F09E6" w14:textId="77777777" w:rsidR="00C93194" w:rsidRDefault="00C93194">
      <w:pPr>
        <w:spacing w:before="0" w:after="0"/>
        <w:rPr>
          <w:rFonts w:cs="Arial"/>
          <w:b/>
          <w:iCs/>
          <w:color w:val="3B006F"/>
          <w:kern w:val="32"/>
          <w:sz w:val="28"/>
          <w:szCs w:val="28"/>
        </w:rPr>
      </w:pPr>
      <w:r>
        <w:br w:type="page"/>
      </w:r>
    </w:p>
    <w:p w14:paraId="368C1178" w14:textId="0A971FA9" w:rsidR="000D14C1" w:rsidRDefault="000D14C1" w:rsidP="000D14C1">
      <w:pPr>
        <w:pStyle w:val="Heading2"/>
      </w:pPr>
      <w:bookmarkStart w:id="3198" w:name="_Toc478074833"/>
      <w:r>
        <w:t>Vulnerability – CVSS Score Sets</w:t>
      </w:r>
      <w:bookmarkEnd w:id="3198"/>
    </w:p>
    <w:p w14:paraId="3686E7FC" w14:textId="1E5A1D39" w:rsidR="000D14C1" w:rsidRDefault="00F53627" w:rsidP="00D37FDA">
      <w:pPr>
        <w:pStyle w:val="ObjectHeading"/>
        <w:rPr>
          <w:rStyle w:val="Element"/>
          <w:bCs w:val="0"/>
          <w:iCs/>
          <w:szCs w:val="28"/>
        </w:rPr>
      </w:pPr>
      <w:bookmarkStart w:id="3199" w:name="_Toc477193220"/>
      <w:bookmarkStart w:id="3200" w:name="_Toc477193868"/>
      <w:bookmarkStart w:id="3201" w:name="_Toc478075007"/>
      <w:r>
        <w:t>Element</w:t>
      </w:r>
      <w:r w:rsidRPr="00755ABD">
        <w:t xml:space="preserve"> </w:t>
      </w:r>
      <w:r w:rsidR="000D14C1" w:rsidRPr="00D37FDA">
        <w:rPr>
          <w:rStyle w:val="Datatype"/>
        </w:rPr>
        <w:t>vuln:CVSSScoreSets</w:t>
      </w:r>
      <w:bookmarkEnd w:id="3199"/>
      <w:bookmarkEnd w:id="3200"/>
      <w:bookmarkEnd w:id="3201"/>
    </w:p>
    <w:p w14:paraId="3F5A659F" w14:textId="7058FB62" w:rsidR="000D14C1"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215BB7">
        <w:rPr>
          <w:rStyle w:val="Datatype"/>
        </w:rPr>
        <w:t>CVSSScoreSets</w:t>
      </w:r>
      <w:r w:rsidRPr="00347C4B">
        <w:t xml:space="preserve"> element </w:t>
      </w:r>
      <w:r w:rsidR="00215BB7">
        <w:t>M</w:t>
      </w:r>
      <w:r w:rsidR="00450B00">
        <w:t>UST</w:t>
      </w:r>
      <w:r w:rsidR="00215BB7">
        <w:t xml:space="preserve"> present zero or one time as eleventh child element type of </w:t>
      </w:r>
      <w:r>
        <w:rPr>
          <w:rStyle w:val="Datatype"/>
        </w:rPr>
        <w:t>vuln</w:t>
      </w:r>
      <w:r w:rsidRPr="00347C4B">
        <w:rPr>
          <w:rStyle w:val="Datatype"/>
        </w:rPr>
        <w:t>:</w:t>
      </w:r>
      <w:r w:rsidR="00215BB7">
        <w:rPr>
          <w:rStyle w:val="Datatype"/>
        </w:rPr>
        <w:t>Vulnerability</w:t>
      </w:r>
      <w:r w:rsidRPr="00145123">
        <w:t xml:space="preserve"> </w:t>
      </w:r>
      <w:r w:rsidR="00215BB7">
        <w:t xml:space="preserve">and </w:t>
      </w:r>
      <w:r w:rsidR="00215BB7" w:rsidRPr="000D14C1">
        <w:t xml:space="preserve">holds one or more of the </w:t>
      </w:r>
      <w:r w:rsidR="00450B00">
        <w:rPr>
          <w:rStyle w:val="Datatype"/>
        </w:rPr>
        <w:t>vuln</w:t>
      </w:r>
      <w:r w:rsidR="00450B00" w:rsidRPr="00145123">
        <w:rPr>
          <w:rStyle w:val="Datatype"/>
        </w:rPr>
        <w:t>:</w:t>
      </w:r>
      <w:r w:rsidR="00450B00">
        <w:rPr>
          <w:rStyle w:val="Datatype"/>
        </w:rPr>
        <w:t xml:space="preserve">ScoreSetV2 </w:t>
      </w:r>
      <w:r w:rsidR="00215BB7">
        <w:rPr>
          <w:bCs/>
        </w:rPr>
        <w:t xml:space="preserve">(deprecated) </w:t>
      </w:r>
      <w:r w:rsidR="00215BB7" w:rsidRPr="000D14C1">
        <w:rPr>
          <w:bCs/>
        </w:rPr>
        <w:t>or</w:t>
      </w:r>
      <w:r w:rsidR="00215BB7">
        <w:rPr>
          <w:b/>
          <w:bCs/>
        </w:rPr>
        <w:t xml:space="preserve"> </w:t>
      </w:r>
      <w:r w:rsidR="00450B00">
        <w:rPr>
          <w:rStyle w:val="Datatype"/>
        </w:rPr>
        <w:t>vuln</w:t>
      </w:r>
      <w:r w:rsidR="00450B00" w:rsidRPr="00145123">
        <w:rPr>
          <w:rStyle w:val="Datatype"/>
        </w:rPr>
        <w:t>:</w:t>
      </w:r>
      <w:r w:rsidR="00450B00">
        <w:rPr>
          <w:rStyle w:val="Datatype"/>
        </w:rPr>
        <w:t>ScoreSetV3</w:t>
      </w:r>
      <w:r w:rsidR="00450B00">
        <w:t xml:space="preserve"> (preferred) container elements and in that order if instances of both are present</w:t>
      </w:r>
      <w:r w:rsidRPr="00145123">
        <w:t>.</w:t>
      </w:r>
      <w:r w:rsidRPr="00347C4B">
        <w:t xml:space="preserve"> ∆</w:t>
      </w:r>
      <w:r>
        <w:t> [</w:t>
      </w:r>
      <w:r w:rsidR="00215BB7">
        <w:rPr>
          <w:color w:val="FF0000"/>
        </w:rPr>
        <w:t>CSAF-6.12</w:t>
      </w:r>
      <w:r>
        <w:rPr>
          <w:color w:val="FF0000"/>
        </w:rPr>
        <w:t>-</w:t>
      </w:r>
      <w:r w:rsidR="00215BB7">
        <w:rPr>
          <w:color w:val="FF0000"/>
        </w:rPr>
        <w:t>1</w:t>
      </w:r>
      <w:r>
        <w:t>]</w:t>
      </w:r>
    </w:p>
    <w:p w14:paraId="342E5313" w14:textId="021550BC" w:rsidR="00C93194" w:rsidRDefault="00215BB7" w:rsidP="00C93194">
      <w:r>
        <w:t>A visual m</w:t>
      </w:r>
      <w:r w:rsidR="00C93194">
        <w:t xml:space="preserve">ap of some valid </w:t>
      </w:r>
      <w:r w:rsidR="00F56AD7">
        <w:rPr>
          <w:b/>
        </w:rPr>
        <w:t>CVSS Score Sets</w:t>
      </w:r>
      <w:r w:rsidR="00C93194">
        <w:t xml:space="preserve"> configuration including the parent node (</w:t>
      </w:r>
      <w:r w:rsidR="00C93194">
        <w:rPr>
          <w:b/>
        </w:rPr>
        <w:t>Vulnerability</w:t>
      </w:r>
      <w:r w:rsidR="00C93194">
        <w:t xml:space="preserve">) — again the node </w:t>
      </w:r>
      <w:r w:rsidR="00D263A0">
        <w:t>with label</w:t>
      </w:r>
      <w:r w:rsidR="00C93194">
        <w:t xml:space="preserve"> {…</w:t>
      </w:r>
      <w:r w:rsidR="00D263A0">
        <w:t>} indicates</w:t>
      </w:r>
      <w:r w:rsidR="00C93194">
        <w:t xml:space="preserve"> further possible </w:t>
      </w:r>
      <w:r w:rsidR="00F56AD7">
        <w:rPr>
          <w:b/>
        </w:rPr>
        <w:t>Score Set V3</w:t>
      </w:r>
      <w:r w:rsidR="00C93194">
        <w:t xml:space="preserve"> </w:t>
      </w:r>
      <w:r>
        <w:t xml:space="preserve">(preferred) </w:t>
      </w:r>
      <w:r w:rsidR="00F56AD7">
        <w:t xml:space="preserve">or </w:t>
      </w:r>
      <w:r w:rsidR="00F56AD7" w:rsidRPr="00D37FDA">
        <w:rPr>
          <w:b/>
          <w:i/>
        </w:rPr>
        <w:t>Score Set V2</w:t>
      </w:r>
      <w:r w:rsidR="00F56AD7">
        <w:t xml:space="preserve"> (deprecated) </w:t>
      </w:r>
      <w:r w:rsidR="00C93194">
        <w:t>subtrees</w:t>
      </w:r>
      <w:r>
        <w:t xml:space="preserve"> is shown below:</w:t>
      </w:r>
    </w:p>
    <w:p w14:paraId="6AD49C3D" w14:textId="1FA38ABD" w:rsidR="00DE657A" w:rsidRDefault="00DE657A">
      <w:pPr>
        <w:pStyle w:val="Caption"/>
        <w:rPr>
          <w:noProof/>
        </w:rPr>
      </w:pPr>
      <w:bookmarkStart w:id="3202" w:name="_Toc477448946"/>
      <w:r>
        <w:t xml:space="preserve">Figure </w:t>
      </w:r>
      <w:fldSimple w:instr=" SEQ Figure \* ARABIC ">
        <w:r w:rsidR="00790A96">
          <w:rPr>
            <w:noProof/>
          </w:rPr>
          <w:t>12</w:t>
        </w:r>
      </w:fldSimple>
      <w:r w:rsidR="00113841">
        <w:rPr>
          <w:noProof/>
        </w:rPr>
        <w:t xml:space="preserve"> </w:t>
      </w:r>
      <w:r w:rsidR="00704CB6">
        <w:rPr>
          <w:noProof/>
        </w:rPr>
        <w:t xml:space="preserve"> </w:t>
      </w:r>
      <w:r w:rsidR="00113841">
        <w:t>A</w:t>
      </w:r>
      <w:r>
        <w:t xml:space="preserve"> topologically valid </w:t>
      </w:r>
      <w:r w:rsidRPr="005D7139">
        <w:rPr>
          <w:b/>
        </w:rPr>
        <w:t>CVSS Score Sets</w:t>
      </w:r>
      <w:r>
        <w:t xml:space="preserve"> </w:t>
      </w:r>
      <w:r w:rsidR="00113841">
        <w:t>configuration</w:t>
      </w:r>
      <w:r>
        <w:rPr>
          <w:noProof/>
        </w:rPr>
        <w:t>.</w:t>
      </w:r>
      <w:bookmarkEnd w:id="3202"/>
    </w:p>
    <w:p w14:paraId="122CF61C" w14:textId="14B8788D" w:rsidR="00973DD0" w:rsidRDefault="00973DD0">
      <w:r>
        <w:rPr>
          <w:noProof/>
        </w:rPr>
        <w:drawing>
          <wp:inline distT="0" distB="0" distL="0" distR="0" wp14:anchorId="03F56FC6" wp14:editId="79CDBB65">
            <wp:extent cx="5652135" cy="5378681"/>
            <wp:effectExtent l="0" t="0" r="1206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5422" cy="5391326"/>
                    </a:xfrm>
                    <a:prstGeom prst="rect">
                      <a:avLst/>
                    </a:prstGeom>
                  </pic:spPr>
                </pic:pic>
              </a:graphicData>
            </a:graphic>
          </wp:inline>
        </w:drawing>
      </w:r>
    </w:p>
    <w:p w14:paraId="61EA5148" w14:textId="77777777" w:rsidR="00973DD0" w:rsidRPr="00973DD0" w:rsidRDefault="00973DD0"/>
    <w:p w14:paraId="52E3C829" w14:textId="1D11F6C4" w:rsidR="0003338A" w:rsidRDefault="0003338A" w:rsidP="00ED7427">
      <w:pPr>
        <w:pStyle w:val="Heading3"/>
      </w:pPr>
      <w:bookmarkStart w:id="3203" w:name="_Toc477207253"/>
      <w:bookmarkStart w:id="3204" w:name="_Toc477245794"/>
      <w:bookmarkStart w:id="3205" w:name="_Toc477257898"/>
      <w:bookmarkStart w:id="3206" w:name="_Toc477260251"/>
      <w:bookmarkStart w:id="3207" w:name="_Toc477267664"/>
      <w:bookmarkStart w:id="3208" w:name="_Toc477298646"/>
      <w:bookmarkStart w:id="3209" w:name="_Toc477298919"/>
      <w:bookmarkStart w:id="3210" w:name="_Toc477299369"/>
      <w:bookmarkStart w:id="3211" w:name="_Toc477346577"/>
      <w:bookmarkStart w:id="3212" w:name="_Toc477382814"/>
      <w:bookmarkStart w:id="3213" w:name="_Toc477425256"/>
      <w:bookmarkStart w:id="3214" w:name="_Toc477429210"/>
      <w:bookmarkStart w:id="3215" w:name="_Toc477429538"/>
      <w:bookmarkStart w:id="3216" w:name="_Toc477448509"/>
      <w:bookmarkStart w:id="3217" w:name="_Toc477448867"/>
      <w:bookmarkStart w:id="3218" w:name="_Toc477902560"/>
      <w:bookmarkStart w:id="3219" w:name="_Toc477968812"/>
      <w:bookmarkStart w:id="3220" w:name="_Toc478023918"/>
      <w:bookmarkStart w:id="3221" w:name="_Toc478024353"/>
      <w:bookmarkStart w:id="3222" w:name="_Toc478074834"/>
      <w:bookmarkStart w:id="3223" w:name="_Toc478074835"/>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r>
        <w:t>Vulnerability – CVSS Score Sets</w:t>
      </w:r>
      <w:r w:rsidR="00ED7427">
        <w:t xml:space="preserve"> – Score Set V2</w:t>
      </w:r>
      <w:bookmarkEnd w:id="3223"/>
    </w:p>
    <w:p w14:paraId="0782B8DF" w14:textId="1A6A7F47" w:rsidR="0003338A" w:rsidRDefault="00F53627" w:rsidP="00D37FDA">
      <w:pPr>
        <w:pStyle w:val="ObjectHeading"/>
        <w:rPr>
          <w:rStyle w:val="Element"/>
          <w:iCs/>
        </w:rPr>
      </w:pPr>
      <w:bookmarkStart w:id="3224" w:name="_Toc477193222"/>
      <w:bookmarkStart w:id="3225" w:name="_Toc477193869"/>
      <w:bookmarkStart w:id="3226" w:name="_Toc478075008"/>
      <w:r>
        <w:t>Element</w:t>
      </w:r>
      <w:r w:rsidRPr="00755ABD">
        <w:t xml:space="preserve"> </w:t>
      </w:r>
      <w:r w:rsidR="00ED7427" w:rsidRPr="00D37FDA">
        <w:rPr>
          <w:rStyle w:val="Datatype"/>
        </w:rPr>
        <w:t>vuln:ScoreSetV2</w:t>
      </w:r>
      <w:bookmarkEnd w:id="3224"/>
      <w:bookmarkEnd w:id="3225"/>
      <w:bookmarkEnd w:id="3226"/>
    </w:p>
    <w:p w14:paraId="5AD98DCF" w14:textId="471AFFDF" w:rsidR="00C02062" w:rsidRDefault="00C02062" w:rsidP="0003338A">
      <w:pPr>
        <w:pStyle w:val="Member"/>
      </w:pPr>
      <w:r w:rsidRPr="00926941">
        <w:rPr>
          <w:rFonts w:ascii="MS Mincho" w:eastAsia="MS Mincho" w:hAnsi="MS Mincho" w:cs="MS Mincho"/>
        </w:rPr>
        <w:t>∇</w:t>
      </w:r>
      <w:r w:rsidRPr="00D37FDA">
        <w:rPr>
          <w:rFonts w:eastAsia="MS Mincho"/>
        </w:rPr>
        <w:t> </w:t>
      </w:r>
      <w:r w:rsidRPr="00347C4B">
        <w:t xml:space="preserve">The </w:t>
      </w:r>
      <w:r>
        <w:rPr>
          <w:rStyle w:val="Datatype"/>
        </w:rPr>
        <w:t>vuln</w:t>
      </w:r>
      <w:r w:rsidRPr="00145123">
        <w:rPr>
          <w:rStyle w:val="Datatype"/>
        </w:rPr>
        <w:t>:</w:t>
      </w:r>
      <w:r w:rsidR="00C923F6">
        <w:rPr>
          <w:rStyle w:val="Datatype"/>
        </w:rPr>
        <w:t>ScoreSetV2</w:t>
      </w:r>
      <w:r w:rsidRPr="00347C4B">
        <w:t xml:space="preserve"> element </w:t>
      </w:r>
      <w:r w:rsidR="00C923F6">
        <w:t>MUST be present with cardinality [0, ∞] as firs</w:t>
      </w:r>
      <w:r w:rsidR="00926941">
        <w:t>t</w:t>
      </w:r>
      <w:r w:rsidR="00C923F6">
        <w:t xml:space="preserve"> child type of </w:t>
      </w:r>
      <w:r>
        <w:rPr>
          <w:rStyle w:val="Datatype"/>
        </w:rPr>
        <w:t>vuln</w:t>
      </w:r>
      <w:r w:rsidRPr="00347C4B">
        <w:rPr>
          <w:rStyle w:val="Datatype"/>
        </w:rPr>
        <w:t>:</w:t>
      </w:r>
      <w:r w:rsidR="00C923F6">
        <w:rPr>
          <w:rStyle w:val="Datatype"/>
        </w:rPr>
        <w:t>CVSSScoreSets</w:t>
      </w:r>
      <w:r w:rsidRPr="00145123">
        <w:t xml:space="preserve"> </w:t>
      </w:r>
      <w:r w:rsidR="00C923F6">
        <w:t>and</w:t>
      </w:r>
      <w:r w:rsidR="00926941">
        <w:t xml:space="preserve"> if given, every instance MUST hold at least exactly one </w:t>
      </w:r>
      <w:r w:rsidR="00926941" w:rsidRPr="00D37FDA">
        <w:rPr>
          <w:rStyle w:val="Datatype"/>
        </w:rPr>
        <w:t>vuln:BaseScoreV2</w:t>
      </w:r>
      <w:r w:rsidR="00926941">
        <w:t xml:space="preserve"> element</w:t>
      </w:r>
      <w:r w:rsidRPr="00145123">
        <w:t>.</w:t>
      </w:r>
      <w:r w:rsidRPr="00347C4B">
        <w:t xml:space="preserve"> ∆</w:t>
      </w:r>
      <w:r>
        <w:t> [</w:t>
      </w:r>
      <w:r w:rsidR="00C923F6">
        <w:rPr>
          <w:color w:val="FF0000"/>
        </w:rPr>
        <w:t>CSAF-6.12.1</w:t>
      </w:r>
      <w:r>
        <w:rPr>
          <w:color w:val="FF0000"/>
        </w:rPr>
        <w:t>-</w:t>
      </w:r>
      <w:r w:rsidR="00C923F6">
        <w:rPr>
          <w:color w:val="FF0000"/>
        </w:rPr>
        <w:t>1</w:t>
      </w:r>
      <w:r>
        <w:t>]</w:t>
      </w:r>
    </w:p>
    <w:p w14:paraId="2E0003D1" w14:textId="7FF7A22F" w:rsidR="00926941" w:rsidRDefault="00926941">
      <w:pPr>
        <w:pStyle w:val="Member"/>
      </w:pPr>
      <w:r w:rsidRPr="00106404">
        <w:rPr>
          <w:rFonts w:ascii="MS Mincho" w:eastAsia="MS Mincho" w:hAnsi="MS Mincho" w:cs="MS Mincho"/>
        </w:rPr>
        <w:t>∇</w:t>
      </w:r>
      <w:r w:rsidRPr="00106404">
        <w:rPr>
          <w:rFonts w:eastAsia="MS Mincho"/>
        </w:rPr>
        <w:t> </w:t>
      </w:r>
      <w:r>
        <w:rPr>
          <w:rFonts w:eastAsia="MS Mincho"/>
        </w:rPr>
        <w:t xml:space="preserve">Any </w:t>
      </w:r>
      <w:r>
        <w:rPr>
          <w:rStyle w:val="Datatype"/>
        </w:rPr>
        <w:t>vuln</w:t>
      </w:r>
      <w:r w:rsidRPr="00145123">
        <w:rPr>
          <w:rStyle w:val="Datatype"/>
        </w:rPr>
        <w:t>:</w:t>
      </w:r>
      <w:r>
        <w:rPr>
          <w:rStyle w:val="Datatype"/>
        </w:rPr>
        <w:t>ScoreSetV2</w:t>
      </w:r>
      <w:r w:rsidRPr="00347C4B">
        <w:t xml:space="preserve"> </w:t>
      </w:r>
      <w:r>
        <w:t xml:space="preserve">instance MAY additionally provide the further children: </w:t>
      </w:r>
      <w:r w:rsidRPr="00106404">
        <w:rPr>
          <w:rStyle w:val="Datatype"/>
        </w:rPr>
        <w:t>vuln:TemporalScoreV2</w:t>
      </w:r>
      <w:r>
        <w:t xml:space="preserve"> [0, 1], </w:t>
      </w:r>
      <w:r w:rsidRPr="00106404">
        <w:rPr>
          <w:rStyle w:val="Datatype"/>
        </w:rPr>
        <w:t>vuln:EnvironmentalScoreV2</w:t>
      </w:r>
      <w:r>
        <w:t xml:space="preserve"> [0, 1], </w:t>
      </w:r>
      <w:r w:rsidRPr="00106404">
        <w:rPr>
          <w:rStyle w:val="Datatype"/>
        </w:rPr>
        <w:t>vuln:VectorV2</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 [</w:t>
      </w:r>
      <w:r>
        <w:rPr>
          <w:color w:val="FF0000"/>
        </w:rPr>
        <w:t>CSAF-6.12.1-2</w:t>
      </w:r>
      <w:r>
        <w:t>]</w:t>
      </w:r>
    </w:p>
    <w:p w14:paraId="4245B9A5" w14:textId="1D858A28" w:rsidR="00926941" w:rsidRDefault="00926941">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0326C141" w14:textId="482ECC4D" w:rsidR="004846EC" w:rsidRPr="005D4C8E" w:rsidRDefault="004846EC" w:rsidP="0003338A">
      <w:pPr>
        <w:pStyle w:val="Member"/>
      </w:pPr>
      <w:r w:rsidRPr="00916746">
        <w:rPr>
          <w:bCs/>
        </w:rPr>
        <w:t>The</w:t>
      </w:r>
      <w:r>
        <w:rPr>
          <w:bCs/>
        </w:rPr>
        <w:t xml:space="preserve"> allowed values for the children of the </w:t>
      </w:r>
      <w:r>
        <w:rPr>
          <w:rStyle w:val="Datatype"/>
        </w:rPr>
        <w:t>vuln:ScoreSetV2</w:t>
      </w:r>
      <w:r>
        <w:t xml:space="preserve"> element are documented in section </w:t>
      </w:r>
      <w:r>
        <w:fldChar w:fldCharType="begin"/>
      </w:r>
      <w:r>
        <w:instrText xml:space="preserve"> REF _Ref477902119 \r \h </w:instrText>
      </w:r>
      <w:r>
        <w:fldChar w:fldCharType="separate"/>
      </w:r>
      <w:r w:rsidR="00790A96">
        <w:t>2.2.11</w:t>
      </w:r>
      <w:r>
        <w:fldChar w:fldCharType="end"/>
      </w:r>
      <w:r>
        <w:t> </w:t>
      </w:r>
      <w:hyperlink w:anchor="_Vulnerability_CVSS_Version_2" w:history="1">
        <w:r w:rsidRPr="004846EC">
          <w:rPr>
            <w:rStyle w:val="Hyperlink"/>
          </w:rPr>
          <w:t>Vulnerability CVSS Version 2 Type Model</w:t>
        </w:r>
      </w:hyperlink>
      <w:r>
        <w:t>.</w:t>
      </w:r>
    </w:p>
    <w:p w14:paraId="5A15CEDF" w14:textId="71D6FA48" w:rsidR="00926941" w:rsidRDefault="00926941" w:rsidP="00D37FDA">
      <w:pPr>
        <w:pStyle w:val="None-normativeCommentHeading"/>
      </w:pPr>
      <w:r>
        <w:t>Non-normative comment:</w:t>
      </w:r>
    </w:p>
    <w:p w14:paraId="78C3B250" w14:textId="77777777" w:rsidR="00926941" w:rsidRDefault="00926941" w:rsidP="00D37FDA">
      <w:pPr>
        <w:pStyle w:val="Non-normativeComment"/>
      </w:pPr>
      <w:r>
        <w:t>If given, instances hold</w:t>
      </w:r>
      <w:r w:rsidRPr="004C7E29">
        <w:t xml:space="preserve"> </w:t>
      </w:r>
      <w:r>
        <w:t xml:space="preserve">the </w:t>
      </w:r>
      <w:r w:rsidRPr="007A09EE">
        <w:t>actual CVSS</w:t>
      </w:r>
      <w:r>
        <w:t xml:space="preserve"> </w:t>
      </w:r>
      <w:r w:rsidRPr="00106404">
        <w:t>version</w:t>
      </w:r>
      <w:r>
        <w:t> </w:t>
      </w:r>
      <w:r w:rsidRPr="00106404">
        <w:t>2</w:t>
      </w:r>
      <w:r>
        <w:t xml:space="preserve"> </w:t>
      </w:r>
      <w:r w:rsidRPr="007A09EE">
        <w:t>metrics</w:t>
      </w:r>
      <w:r>
        <w:t> [</w:t>
      </w:r>
      <w:hyperlink w:anchor="refCVSS2" w:history="1">
        <w:r>
          <w:rPr>
            <w:rStyle w:val="Hyperlink"/>
          </w:rPr>
          <w:t>CVSS2</w:t>
        </w:r>
      </w:hyperlink>
      <w:r>
        <w:t>]</w:t>
      </w:r>
    </w:p>
    <w:p w14:paraId="79FB5D3A" w14:textId="7B1D2FFE" w:rsidR="00926941" w:rsidRDefault="00BA260C" w:rsidP="00D37FDA">
      <w:pPr>
        <w:pStyle w:val="Non-normativeComment"/>
      </w:pPr>
      <w:r>
        <w:t xml:space="preserve">See also section </w:t>
      </w:r>
      <w:r>
        <w:fldChar w:fldCharType="begin"/>
      </w:r>
      <w:r>
        <w:instrText xml:space="preserve"> REF _Ref477902119 \r \h </w:instrText>
      </w:r>
      <w:r>
        <w:fldChar w:fldCharType="separate"/>
      </w:r>
      <w:r w:rsidR="00790A96">
        <w:t>2.2.11</w:t>
      </w:r>
      <w:r>
        <w:fldChar w:fldCharType="end"/>
      </w:r>
      <w:r>
        <w:t> </w:t>
      </w:r>
      <w:hyperlink w:anchor="_Vulnerability_CVSS_Version" w:history="1">
        <w:r w:rsidRPr="00BA260C">
          <w:rPr>
            <w:rStyle w:val="Hyperlink"/>
          </w:rPr>
          <w:t>Vulnerability CVSS Version 2 Type Model</w:t>
        </w:r>
      </w:hyperlink>
      <w:r>
        <w:t xml:space="preserve"> for further info and constraints on the values of the containers components.</w:t>
      </w:r>
    </w:p>
    <w:p w14:paraId="63F68732" w14:textId="29C7238D" w:rsidR="00926941" w:rsidRDefault="007A09EE" w:rsidP="00D37FDA">
      <w:pPr>
        <w:pStyle w:val="Non-normativeComment"/>
      </w:pPr>
      <w:r w:rsidRPr="007A09EE">
        <w:t xml:space="preserve">A </w:t>
      </w:r>
      <w:r w:rsidRPr="007A09EE">
        <w:rPr>
          <w:b/>
          <w:bCs/>
        </w:rPr>
        <w:t>Score Set</w:t>
      </w:r>
      <w:r w:rsidR="006C156C">
        <w:rPr>
          <w:b/>
          <w:bCs/>
        </w:rPr>
        <w:t xml:space="preserve"> V2</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sidR="006C156C">
        <w:rPr>
          <w:b/>
          <w:bCs/>
        </w:rPr>
        <w:t xml:space="preserve"> V2</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6C9FA97A" w14:textId="1AB2C9BE" w:rsidR="0003338A" w:rsidRPr="00A63137" w:rsidRDefault="007A09EE" w:rsidP="00D37FDA">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sidR="006C156C">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r w:rsidR="0003338A">
        <w:t>.</w:t>
      </w:r>
    </w:p>
    <w:p w14:paraId="6AD99486" w14:textId="593B1852" w:rsidR="00A63137" w:rsidRDefault="00A63137" w:rsidP="00A63137">
      <w:pPr>
        <w:pStyle w:val="Heading4"/>
      </w:pPr>
      <w:bookmarkStart w:id="3227" w:name="_Toc478074836"/>
      <w:r>
        <w:t>Vulnerability – CVSS Score Sets – Score Set V2 – Base Score V2</w:t>
      </w:r>
      <w:bookmarkEnd w:id="3227"/>
    </w:p>
    <w:p w14:paraId="3823D656" w14:textId="70ACE38D" w:rsidR="00A63137" w:rsidRDefault="00F53627" w:rsidP="00D37FDA">
      <w:pPr>
        <w:pStyle w:val="ObjectHeading"/>
        <w:rPr>
          <w:rStyle w:val="Element"/>
          <w:bCs w:val="0"/>
          <w:iCs/>
          <w:szCs w:val="28"/>
        </w:rPr>
      </w:pPr>
      <w:bookmarkStart w:id="3228" w:name="_Toc477193223"/>
      <w:bookmarkStart w:id="3229" w:name="_Toc477193870"/>
      <w:bookmarkStart w:id="3230" w:name="_Toc478075009"/>
      <w:r>
        <w:t>Element</w:t>
      </w:r>
      <w:r w:rsidRPr="00755ABD">
        <w:t xml:space="preserve"> </w:t>
      </w:r>
      <w:r w:rsidR="00A63137" w:rsidRPr="00D37FDA">
        <w:rPr>
          <w:rStyle w:val="Datatype"/>
        </w:rPr>
        <w:t>vuln:BaseScoreV2</w:t>
      </w:r>
      <w:bookmarkEnd w:id="3228"/>
      <w:bookmarkEnd w:id="3229"/>
      <w:bookmarkEnd w:id="3230"/>
    </w:p>
    <w:p w14:paraId="7E1A2CEC" w14:textId="7886ABD6" w:rsidR="007139F4" w:rsidRDefault="007139F4" w:rsidP="007139F4">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BaseScoreV2</w:t>
      </w:r>
      <w:r w:rsidRPr="00347C4B">
        <w:t xml:space="preserve"> element MUST </w:t>
      </w:r>
      <w:r>
        <w:t xml:space="preserve">be present exactly once and as first child of a </w:t>
      </w:r>
      <w:r>
        <w:rPr>
          <w:rStyle w:val="Datatype"/>
        </w:rPr>
        <w:t>vuln</w:t>
      </w:r>
      <w:r w:rsidRPr="00347C4B">
        <w:rPr>
          <w:rStyle w:val="Datatype"/>
        </w:rPr>
        <w:t>:</w:t>
      </w:r>
      <w:r>
        <w:rPr>
          <w:rStyle w:val="Datatype"/>
        </w:rPr>
        <w:t>ScoreSetV2</w:t>
      </w:r>
      <w:r w:rsidRPr="00145123">
        <w:t xml:space="preserve"> </w:t>
      </w:r>
      <w:r>
        <w:t xml:space="preserve">and </w:t>
      </w:r>
      <w:r w:rsidRPr="00A63137">
        <w:t xml:space="preserve">contains the numeric value of the computed CVSS </w:t>
      </w:r>
      <w:r>
        <w:t xml:space="preserve">version 2 </w:t>
      </w:r>
      <w:r w:rsidRPr="00A63137">
        <w:t>base score</w:t>
      </w:r>
      <w:r w:rsidRPr="00145123">
        <w:t>.</w:t>
      </w:r>
      <w:r w:rsidRPr="00347C4B">
        <w:t xml:space="preserve"> ∆</w:t>
      </w:r>
      <w:r>
        <w:t> [</w:t>
      </w:r>
      <w:r>
        <w:rPr>
          <w:color w:val="FF0000"/>
        </w:rPr>
        <w:t>CSAF-6.12.1.1-1</w:t>
      </w:r>
      <w:r>
        <w:t>]</w:t>
      </w:r>
    </w:p>
    <w:p w14:paraId="4D2625C2" w14:textId="7212493F" w:rsidR="00BA260C" w:rsidRPr="00A63137" w:rsidRDefault="007139F4" w:rsidP="00D37FDA">
      <w:pPr>
        <w:pStyle w:val="Member"/>
      </w:pPr>
      <w:r w:rsidRPr="00916746">
        <w:rPr>
          <w:bCs/>
        </w:rPr>
        <w:t>The</w:t>
      </w:r>
      <w:r>
        <w:rPr>
          <w:bCs/>
        </w:rPr>
        <w:t xml:space="preserve"> finite set of allowed values </w:t>
      </w:r>
      <w:r w:rsidR="004846EC">
        <w:rPr>
          <w:bCs/>
        </w:rPr>
        <w:t xml:space="preserve">the </w:t>
      </w:r>
      <w:r w:rsidR="004846EC">
        <w:rPr>
          <w:rStyle w:val="Datatype"/>
        </w:rPr>
        <w:t>vuln:BaseScoreV2</w:t>
      </w:r>
      <w:r w:rsidR="004846EC">
        <w:t xml:space="preserve"> element </w:t>
      </w:r>
      <w:r>
        <w:t>is</w:t>
      </w:r>
      <w:r w:rsidR="004846EC">
        <w:t xml:space="preserve"> documented in section </w:t>
      </w:r>
      <w:r w:rsidR="004846EC">
        <w:fldChar w:fldCharType="begin"/>
      </w:r>
      <w:r w:rsidR="004846EC">
        <w:instrText xml:space="preserve"> REF _Ref477902119 \r \h </w:instrText>
      </w:r>
      <w:r w:rsidR="004846EC">
        <w:fldChar w:fldCharType="separate"/>
      </w:r>
      <w:r w:rsidR="00790A96">
        <w:t>2.2.11</w:t>
      </w:r>
      <w:r w:rsidR="004846EC">
        <w:fldChar w:fldCharType="end"/>
      </w:r>
      <w:r w:rsidR="004846EC">
        <w:t> </w:t>
      </w:r>
      <w:hyperlink w:anchor="_Vulnerability_CVSS_Version_2" w:history="1">
        <w:r w:rsidR="004846EC" w:rsidRPr="004846EC">
          <w:rPr>
            <w:rStyle w:val="Hyperlink"/>
          </w:rPr>
          <w:t>Vulnerability CVSS Version 2 Type Model</w:t>
        </w:r>
      </w:hyperlink>
      <w:r w:rsidR="004846EC">
        <w:t>.</w:t>
      </w:r>
    </w:p>
    <w:p w14:paraId="734E97FE" w14:textId="4973802F" w:rsidR="00A63137" w:rsidRDefault="00A63137" w:rsidP="00A63137">
      <w:pPr>
        <w:pStyle w:val="Heading4"/>
      </w:pPr>
      <w:bookmarkStart w:id="3231" w:name="_Toc478074837"/>
      <w:r>
        <w:t>Vulnerability – CVSS Score Sets – Score Set V2 – Temporal Score V2</w:t>
      </w:r>
      <w:bookmarkEnd w:id="3231"/>
    </w:p>
    <w:p w14:paraId="2929F24C" w14:textId="4290DCFD" w:rsidR="00A63137" w:rsidRDefault="00F53627" w:rsidP="00D37FDA">
      <w:pPr>
        <w:pStyle w:val="ObjectHeading"/>
        <w:rPr>
          <w:rStyle w:val="Element"/>
          <w:bCs w:val="0"/>
          <w:iCs/>
          <w:szCs w:val="28"/>
        </w:rPr>
      </w:pPr>
      <w:bookmarkStart w:id="3232" w:name="_Toc477193224"/>
      <w:bookmarkStart w:id="3233" w:name="_Toc477193871"/>
      <w:bookmarkStart w:id="3234" w:name="_Toc478075010"/>
      <w:r>
        <w:t>Element</w:t>
      </w:r>
      <w:r w:rsidRPr="00755ABD">
        <w:t xml:space="preserve"> </w:t>
      </w:r>
      <w:r w:rsidR="00A63137" w:rsidRPr="00D37FDA">
        <w:rPr>
          <w:rStyle w:val="Datatype"/>
        </w:rPr>
        <w:t>vuln:TemporalScoreV2</w:t>
      </w:r>
      <w:bookmarkEnd w:id="3232"/>
      <w:bookmarkEnd w:id="3233"/>
      <w:bookmarkEnd w:id="3234"/>
    </w:p>
    <w:p w14:paraId="259CE8C4" w14:textId="3EEEEC07" w:rsidR="00C02062" w:rsidRDefault="00C02062" w:rsidP="00A63137">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7139F4">
        <w:rPr>
          <w:rStyle w:val="Datatype"/>
        </w:rPr>
        <w:t>TemporalScoreV2</w:t>
      </w:r>
      <w:r w:rsidRPr="00347C4B">
        <w:t xml:space="preserve"> element MUST </w:t>
      </w:r>
      <w:r w:rsidR="007139F4">
        <w:t>be present zero or one time as second child of</w:t>
      </w:r>
      <w:r w:rsidRPr="00347C4B">
        <w:t xml:space="preserve"> </w:t>
      </w:r>
      <w:r>
        <w:rPr>
          <w:rStyle w:val="Datatype"/>
        </w:rPr>
        <w:t>vuln</w:t>
      </w:r>
      <w:r w:rsidRPr="00347C4B">
        <w:rPr>
          <w:rStyle w:val="Datatype"/>
        </w:rPr>
        <w:t>:</w:t>
      </w:r>
      <w:r w:rsidR="007139F4">
        <w:rPr>
          <w:rStyle w:val="Datatype"/>
        </w:rPr>
        <w:t>ScoreSetV2</w:t>
      </w:r>
      <w:r w:rsidRPr="00145123">
        <w:t xml:space="preserve"> </w:t>
      </w:r>
      <w:r w:rsidR="007139F4">
        <w:t xml:space="preserve">and if given </w:t>
      </w:r>
      <w:r w:rsidR="007139F4" w:rsidRPr="00AD7F06">
        <w:t xml:space="preserve">contains the numeric value of the computed CVSS </w:t>
      </w:r>
      <w:r w:rsidR="007139F4">
        <w:t xml:space="preserve">version 2 </w:t>
      </w:r>
      <w:r w:rsidR="007139F4" w:rsidRPr="00AD7F06">
        <w:t>temporal score</w:t>
      </w:r>
      <w:r w:rsidRPr="00145123">
        <w:t>.</w:t>
      </w:r>
      <w:r w:rsidRPr="00347C4B">
        <w:t xml:space="preserve"> ∆</w:t>
      </w:r>
      <w:r>
        <w:t> [</w:t>
      </w:r>
      <w:r w:rsidR="007139F4">
        <w:rPr>
          <w:color w:val="FF0000"/>
        </w:rPr>
        <w:t>CSAF-6.12</w:t>
      </w:r>
      <w:r>
        <w:rPr>
          <w:color w:val="FF0000"/>
        </w:rPr>
        <w:t>.</w:t>
      </w:r>
      <w:r w:rsidR="007139F4">
        <w:rPr>
          <w:color w:val="FF0000"/>
        </w:rPr>
        <w:t>1.2</w:t>
      </w:r>
      <w:r>
        <w:rPr>
          <w:color w:val="FF0000"/>
        </w:rPr>
        <w:t>-</w:t>
      </w:r>
      <w:r w:rsidR="007139F4">
        <w:rPr>
          <w:color w:val="FF0000"/>
        </w:rPr>
        <w:t>1</w:t>
      </w:r>
      <w:r>
        <w:t>]</w:t>
      </w:r>
    </w:p>
    <w:p w14:paraId="3A317B37" w14:textId="0B947B5E" w:rsidR="00A63137" w:rsidRPr="00A63137" w:rsidRDefault="004846EC" w:rsidP="00D37FDA">
      <w:pPr>
        <w:pStyle w:val="Member"/>
      </w:pPr>
      <w:r w:rsidRPr="00916746">
        <w:rPr>
          <w:bCs/>
        </w:rPr>
        <w:t>The</w:t>
      </w:r>
      <w:r>
        <w:rPr>
          <w:bCs/>
        </w:rPr>
        <w:t xml:space="preserve"> </w:t>
      </w:r>
      <w:r w:rsidR="007139F4">
        <w:rPr>
          <w:bCs/>
        </w:rPr>
        <w:t>finite set of a</w:t>
      </w:r>
      <w:r>
        <w:rPr>
          <w:bCs/>
        </w:rPr>
        <w:t xml:space="preserve">llowed values for the </w:t>
      </w:r>
      <w:r>
        <w:rPr>
          <w:rStyle w:val="Datatype"/>
        </w:rPr>
        <w:t>vuln:TemporalScoreV2</w:t>
      </w:r>
      <w:r>
        <w:t xml:space="preserve"> element </w:t>
      </w:r>
      <w:r w:rsidR="007139F4">
        <w:t>is</w:t>
      </w:r>
      <w:r>
        <w:t xml:space="preserve"> documented in section </w:t>
      </w:r>
      <w:r>
        <w:fldChar w:fldCharType="begin"/>
      </w:r>
      <w:r>
        <w:instrText xml:space="preserve"> REF _Ref477902119 \r \h </w:instrText>
      </w:r>
      <w:r>
        <w:fldChar w:fldCharType="separate"/>
      </w:r>
      <w:r w:rsidR="00790A96">
        <w:t>2.2.11</w:t>
      </w:r>
      <w:r>
        <w:fldChar w:fldCharType="end"/>
      </w:r>
      <w:r>
        <w:t> </w:t>
      </w:r>
      <w:hyperlink w:anchor="_Vulnerability_CVSS_Version_2" w:history="1">
        <w:r w:rsidRPr="004846EC">
          <w:rPr>
            <w:rStyle w:val="Hyperlink"/>
          </w:rPr>
          <w:t>Vulnerability CVSS Version 2 Type Model</w:t>
        </w:r>
      </w:hyperlink>
      <w:r>
        <w:t>.</w:t>
      </w:r>
    </w:p>
    <w:p w14:paraId="5A32B5B0" w14:textId="3A9F9291" w:rsidR="00E77F1B" w:rsidRDefault="00E77F1B" w:rsidP="00E77F1B">
      <w:pPr>
        <w:pStyle w:val="Heading4"/>
      </w:pPr>
      <w:bookmarkStart w:id="3235" w:name="_Toc478074838"/>
      <w:r>
        <w:t>Vulnerability – CVSS Score Sets – Score Set V2 – Environmental ScoreV2</w:t>
      </w:r>
      <w:bookmarkEnd w:id="3235"/>
    </w:p>
    <w:p w14:paraId="6671051D" w14:textId="5A4D8D9A" w:rsidR="00E77F1B" w:rsidRDefault="00F53627" w:rsidP="00D37FDA">
      <w:pPr>
        <w:pStyle w:val="ObjectHeading"/>
        <w:rPr>
          <w:rStyle w:val="Element"/>
          <w:bCs w:val="0"/>
          <w:iCs/>
          <w:szCs w:val="28"/>
        </w:rPr>
      </w:pPr>
      <w:bookmarkStart w:id="3236" w:name="_Toc477193225"/>
      <w:bookmarkStart w:id="3237" w:name="_Toc477193872"/>
      <w:bookmarkStart w:id="3238" w:name="_Toc478075011"/>
      <w:r>
        <w:t>Element</w:t>
      </w:r>
      <w:r w:rsidRPr="00755ABD">
        <w:t xml:space="preserve"> </w:t>
      </w:r>
      <w:r w:rsidR="00E77F1B" w:rsidRPr="00D37FDA">
        <w:rPr>
          <w:rStyle w:val="Datatype"/>
        </w:rPr>
        <w:t>vuln:EnvironmentalScoreV2</w:t>
      </w:r>
      <w:bookmarkEnd w:id="3236"/>
      <w:bookmarkEnd w:id="3237"/>
      <w:bookmarkEnd w:id="3238"/>
    </w:p>
    <w:p w14:paraId="4FB9BD6D" w14:textId="3F0AF91C" w:rsidR="007139F4" w:rsidRDefault="007139F4" w:rsidP="007139F4">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Pr="00D37FDA">
        <w:rPr>
          <w:rStyle w:val="Datatype"/>
        </w:rPr>
        <w:t>EnvironmentalScoreV2</w:t>
      </w:r>
      <w:r w:rsidRPr="00D37FDA">
        <w:rPr>
          <w:bCs/>
        </w:rPr>
        <w:t xml:space="preserve"> </w:t>
      </w:r>
      <w:r w:rsidRPr="00347C4B">
        <w:t xml:space="preserve">element MUST </w:t>
      </w:r>
      <w:r>
        <w:t>be present zero or one time as second child of</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given </w:t>
      </w:r>
      <w:r w:rsidRPr="00AD7F06">
        <w:t xml:space="preserve">contains the numeric value of the computed CVSS </w:t>
      </w:r>
      <w:r>
        <w:t xml:space="preserve">version 2 </w:t>
      </w:r>
      <w:r w:rsidRPr="00E77F1B">
        <w:t xml:space="preserve">environmental </w:t>
      </w:r>
      <w:r w:rsidRPr="00AD7F06">
        <w:t>score</w:t>
      </w:r>
      <w:r w:rsidRPr="00145123">
        <w:t>.</w:t>
      </w:r>
      <w:r w:rsidRPr="00347C4B">
        <w:t xml:space="preserve"> ∆</w:t>
      </w:r>
      <w:r>
        <w:t> [</w:t>
      </w:r>
      <w:r>
        <w:rPr>
          <w:color w:val="FF0000"/>
        </w:rPr>
        <w:t>CSAF-6.12.1.3-1</w:t>
      </w:r>
      <w:r>
        <w:t>]</w:t>
      </w:r>
    </w:p>
    <w:p w14:paraId="55D248D5" w14:textId="5FA4DB35" w:rsidR="004846EC" w:rsidRPr="005D4C8E" w:rsidRDefault="007139F4" w:rsidP="007139F4">
      <w:pPr>
        <w:pStyle w:val="Member"/>
      </w:pPr>
      <w:r w:rsidRPr="00916746">
        <w:rPr>
          <w:bCs/>
        </w:rPr>
        <w:t>The</w:t>
      </w:r>
      <w:r>
        <w:rPr>
          <w:bCs/>
        </w:rPr>
        <w:t xml:space="preserve"> finite set of allowed values for </w:t>
      </w:r>
      <w:r w:rsidR="004846EC">
        <w:rPr>
          <w:bCs/>
        </w:rPr>
        <w:t xml:space="preserve">the </w:t>
      </w:r>
      <w:r w:rsidR="004846EC">
        <w:rPr>
          <w:rStyle w:val="Datatype"/>
        </w:rPr>
        <w:t>vuln:EnvironmentalScoreV2</w:t>
      </w:r>
      <w:r w:rsidR="004846EC">
        <w:t xml:space="preserve"> element are documented in section </w:t>
      </w:r>
      <w:r w:rsidR="004846EC">
        <w:fldChar w:fldCharType="begin"/>
      </w:r>
      <w:r w:rsidR="004846EC">
        <w:instrText xml:space="preserve"> REF _Ref477902119 \r \h </w:instrText>
      </w:r>
      <w:r w:rsidR="004846EC">
        <w:fldChar w:fldCharType="separate"/>
      </w:r>
      <w:r w:rsidR="00790A96">
        <w:t>2.2.11</w:t>
      </w:r>
      <w:r w:rsidR="004846EC">
        <w:fldChar w:fldCharType="end"/>
      </w:r>
      <w:r w:rsidR="004846EC">
        <w:t> </w:t>
      </w:r>
      <w:hyperlink w:anchor="_Vulnerability_CVSS_Version_2" w:history="1">
        <w:r w:rsidR="004846EC" w:rsidRPr="004846EC">
          <w:rPr>
            <w:rStyle w:val="Hyperlink"/>
          </w:rPr>
          <w:t>Vulnerability CVSS Version 2 Type Model</w:t>
        </w:r>
      </w:hyperlink>
      <w:r w:rsidR="004846EC">
        <w:t>.</w:t>
      </w:r>
    </w:p>
    <w:p w14:paraId="50D1D55C" w14:textId="35719CF8" w:rsidR="007139F4" w:rsidRDefault="007139F4" w:rsidP="00D37FDA">
      <w:pPr>
        <w:pStyle w:val="None-normativeCommentHeading"/>
      </w:pPr>
      <w:r>
        <w:t>Non-normative comment:</w:t>
      </w:r>
    </w:p>
    <w:p w14:paraId="12A5D59A" w14:textId="629FA84A" w:rsidR="00A63137" w:rsidRPr="00A63137" w:rsidRDefault="00E77F1B" w:rsidP="00D37FDA">
      <w:pPr>
        <w:pStyle w:val="Non-normativeComment"/>
      </w:pPr>
      <w:r w:rsidRPr="00E77F1B">
        <w:t>This metric is typically reserved for use by the end user and is specific to the environment in which t</w:t>
      </w:r>
      <w:r>
        <w:t>he affected product is deployed.</w:t>
      </w:r>
      <w:r w:rsidR="00A63137" w:rsidRPr="00A63137">
        <w:t xml:space="preserve"> </w:t>
      </w:r>
      <w:r w:rsidR="00BA260C">
        <w:t xml:space="preserve">See also section </w:t>
      </w:r>
      <w:r w:rsidR="00BA260C">
        <w:fldChar w:fldCharType="begin"/>
      </w:r>
      <w:r w:rsidR="00BA260C">
        <w:instrText xml:space="preserve"> REF _Ref477902119 \r \h </w:instrText>
      </w:r>
      <w:r w:rsidR="00BA260C">
        <w:fldChar w:fldCharType="separate"/>
      </w:r>
      <w:r w:rsidR="00790A96">
        <w:t>2.2.11</w:t>
      </w:r>
      <w:r w:rsidR="00BA260C">
        <w:fldChar w:fldCharType="end"/>
      </w:r>
      <w:r w:rsidR="00BA260C">
        <w:t> </w:t>
      </w:r>
      <w:hyperlink w:anchor="_Vulnerability_CVSS_Version" w:history="1">
        <w:r w:rsidR="00BA260C" w:rsidRPr="00BA260C">
          <w:rPr>
            <w:rStyle w:val="Hyperlink"/>
          </w:rPr>
          <w:t>Vulnerability CVSS Version 2 Type Model</w:t>
        </w:r>
      </w:hyperlink>
      <w:r w:rsidR="00BA260C">
        <w:t xml:space="preserve"> for further info and constraints on this element.</w:t>
      </w:r>
    </w:p>
    <w:p w14:paraId="7F003A1A" w14:textId="525F0A11" w:rsidR="00A63137" w:rsidRDefault="00A63137" w:rsidP="00A63137">
      <w:pPr>
        <w:pStyle w:val="Heading4"/>
      </w:pPr>
      <w:bookmarkStart w:id="3239" w:name="_Toc478074839"/>
      <w:r>
        <w:t xml:space="preserve">Vulnerability – CVSS Score Sets – Score Set V2 – </w:t>
      </w:r>
      <w:r w:rsidR="00391829">
        <w:t>Vector</w:t>
      </w:r>
      <w:r>
        <w:t xml:space="preserve"> V2</w:t>
      </w:r>
      <w:bookmarkEnd w:id="3239"/>
    </w:p>
    <w:p w14:paraId="46C1EA63" w14:textId="220802B0" w:rsidR="00A63137" w:rsidRDefault="00F53627" w:rsidP="00D37FDA">
      <w:pPr>
        <w:pStyle w:val="ObjectHeading"/>
        <w:rPr>
          <w:rStyle w:val="Element"/>
          <w:bCs w:val="0"/>
          <w:iCs/>
          <w:szCs w:val="28"/>
        </w:rPr>
      </w:pPr>
      <w:bookmarkStart w:id="3240" w:name="_Toc477193226"/>
      <w:bookmarkStart w:id="3241" w:name="_Toc477193873"/>
      <w:bookmarkStart w:id="3242" w:name="_Toc478075012"/>
      <w:r>
        <w:t>Element</w:t>
      </w:r>
      <w:r w:rsidRPr="00755ABD">
        <w:t xml:space="preserve"> </w:t>
      </w:r>
      <w:r w:rsidR="00A63137" w:rsidRPr="00D37FDA">
        <w:rPr>
          <w:rStyle w:val="Datatype"/>
        </w:rPr>
        <w:t>vuln:</w:t>
      </w:r>
      <w:r w:rsidR="00391829" w:rsidRPr="00D37FDA">
        <w:rPr>
          <w:rStyle w:val="Datatype"/>
        </w:rPr>
        <w:t>Vector</w:t>
      </w:r>
      <w:r w:rsidR="00A63137" w:rsidRPr="00D37FDA">
        <w:rPr>
          <w:rStyle w:val="Datatype"/>
        </w:rPr>
        <w:t>V2</w:t>
      </w:r>
      <w:bookmarkEnd w:id="3240"/>
      <w:bookmarkEnd w:id="3241"/>
      <w:bookmarkEnd w:id="3242"/>
    </w:p>
    <w:p w14:paraId="7FC7165A" w14:textId="2D43104D" w:rsidR="00DE1052" w:rsidRDefault="00DE1052" w:rsidP="00DE1052">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VectorV2</w:t>
      </w:r>
      <w:r w:rsidRPr="00347C4B">
        <w:t xml:space="preserve"> element MUST </w:t>
      </w:r>
      <w:r>
        <w:t>be present zero or one time as third child of</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present </w:t>
      </w:r>
      <w:r w:rsidRPr="00391829">
        <w:t xml:space="preserve">contains the official </w:t>
      </w:r>
      <w:r>
        <w:t xml:space="preserve">string </w:t>
      </w:r>
      <w:r w:rsidRPr="00391829">
        <w:t xml:space="preserve">notation that displays all the values used to compute the CVSS </w:t>
      </w:r>
      <w:r>
        <w:t xml:space="preserve">version 2 </w:t>
      </w:r>
      <w:r w:rsidRPr="00391829">
        <w:t>base, temporal, and environmental scores</w:t>
      </w:r>
      <w:r w:rsidRPr="00145123">
        <w:t>.</w:t>
      </w:r>
      <w:r w:rsidRPr="00347C4B">
        <w:t xml:space="preserve"> ∆</w:t>
      </w:r>
      <w:r>
        <w:t> [</w:t>
      </w:r>
      <w:r>
        <w:rPr>
          <w:color w:val="FF0000"/>
        </w:rPr>
        <w:t>CSAF-6.12.1.4-1</w:t>
      </w:r>
      <w:r>
        <w:t>]</w:t>
      </w:r>
    </w:p>
    <w:p w14:paraId="7BF95007" w14:textId="59F8A9AE" w:rsidR="00391829" w:rsidRPr="00D37FDA" w:rsidRDefault="00DE1052" w:rsidP="00D37FDA">
      <w:pPr>
        <w:pStyle w:val="Membe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_Ref477902119 \r \h </w:instrText>
      </w:r>
      <w:r>
        <w:fldChar w:fldCharType="separate"/>
      </w:r>
      <w:r>
        <w:t>2.2.11</w:t>
      </w:r>
      <w:r>
        <w:fldChar w:fldCharType="end"/>
      </w:r>
      <w:r>
        <w:t> </w:t>
      </w:r>
      <w:hyperlink w:anchor="_Vulnerability_CVSS_Version_2" w:history="1">
        <w:r w:rsidRPr="004846EC">
          <w:rPr>
            <w:rStyle w:val="Hyperlink"/>
          </w:rPr>
          <w:t>Vulnerability CVSS Version 2 Type Model</w:t>
        </w:r>
      </w:hyperlink>
      <w:r>
        <w:t>.</w:t>
      </w:r>
      <w:r w:rsidR="004846EC" w:rsidRPr="00DE1052">
        <w:t xml:space="preserve"> </w:t>
      </w:r>
    </w:p>
    <w:p w14:paraId="0A98FF6D" w14:textId="107C41B9" w:rsidR="00391829" w:rsidRDefault="00391829">
      <w:pPr>
        <w:pStyle w:val="Caption"/>
      </w:pPr>
      <w:r w:rsidRPr="004D7D18">
        <w:t>Example</w:t>
      </w:r>
      <w:r w:rsidRPr="003F1FAD">
        <w:t xml:space="preserve"> </w:t>
      </w:r>
      <w:fldSimple w:instr=" SEQ Example \* ARABIC ">
        <w:r w:rsidR="00790A96">
          <w:rPr>
            <w:noProof/>
          </w:rPr>
          <w:t>66</w:t>
        </w:r>
      </w:fldSimple>
      <w:r w:rsidRPr="003F1FAD">
        <w:t>:</w:t>
      </w:r>
    </w:p>
    <w:p w14:paraId="3C0C21BC" w14:textId="55FF736E" w:rsidR="00A63137" w:rsidRPr="00391829" w:rsidRDefault="00391829" w:rsidP="00D37FDA">
      <w:pPr>
        <w:pStyle w:val="Codesmall"/>
        <w:rPr>
          <w:highlight w:val="yellow"/>
        </w:rPr>
      </w:pPr>
      <w:r>
        <w:t>&lt;Vector</w:t>
      </w:r>
      <w:r w:rsidR="007904C3">
        <w:t>V2</w:t>
      </w:r>
      <w:r>
        <w:t>&gt;</w:t>
      </w:r>
      <w:r w:rsidRPr="00391829">
        <w:t>AV:N/AC:L/Au:N/C:P/I:P/A:C/E:P/RL:O</w:t>
      </w:r>
      <w:r>
        <w:t>/RC:C/CDP:H/TD:M/CR:H/IR:H/AR:H</w:t>
      </w:r>
      <w:r w:rsidRPr="00391829">
        <w:t>&lt;Vector</w:t>
      </w:r>
      <w:r w:rsidR="007904C3">
        <w:t>V2</w:t>
      </w:r>
      <w:r w:rsidRPr="00391829">
        <w:t>&gt;</w:t>
      </w:r>
      <w:r w:rsidR="00A63137" w:rsidRPr="00A63137">
        <w:t xml:space="preserve"> </w:t>
      </w:r>
    </w:p>
    <w:p w14:paraId="3876FF51" w14:textId="0C277A7F" w:rsidR="00A63137" w:rsidRDefault="00A63137" w:rsidP="00A63137">
      <w:pPr>
        <w:pStyle w:val="Heading4"/>
      </w:pPr>
      <w:bookmarkStart w:id="3243" w:name="_Toc478074840"/>
      <w:r>
        <w:t xml:space="preserve">Vulnerability – CVSS Score Sets – Score Set V2 – </w:t>
      </w:r>
      <w:r w:rsidR="00391829">
        <w:t>Product ID</w:t>
      </w:r>
      <w:bookmarkEnd w:id="3243"/>
    </w:p>
    <w:p w14:paraId="482D8DFB" w14:textId="09F21B5F" w:rsidR="00A63137" w:rsidRDefault="00F53627" w:rsidP="00D37FDA">
      <w:pPr>
        <w:pStyle w:val="ObjectHeading"/>
        <w:rPr>
          <w:rStyle w:val="Element"/>
          <w:bCs w:val="0"/>
          <w:iCs/>
          <w:szCs w:val="28"/>
        </w:rPr>
      </w:pPr>
      <w:bookmarkStart w:id="3244" w:name="_Toc477193227"/>
      <w:bookmarkStart w:id="3245" w:name="_Toc477193874"/>
      <w:bookmarkStart w:id="3246" w:name="_Toc478075013"/>
      <w:r>
        <w:t>Element</w:t>
      </w:r>
      <w:r w:rsidRPr="00755ABD">
        <w:t xml:space="preserve"> </w:t>
      </w:r>
      <w:r w:rsidR="00A63137" w:rsidRPr="00D37FDA">
        <w:rPr>
          <w:rStyle w:val="Datatype"/>
        </w:rPr>
        <w:t>vuln:</w:t>
      </w:r>
      <w:r w:rsidR="00391829" w:rsidRPr="00D37FDA">
        <w:rPr>
          <w:rStyle w:val="Datatype"/>
        </w:rPr>
        <w:t>ProductID</w:t>
      </w:r>
      <w:bookmarkEnd w:id="3244"/>
      <w:bookmarkEnd w:id="3245"/>
      <w:bookmarkEnd w:id="3246"/>
    </w:p>
    <w:p w14:paraId="1DF083BB" w14:textId="46ED0FA1" w:rsidR="005B6447" w:rsidRPr="005D4C8E" w:rsidRDefault="005B6447" w:rsidP="005B6447">
      <w:pPr>
        <w:pStyle w:val="Member"/>
      </w:pPr>
      <w:r w:rsidRPr="00106404">
        <w:rPr>
          <w:rFonts w:ascii="MS Mincho" w:eastAsia="MS Mincho" w:hAnsi="MS Mincho" w:cs="MS Mincho"/>
        </w:rPr>
        <w:t>∇</w:t>
      </w:r>
      <w:r w:rsidRPr="00106404">
        <w:rPr>
          <w:rFonts w:eastAsia="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 as last child of the </w:t>
      </w:r>
      <w:r w:rsidRPr="00106404">
        <w:rPr>
          <w:rStyle w:val="Datatype"/>
        </w:rPr>
        <w:t>vuln:ScoreSetV</w:t>
      </w:r>
      <w:r>
        <w:rPr>
          <w:rStyle w:val="Datatype"/>
        </w:rPr>
        <w:t>2</w:t>
      </w:r>
      <w:r>
        <w:t xml:space="preserve"> element and per instance value references to</w:t>
      </w:r>
      <w:r w:rsidRPr="00391829">
        <w:t xml:space="preserve"> unique </w:t>
      </w:r>
      <w:r w:rsidRPr="00106404">
        <w:rPr>
          <w:rStyle w:val="Datatype"/>
        </w:rPr>
        <w:t>ProductID</w:t>
      </w:r>
      <w:r w:rsidRPr="00391829">
        <w:rPr>
          <w:i/>
          <w:iCs/>
        </w:rPr>
        <w:t xml:space="preserve"> </w:t>
      </w:r>
      <w:r w:rsidRPr="00391829">
        <w:t>attribute</w:t>
      </w:r>
      <w:r>
        <w:t xml:space="preserve">s of </w:t>
      </w:r>
      <w:r w:rsidRPr="00391829">
        <w:rPr>
          <w:b/>
          <w:bCs/>
        </w:rPr>
        <w:t xml:space="preserve">Full Product Name </w:t>
      </w:r>
      <w:r w:rsidRPr="00391829">
        <w:t>element</w:t>
      </w:r>
      <w:r>
        <w:t>s</w:t>
      </w:r>
      <w:r w:rsidRPr="00391829">
        <w:t xml:space="preserve"> defined in the </w:t>
      </w:r>
      <w:r w:rsidRPr="00391829">
        <w:rPr>
          <w:b/>
          <w:bCs/>
        </w:rPr>
        <w:t>Product Tree</w:t>
      </w:r>
      <w:r w:rsidRPr="00347C4B">
        <w:t xml:space="preserve"> </w:t>
      </w:r>
      <w:r>
        <w:t>are noted</w:t>
      </w:r>
      <w:r w:rsidRPr="00145123">
        <w:t>.</w:t>
      </w:r>
      <w:r w:rsidRPr="00347C4B">
        <w:t xml:space="preserve"> </w:t>
      </w:r>
      <w:r>
        <w:br/>
      </w:r>
      <w:r w:rsidRPr="00347C4B">
        <w:t>∆</w:t>
      </w:r>
      <w:r>
        <w:t> [</w:t>
      </w:r>
      <w:r>
        <w:rPr>
          <w:color w:val="FF0000"/>
        </w:rPr>
        <w:t>CSAF-6.12.1.5-1</w:t>
      </w:r>
      <w:r>
        <w:t>]</w:t>
      </w:r>
    </w:p>
    <w:p w14:paraId="2EFA4CF7" w14:textId="6F558CA8" w:rsidR="005B6447" w:rsidRPr="00391829" w:rsidRDefault="005B6447" w:rsidP="005B6447">
      <w:pPr>
        <w:pStyle w:val="Member"/>
      </w:pPr>
      <w:r w:rsidRPr="00391829">
        <w:t xml:space="preserve">If a </w:t>
      </w:r>
      <w:r w:rsidRPr="00391829">
        <w:rPr>
          <w:b/>
          <w:bCs/>
        </w:rPr>
        <w:t xml:space="preserve">Score Set </w:t>
      </w:r>
      <w:r>
        <w:rPr>
          <w:b/>
          <w:bCs/>
        </w:rPr>
        <w:t xml:space="preserve">V2 </w:t>
      </w:r>
      <w:r w:rsidRPr="00391829">
        <w:t xml:space="preserve">applies to more than one product, you can add multiple </w:t>
      </w:r>
      <w:r w:rsidRPr="00391829">
        <w:rPr>
          <w:b/>
          <w:bCs/>
        </w:rPr>
        <w:t xml:space="preserve">Product ID </w:t>
      </w:r>
      <w:r w:rsidRPr="00391829">
        <w:t xml:space="preserve">elements </w:t>
      </w:r>
      <w:r>
        <w:t xml:space="preserve">as references </w:t>
      </w:r>
      <w:r w:rsidRPr="00391829">
        <w:t xml:space="preserve">accordingly. </w:t>
      </w:r>
    </w:p>
    <w:p w14:paraId="07ECAFA9" w14:textId="3271B3E5" w:rsidR="007A09EE" w:rsidRPr="00391829" w:rsidRDefault="005B6447" w:rsidP="00D37FDA">
      <w:pPr>
        <w:pStyle w:val="Member"/>
      </w:pPr>
      <w:r>
        <w:t>Any</w:t>
      </w:r>
      <w:r w:rsidRPr="00391829">
        <w:t xml:space="preserve"> single </w:t>
      </w:r>
      <w:r w:rsidRPr="00391829">
        <w:rPr>
          <w:b/>
          <w:bCs/>
        </w:rPr>
        <w:t xml:space="preserve">Product ID </w:t>
      </w:r>
      <w:r>
        <w:t>is to</w:t>
      </w:r>
      <w:r w:rsidRPr="00391829">
        <w:t xml:space="preserve"> be assigned to </w:t>
      </w:r>
      <w:r>
        <w:t>exactly none or one</w:t>
      </w:r>
      <w:r w:rsidRPr="00391829">
        <w:t xml:space="preserve"> </w:t>
      </w:r>
      <w:r w:rsidRPr="00391829">
        <w:rPr>
          <w:b/>
          <w:bCs/>
        </w:rPr>
        <w:t>Score Set</w:t>
      </w:r>
      <w:r>
        <w:rPr>
          <w:b/>
          <w:bCs/>
        </w:rPr>
        <w:t xml:space="preserve"> V2</w:t>
      </w:r>
      <w:r w:rsidRPr="00391829">
        <w:rPr>
          <w:b/>
          <w:bCs/>
        </w:rPr>
        <w:t xml:space="preserve"> </w:t>
      </w:r>
      <w:r w:rsidRPr="00391829">
        <w:t xml:space="preserve">within the same </w:t>
      </w:r>
      <w:r w:rsidRPr="00391829">
        <w:rPr>
          <w:b/>
          <w:bCs/>
        </w:rPr>
        <w:t>Vulnerability</w:t>
      </w:r>
      <w:r>
        <w:t>.</w:t>
      </w:r>
      <w:r w:rsidR="00391829" w:rsidRPr="00391829">
        <w:t xml:space="preserve"> </w:t>
      </w:r>
    </w:p>
    <w:p w14:paraId="24D3A736" w14:textId="690FBA56" w:rsidR="007A09EE" w:rsidRDefault="007A09EE" w:rsidP="007A09EE">
      <w:pPr>
        <w:pStyle w:val="Heading3"/>
      </w:pPr>
      <w:bookmarkStart w:id="3247" w:name="_Toc478074841"/>
      <w:r>
        <w:t>Vulnerability – CVSS Score Sets – Score Set V3</w:t>
      </w:r>
      <w:bookmarkEnd w:id="3247"/>
    </w:p>
    <w:p w14:paraId="66C2811B" w14:textId="4F0F1CC0" w:rsidR="007A09EE" w:rsidRDefault="00F53627" w:rsidP="00D37FDA">
      <w:pPr>
        <w:pStyle w:val="ObjectHeading"/>
        <w:rPr>
          <w:rStyle w:val="Element"/>
          <w:iCs/>
        </w:rPr>
      </w:pPr>
      <w:bookmarkStart w:id="3248" w:name="_Toc477193228"/>
      <w:bookmarkStart w:id="3249" w:name="_Toc477193875"/>
      <w:bookmarkStart w:id="3250" w:name="_Toc478075014"/>
      <w:r>
        <w:t>Element</w:t>
      </w:r>
      <w:r w:rsidRPr="00755ABD">
        <w:t xml:space="preserve"> </w:t>
      </w:r>
      <w:r w:rsidR="007A09EE" w:rsidRPr="00D37FDA">
        <w:rPr>
          <w:rStyle w:val="Datatype"/>
        </w:rPr>
        <w:t>vuln:ScoreSetV3</w:t>
      </w:r>
      <w:bookmarkEnd w:id="3248"/>
      <w:bookmarkEnd w:id="3249"/>
      <w:bookmarkEnd w:id="3250"/>
    </w:p>
    <w:p w14:paraId="7FF8EF30" w14:textId="71D4B2DF" w:rsidR="00926941" w:rsidRDefault="00926941" w:rsidP="00926941">
      <w:pPr>
        <w:pStyle w:val="Member"/>
      </w:pPr>
      <w:r w:rsidRPr="00106404">
        <w:rPr>
          <w:rFonts w:ascii="MS Mincho" w:eastAsia="MS Mincho" w:hAnsi="MS Mincho" w:cs="MS Mincho"/>
        </w:rPr>
        <w:t>∇</w:t>
      </w:r>
      <w:r w:rsidRPr="00106404">
        <w:rPr>
          <w:rFonts w:eastAsia="MS Mincho"/>
        </w:rPr>
        <w:t> </w:t>
      </w:r>
      <w:r w:rsidRPr="00347C4B">
        <w:t xml:space="preserve">The </w:t>
      </w:r>
      <w:r>
        <w:rPr>
          <w:rStyle w:val="Datatype"/>
        </w:rPr>
        <w:t>vuln</w:t>
      </w:r>
      <w:r w:rsidRPr="00145123">
        <w:rPr>
          <w:rStyle w:val="Datatype"/>
        </w:rPr>
        <w:t>:</w:t>
      </w:r>
      <w:r>
        <w:rPr>
          <w:rStyle w:val="Datatype"/>
        </w:rPr>
        <w:t>ScoreSetV3</w:t>
      </w:r>
      <w:r w:rsidRPr="00347C4B">
        <w:t xml:space="preserve"> element </w:t>
      </w:r>
      <w:r>
        <w:t xml:space="preserve">MUST be present with cardinality [0, ∞] as second child type of </w:t>
      </w:r>
      <w:r>
        <w:rPr>
          <w:rStyle w:val="Datatype"/>
        </w:rPr>
        <w:t>vuln</w:t>
      </w:r>
      <w:r w:rsidRPr="00347C4B">
        <w:rPr>
          <w:rStyle w:val="Datatype"/>
        </w:rPr>
        <w:t>:</w:t>
      </w:r>
      <w:r>
        <w:rPr>
          <w:rStyle w:val="Datatype"/>
        </w:rPr>
        <w:t>CVSSScoreSets</w:t>
      </w:r>
      <w:r w:rsidRPr="00145123">
        <w:t xml:space="preserve"> </w:t>
      </w:r>
      <w:r>
        <w:t xml:space="preserve">and if given, every instance MUST hold at least exactly one </w:t>
      </w:r>
      <w:r w:rsidRPr="00106404">
        <w:rPr>
          <w:rStyle w:val="Datatype"/>
        </w:rPr>
        <w:t>vuln:BaseScoreV</w:t>
      </w:r>
      <w:r>
        <w:rPr>
          <w:rStyle w:val="Datatype"/>
        </w:rPr>
        <w:t>3</w:t>
      </w:r>
      <w:r>
        <w:t xml:space="preserve"> element</w:t>
      </w:r>
      <w:r w:rsidRPr="00145123">
        <w:t>.</w:t>
      </w:r>
      <w:r w:rsidRPr="00347C4B">
        <w:t xml:space="preserve"> ∆</w:t>
      </w:r>
      <w:r>
        <w:t> [</w:t>
      </w:r>
      <w:r>
        <w:rPr>
          <w:color w:val="FF0000"/>
        </w:rPr>
        <w:t>CSAF-6.12.2-1</w:t>
      </w:r>
      <w:r>
        <w:t>]</w:t>
      </w:r>
    </w:p>
    <w:p w14:paraId="0BFD0697" w14:textId="6313A610" w:rsidR="00926941" w:rsidRDefault="00926941" w:rsidP="00926941">
      <w:pPr>
        <w:pStyle w:val="Member"/>
      </w:pPr>
      <w:r w:rsidRPr="00106404">
        <w:rPr>
          <w:rFonts w:ascii="MS Mincho" w:eastAsia="MS Mincho" w:hAnsi="MS Mincho" w:cs="MS Mincho"/>
        </w:rPr>
        <w:t>∇</w:t>
      </w:r>
      <w:r w:rsidRPr="00106404">
        <w:rPr>
          <w:rFonts w:eastAsia="MS Mincho"/>
        </w:rPr>
        <w:t> </w:t>
      </w:r>
      <w:r>
        <w:rPr>
          <w:rFonts w:eastAsia="MS Mincho"/>
        </w:rPr>
        <w:t xml:space="preserve">Any </w:t>
      </w:r>
      <w:r>
        <w:rPr>
          <w:rStyle w:val="Datatype"/>
        </w:rPr>
        <w:t>vuln</w:t>
      </w:r>
      <w:r w:rsidRPr="00145123">
        <w:rPr>
          <w:rStyle w:val="Datatype"/>
        </w:rPr>
        <w:t>:</w:t>
      </w:r>
      <w:r>
        <w:rPr>
          <w:rStyle w:val="Datatype"/>
        </w:rPr>
        <w:t>ScoreSetV3</w:t>
      </w:r>
      <w:r w:rsidRPr="00347C4B">
        <w:t xml:space="preserve"> </w:t>
      </w:r>
      <w:r>
        <w:t xml:space="preserve">instance MAY additionally provide the further children: </w:t>
      </w:r>
      <w:r w:rsidRPr="00106404">
        <w:rPr>
          <w:rStyle w:val="Datatype"/>
        </w:rPr>
        <w:t>vuln:TemporalScoreV</w:t>
      </w:r>
      <w:r w:rsidR="00DE1052">
        <w:rPr>
          <w:rStyle w:val="Datatype"/>
        </w:rPr>
        <w:t>3</w:t>
      </w:r>
      <w:r>
        <w:t xml:space="preserve"> [0, 1], </w:t>
      </w:r>
      <w:r w:rsidRPr="00106404">
        <w:rPr>
          <w:rStyle w:val="Datatype"/>
        </w:rPr>
        <w:t>vuln:EnvironmentalScoreV</w:t>
      </w:r>
      <w:r w:rsidR="00DE1052">
        <w:rPr>
          <w:rStyle w:val="Datatype"/>
        </w:rPr>
        <w:t>3</w:t>
      </w:r>
      <w:r>
        <w:t xml:space="preserve"> [0, 1], </w:t>
      </w:r>
      <w:r w:rsidRPr="00106404">
        <w:rPr>
          <w:rStyle w:val="Datatype"/>
        </w:rPr>
        <w:t>vuln:VectorV</w:t>
      </w:r>
      <w:r w:rsidR="00DE1052">
        <w:rPr>
          <w:rStyle w:val="Datatype"/>
        </w:rPr>
        <w:t>3</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 [</w:t>
      </w:r>
      <w:r>
        <w:rPr>
          <w:color w:val="FF0000"/>
        </w:rPr>
        <w:t>CSAF-6.12.2-2</w:t>
      </w:r>
      <w:r>
        <w:t>]</w:t>
      </w:r>
    </w:p>
    <w:p w14:paraId="04F295F7" w14:textId="77777777" w:rsidR="00926941" w:rsidRDefault="00926941" w:rsidP="00926941">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696FE6AA" w14:textId="295487EB" w:rsidR="00926941" w:rsidRPr="005D4C8E" w:rsidRDefault="00926941" w:rsidP="00926941">
      <w:pPr>
        <w:pStyle w:val="Member"/>
      </w:pPr>
      <w:r w:rsidRPr="00916746">
        <w:rPr>
          <w:bCs/>
        </w:rPr>
        <w:t>The</w:t>
      </w:r>
      <w:r>
        <w:rPr>
          <w:bCs/>
        </w:rPr>
        <w:t xml:space="preserve"> allowed values for the children of the </w:t>
      </w:r>
      <w:r>
        <w:rPr>
          <w:rStyle w:val="Datatype"/>
        </w:rPr>
        <w:t>vuln:ScoreSetV</w:t>
      </w:r>
      <w:r w:rsidR="00DE1052">
        <w:rPr>
          <w:rStyle w:val="Datatype"/>
        </w:rPr>
        <w:t>3</w:t>
      </w:r>
      <w:r>
        <w:t xml:space="preserve"> element are documented in </w:t>
      </w:r>
      <w:r w:rsidR="00DE1052">
        <w:t>section </w:t>
      </w:r>
      <w:r w:rsidR="00DE1052">
        <w:fldChar w:fldCharType="begin"/>
      </w:r>
      <w:r w:rsidR="00DE1052">
        <w:instrText xml:space="preserve"> REF _Ref477954214 \r \h </w:instrText>
      </w:r>
      <w:r w:rsidR="00DE1052">
        <w:fldChar w:fldCharType="separate"/>
      </w:r>
      <w:r w:rsidR="00DE1052">
        <w:t>2.2.12</w:t>
      </w:r>
      <w:r w:rsidR="00DE1052">
        <w:fldChar w:fldCharType="end"/>
      </w:r>
      <w:r w:rsidR="00DE1052">
        <w:t> </w:t>
      </w:r>
      <w:hyperlink w:anchor="_Vulnerability_CVSS_Version_1" w:history="1">
        <w:r w:rsidR="00DE1052" w:rsidRPr="004846EC">
          <w:rPr>
            <w:rStyle w:val="Hyperlink"/>
          </w:rPr>
          <w:t>Vulnerability CVSS Version 3 Type Model</w:t>
        </w:r>
      </w:hyperlink>
      <w:r>
        <w:t>.</w:t>
      </w:r>
    </w:p>
    <w:p w14:paraId="04F101F8" w14:textId="77777777" w:rsidR="00926941" w:rsidRDefault="00926941" w:rsidP="00926941">
      <w:pPr>
        <w:pStyle w:val="None-normativeCommentHeading"/>
      </w:pPr>
      <w:r>
        <w:t>Non-normative comment:</w:t>
      </w:r>
    </w:p>
    <w:p w14:paraId="2CE54463" w14:textId="11B3BB77" w:rsidR="00926941" w:rsidRDefault="00926941" w:rsidP="00926941">
      <w:pPr>
        <w:pStyle w:val="Non-normativeComment"/>
      </w:pPr>
      <w:r>
        <w:t>If given, instances hold</w:t>
      </w:r>
      <w:r w:rsidRPr="004C7E29">
        <w:t xml:space="preserve"> </w:t>
      </w:r>
      <w:r>
        <w:t xml:space="preserve">the </w:t>
      </w:r>
      <w:r w:rsidRPr="007A09EE">
        <w:t>actual CVSS</w:t>
      </w:r>
      <w:r>
        <w:t xml:space="preserve"> </w:t>
      </w:r>
      <w:r w:rsidR="00DE1052">
        <w:t xml:space="preserve">version 3 </w:t>
      </w:r>
      <w:r w:rsidR="00DE1052" w:rsidRPr="007A09EE">
        <w:t>metrics</w:t>
      </w:r>
      <w:r w:rsidR="00DE1052">
        <w:t> [</w:t>
      </w:r>
      <w:hyperlink w:anchor="refCVSS3" w:history="1">
        <w:r w:rsidR="00DE1052">
          <w:rPr>
            <w:rStyle w:val="Hyperlink"/>
          </w:rPr>
          <w:t>CVSS3</w:t>
        </w:r>
      </w:hyperlink>
      <w:r w:rsidR="00DE1052">
        <w:t>].</w:t>
      </w:r>
    </w:p>
    <w:p w14:paraId="727D53C4" w14:textId="0A8A8B7B" w:rsidR="00926941" w:rsidRDefault="00926941" w:rsidP="00926941">
      <w:pPr>
        <w:pStyle w:val="Non-normativeComment"/>
      </w:pPr>
      <w:r>
        <w:t xml:space="preserve">See also </w:t>
      </w:r>
      <w:r w:rsidR="00DE1052">
        <w:t>section </w:t>
      </w:r>
      <w:r w:rsidR="00DE1052">
        <w:fldChar w:fldCharType="begin"/>
      </w:r>
      <w:r w:rsidR="00DE1052">
        <w:instrText xml:space="preserve"> REF _Ref477954214 \r \h </w:instrText>
      </w:r>
      <w:r w:rsidR="00DE1052">
        <w:fldChar w:fldCharType="separate"/>
      </w:r>
      <w:r w:rsidR="00DE1052">
        <w:t>2.2.12</w:t>
      </w:r>
      <w:r w:rsidR="00DE1052">
        <w:fldChar w:fldCharType="end"/>
      </w:r>
      <w:r w:rsidR="00DE1052">
        <w:t> </w:t>
      </w:r>
      <w:hyperlink w:anchor="_Vulnerability_CVSS_Version_1" w:history="1">
        <w:r w:rsidR="00DE1052" w:rsidRPr="004846EC">
          <w:rPr>
            <w:rStyle w:val="Hyperlink"/>
          </w:rPr>
          <w:t>Vulnerability CVSS Version 3 Type Model</w:t>
        </w:r>
      </w:hyperlink>
      <w:r>
        <w:t xml:space="preserve"> for further info and constraints on the values of the containers components.</w:t>
      </w:r>
    </w:p>
    <w:p w14:paraId="4D03832F" w14:textId="1CD12B8F" w:rsidR="00926941" w:rsidRDefault="00926941" w:rsidP="00926941">
      <w:pPr>
        <w:pStyle w:val="Non-normativeComment"/>
      </w:pPr>
      <w:r w:rsidRPr="007A09EE">
        <w:t xml:space="preserve">A </w:t>
      </w:r>
      <w:r w:rsidRPr="007A09EE">
        <w:rPr>
          <w:b/>
          <w:bCs/>
        </w:rPr>
        <w:t>Score Set</w:t>
      </w:r>
      <w:r>
        <w:rPr>
          <w:b/>
          <w:bCs/>
        </w:rPr>
        <w:t xml:space="preserve"> V</w:t>
      </w:r>
      <w:r w:rsidR="00DE1052">
        <w:rPr>
          <w:b/>
          <w:bCs/>
        </w:rPr>
        <w:t>3</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Pr>
          <w:b/>
          <w:bCs/>
        </w:rPr>
        <w:t xml:space="preserve"> V</w:t>
      </w:r>
      <w:r w:rsidR="00DE1052">
        <w:rPr>
          <w:b/>
          <w:bCs/>
        </w:rPr>
        <w:t>3</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2AEF0A01" w14:textId="77777777" w:rsidR="00DE1052" w:rsidRDefault="00926941" w:rsidP="00D37FDA">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1101CA09" w14:textId="77645B47" w:rsidR="00A13A87" w:rsidRDefault="00A13A87" w:rsidP="00A13A87">
      <w:pPr>
        <w:pStyle w:val="Heading4"/>
      </w:pPr>
      <w:bookmarkStart w:id="3251" w:name="_Toc478023926"/>
      <w:bookmarkStart w:id="3252" w:name="_Toc478024361"/>
      <w:bookmarkStart w:id="3253" w:name="_Toc478074842"/>
      <w:bookmarkStart w:id="3254" w:name="_Toc478023927"/>
      <w:bookmarkStart w:id="3255" w:name="_Toc478024362"/>
      <w:bookmarkStart w:id="3256" w:name="_Toc478074843"/>
      <w:bookmarkStart w:id="3257" w:name="_Toc478023928"/>
      <w:bookmarkStart w:id="3258" w:name="_Toc478024363"/>
      <w:bookmarkStart w:id="3259" w:name="_Toc478074844"/>
      <w:bookmarkStart w:id="3260" w:name="_Toc478023929"/>
      <w:bookmarkStart w:id="3261" w:name="_Toc478024364"/>
      <w:bookmarkStart w:id="3262" w:name="_Toc478074845"/>
      <w:bookmarkStart w:id="3263" w:name="_Toc478023930"/>
      <w:bookmarkStart w:id="3264" w:name="_Toc478024365"/>
      <w:bookmarkStart w:id="3265" w:name="_Toc478074846"/>
      <w:bookmarkStart w:id="3266" w:name="_Toc478074847"/>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r>
        <w:t>Vulnerability – CVSS Score Sets – Score Set V3 – Base Score V3</w:t>
      </w:r>
      <w:bookmarkEnd w:id="3266"/>
    </w:p>
    <w:p w14:paraId="0CB07A10" w14:textId="6E638395" w:rsidR="00A13A87" w:rsidRDefault="00F53627" w:rsidP="00D37FDA">
      <w:pPr>
        <w:pStyle w:val="ObjectHeading"/>
        <w:rPr>
          <w:rStyle w:val="Element"/>
          <w:bCs w:val="0"/>
          <w:iCs/>
          <w:szCs w:val="28"/>
        </w:rPr>
      </w:pPr>
      <w:bookmarkStart w:id="3267" w:name="_Toc477193229"/>
      <w:bookmarkStart w:id="3268" w:name="_Toc477193876"/>
      <w:bookmarkStart w:id="3269" w:name="_Toc478075015"/>
      <w:r>
        <w:t>Element</w:t>
      </w:r>
      <w:r w:rsidRPr="00755ABD">
        <w:t xml:space="preserve"> </w:t>
      </w:r>
      <w:r w:rsidR="00A13A87" w:rsidRPr="00D37FDA">
        <w:rPr>
          <w:rStyle w:val="Datatype"/>
        </w:rPr>
        <w:t>vuln:BaseScoreV3</w:t>
      </w:r>
      <w:bookmarkEnd w:id="3267"/>
      <w:bookmarkEnd w:id="3268"/>
      <w:bookmarkEnd w:id="3269"/>
    </w:p>
    <w:p w14:paraId="344B1CD8" w14:textId="394DE5B1" w:rsidR="00C02062" w:rsidRDefault="00C02062" w:rsidP="00A13A87">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CE1E3E">
        <w:rPr>
          <w:rStyle w:val="Datatype"/>
        </w:rPr>
        <w:t>BaseScoreV3</w:t>
      </w:r>
      <w:r w:rsidRPr="00347C4B">
        <w:t xml:space="preserve"> element MUST </w:t>
      </w:r>
      <w:r w:rsidR="007139F4">
        <w:t xml:space="preserve">be present exactly once and as first child of a </w:t>
      </w:r>
      <w:r>
        <w:rPr>
          <w:rStyle w:val="Datatype"/>
        </w:rPr>
        <w:t>vuln</w:t>
      </w:r>
      <w:r w:rsidRPr="00347C4B">
        <w:rPr>
          <w:rStyle w:val="Datatype"/>
        </w:rPr>
        <w:t>:</w:t>
      </w:r>
      <w:r w:rsidR="007139F4">
        <w:rPr>
          <w:rStyle w:val="Datatype"/>
        </w:rPr>
        <w:t>ScoreSetV3</w:t>
      </w:r>
      <w:r w:rsidRPr="00145123">
        <w:t xml:space="preserve"> </w:t>
      </w:r>
      <w:r w:rsidR="007139F4">
        <w:t xml:space="preserve">and </w:t>
      </w:r>
      <w:r w:rsidR="007139F4" w:rsidRPr="00A63137">
        <w:t xml:space="preserve">contains the numeric value of the computed CVSS </w:t>
      </w:r>
      <w:r w:rsidR="007139F4">
        <w:t xml:space="preserve">version 3 </w:t>
      </w:r>
      <w:r w:rsidR="007139F4" w:rsidRPr="00A63137">
        <w:t>base score</w:t>
      </w:r>
      <w:r w:rsidRPr="00145123">
        <w:t>.</w:t>
      </w:r>
      <w:r w:rsidRPr="00347C4B">
        <w:t xml:space="preserve"> ∆</w:t>
      </w:r>
      <w:r>
        <w:t> [</w:t>
      </w:r>
      <w:r w:rsidR="007139F4">
        <w:rPr>
          <w:color w:val="FF0000"/>
        </w:rPr>
        <w:t>CSAF-6.12.2.1</w:t>
      </w:r>
      <w:r>
        <w:rPr>
          <w:color w:val="FF0000"/>
        </w:rPr>
        <w:t>-</w:t>
      </w:r>
      <w:r w:rsidR="007139F4">
        <w:rPr>
          <w:color w:val="FF0000"/>
        </w:rPr>
        <w:t>1</w:t>
      </w:r>
      <w:r>
        <w:t>]</w:t>
      </w:r>
    </w:p>
    <w:p w14:paraId="1994EBF3" w14:textId="094F3D08" w:rsidR="00A13A87" w:rsidRPr="00A63137" w:rsidRDefault="004846EC" w:rsidP="00D37FDA">
      <w:pPr>
        <w:pStyle w:val="Member"/>
      </w:pPr>
      <w:r w:rsidRPr="00916746">
        <w:rPr>
          <w:bCs/>
        </w:rPr>
        <w:t>The</w:t>
      </w:r>
      <w:r>
        <w:rPr>
          <w:bCs/>
        </w:rPr>
        <w:t xml:space="preserve"> </w:t>
      </w:r>
      <w:r w:rsidR="007139F4">
        <w:rPr>
          <w:bCs/>
        </w:rPr>
        <w:t xml:space="preserve">finite set of </w:t>
      </w:r>
      <w:r>
        <w:rPr>
          <w:bCs/>
        </w:rPr>
        <w:t xml:space="preserve">allowed values for the </w:t>
      </w:r>
      <w:r>
        <w:rPr>
          <w:rStyle w:val="Datatype"/>
        </w:rPr>
        <w:t>vuln:BaseScoreV3</w:t>
      </w:r>
      <w:r>
        <w:t xml:space="preserve"> element </w:t>
      </w:r>
      <w:r w:rsidR="007139F4">
        <w:t>is</w:t>
      </w:r>
      <w:r>
        <w:t xml:space="preserve"> documented in section </w:t>
      </w:r>
      <w:r>
        <w:fldChar w:fldCharType="begin"/>
      </w:r>
      <w:r>
        <w:instrText xml:space="preserve"> REF _Ref477954214 \r \h </w:instrText>
      </w:r>
      <w:r>
        <w:fldChar w:fldCharType="separate"/>
      </w:r>
      <w:r w:rsidR="00790A96">
        <w:t>2.2.12</w:t>
      </w:r>
      <w:r>
        <w:fldChar w:fldCharType="end"/>
      </w:r>
      <w:r>
        <w:t> </w:t>
      </w:r>
      <w:hyperlink w:anchor="_Vulnerability_CVSS_Version_1" w:history="1">
        <w:r w:rsidRPr="004846EC">
          <w:rPr>
            <w:rStyle w:val="Hyperlink"/>
          </w:rPr>
          <w:t>Vulnerability CVSS Version 3 Type Model</w:t>
        </w:r>
      </w:hyperlink>
      <w:r>
        <w:t>.</w:t>
      </w:r>
    </w:p>
    <w:p w14:paraId="012C9A6E" w14:textId="2F0131DE" w:rsidR="00A13A87" w:rsidRDefault="00A13A87" w:rsidP="00A13A87">
      <w:pPr>
        <w:pStyle w:val="Heading4"/>
      </w:pPr>
      <w:bookmarkStart w:id="3270" w:name="_Toc478074848"/>
      <w:r>
        <w:t>Vulnerability – CVSS Score Sets – Score Set V3 – Temporal Score V3</w:t>
      </w:r>
      <w:bookmarkEnd w:id="3270"/>
    </w:p>
    <w:p w14:paraId="272D1693" w14:textId="3FE50CC3" w:rsidR="00A13A87" w:rsidRDefault="00F53627" w:rsidP="00D37FDA">
      <w:pPr>
        <w:pStyle w:val="ObjectHeading"/>
        <w:rPr>
          <w:rStyle w:val="Element"/>
          <w:bCs w:val="0"/>
          <w:iCs/>
          <w:szCs w:val="28"/>
        </w:rPr>
      </w:pPr>
      <w:bookmarkStart w:id="3271" w:name="_Toc477193230"/>
      <w:bookmarkStart w:id="3272" w:name="_Toc477193877"/>
      <w:bookmarkStart w:id="3273" w:name="_Toc478075016"/>
      <w:r>
        <w:t>Element</w:t>
      </w:r>
      <w:r w:rsidRPr="00755ABD">
        <w:t xml:space="preserve"> </w:t>
      </w:r>
      <w:r w:rsidR="00A13A87" w:rsidRPr="00D37FDA">
        <w:rPr>
          <w:rStyle w:val="Datatype"/>
        </w:rPr>
        <w:t>vuln:TemporalScoreV3</w:t>
      </w:r>
      <w:bookmarkEnd w:id="3271"/>
      <w:bookmarkEnd w:id="3272"/>
      <w:bookmarkEnd w:id="3273"/>
    </w:p>
    <w:p w14:paraId="56779DD3" w14:textId="251901A8" w:rsidR="00BB32CF" w:rsidRDefault="00BB32CF" w:rsidP="00BB32CF">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TemporalScoreV3</w:t>
      </w:r>
      <w:r w:rsidRPr="00347C4B">
        <w:t xml:space="preserve"> element MUST </w:t>
      </w:r>
      <w:r>
        <w:t>be present zero or one time as second child of</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 xml:space="preserve">version 3 </w:t>
      </w:r>
      <w:r w:rsidRPr="00AD7F06">
        <w:t>temporal score</w:t>
      </w:r>
      <w:r w:rsidRPr="00145123">
        <w:t>.</w:t>
      </w:r>
      <w:r w:rsidRPr="00347C4B">
        <w:t xml:space="preserve"> ∆</w:t>
      </w:r>
      <w:r>
        <w:t> [</w:t>
      </w:r>
      <w:r>
        <w:rPr>
          <w:color w:val="FF0000"/>
        </w:rPr>
        <w:t>CSAF-6.12.2.2-1</w:t>
      </w:r>
      <w:r>
        <w:t>]</w:t>
      </w:r>
    </w:p>
    <w:p w14:paraId="4EFE3189" w14:textId="694AA1A4" w:rsidR="00A13A87" w:rsidRPr="00A63137" w:rsidRDefault="00BB32CF" w:rsidP="00D37FDA">
      <w:pPr>
        <w:pStyle w:val="Member"/>
      </w:pPr>
      <w:r w:rsidRPr="00916746">
        <w:rPr>
          <w:bCs/>
        </w:rPr>
        <w:t>The</w:t>
      </w:r>
      <w:r>
        <w:rPr>
          <w:bCs/>
        </w:rPr>
        <w:t xml:space="preserve"> finite set of allowed values for </w:t>
      </w:r>
      <w:r w:rsidR="004846EC">
        <w:rPr>
          <w:bCs/>
        </w:rPr>
        <w:t xml:space="preserve">the </w:t>
      </w:r>
      <w:r w:rsidR="004846EC">
        <w:rPr>
          <w:rStyle w:val="Datatype"/>
        </w:rPr>
        <w:t>vuln:TemporalScoreV3</w:t>
      </w:r>
      <w:r w:rsidR="004846EC">
        <w:t xml:space="preserve"> element </w:t>
      </w:r>
      <w:r>
        <w:t>is</w:t>
      </w:r>
      <w:r w:rsidR="004846EC">
        <w:t xml:space="preserve"> documented in section </w:t>
      </w:r>
      <w:r w:rsidR="004846EC">
        <w:fldChar w:fldCharType="begin"/>
      </w:r>
      <w:r w:rsidR="004846EC">
        <w:instrText xml:space="preserve"> REF _Ref477954214 \r \h </w:instrText>
      </w:r>
      <w:r w:rsidR="004846EC">
        <w:fldChar w:fldCharType="separate"/>
      </w:r>
      <w:r w:rsidR="00790A96">
        <w:t>2.2.12</w:t>
      </w:r>
      <w:r w:rsidR="004846EC">
        <w:fldChar w:fldCharType="end"/>
      </w:r>
      <w:r w:rsidR="004846EC">
        <w:t> </w:t>
      </w:r>
      <w:hyperlink w:anchor="_Vulnerability_CVSS_Version_1" w:history="1">
        <w:r w:rsidR="004846EC" w:rsidRPr="004846EC">
          <w:rPr>
            <w:rStyle w:val="Hyperlink"/>
          </w:rPr>
          <w:t>Vulnerability CVSS Version 3 Type Model</w:t>
        </w:r>
      </w:hyperlink>
      <w:r w:rsidR="004846EC">
        <w:t>.</w:t>
      </w:r>
    </w:p>
    <w:p w14:paraId="08BF2CDA" w14:textId="29F29D49" w:rsidR="00A13A87" w:rsidRDefault="00A13A87" w:rsidP="00A13A87">
      <w:pPr>
        <w:pStyle w:val="Heading4"/>
      </w:pPr>
      <w:bookmarkStart w:id="3274" w:name="_Toc478074849"/>
      <w:r>
        <w:t>Vulnerability – CVSS Score Sets – Score Set V3 – Environmental ScoreV3</w:t>
      </w:r>
      <w:bookmarkEnd w:id="3274"/>
    </w:p>
    <w:p w14:paraId="29285B59" w14:textId="6F27F92D" w:rsidR="00A13A87" w:rsidRDefault="00F53627" w:rsidP="00D37FDA">
      <w:pPr>
        <w:pStyle w:val="ObjectHeading"/>
        <w:rPr>
          <w:rStyle w:val="Element"/>
          <w:bCs w:val="0"/>
          <w:iCs/>
          <w:szCs w:val="28"/>
        </w:rPr>
      </w:pPr>
      <w:bookmarkStart w:id="3275" w:name="_Toc477193231"/>
      <w:bookmarkStart w:id="3276" w:name="_Toc477193878"/>
      <w:bookmarkStart w:id="3277" w:name="_Toc478075017"/>
      <w:r>
        <w:t>Element</w:t>
      </w:r>
      <w:r w:rsidRPr="00755ABD">
        <w:t xml:space="preserve"> </w:t>
      </w:r>
      <w:r w:rsidR="00A13A87" w:rsidRPr="00D37FDA">
        <w:rPr>
          <w:rStyle w:val="Datatype"/>
        </w:rPr>
        <w:t>vuln:EnvironmentalScoreV3</w:t>
      </w:r>
      <w:bookmarkEnd w:id="3275"/>
      <w:bookmarkEnd w:id="3276"/>
      <w:bookmarkEnd w:id="3277"/>
    </w:p>
    <w:p w14:paraId="2B81AA37" w14:textId="14252EF4" w:rsidR="007139F4" w:rsidRDefault="007139F4" w:rsidP="007139F4">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Pr="00106404">
        <w:rPr>
          <w:rStyle w:val="Datatype"/>
        </w:rPr>
        <w:t>EnvironmentalScoreV</w:t>
      </w:r>
      <w:r>
        <w:rPr>
          <w:rStyle w:val="Datatype"/>
        </w:rPr>
        <w:t>3</w:t>
      </w:r>
      <w:r w:rsidRPr="00106404">
        <w:rPr>
          <w:bCs/>
        </w:rPr>
        <w:t xml:space="preserve"> </w:t>
      </w:r>
      <w:r w:rsidRPr="00347C4B">
        <w:t xml:space="preserve">element MUST </w:t>
      </w:r>
      <w:r>
        <w:t>be present zero or one time as second child of</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 xml:space="preserve">version 3 </w:t>
      </w:r>
      <w:r w:rsidRPr="00E77F1B">
        <w:t xml:space="preserve">environmental </w:t>
      </w:r>
      <w:r w:rsidRPr="00AD7F06">
        <w:t>score</w:t>
      </w:r>
      <w:r w:rsidRPr="00145123">
        <w:t>.</w:t>
      </w:r>
      <w:r w:rsidRPr="00347C4B">
        <w:t xml:space="preserve"> ∆</w:t>
      </w:r>
      <w:r>
        <w:t> [</w:t>
      </w:r>
      <w:r>
        <w:rPr>
          <w:color w:val="FF0000"/>
        </w:rPr>
        <w:t>CSAF-6.12.2.3-1</w:t>
      </w:r>
      <w:r>
        <w:t>]</w:t>
      </w:r>
    </w:p>
    <w:p w14:paraId="5F14CDF9" w14:textId="286BC48B" w:rsidR="004846EC" w:rsidRPr="005D4C8E" w:rsidRDefault="007139F4" w:rsidP="007139F4">
      <w:pPr>
        <w:pStyle w:val="Member"/>
      </w:pPr>
      <w:r w:rsidRPr="00916746">
        <w:rPr>
          <w:bCs/>
        </w:rPr>
        <w:t>The</w:t>
      </w:r>
      <w:r>
        <w:rPr>
          <w:bCs/>
        </w:rPr>
        <w:t xml:space="preserve"> finite set of allowed values for </w:t>
      </w:r>
      <w:r w:rsidR="004846EC">
        <w:rPr>
          <w:bCs/>
        </w:rPr>
        <w:t xml:space="preserve">the </w:t>
      </w:r>
      <w:r w:rsidR="004846EC">
        <w:rPr>
          <w:rStyle w:val="Datatype"/>
        </w:rPr>
        <w:t>vuln:EnvironmentalScoreV3</w:t>
      </w:r>
      <w:r w:rsidR="004846EC">
        <w:t xml:space="preserve"> element are documented in section </w:t>
      </w:r>
      <w:r w:rsidR="004846EC">
        <w:fldChar w:fldCharType="begin"/>
      </w:r>
      <w:r w:rsidR="004846EC">
        <w:instrText xml:space="preserve"> REF _Ref477954214 \r \h </w:instrText>
      </w:r>
      <w:r w:rsidR="004846EC">
        <w:fldChar w:fldCharType="separate"/>
      </w:r>
      <w:r w:rsidR="00790A96">
        <w:t>2.2.12</w:t>
      </w:r>
      <w:r w:rsidR="004846EC">
        <w:fldChar w:fldCharType="end"/>
      </w:r>
      <w:r w:rsidR="004846EC">
        <w:t> </w:t>
      </w:r>
      <w:hyperlink w:anchor="_Vulnerability_CVSS_Version_1" w:history="1">
        <w:r w:rsidR="004846EC" w:rsidRPr="004846EC">
          <w:rPr>
            <w:rStyle w:val="Hyperlink"/>
          </w:rPr>
          <w:t>Vulnerability CVSS Version 3 Type Model</w:t>
        </w:r>
      </w:hyperlink>
      <w:r w:rsidR="004846EC">
        <w:t>.</w:t>
      </w:r>
    </w:p>
    <w:p w14:paraId="77B7214B" w14:textId="77777777" w:rsidR="007139F4" w:rsidRDefault="007139F4" w:rsidP="007139F4">
      <w:pPr>
        <w:pStyle w:val="None-normativeCommentHeading"/>
      </w:pPr>
      <w:r>
        <w:t>Non-normative comment:</w:t>
      </w:r>
    </w:p>
    <w:p w14:paraId="144032CA" w14:textId="7A6C6DDA" w:rsidR="00A13A87" w:rsidRPr="00A63137" w:rsidRDefault="007139F4" w:rsidP="00D37FDA">
      <w:pPr>
        <w:pStyle w:val="Non-normativeComment"/>
      </w:pPr>
      <w:r w:rsidRPr="00E77F1B">
        <w:t>This metric is typically reserved for use by the end user and is specific to the environment in which t</w:t>
      </w:r>
      <w:r>
        <w:t>he affected product is deployed.</w:t>
      </w:r>
      <w:r w:rsidRPr="00A63137">
        <w:t xml:space="preserve"> </w:t>
      </w:r>
      <w:r>
        <w:t>See also section </w:t>
      </w:r>
      <w:r>
        <w:fldChar w:fldCharType="begin"/>
      </w:r>
      <w:r>
        <w:instrText xml:space="preserve"> REF _Ref477954214 \r \h </w:instrText>
      </w:r>
      <w:r>
        <w:fldChar w:fldCharType="separate"/>
      </w:r>
      <w:r>
        <w:t>2.2.12</w:t>
      </w:r>
      <w:r>
        <w:fldChar w:fldCharType="end"/>
      </w:r>
      <w:r>
        <w:t> </w:t>
      </w:r>
      <w:hyperlink w:anchor="_Vulnerability_CVSS_Version_1" w:history="1">
        <w:r w:rsidRPr="004846EC">
          <w:rPr>
            <w:rStyle w:val="Hyperlink"/>
          </w:rPr>
          <w:t>Vulnerability CVSS Version 3 Type Model</w:t>
        </w:r>
      </w:hyperlink>
      <w:r>
        <w:t xml:space="preserve"> for further info and constraints on this element</w:t>
      </w:r>
      <w:r w:rsidR="00A13A87">
        <w:t>.</w:t>
      </w:r>
      <w:r w:rsidR="00A13A87" w:rsidRPr="00A63137">
        <w:t xml:space="preserve"> </w:t>
      </w:r>
    </w:p>
    <w:p w14:paraId="7DE91B70" w14:textId="26F6D213" w:rsidR="00A13A87" w:rsidRDefault="00A13A87" w:rsidP="00A13A87">
      <w:pPr>
        <w:pStyle w:val="Heading4"/>
      </w:pPr>
      <w:bookmarkStart w:id="3278" w:name="_Toc478074850"/>
      <w:r>
        <w:t>Vulnerability – CVSS Score Sets – Score Set V3 – Vector V3</w:t>
      </w:r>
      <w:bookmarkEnd w:id="3278"/>
    </w:p>
    <w:p w14:paraId="72CE9065" w14:textId="3E3D2AFF" w:rsidR="00A13A87" w:rsidRDefault="00F53627" w:rsidP="00D37FDA">
      <w:pPr>
        <w:pStyle w:val="ObjectHeading"/>
        <w:rPr>
          <w:rStyle w:val="Element"/>
          <w:bCs w:val="0"/>
          <w:iCs/>
          <w:szCs w:val="28"/>
        </w:rPr>
      </w:pPr>
      <w:bookmarkStart w:id="3279" w:name="_Toc477193232"/>
      <w:bookmarkStart w:id="3280" w:name="_Toc477193879"/>
      <w:bookmarkStart w:id="3281" w:name="_Toc478075018"/>
      <w:r>
        <w:t>Element</w:t>
      </w:r>
      <w:r w:rsidRPr="00755ABD">
        <w:t xml:space="preserve"> </w:t>
      </w:r>
      <w:r w:rsidR="00A13A87" w:rsidRPr="00D37FDA">
        <w:rPr>
          <w:rStyle w:val="Datatype"/>
        </w:rPr>
        <w:t>vuln:VectorV3</w:t>
      </w:r>
      <w:bookmarkEnd w:id="3279"/>
      <w:bookmarkEnd w:id="3280"/>
      <w:bookmarkEnd w:id="3281"/>
    </w:p>
    <w:p w14:paraId="3F1A1CA6" w14:textId="12418C15" w:rsidR="00C02062" w:rsidRDefault="00C02062" w:rsidP="00A13A87">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D7CBE">
        <w:rPr>
          <w:rStyle w:val="Datatype"/>
        </w:rPr>
        <w:t>VectorV3</w:t>
      </w:r>
      <w:r w:rsidRPr="00347C4B">
        <w:t xml:space="preserve"> element </w:t>
      </w:r>
      <w:r w:rsidR="004D7CBE" w:rsidRPr="00347C4B">
        <w:t xml:space="preserve">MUST </w:t>
      </w:r>
      <w:r w:rsidR="004D7CBE">
        <w:t>be present zero or one time as third child of</w:t>
      </w:r>
      <w:r w:rsidR="004D7CBE" w:rsidRPr="00347C4B">
        <w:t xml:space="preserve"> </w:t>
      </w:r>
      <w:r w:rsidR="004D7CBE">
        <w:rPr>
          <w:rStyle w:val="Datatype"/>
        </w:rPr>
        <w:t>vuln</w:t>
      </w:r>
      <w:r w:rsidR="004D7CBE" w:rsidRPr="00347C4B">
        <w:rPr>
          <w:rStyle w:val="Datatype"/>
        </w:rPr>
        <w:t>:</w:t>
      </w:r>
      <w:r w:rsidR="004D7CBE">
        <w:rPr>
          <w:rStyle w:val="Datatype"/>
        </w:rPr>
        <w:t>ScoreSetV3</w:t>
      </w:r>
      <w:r w:rsidR="004D7CBE" w:rsidRPr="00145123">
        <w:t xml:space="preserve"> </w:t>
      </w:r>
      <w:r w:rsidR="004D7CBE">
        <w:t xml:space="preserve">and if present </w:t>
      </w:r>
      <w:r w:rsidR="004D7CBE" w:rsidRPr="00391829">
        <w:t xml:space="preserve">contains the official </w:t>
      </w:r>
      <w:r w:rsidR="004D7CBE">
        <w:t xml:space="preserve">string </w:t>
      </w:r>
      <w:r w:rsidR="004D7CBE" w:rsidRPr="00391829">
        <w:t xml:space="preserve">notation that displays all the values used to compute the CVSS </w:t>
      </w:r>
      <w:r w:rsidR="004D7CBE">
        <w:t xml:space="preserve">version 3 </w:t>
      </w:r>
      <w:r w:rsidR="004D7CBE" w:rsidRPr="00391829">
        <w:t>base, temporal, and environmental scores</w:t>
      </w:r>
      <w:r w:rsidRPr="00145123">
        <w:t>.</w:t>
      </w:r>
      <w:r w:rsidRPr="00347C4B">
        <w:t xml:space="preserve"> ∆</w:t>
      </w:r>
      <w:r>
        <w:t> [</w:t>
      </w:r>
      <w:r w:rsidR="004D7CBE">
        <w:rPr>
          <w:color w:val="FF0000"/>
        </w:rPr>
        <w:t>CSAF-6.12.2.4-1</w:t>
      </w:r>
      <w:r>
        <w:t>]</w:t>
      </w:r>
    </w:p>
    <w:p w14:paraId="0046489E" w14:textId="20FBE83B" w:rsidR="00A13A87" w:rsidRDefault="004846EC" w:rsidP="00D37FDA">
      <w:pPr>
        <w:pStyle w:val="Member"/>
        <w:rPr>
          <w:i/>
          <w:iCs/>
        </w:rP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_Ref477954214 \r \h </w:instrText>
      </w:r>
      <w:r>
        <w:fldChar w:fldCharType="separate"/>
      </w:r>
      <w:r w:rsidR="00790A96">
        <w:t>2.2.12</w:t>
      </w:r>
      <w:r>
        <w:fldChar w:fldCharType="end"/>
      </w:r>
      <w:r>
        <w:t> </w:t>
      </w:r>
      <w:hyperlink w:anchor="_Vulnerability_CVSS_Version_1" w:history="1">
        <w:r w:rsidRPr="004846EC">
          <w:rPr>
            <w:rStyle w:val="Hyperlink"/>
          </w:rPr>
          <w:t>Vulnerability CVSS Version 3 Type Model</w:t>
        </w:r>
      </w:hyperlink>
      <w:r>
        <w:t>.</w:t>
      </w:r>
    </w:p>
    <w:p w14:paraId="2F6371E7" w14:textId="1E814FF2" w:rsidR="00A13A87" w:rsidRDefault="00A13A87">
      <w:pPr>
        <w:pStyle w:val="Caption"/>
      </w:pPr>
      <w:r w:rsidRPr="004D7D18">
        <w:t>Example</w:t>
      </w:r>
      <w:r w:rsidRPr="003F1FAD">
        <w:t xml:space="preserve"> </w:t>
      </w:r>
      <w:fldSimple w:instr=" SEQ Example \* ARABIC ">
        <w:r w:rsidR="00790A96">
          <w:rPr>
            <w:noProof/>
          </w:rPr>
          <w:t>67</w:t>
        </w:r>
      </w:fldSimple>
      <w:r w:rsidRPr="003F1FAD">
        <w:t>:</w:t>
      </w:r>
    </w:p>
    <w:p w14:paraId="151586EF" w14:textId="58918497" w:rsidR="00A13A87" w:rsidRPr="00391829" w:rsidRDefault="00A13A87" w:rsidP="00D37FDA">
      <w:pPr>
        <w:pStyle w:val="Code"/>
        <w:rPr>
          <w:highlight w:val="yellow"/>
        </w:rPr>
      </w:pPr>
      <w:r>
        <w:t>&lt;Vector</w:t>
      </w:r>
      <w:r w:rsidR="007904C3">
        <w:t>V3</w:t>
      </w:r>
      <w:r>
        <w:t>&gt;</w:t>
      </w:r>
      <w:r w:rsidR="007904C3" w:rsidRPr="007904C3">
        <w:t>CVSS:3.0/AV:N/AC:L/PR:H/UI:N/S:U/C:L/I:L/A:N</w:t>
      </w:r>
      <w:r w:rsidRPr="00391829">
        <w:t>&lt;Vector</w:t>
      </w:r>
      <w:r w:rsidR="007904C3">
        <w:t>V3</w:t>
      </w:r>
      <w:r w:rsidRPr="00391829">
        <w:t>&gt;</w:t>
      </w:r>
      <w:r w:rsidRPr="00A63137">
        <w:t xml:space="preserve"> </w:t>
      </w:r>
    </w:p>
    <w:p w14:paraId="624197C2" w14:textId="61E4B9F9" w:rsidR="007904C3" w:rsidRDefault="007904C3">
      <w:pPr>
        <w:pStyle w:val="Caption"/>
      </w:pPr>
      <w:r w:rsidRPr="004D7D18">
        <w:t>Example</w:t>
      </w:r>
      <w:r w:rsidRPr="003F1FAD">
        <w:t xml:space="preserve"> </w:t>
      </w:r>
      <w:fldSimple w:instr=" SEQ Example \* ARABIC ">
        <w:r w:rsidR="00790A96">
          <w:rPr>
            <w:noProof/>
          </w:rPr>
          <w:t>68</w:t>
        </w:r>
      </w:fldSimple>
      <w:r w:rsidRPr="003F1FAD">
        <w:t>:</w:t>
      </w:r>
    </w:p>
    <w:p w14:paraId="304BAD3C" w14:textId="61988B04" w:rsidR="007904C3" w:rsidRPr="007904C3" w:rsidRDefault="007904C3" w:rsidP="00D37FDA">
      <w:pPr>
        <w:pStyle w:val="Code"/>
        <w:rPr>
          <w:highlight w:val="yellow"/>
        </w:rPr>
      </w:pPr>
      <w:r>
        <w:t>&lt;VectorV3&gt;</w:t>
      </w:r>
      <w:r w:rsidRPr="007904C3">
        <w:t>CVSS:3.0/S:U/AV:N/AC:L/PR:H/UI:N/C:L/I:L/A:N/E:F/RL:X</w:t>
      </w:r>
      <w:r w:rsidRPr="00391829">
        <w:t>&lt;Vector</w:t>
      </w:r>
      <w:r>
        <w:t>V3</w:t>
      </w:r>
      <w:r w:rsidRPr="00391829">
        <w:t>&gt;</w:t>
      </w:r>
      <w:r w:rsidRPr="00A63137">
        <w:t xml:space="preserve"> </w:t>
      </w:r>
    </w:p>
    <w:p w14:paraId="75E63465" w14:textId="067AC2EA" w:rsidR="00A13A87" w:rsidRDefault="00A13A87" w:rsidP="00A13A87">
      <w:pPr>
        <w:pStyle w:val="Heading4"/>
      </w:pPr>
      <w:bookmarkStart w:id="3282" w:name="_Toc478074851"/>
      <w:r>
        <w:t>Vulnerability – CVSS Score Sets – Score Set V</w:t>
      </w:r>
      <w:r w:rsidR="00080F49">
        <w:t>3</w:t>
      </w:r>
      <w:r>
        <w:t xml:space="preserve"> – Product ID</w:t>
      </w:r>
      <w:bookmarkEnd w:id="3282"/>
    </w:p>
    <w:p w14:paraId="1B750207" w14:textId="332FD9BB" w:rsidR="00A13A87" w:rsidRDefault="00F53627" w:rsidP="00D37FDA">
      <w:pPr>
        <w:pStyle w:val="ObjectHeading"/>
        <w:rPr>
          <w:rStyle w:val="Element"/>
          <w:bCs w:val="0"/>
          <w:iCs/>
          <w:szCs w:val="28"/>
        </w:rPr>
      </w:pPr>
      <w:bookmarkStart w:id="3283" w:name="_Toc477193233"/>
      <w:bookmarkStart w:id="3284" w:name="_Toc477193880"/>
      <w:bookmarkStart w:id="3285" w:name="_Toc478075019"/>
      <w:r>
        <w:t>Element</w:t>
      </w:r>
      <w:r w:rsidRPr="00755ABD">
        <w:t xml:space="preserve"> </w:t>
      </w:r>
      <w:r w:rsidR="00A13A87" w:rsidRPr="00D37FDA">
        <w:rPr>
          <w:rStyle w:val="Datatype"/>
        </w:rPr>
        <w:t>vuln:ProductID</w:t>
      </w:r>
      <w:bookmarkEnd w:id="3283"/>
      <w:bookmarkEnd w:id="3284"/>
      <w:bookmarkEnd w:id="3285"/>
    </w:p>
    <w:p w14:paraId="7D83D358" w14:textId="6C026950" w:rsidR="00C02062" w:rsidRPr="005D4C8E" w:rsidRDefault="00C02062" w:rsidP="00A13A87">
      <w:pPr>
        <w:pStyle w:val="Member"/>
      </w:pPr>
      <w:r w:rsidRPr="001E7206">
        <w:rPr>
          <w:rFonts w:ascii="MS Mincho" w:eastAsia="MS Mincho" w:hAnsi="MS Mincho" w:cs="MS Mincho"/>
        </w:rPr>
        <w:t>∇</w:t>
      </w:r>
      <w:r w:rsidRPr="00D37FDA">
        <w:rPr>
          <w:rFonts w:eastAsia="MS Mincho"/>
        </w:rPr>
        <w:t> </w:t>
      </w:r>
      <w:r w:rsidRPr="00347C4B">
        <w:t xml:space="preserve">The </w:t>
      </w:r>
      <w:r>
        <w:rPr>
          <w:rStyle w:val="Datatype"/>
        </w:rPr>
        <w:t>vuln</w:t>
      </w:r>
      <w:r w:rsidRPr="00145123">
        <w:rPr>
          <w:rStyle w:val="Datatype"/>
        </w:rPr>
        <w:t>:</w:t>
      </w:r>
      <w:r w:rsidR="00AF657B">
        <w:rPr>
          <w:rStyle w:val="Datatype"/>
        </w:rPr>
        <w:t>ProductID</w:t>
      </w:r>
      <w:r w:rsidRPr="00347C4B">
        <w:t xml:space="preserve"> element </w:t>
      </w:r>
      <w:r w:rsidR="001E7206">
        <w:t xml:space="preserve">MUST be present with cardinality [0, ∞| as last child of the </w:t>
      </w:r>
      <w:r w:rsidR="001E7206" w:rsidRPr="00D37FDA">
        <w:rPr>
          <w:rStyle w:val="Datatype"/>
        </w:rPr>
        <w:t>vuln:ScoreSetV3</w:t>
      </w:r>
      <w:r w:rsidR="001E7206">
        <w:t xml:space="preserve"> element and per instance value references to</w:t>
      </w:r>
      <w:r w:rsidR="001E7206" w:rsidRPr="00391829">
        <w:t xml:space="preserve"> unique </w:t>
      </w:r>
      <w:r w:rsidR="001E7206">
        <w:rPr>
          <w:rStyle w:val="Datatype"/>
        </w:rPr>
        <w:t>Product</w:t>
      </w:r>
      <w:r w:rsidR="001E7206" w:rsidRPr="00D37FDA">
        <w:rPr>
          <w:rStyle w:val="Datatype"/>
        </w:rPr>
        <w:t>ID</w:t>
      </w:r>
      <w:r w:rsidR="001E7206" w:rsidRPr="00391829">
        <w:rPr>
          <w:i/>
          <w:iCs/>
        </w:rPr>
        <w:t xml:space="preserve"> </w:t>
      </w:r>
      <w:r w:rsidR="001E7206" w:rsidRPr="00391829">
        <w:t>attribute</w:t>
      </w:r>
      <w:r w:rsidR="001E7206">
        <w:t xml:space="preserve">s of </w:t>
      </w:r>
      <w:r w:rsidR="001E7206" w:rsidRPr="00391829">
        <w:rPr>
          <w:b/>
          <w:bCs/>
        </w:rPr>
        <w:t xml:space="preserve">Full Product Name </w:t>
      </w:r>
      <w:r w:rsidR="001E7206" w:rsidRPr="00391829">
        <w:t>element</w:t>
      </w:r>
      <w:r w:rsidR="001E7206">
        <w:t>s</w:t>
      </w:r>
      <w:r w:rsidR="001E7206" w:rsidRPr="00391829">
        <w:t xml:space="preserve"> defined in the </w:t>
      </w:r>
      <w:r w:rsidR="001E7206" w:rsidRPr="00391829">
        <w:rPr>
          <w:b/>
          <w:bCs/>
        </w:rPr>
        <w:t>Product Tree</w:t>
      </w:r>
      <w:r w:rsidR="001E7206" w:rsidRPr="00347C4B">
        <w:t xml:space="preserve"> </w:t>
      </w:r>
      <w:r w:rsidR="001E7206">
        <w:t>are noted</w:t>
      </w:r>
      <w:r w:rsidRPr="00145123">
        <w:t>.</w:t>
      </w:r>
      <w:r w:rsidRPr="00347C4B">
        <w:t xml:space="preserve"> </w:t>
      </w:r>
      <w:r w:rsidR="001E7206">
        <w:br/>
      </w:r>
      <w:r w:rsidRPr="00347C4B">
        <w:t>∆</w:t>
      </w:r>
      <w:r>
        <w:t> [</w:t>
      </w:r>
      <w:r w:rsidR="001E7206">
        <w:rPr>
          <w:color w:val="FF0000"/>
        </w:rPr>
        <w:t>CSAF-6.12.2.5</w:t>
      </w:r>
      <w:r>
        <w:rPr>
          <w:color w:val="FF0000"/>
        </w:rPr>
        <w:t>-</w:t>
      </w:r>
      <w:r w:rsidR="001E7206">
        <w:rPr>
          <w:color w:val="FF0000"/>
        </w:rPr>
        <w:t>1</w:t>
      </w:r>
      <w:r>
        <w:t>]</w:t>
      </w:r>
    </w:p>
    <w:p w14:paraId="3DC4BCD3" w14:textId="575385BF" w:rsidR="00A13A87" w:rsidRPr="00391829" w:rsidRDefault="00A13A87" w:rsidP="00D37FDA">
      <w:pPr>
        <w:pStyle w:val="Member"/>
      </w:pPr>
      <w:r w:rsidRPr="00391829">
        <w:t xml:space="preserve">If a </w:t>
      </w:r>
      <w:r w:rsidRPr="00391829">
        <w:rPr>
          <w:b/>
          <w:bCs/>
        </w:rPr>
        <w:t xml:space="preserve">Score Set </w:t>
      </w:r>
      <w:r w:rsidR="00D42F3D">
        <w:rPr>
          <w:b/>
          <w:bCs/>
        </w:rPr>
        <w:t xml:space="preserve">V3 </w:t>
      </w:r>
      <w:r w:rsidRPr="00391829">
        <w:t xml:space="preserve">applies to more than one product, you can add multiple </w:t>
      </w:r>
      <w:r w:rsidRPr="00391829">
        <w:rPr>
          <w:b/>
          <w:bCs/>
        </w:rPr>
        <w:t xml:space="preserve">Product ID </w:t>
      </w:r>
      <w:r w:rsidRPr="00391829">
        <w:t xml:space="preserve">elements </w:t>
      </w:r>
      <w:r w:rsidR="001E7206">
        <w:t xml:space="preserve">as references </w:t>
      </w:r>
      <w:r w:rsidRPr="00391829">
        <w:t xml:space="preserve">accordingly. </w:t>
      </w:r>
    </w:p>
    <w:p w14:paraId="14281565" w14:textId="70EA8429" w:rsidR="00E12F20" w:rsidRDefault="001E7206" w:rsidP="00D37FDA">
      <w:pPr>
        <w:pStyle w:val="Member"/>
        <w:rPr>
          <w:rFonts w:cs="Arial"/>
          <w:b/>
          <w:iCs/>
          <w:color w:val="3B006F"/>
          <w:kern w:val="32"/>
          <w:sz w:val="28"/>
          <w:szCs w:val="28"/>
        </w:rPr>
      </w:pPr>
      <w:r>
        <w:t>Any</w:t>
      </w:r>
      <w:r w:rsidR="00A13A87" w:rsidRPr="00391829">
        <w:t xml:space="preserve"> single </w:t>
      </w:r>
      <w:r w:rsidR="00A13A87" w:rsidRPr="00391829">
        <w:rPr>
          <w:b/>
          <w:bCs/>
        </w:rPr>
        <w:t xml:space="preserve">Product ID </w:t>
      </w:r>
      <w:r>
        <w:t>is to</w:t>
      </w:r>
      <w:r w:rsidR="00A13A87" w:rsidRPr="00391829">
        <w:t xml:space="preserve"> be assigned to </w:t>
      </w:r>
      <w:r>
        <w:t>exactly none or one</w:t>
      </w:r>
      <w:r w:rsidR="00A13A87" w:rsidRPr="00391829">
        <w:t xml:space="preserve"> </w:t>
      </w:r>
      <w:r w:rsidR="00A13A87" w:rsidRPr="00391829">
        <w:rPr>
          <w:b/>
          <w:bCs/>
        </w:rPr>
        <w:t>Score Set</w:t>
      </w:r>
      <w:r w:rsidR="00D42F3D">
        <w:rPr>
          <w:b/>
          <w:bCs/>
        </w:rPr>
        <w:t xml:space="preserve"> V3</w:t>
      </w:r>
      <w:r w:rsidR="00A13A87" w:rsidRPr="00391829">
        <w:rPr>
          <w:b/>
          <w:bCs/>
        </w:rPr>
        <w:t xml:space="preserve"> </w:t>
      </w:r>
      <w:r w:rsidR="00A13A87" w:rsidRPr="00391829">
        <w:t xml:space="preserve">within the same </w:t>
      </w:r>
      <w:r w:rsidR="00A13A87" w:rsidRPr="00391829">
        <w:rPr>
          <w:b/>
          <w:bCs/>
        </w:rPr>
        <w:t>Vulnerability</w:t>
      </w:r>
      <w:r w:rsidR="00A13A87" w:rsidRPr="00391829">
        <w:t xml:space="preserve">. </w:t>
      </w:r>
    </w:p>
    <w:p w14:paraId="3021C1AC" w14:textId="41C84A4A" w:rsidR="009F59F5" w:rsidRDefault="009F59F5" w:rsidP="009F59F5">
      <w:pPr>
        <w:pStyle w:val="Heading2"/>
      </w:pPr>
      <w:bookmarkStart w:id="3286" w:name="_Toc478074852"/>
      <w:r>
        <w:t>Vulnerability – Remediations</w:t>
      </w:r>
      <w:bookmarkEnd w:id="3286"/>
    </w:p>
    <w:p w14:paraId="1A0FC2A5" w14:textId="6FDD11D4" w:rsidR="009F59F5" w:rsidRDefault="00F53627" w:rsidP="00D37FDA">
      <w:pPr>
        <w:pStyle w:val="ObjectHeading"/>
        <w:rPr>
          <w:rStyle w:val="Element"/>
          <w:bCs w:val="0"/>
          <w:iCs/>
          <w:szCs w:val="28"/>
        </w:rPr>
      </w:pPr>
      <w:bookmarkStart w:id="3287" w:name="_Toc477193234"/>
      <w:bookmarkStart w:id="3288" w:name="_Toc477193881"/>
      <w:bookmarkStart w:id="3289" w:name="_Toc478075020"/>
      <w:r>
        <w:t>Element</w:t>
      </w:r>
      <w:r w:rsidRPr="00755ABD">
        <w:t xml:space="preserve"> </w:t>
      </w:r>
      <w:r w:rsidR="009F59F5" w:rsidRPr="00D37FDA">
        <w:rPr>
          <w:rStyle w:val="Datatype"/>
        </w:rPr>
        <w:t>vuln:Remediations</w:t>
      </w:r>
      <w:bookmarkEnd w:id="3287"/>
      <w:bookmarkEnd w:id="3288"/>
      <w:bookmarkEnd w:id="3289"/>
    </w:p>
    <w:p w14:paraId="4A3D6848" w14:textId="43C707CD" w:rsidR="00C02062" w:rsidRPr="005D4C8E" w:rsidRDefault="00C02062" w:rsidP="009F59F5">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1859A8">
        <w:rPr>
          <w:rStyle w:val="Datatype"/>
        </w:rPr>
        <w:t>Remediations</w:t>
      </w:r>
      <w:r w:rsidRPr="00347C4B">
        <w:t xml:space="preserve"> </w:t>
      </w:r>
      <w:r w:rsidR="001859A8" w:rsidRPr="00347C4B">
        <w:t xml:space="preserve">element </w:t>
      </w:r>
      <w:r w:rsidR="001859A8">
        <w:t xml:space="preserve">MUST be present with cardinality [0, 1] and as third to last of the distinct children types of its parent </w:t>
      </w:r>
      <w:r w:rsidR="001859A8">
        <w:rPr>
          <w:rStyle w:val="Datatype"/>
        </w:rPr>
        <w:t>vuln</w:t>
      </w:r>
      <w:r w:rsidR="001859A8" w:rsidRPr="00347C4B">
        <w:rPr>
          <w:rStyle w:val="Datatype"/>
        </w:rPr>
        <w:t>:</w:t>
      </w:r>
      <w:r w:rsidR="001859A8">
        <w:rPr>
          <w:rStyle w:val="Datatype"/>
        </w:rPr>
        <w:t>Vulnerability</w:t>
      </w:r>
      <w:r w:rsidR="001859A8" w:rsidRPr="00D37FDA">
        <w:t xml:space="preserve"> and</w:t>
      </w:r>
      <w:r w:rsidR="001859A8">
        <w:t xml:space="preserve"> it holds [1, </w:t>
      </w:r>
      <w:r w:rsidR="001859A8" w:rsidRPr="00D37FDA">
        <w:rPr>
          <w:sz w:val="24"/>
        </w:rPr>
        <w:t>∞</w:t>
      </w:r>
      <w:r w:rsidR="001859A8">
        <w:t xml:space="preserve">] </w:t>
      </w:r>
      <w:r w:rsidR="001859A8">
        <w:rPr>
          <w:rStyle w:val="Datatype"/>
        </w:rPr>
        <w:t>vuln</w:t>
      </w:r>
      <w:r w:rsidR="001859A8" w:rsidRPr="00145123">
        <w:rPr>
          <w:rStyle w:val="Datatype"/>
        </w:rPr>
        <w:t>:</w:t>
      </w:r>
      <w:r w:rsidR="001859A8">
        <w:rPr>
          <w:rStyle w:val="Datatype"/>
        </w:rPr>
        <w:t>Remediation</w:t>
      </w:r>
      <w:r w:rsidR="001859A8" w:rsidRPr="00D37FDA">
        <w:t xml:space="preserve"> child elements</w:t>
      </w:r>
      <w:r w:rsidRPr="00145123">
        <w:t>.</w:t>
      </w:r>
      <w:r w:rsidRPr="00347C4B">
        <w:t xml:space="preserve"> ∆</w:t>
      </w:r>
      <w:r>
        <w:t> [</w:t>
      </w:r>
      <w:r w:rsidR="001859A8">
        <w:rPr>
          <w:color w:val="FF0000"/>
        </w:rPr>
        <w:t>CSAF-6.13</w:t>
      </w:r>
      <w:r>
        <w:rPr>
          <w:color w:val="FF0000"/>
        </w:rPr>
        <w:t>-</w:t>
      </w:r>
      <w:r w:rsidR="001859A8">
        <w:rPr>
          <w:color w:val="FF0000"/>
        </w:rPr>
        <w:t>1</w:t>
      </w:r>
      <w:r>
        <w:t>]</w:t>
      </w:r>
    </w:p>
    <w:p w14:paraId="60C97152" w14:textId="252E224B" w:rsidR="00E12F20" w:rsidRDefault="009F59F5" w:rsidP="00D37FDA">
      <w:pPr>
        <w:pStyle w:val="Member"/>
      </w:pPr>
      <w:r w:rsidRPr="00F32D93">
        <w:t>Th</w:t>
      </w:r>
      <w:r>
        <w:t>e</w:t>
      </w:r>
      <w:r w:rsidR="000D0733">
        <w:t xml:space="preserve">se </w:t>
      </w:r>
      <w:r w:rsidRPr="009F59F5">
        <w:rPr>
          <w:b/>
          <w:bCs/>
        </w:rPr>
        <w:t xml:space="preserve">Remediation </w:t>
      </w:r>
      <w:r w:rsidRPr="009F59F5">
        <w:t>containers will have details on h</w:t>
      </w:r>
      <w:r>
        <w:t>ow to remediate a vulnerability.</w:t>
      </w:r>
    </w:p>
    <w:p w14:paraId="2087D844" w14:textId="1855641B" w:rsidR="008770F0" w:rsidRDefault="000D0733" w:rsidP="00D37FDA">
      <w:r>
        <w:t>Visual display of a m</w:t>
      </w:r>
      <w:r w:rsidR="00E12F20">
        <w:t xml:space="preserve">ap of some valid </w:t>
      </w:r>
      <w:r w:rsidR="00E12F20">
        <w:rPr>
          <w:b/>
        </w:rPr>
        <w:t>Remediations</w:t>
      </w:r>
      <w:r w:rsidR="009E694E">
        <w:rPr>
          <w:b/>
        </w:rPr>
        <w:fldChar w:fldCharType="begin"/>
      </w:r>
      <w:r w:rsidR="009E694E">
        <w:instrText xml:space="preserve"> XE "</w:instrText>
      </w:r>
      <w:r w:rsidR="009E694E">
        <w:rPr>
          <w:b/>
          <w:bCs/>
        </w:rPr>
        <w:instrText>Vulnerability:</w:instrText>
      </w:r>
      <w:r w:rsidR="009E694E" w:rsidRPr="001E7FF8">
        <w:instrText>Remediations</w:instrText>
      </w:r>
      <w:r w:rsidR="009E694E">
        <w:instrText xml:space="preserve">" </w:instrText>
      </w:r>
      <w:r w:rsidR="009E694E">
        <w:rPr>
          <w:b/>
        </w:rPr>
        <w:fldChar w:fldCharType="end"/>
      </w:r>
      <w:r w:rsidR="00E12F20">
        <w:t xml:space="preserve"> configuration including the parent node (</w:t>
      </w:r>
      <w:r w:rsidR="00E12F20">
        <w:rPr>
          <w:b/>
        </w:rPr>
        <w:t>Vulnerability</w:t>
      </w:r>
      <w:r w:rsidR="001D1C3B">
        <w:rPr>
          <w:b/>
        </w:rPr>
        <w:fldChar w:fldCharType="begin"/>
      </w:r>
      <w:r w:rsidR="001D1C3B">
        <w:instrText xml:space="preserve"> XE "</w:instrText>
      </w:r>
      <w:r w:rsidR="001D1C3B">
        <w:rPr>
          <w:b/>
        </w:rPr>
        <w:instrText>Vulnerability</w:instrText>
      </w:r>
      <w:r w:rsidR="001D1C3B">
        <w:instrText xml:space="preserve">" </w:instrText>
      </w:r>
      <w:r w:rsidR="001D1C3B">
        <w:rPr>
          <w:b/>
        </w:rPr>
        <w:fldChar w:fldCharType="end"/>
      </w:r>
      <w:r w:rsidR="00E12F20">
        <w:t xml:space="preserve">) — again with the node labeled {…} indicating further possible </w:t>
      </w:r>
      <w:r w:rsidR="00E12F20">
        <w:rPr>
          <w:b/>
        </w:rPr>
        <w:t>Remediation</w:t>
      </w:r>
      <w:r w:rsidR="00E12F20">
        <w:t xml:space="preserve"> subtrees</w:t>
      </w:r>
      <w:r>
        <w:t xml:space="preserve"> — follows below.</w:t>
      </w:r>
    </w:p>
    <w:p w14:paraId="23F92008" w14:textId="682A696F" w:rsidR="008770F0" w:rsidRPr="00864BEA" w:rsidRDefault="008770F0">
      <w:pPr>
        <w:pStyle w:val="Caption"/>
      </w:pPr>
      <w:bookmarkStart w:id="3290" w:name="_Toc477448947"/>
      <w:r>
        <w:t xml:space="preserve">Figure </w:t>
      </w:r>
      <w:fldSimple w:instr=" SEQ Figure \* ARABIC ">
        <w:r w:rsidR="00790A96">
          <w:rPr>
            <w:noProof/>
          </w:rPr>
          <w:t>13</w:t>
        </w:r>
      </w:fldSimple>
      <w:r>
        <w:t xml:space="preserve">: A topologically valid </w:t>
      </w:r>
      <w:r w:rsidRPr="005D7139">
        <w:rPr>
          <w:b/>
        </w:rPr>
        <w:t>Remediations</w:t>
      </w:r>
      <w:r>
        <w:t xml:space="preserve"> configuration</w:t>
      </w:r>
      <w:r>
        <w:rPr>
          <w:noProof/>
        </w:rPr>
        <w:t>.</w:t>
      </w:r>
      <w:bookmarkEnd w:id="3290"/>
      <w:r w:rsidRPr="000D14C1">
        <w:t xml:space="preserve"> </w:t>
      </w:r>
    </w:p>
    <w:p w14:paraId="274EA973" w14:textId="77777777" w:rsidR="008770F0" w:rsidRDefault="008770F0" w:rsidP="008770F0">
      <w:pPr>
        <w:keepNext/>
      </w:pPr>
      <w:r>
        <w:rPr>
          <w:noProof/>
        </w:rPr>
        <w:drawing>
          <wp:inline distT="0" distB="0" distL="0" distR="0" wp14:anchorId="0FC772C1" wp14:editId="4486F870">
            <wp:extent cx="5995035" cy="5644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4625" cy="5662508"/>
                    </a:xfrm>
                    <a:prstGeom prst="rect">
                      <a:avLst/>
                    </a:prstGeom>
                  </pic:spPr>
                </pic:pic>
              </a:graphicData>
            </a:graphic>
          </wp:inline>
        </w:drawing>
      </w:r>
    </w:p>
    <w:p w14:paraId="046EA694" w14:textId="77777777" w:rsidR="008770F0" w:rsidRDefault="008770F0" w:rsidP="00D37FDA"/>
    <w:p w14:paraId="4CE234A5" w14:textId="0DA7621E" w:rsidR="009F59F5" w:rsidRDefault="009F59F5" w:rsidP="00E06AA8">
      <w:pPr>
        <w:pStyle w:val="Heading3"/>
      </w:pPr>
      <w:bookmarkStart w:id="3291" w:name="_Toc477207267"/>
      <w:bookmarkStart w:id="3292" w:name="_Toc477245808"/>
      <w:bookmarkStart w:id="3293" w:name="_Toc477257912"/>
      <w:bookmarkStart w:id="3294" w:name="_Toc477260265"/>
      <w:bookmarkStart w:id="3295" w:name="_Toc477267678"/>
      <w:bookmarkStart w:id="3296" w:name="_Toc477298660"/>
      <w:bookmarkStart w:id="3297" w:name="_Toc477298933"/>
      <w:bookmarkStart w:id="3298" w:name="_Toc477299383"/>
      <w:bookmarkStart w:id="3299" w:name="_Toc477346591"/>
      <w:bookmarkStart w:id="3300" w:name="_Toc477382828"/>
      <w:bookmarkStart w:id="3301" w:name="_Toc477425270"/>
      <w:bookmarkStart w:id="3302" w:name="_Toc477429224"/>
      <w:bookmarkStart w:id="3303" w:name="_Toc477429552"/>
      <w:bookmarkStart w:id="3304" w:name="_Toc477448523"/>
      <w:bookmarkStart w:id="3305" w:name="_Toc477448881"/>
      <w:bookmarkStart w:id="3306" w:name="_Toc477902574"/>
      <w:bookmarkStart w:id="3307" w:name="_Toc477968826"/>
      <w:bookmarkStart w:id="3308" w:name="_Toc478023937"/>
      <w:bookmarkStart w:id="3309" w:name="_Toc478024372"/>
      <w:bookmarkStart w:id="3310" w:name="_Toc478074853"/>
      <w:bookmarkStart w:id="3311" w:name="_Toc478074854"/>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r>
        <w:t>Vulnerability – Remediations</w:t>
      </w:r>
      <w:r w:rsidR="009344E0">
        <w:t xml:space="preserve"> – Remediation</w:t>
      </w:r>
      <w:bookmarkEnd w:id="3311"/>
    </w:p>
    <w:p w14:paraId="1D0A869E" w14:textId="227F2255" w:rsidR="009F59F5" w:rsidRDefault="00F53627" w:rsidP="00D37FDA">
      <w:pPr>
        <w:pStyle w:val="ObjectHeading"/>
        <w:rPr>
          <w:rStyle w:val="Element"/>
          <w:iCs/>
        </w:rPr>
      </w:pPr>
      <w:bookmarkStart w:id="3312" w:name="_Toc477193236"/>
      <w:bookmarkStart w:id="3313" w:name="_Toc477193882"/>
      <w:bookmarkStart w:id="3314" w:name="_Toc478075021"/>
      <w:r>
        <w:t>Element</w:t>
      </w:r>
      <w:r w:rsidRPr="00755ABD">
        <w:t xml:space="preserve"> </w:t>
      </w:r>
      <w:r w:rsidR="009F59F5" w:rsidRPr="00D37FDA">
        <w:rPr>
          <w:rStyle w:val="Datatype"/>
        </w:rPr>
        <w:t>vuln:Remediation</w:t>
      </w:r>
      <w:bookmarkEnd w:id="3312"/>
      <w:bookmarkEnd w:id="3313"/>
      <w:bookmarkEnd w:id="3314"/>
    </w:p>
    <w:p w14:paraId="526F5A43" w14:textId="4E62E36D" w:rsidR="00022CB7" w:rsidRDefault="00C02062" w:rsidP="00EF4C1D">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1859A8">
        <w:rPr>
          <w:rStyle w:val="Datatype"/>
        </w:rPr>
        <w:t>Remediation</w:t>
      </w:r>
      <w:r w:rsidRPr="00347C4B">
        <w:t xml:space="preserve"> element </w:t>
      </w:r>
      <w:r w:rsidR="001859A8">
        <w:t xml:space="preserve">MUST be present with cardinality [1, </w:t>
      </w:r>
      <w:r w:rsidR="001859A8" w:rsidRPr="00D37FDA">
        <w:rPr>
          <w:sz w:val="24"/>
        </w:rPr>
        <w:t>∞</w:t>
      </w:r>
      <w:r w:rsidR="001859A8">
        <w:t xml:space="preserve">] as a child of its parent </w:t>
      </w:r>
      <w:r w:rsidR="001859A8">
        <w:rPr>
          <w:rStyle w:val="Datatype"/>
        </w:rPr>
        <w:t>vuln</w:t>
      </w:r>
      <w:r w:rsidR="001859A8" w:rsidRPr="00347C4B">
        <w:rPr>
          <w:rStyle w:val="Datatype"/>
        </w:rPr>
        <w:t>:</w:t>
      </w:r>
      <w:r w:rsidR="001859A8">
        <w:rPr>
          <w:rStyle w:val="Datatype"/>
        </w:rPr>
        <w:t>Remediations</w:t>
      </w:r>
      <w:r w:rsidR="001859A8" w:rsidRPr="00347C4B">
        <w:t xml:space="preserve"> </w:t>
      </w:r>
      <w:r w:rsidRPr="00347C4B">
        <w:t xml:space="preserve">and MUST contain the </w:t>
      </w:r>
      <w:r w:rsidRPr="00145123">
        <w:t xml:space="preserve">following child </w:t>
      </w:r>
      <w:r w:rsidRPr="00347C4B">
        <w:t xml:space="preserve">elements </w:t>
      </w:r>
      <w:r>
        <w:rPr>
          <w:rStyle w:val="Datatype"/>
        </w:rPr>
        <w:t>vuln</w:t>
      </w:r>
      <w:r w:rsidRPr="00347C4B">
        <w:rPr>
          <w:rStyle w:val="Datatype"/>
        </w:rPr>
        <w:t>:</w:t>
      </w:r>
      <w:r w:rsidR="001859A8">
        <w:rPr>
          <w:rStyle w:val="Datatype"/>
        </w:rPr>
        <w:t xml:space="preserve">Description </w:t>
      </w:r>
      <w:r w:rsidR="001859A8">
        <w:t xml:space="preserve">[1, </w:t>
      </w:r>
      <w:r w:rsidR="001859A8" w:rsidRPr="00106404">
        <w:t>1</w:t>
      </w:r>
      <w:r w:rsidR="001859A8">
        <w:t>]</w:t>
      </w:r>
      <w:r w:rsidRPr="00145123">
        <w:t xml:space="preserve">, </w:t>
      </w:r>
      <w:r>
        <w:rPr>
          <w:rStyle w:val="Datatype"/>
        </w:rPr>
        <w:t>vuln</w:t>
      </w:r>
      <w:r w:rsidRPr="00347C4B">
        <w:rPr>
          <w:rStyle w:val="Datatype"/>
        </w:rPr>
        <w:t>:</w:t>
      </w:r>
      <w:r w:rsidR="001859A8">
        <w:rPr>
          <w:rStyle w:val="Datatype"/>
        </w:rPr>
        <w:t xml:space="preserve">Entitlement </w:t>
      </w:r>
      <w:r w:rsidR="001859A8">
        <w:t xml:space="preserve">[0, </w:t>
      </w:r>
      <w:r w:rsidR="001859A8" w:rsidRPr="00106404">
        <w:rPr>
          <w:sz w:val="24"/>
        </w:rPr>
        <w:t>∞</w:t>
      </w:r>
      <w:r w:rsidR="001859A8">
        <w:t>]</w:t>
      </w:r>
      <w:r w:rsidRPr="00145123">
        <w:t>,</w:t>
      </w:r>
      <w:r w:rsidR="001859A8" w:rsidRPr="00145123">
        <w:t xml:space="preserve"> </w:t>
      </w:r>
      <w:r w:rsidR="001859A8">
        <w:rPr>
          <w:rStyle w:val="Datatype"/>
        </w:rPr>
        <w:t>vuln</w:t>
      </w:r>
      <w:r w:rsidR="001859A8" w:rsidRPr="00347C4B">
        <w:rPr>
          <w:rStyle w:val="Datatype"/>
        </w:rPr>
        <w:t>:</w:t>
      </w:r>
      <w:r w:rsidR="001859A8">
        <w:rPr>
          <w:rStyle w:val="Datatype"/>
        </w:rPr>
        <w:t xml:space="preserve">URL </w:t>
      </w:r>
      <w:r w:rsidR="001859A8">
        <w:t xml:space="preserve">[0, </w:t>
      </w:r>
      <w:r w:rsidR="001859A8" w:rsidRPr="00106404">
        <w:t>1</w:t>
      </w:r>
      <w:r w:rsidR="001859A8">
        <w:t>]</w:t>
      </w:r>
      <w:r w:rsidR="001859A8" w:rsidRPr="00145123">
        <w:t>,</w:t>
      </w:r>
      <w:r w:rsidRPr="00145123">
        <w:t xml:space="preserve"> </w:t>
      </w:r>
      <w:r>
        <w:rPr>
          <w:rStyle w:val="Datatype"/>
        </w:rPr>
        <w:t>vuln</w:t>
      </w:r>
      <w:r w:rsidRPr="00347C4B">
        <w:rPr>
          <w:rStyle w:val="Datatype"/>
        </w:rPr>
        <w:t>:</w:t>
      </w:r>
      <w:r w:rsidR="001859A8">
        <w:rPr>
          <w:rStyle w:val="Datatype"/>
        </w:rPr>
        <w:t xml:space="preserve">ProductID </w:t>
      </w:r>
      <w:r w:rsidR="001859A8">
        <w:t xml:space="preserve">[0, </w:t>
      </w:r>
      <w:r w:rsidR="001859A8" w:rsidRPr="00106404">
        <w:rPr>
          <w:sz w:val="24"/>
        </w:rPr>
        <w:t>∞</w:t>
      </w:r>
      <w:r w:rsidR="001859A8">
        <w:t>]</w:t>
      </w:r>
      <w:r w:rsidRPr="00145123">
        <w:t>, and</w:t>
      </w:r>
      <w:r w:rsidRPr="00347C4B">
        <w:rPr>
          <w:rStyle w:val="Datatype"/>
        </w:rPr>
        <w:t xml:space="preserve"> </w:t>
      </w:r>
      <w:r>
        <w:rPr>
          <w:rStyle w:val="Datatype"/>
        </w:rPr>
        <w:t>vuln</w:t>
      </w:r>
      <w:r w:rsidRPr="00347C4B">
        <w:rPr>
          <w:rStyle w:val="Datatype"/>
        </w:rPr>
        <w:t>:</w:t>
      </w:r>
      <w:r w:rsidR="001859A8">
        <w:rPr>
          <w:rStyle w:val="Datatype"/>
        </w:rPr>
        <w:t xml:space="preserve">GroupID </w:t>
      </w:r>
      <w:r w:rsidR="001859A8">
        <w:t xml:space="preserve">[0, </w:t>
      </w:r>
      <w:r w:rsidR="001859A8" w:rsidRPr="00D37FDA">
        <w:rPr>
          <w:sz w:val="24"/>
        </w:rPr>
        <w:t>∞</w:t>
      </w:r>
      <w:r w:rsidR="001859A8">
        <w:t xml:space="preserve">] </w:t>
      </w:r>
      <w:r w:rsidRPr="00145123">
        <w:t>in that order.</w:t>
      </w:r>
      <w:r w:rsidRPr="00347C4B">
        <w:t xml:space="preserve"> ∆</w:t>
      </w:r>
      <w:r>
        <w:t> [</w:t>
      </w:r>
      <w:r>
        <w:rPr>
          <w:color w:val="FF0000"/>
        </w:rPr>
        <w:t>CSAF-6</w:t>
      </w:r>
      <w:r w:rsidR="004536CE">
        <w:rPr>
          <w:color w:val="FF0000"/>
        </w:rPr>
        <w:t>.</w:t>
      </w:r>
      <w:r w:rsidR="001859A8">
        <w:rPr>
          <w:color w:val="FF0000"/>
        </w:rPr>
        <w:t>13.1</w:t>
      </w:r>
      <w:r>
        <w:rPr>
          <w:color w:val="FF0000"/>
        </w:rPr>
        <w:t>-</w:t>
      </w:r>
      <w:r w:rsidR="001859A8">
        <w:rPr>
          <w:color w:val="FF0000"/>
        </w:rPr>
        <w:t>1</w:t>
      </w:r>
      <w:r>
        <w:t>]</w:t>
      </w:r>
    </w:p>
    <w:p w14:paraId="70918C8C" w14:textId="1AE3AF3E" w:rsidR="00022CB7" w:rsidRPr="009F59F5" w:rsidRDefault="00022CB7" w:rsidP="00D37FDA">
      <w:pPr>
        <w:pStyle w:val="Member"/>
      </w:pPr>
      <w:r w:rsidRPr="00F32D93">
        <w:t>Th</w:t>
      </w:r>
      <w:r>
        <w:t>e e</w:t>
      </w:r>
      <w:r w:rsidRPr="00F32D93">
        <w:t>lement</w:t>
      </w:r>
      <w:r>
        <w:rPr>
          <w:b/>
          <w:bCs/>
        </w:rPr>
        <w:t xml:space="preserve"> </w:t>
      </w:r>
      <w:r>
        <w:rPr>
          <w:rStyle w:val="Element"/>
        </w:rPr>
        <w:t>vuln:Remediation</w:t>
      </w:r>
      <w:r w:rsidRPr="00F32D93">
        <w:rPr>
          <w:b/>
          <w:bCs/>
        </w:rPr>
        <w:t xml:space="preserve"> </w:t>
      </w:r>
      <w:r w:rsidRPr="00C06268">
        <w:t xml:space="preserve">is a container that </w:t>
      </w:r>
      <w:r w:rsidRPr="004C7E29">
        <w:t xml:space="preserve">holds </w:t>
      </w:r>
      <w:r w:rsidRPr="009F59F5">
        <w:t xml:space="preserve">specific details on how to handle (and presumably, fix) a vulnerability. </w:t>
      </w:r>
    </w:p>
    <w:p w14:paraId="2BC6919A" w14:textId="77777777" w:rsidR="00022CB7" w:rsidRDefault="00022CB7" w:rsidP="00D37FDA">
      <w:pPr>
        <w:pStyle w:val="Member"/>
      </w:pPr>
      <w:r w:rsidRPr="009F59F5">
        <w:t xml:space="preserve">A </w:t>
      </w:r>
      <w:r w:rsidRPr="009F59F5">
        <w:rPr>
          <w:b/>
          <w:bCs/>
        </w:rPr>
        <w:t>Remediation</w:t>
      </w:r>
      <w:r>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9F59F5">
        <w:rPr>
          <w:b/>
          <w:bCs/>
        </w:rPr>
        <w:t xml:space="preserve">Group ID </w:t>
      </w:r>
      <w:r w:rsidRPr="009F59F5">
        <w:t xml:space="preserve">child elements. </w:t>
      </w:r>
    </w:p>
    <w:p w14:paraId="1AC9D351" w14:textId="7BCC8923" w:rsidR="00022CB7" w:rsidRPr="009F59F5" w:rsidRDefault="00022CB7" w:rsidP="00D37FDA">
      <w:pPr>
        <w:pStyle w:val="Member"/>
      </w:pPr>
      <w:r w:rsidRPr="009F59F5">
        <w:t xml:space="preserve">If the </w:t>
      </w:r>
      <w:r w:rsidRPr="009F59F5">
        <w:rPr>
          <w:b/>
          <w:bCs/>
        </w:rPr>
        <w:t xml:space="preserve">Remediation </w:t>
      </w:r>
      <w:r w:rsidRPr="009F59F5">
        <w:t xml:space="preserve">is meant to be general or nonspecific for all products, the </w:t>
      </w:r>
      <w:r w:rsidRPr="009F59F5">
        <w:rPr>
          <w:b/>
          <w:bCs/>
        </w:rPr>
        <w:t xml:space="preserve">Product ID </w:t>
      </w:r>
      <w:r w:rsidRPr="009F59F5">
        <w:t xml:space="preserve">and </w:t>
      </w:r>
      <w:r w:rsidRPr="009F59F5">
        <w:rPr>
          <w:b/>
          <w:bCs/>
        </w:rPr>
        <w:t xml:space="preserve">Group ID </w:t>
      </w:r>
      <w:r w:rsidRPr="009F59F5">
        <w:t xml:space="preserve">child elements should be omitted. </w:t>
      </w:r>
    </w:p>
    <w:p w14:paraId="44740245" w14:textId="42BBA876" w:rsidR="00EF4C1D" w:rsidRDefault="00022CB7">
      <w:pPr>
        <w:pStyle w:val="Member"/>
        <w:rPr>
          <w:b/>
        </w:rPr>
      </w:pPr>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3187F03A" w14:textId="68D5D77A" w:rsidR="00EF4C1D" w:rsidRDefault="00EF4C1D" w:rsidP="00EF4C1D">
      <w:pPr>
        <w:pStyle w:val="MemberHeading"/>
        <w:rPr>
          <w:rStyle w:val="Datatype"/>
        </w:rPr>
      </w:pPr>
      <w:bookmarkStart w:id="3315" w:name="_Toc478075022"/>
      <w:r>
        <w:t xml:space="preserve">Attribute </w:t>
      </w:r>
      <w:r>
        <w:rPr>
          <w:rStyle w:val="Datatype"/>
        </w:rPr>
        <w:t>Type</w:t>
      </w:r>
      <w:bookmarkEnd w:id="3315"/>
    </w:p>
    <w:p w14:paraId="3338FA95" w14:textId="36E82937" w:rsidR="00864BEA" w:rsidRDefault="004846EC" w:rsidP="00D37FDA">
      <w:pPr>
        <w:pStyle w:val="Member"/>
      </w:pPr>
      <w:r w:rsidRPr="00916746">
        <w:rPr>
          <w:bCs/>
        </w:rPr>
        <w:t>The</w:t>
      </w:r>
      <w:r>
        <w:rPr>
          <w:bCs/>
        </w:rPr>
        <w:t xml:space="preserve"> allowed values for the required </w:t>
      </w:r>
      <w:r w:rsidRPr="00145123">
        <w:rPr>
          <w:rStyle w:val="Datatype"/>
        </w:rPr>
        <w:t>Type</w:t>
      </w:r>
      <w:r>
        <w:t xml:space="preserve"> attribute are documented in section </w:t>
      </w:r>
      <w:r>
        <w:fldChar w:fldCharType="begin"/>
      </w:r>
      <w:r>
        <w:instrText xml:space="preserve"> REF _Ref477954087 \r \h </w:instrText>
      </w:r>
      <w:r>
        <w:fldChar w:fldCharType="separate"/>
      </w:r>
      <w:r w:rsidR="00790A96">
        <w:t>2.2.17</w:t>
      </w:r>
      <w:r>
        <w:fldChar w:fldCharType="end"/>
      </w:r>
      <w:r>
        <w:t> </w:t>
      </w:r>
      <w:hyperlink w:anchor="_Vulnerability_Remediation_Type" w:history="1">
        <w:r w:rsidRPr="004846EC">
          <w:rPr>
            <w:rStyle w:val="Hyperlink"/>
          </w:rPr>
          <w:t>Vulnerability Remediation Type Model</w:t>
        </w:r>
      </w:hyperlink>
      <w:r>
        <w:t>.</w:t>
      </w:r>
    </w:p>
    <w:p w14:paraId="65EE2065" w14:textId="614B8F3B" w:rsidR="00E06AA8" w:rsidRDefault="00E06AA8" w:rsidP="00E06AA8">
      <w:pPr>
        <w:pStyle w:val="Heading4"/>
      </w:pPr>
      <w:bookmarkStart w:id="3316" w:name="_Toc478074855"/>
      <w:r>
        <w:t>Vulnerability – Remediations – Remediation – Description</w:t>
      </w:r>
      <w:bookmarkEnd w:id="3316"/>
    </w:p>
    <w:p w14:paraId="7B5DB4CE" w14:textId="2F91AB85" w:rsidR="00E06AA8" w:rsidRDefault="00F53627" w:rsidP="00D37FDA">
      <w:pPr>
        <w:pStyle w:val="ObjectHeading"/>
        <w:rPr>
          <w:rStyle w:val="Element"/>
          <w:bCs w:val="0"/>
          <w:iCs/>
          <w:szCs w:val="28"/>
        </w:rPr>
      </w:pPr>
      <w:bookmarkStart w:id="3317" w:name="_Toc477193237"/>
      <w:bookmarkStart w:id="3318" w:name="_Toc477193883"/>
      <w:bookmarkStart w:id="3319" w:name="_Toc478075023"/>
      <w:r>
        <w:t>Element</w:t>
      </w:r>
      <w:r w:rsidRPr="00755ABD">
        <w:t xml:space="preserve"> </w:t>
      </w:r>
      <w:r w:rsidR="00410B91" w:rsidRPr="00D37FDA">
        <w:rPr>
          <w:rStyle w:val="Datatype"/>
        </w:rPr>
        <w:t>vuln:Description</w:t>
      </w:r>
      <w:bookmarkEnd w:id="3317"/>
      <w:bookmarkEnd w:id="3318"/>
      <w:bookmarkEnd w:id="3319"/>
    </w:p>
    <w:p w14:paraId="71FECBB1" w14:textId="2EB1F27A" w:rsidR="00E06AA8" w:rsidRPr="009F59F5"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B5683">
        <w:rPr>
          <w:rStyle w:val="Datatype"/>
        </w:rPr>
        <w:t>Description</w:t>
      </w:r>
      <w:r w:rsidRPr="00347C4B">
        <w:t xml:space="preserve"> element </w:t>
      </w:r>
      <w:r w:rsidR="009B5683">
        <w:t xml:space="preserve">MUST be present </w:t>
      </w:r>
      <w:r w:rsidR="00C944EF">
        <w:t>exactly once</w:t>
      </w:r>
      <w:r w:rsidR="009B5683">
        <w:t xml:space="preserve"> as </w:t>
      </w:r>
      <w:r w:rsidR="00C944EF">
        <w:t>first child</w:t>
      </w:r>
      <w:r w:rsidR="009B5683">
        <w:t xml:space="preserve"> of its parent </w:t>
      </w:r>
      <w:r w:rsidR="009B5683">
        <w:rPr>
          <w:rStyle w:val="Datatype"/>
        </w:rPr>
        <w:t>vuln</w:t>
      </w:r>
      <w:r w:rsidR="009B5683" w:rsidRPr="00347C4B">
        <w:rPr>
          <w:rStyle w:val="Datatype"/>
        </w:rPr>
        <w:t>:</w:t>
      </w:r>
      <w:r w:rsidR="009B5683">
        <w:rPr>
          <w:rStyle w:val="Datatype"/>
        </w:rPr>
        <w:t>Remediation</w:t>
      </w:r>
      <w:r w:rsidR="009B5683" w:rsidRPr="00347C4B">
        <w:t xml:space="preserve"> </w:t>
      </w:r>
      <w:r w:rsidR="009B5683">
        <w:t xml:space="preserve">and it </w:t>
      </w:r>
      <w:r w:rsidR="009B5683" w:rsidRPr="00410B91">
        <w:t xml:space="preserve">contains </w:t>
      </w:r>
      <w:r w:rsidR="00C944EF" w:rsidRPr="00410B91">
        <w:t>a thorough human-readabl</w:t>
      </w:r>
      <w:r w:rsidR="00C944EF">
        <w:t xml:space="preserve">e discussion of the </w:t>
      </w:r>
      <w:r w:rsidR="00C944EF" w:rsidRPr="00106404">
        <w:rPr>
          <w:b/>
        </w:rPr>
        <w:t>Remediation</w:t>
      </w:r>
      <w:r w:rsidRPr="00145123">
        <w:t>.</w:t>
      </w:r>
      <w:r w:rsidRPr="00347C4B">
        <w:t xml:space="preserve"> ∆</w:t>
      </w:r>
      <w:r>
        <w:t> [</w:t>
      </w:r>
      <w:r w:rsidR="00C944EF">
        <w:rPr>
          <w:color w:val="FF0000"/>
        </w:rPr>
        <w:t>CSAF-6.13</w:t>
      </w:r>
      <w:r>
        <w:rPr>
          <w:color w:val="FF0000"/>
        </w:rPr>
        <w:t>.</w:t>
      </w:r>
      <w:r w:rsidR="00C944EF">
        <w:rPr>
          <w:color w:val="FF0000"/>
        </w:rPr>
        <w:t>1.1</w:t>
      </w:r>
      <w:r>
        <w:rPr>
          <w:color w:val="FF0000"/>
        </w:rPr>
        <w:t>-</w:t>
      </w:r>
      <w:r w:rsidR="00C944EF">
        <w:rPr>
          <w:color w:val="FF0000"/>
        </w:rPr>
        <w:t>1</w:t>
      </w:r>
      <w:r>
        <w:t>]</w:t>
      </w:r>
    </w:p>
    <w:p w14:paraId="08180D93" w14:textId="3F949CF6" w:rsidR="00410B91" w:rsidRDefault="00410B91" w:rsidP="00410B91">
      <w:pPr>
        <w:pStyle w:val="Heading4"/>
      </w:pPr>
      <w:bookmarkStart w:id="3320" w:name="_Toc478074856"/>
      <w:r>
        <w:t>Vulnerability – Remediations – Remediation – Entitlement</w:t>
      </w:r>
      <w:bookmarkEnd w:id="3320"/>
    </w:p>
    <w:p w14:paraId="1DCD680B" w14:textId="7BB00556" w:rsidR="00410B91" w:rsidRDefault="00F53627" w:rsidP="00D37FDA">
      <w:pPr>
        <w:pStyle w:val="ObjectHeading"/>
        <w:rPr>
          <w:rStyle w:val="Datatype"/>
          <w:bCs w:val="0"/>
          <w:iCs/>
          <w:szCs w:val="28"/>
        </w:rPr>
      </w:pPr>
      <w:bookmarkStart w:id="3321" w:name="_Toc477193238"/>
      <w:bookmarkStart w:id="3322" w:name="_Toc477193884"/>
      <w:bookmarkStart w:id="3323" w:name="_Toc478075024"/>
      <w:r>
        <w:t>Element</w:t>
      </w:r>
      <w:r w:rsidRPr="00755ABD">
        <w:t xml:space="preserve"> </w:t>
      </w:r>
      <w:r w:rsidR="00410B91" w:rsidRPr="00D37FDA">
        <w:rPr>
          <w:rStyle w:val="Datatype"/>
        </w:rPr>
        <w:t>vuln:Entitlement</w:t>
      </w:r>
      <w:bookmarkEnd w:id="3321"/>
      <w:bookmarkEnd w:id="3322"/>
      <w:bookmarkEnd w:id="3323"/>
    </w:p>
    <w:p w14:paraId="5F12F8DF" w14:textId="2A63030E" w:rsidR="00C02062" w:rsidRPr="00D37FDA"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B5683">
        <w:rPr>
          <w:rStyle w:val="Datatype"/>
        </w:rPr>
        <w:t>Entitlement</w:t>
      </w:r>
      <w:r w:rsidRPr="00347C4B">
        <w:t xml:space="preserve"> </w:t>
      </w:r>
      <w:r w:rsidR="009B5683" w:rsidRPr="00347C4B">
        <w:t xml:space="preserve">element </w:t>
      </w:r>
      <w:r w:rsidR="009B5683">
        <w:t xml:space="preserve">MUST be present with cardinality [0, </w:t>
      </w:r>
      <w:r w:rsidR="009B5683">
        <w:rPr>
          <w:sz w:val="24"/>
        </w:rPr>
        <w:t>∞</w:t>
      </w:r>
      <w:r w:rsidR="009B5683">
        <w:t xml:space="preserve">] and as second of the distinct children types of its parent </w:t>
      </w:r>
      <w:r w:rsidR="009B5683">
        <w:rPr>
          <w:rStyle w:val="Datatype"/>
        </w:rPr>
        <w:t>vuln</w:t>
      </w:r>
      <w:r w:rsidR="009B5683" w:rsidRPr="00347C4B">
        <w:rPr>
          <w:rStyle w:val="Datatype"/>
        </w:rPr>
        <w:t>:</w:t>
      </w:r>
      <w:r w:rsidR="009B5683">
        <w:rPr>
          <w:rStyle w:val="Datatype"/>
        </w:rPr>
        <w:t>Remediation</w:t>
      </w:r>
      <w:r w:rsidR="009B5683" w:rsidRPr="00347C4B">
        <w:t xml:space="preserve"> </w:t>
      </w:r>
      <w:r w:rsidR="009B5683">
        <w:t xml:space="preserve">and it </w:t>
      </w:r>
      <w:r w:rsidR="009B5683" w:rsidRPr="00410B91">
        <w:t>contains any possible vendor-defined constraints for obtaining fixed software or hardware that fully resolves the vulnerability</w:t>
      </w:r>
      <w:r w:rsidRPr="00145123">
        <w:t>.</w:t>
      </w:r>
      <w:r w:rsidRPr="00347C4B">
        <w:t xml:space="preserve"> ∆</w:t>
      </w:r>
      <w:r>
        <w:t> [</w:t>
      </w:r>
      <w:r w:rsidR="009B5683">
        <w:rPr>
          <w:color w:val="FF0000"/>
        </w:rPr>
        <w:t>CSAF-6.13.1.2</w:t>
      </w:r>
      <w:r>
        <w:rPr>
          <w:color w:val="FF0000"/>
        </w:rPr>
        <w:t>-</w:t>
      </w:r>
      <w:r w:rsidR="009B5683">
        <w:rPr>
          <w:color w:val="FF0000"/>
        </w:rPr>
        <w:t>1</w:t>
      </w:r>
      <w:r>
        <w:t>]</w:t>
      </w:r>
    </w:p>
    <w:p w14:paraId="14896600" w14:textId="77777777" w:rsidR="009B5683" w:rsidRDefault="009B5683" w:rsidP="00D37FDA">
      <w:pPr>
        <w:pStyle w:val="None-normativeCommentHeading"/>
      </w:pPr>
      <w:r>
        <w:t>Non-normative comment:</w:t>
      </w:r>
    </w:p>
    <w:p w14:paraId="7311C708" w14:textId="0243839D" w:rsidR="00410B91" w:rsidRDefault="00410B91" w:rsidP="00D37FDA">
      <w:pPr>
        <w:pStyle w:val="Non-normativeComment"/>
      </w:pPr>
      <w:r w:rsidRPr="00410B91">
        <w:t>This element will often contain information about service contracts or service-level agreements that is directed to</w:t>
      </w:r>
      <w:r>
        <w:t>ward customers of large vendors</w:t>
      </w:r>
      <w:r w:rsidRPr="009F59F5">
        <w:t xml:space="preserve">. </w:t>
      </w:r>
    </w:p>
    <w:p w14:paraId="004BED1B" w14:textId="31F7D347" w:rsidR="00A14E78" w:rsidRDefault="00A14E78">
      <w:pPr>
        <w:pStyle w:val="Caption"/>
      </w:pPr>
      <w:r w:rsidRPr="004D7D18">
        <w:t>Example</w:t>
      </w:r>
      <w:r w:rsidRPr="003F1FAD">
        <w:t xml:space="preserve"> </w:t>
      </w:r>
      <w:fldSimple w:instr=" SEQ Example \* ARABIC ">
        <w:r w:rsidR="00790A96">
          <w:rPr>
            <w:noProof/>
          </w:rPr>
          <w:t>69</w:t>
        </w:r>
      </w:fldSimple>
      <w:r w:rsidRPr="003F1FAD">
        <w:t>:</w:t>
      </w:r>
    </w:p>
    <w:p w14:paraId="6764E95D" w14:textId="0B0515A7" w:rsidR="00410B91" w:rsidRPr="009F59F5" w:rsidRDefault="00410B91" w:rsidP="00D37FDA">
      <w:pPr>
        <w:pStyle w:val="Codesmall"/>
      </w:pPr>
      <w:r>
        <w:t>&lt;Entitlement&gt;</w:t>
      </w:r>
      <w:r w:rsidR="001B6C06">
        <w:br/>
      </w:r>
      <w:r>
        <w:t xml:space="preserve">  Cisco customers with service contracts that entitle them to regular software updates </w:t>
      </w:r>
      <w:r>
        <w:br/>
        <w:t xml:space="preserve">  should obtain security fixes through their usual update channels, generally from the </w:t>
      </w:r>
      <w:r>
        <w:br/>
        <w:t xml:space="preserve">  Cisco website. Cisco recommends contacting the TAC only with specific and imminent </w:t>
      </w:r>
      <w:r>
        <w:br/>
        <w:t xml:space="preserve">  problems or questions.\r\nAs a special customer service, and to improve the overall </w:t>
      </w:r>
      <w:r>
        <w:br/>
        <w:t xml:space="preserve">  security of the Internet, Cisco may offer customers free of charge software updates to </w:t>
      </w:r>
      <w:r>
        <w:br/>
        <w:t xml:space="preserve">  address security problems. If Cisco has offered a free software update to address a </w:t>
      </w:r>
      <w:r>
        <w:br/>
        <w:t xml:space="preserve">  specific issue, noncontract customers who are eligible for the update may obtain it by </w:t>
      </w:r>
      <w:r>
        <w:br/>
        <w:t xml:space="preserve">  contacting the Cisco TAC using any of the means described in the Contact Summary </w:t>
      </w:r>
      <w:r>
        <w:br/>
        <w:t xml:space="preserve">  section of this</w:t>
      </w:r>
      <w:r w:rsidRPr="00410B91">
        <w:t xml:space="preserve"> </w:t>
      </w:r>
      <w:r>
        <w:t xml:space="preserve">document. To verify their entitlement, individuals who contact the TAC </w:t>
      </w:r>
      <w:r>
        <w:br/>
        <w:t xml:space="preserve">  should have available the URL of the Cisco document that is offering the </w:t>
      </w:r>
      <w:r>
        <w:br/>
        <w:t xml:space="preserve">  upgrade.\r\nAll aspects of this process are subject to change without notice and on a </w:t>
      </w:r>
      <w:r>
        <w:br/>
        <w:t xml:space="preserve">  case-by-case basis. No particular level of response is guaranteed for any specific </w:t>
      </w:r>
      <w:r>
        <w:br/>
        <w:t xml:space="preserve">  issue or class of issues.</w:t>
      </w:r>
      <w:r w:rsidR="008770F0">
        <w:br/>
      </w:r>
      <w:r>
        <w:t>&lt;/Entitlement&gt;</w:t>
      </w:r>
    </w:p>
    <w:p w14:paraId="78C09720" w14:textId="523CBDFE" w:rsidR="00410B91" w:rsidRDefault="00410B91" w:rsidP="00410B91">
      <w:pPr>
        <w:pStyle w:val="Heading4"/>
      </w:pPr>
      <w:bookmarkStart w:id="3324" w:name="_Toc478074857"/>
      <w:r>
        <w:t xml:space="preserve">Vulnerability – Remediations – Remediation – </w:t>
      </w:r>
      <w:r w:rsidR="00780A30">
        <w:t>URL</w:t>
      </w:r>
      <w:bookmarkEnd w:id="3324"/>
    </w:p>
    <w:p w14:paraId="0F72A0C3" w14:textId="5D1C60D6" w:rsidR="00410B91" w:rsidRDefault="00F53627" w:rsidP="00D37FDA">
      <w:pPr>
        <w:pStyle w:val="ObjectHeading"/>
        <w:rPr>
          <w:rStyle w:val="Element"/>
          <w:bCs w:val="0"/>
          <w:iCs/>
          <w:szCs w:val="28"/>
        </w:rPr>
      </w:pPr>
      <w:bookmarkStart w:id="3325" w:name="_Toc477193239"/>
      <w:bookmarkStart w:id="3326" w:name="_Toc477193885"/>
      <w:bookmarkStart w:id="3327" w:name="_Toc478075025"/>
      <w:r>
        <w:t>Element</w:t>
      </w:r>
      <w:r w:rsidRPr="00755ABD">
        <w:t xml:space="preserve"> </w:t>
      </w:r>
      <w:r w:rsidR="00410B91" w:rsidRPr="00D37FDA">
        <w:rPr>
          <w:rStyle w:val="Datatype"/>
        </w:rPr>
        <w:t>vuln:</w:t>
      </w:r>
      <w:r w:rsidR="00780A30" w:rsidRPr="00D37FDA">
        <w:rPr>
          <w:rStyle w:val="Datatype"/>
        </w:rPr>
        <w:t>URL</w:t>
      </w:r>
      <w:bookmarkEnd w:id="3325"/>
      <w:bookmarkEnd w:id="3326"/>
      <w:bookmarkEnd w:id="3327"/>
    </w:p>
    <w:p w14:paraId="77E39118" w14:textId="189F4469" w:rsidR="00410B91"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373A3E">
        <w:rPr>
          <w:rStyle w:val="Datatype"/>
        </w:rPr>
        <w:t>URL</w:t>
      </w:r>
      <w:r w:rsidRPr="00347C4B">
        <w:t xml:space="preserve"> element </w:t>
      </w:r>
      <w:r w:rsidR="00373A3E">
        <w:t xml:space="preserve">MUST be present with cardinality [0, </w:t>
      </w:r>
      <w:r w:rsidR="00373A3E" w:rsidRPr="00D37FDA">
        <w:t>1</w:t>
      </w:r>
      <w:r w:rsidR="00373A3E">
        <w:t xml:space="preserve">] and as third of the distinct children types of its parent </w:t>
      </w:r>
      <w:r w:rsidR="00373A3E">
        <w:rPr>
          <w:rStyle w:val="Datatype"/>
        </w:rPr>
        <w:t>vuln</w:t>
      </w:r>
      <w:r w:rsidR="00373A3E" w:rsidRPr="00347C4B">
        <w:rPr>
          <w:rStyle w:val="Datatype"/>
        </w:rPr>
        <w:t>:</w:t>
      </w:r>
      <w:r w:rsidR="00373A3E">
        <w:rPr>
          <w:rStyle w:val="Datatype"/>
        </w:rPr>
        <w:t>Remediation</w:t>
      </w:r>
      <w:r w:rsidR="00373A3E" w:rsidRPr="00347C4B">
        <w:t xml:space="preserve"> </w:t>
      </w:r>
      <w:r w:rsidR="00373A3E">
        <w:t xml:space="preserve">and it </w:t>
      </w:r>
      <w:r w:rsidR="00373A3E" w:rsidRPr="00410B91">
        <w:t>contain</w:t>
      </w:r>
      <w:r w:rsidR="00373A3E">
        <w:t>s the</w:t>
      </w:r>
      <w:r w:rsidR="00373A3E" w:rsidRPr="00410B91">
        <w:t xml:space="preserve"> </w:t>
      </w:r>
      <w:r w:rsidR="00373A3E" w:rsidRPr="00CA6713">
        <w:t xml:space="preserve">URL to the </w:t>
      </w:r>
      <w:r w:rsidR="00373A3E" w:rsidRPr="00106404">
        <w:rPr>
          <w:b/>
        </w:rPr>
        <w:t>Remediation</w:t>
      </w:r>
      <w:r w:rsidRPr="00145123">
        <w:t>.</w:t>
      </w:r>
      <w:r w:rsidRPr="00347C4B">
        <w:t xml:space="preserve"> ∆</w:t>
      </w:r>
      <w:r>
        <w:t> [</w:t>
      </w:r>
      <w:r w:rsidR="00C11518">
        <w:rPr>
          <w:color w:val="FF0000"/>
        </w:rPr>
        <w:t>CSAF-6.13.1.3</w:t>
      </w:r>
      <w:r>
        <w:rPr>
          <w:color w:val="FF0000"/>
        </w:rPr>
        <w:t>-</w:t>
      </w:r>
      <w:r w:rsidR="00C11518">
        <w:rPr>
          <w:color w:val="FF0000"/>
        </w:rPr>
        <w:t>1</w:t>
      </w:r>
      <w:r>
        <w:t>]</w:t>
      </w:r>
    </w:p>
    <w:p w14:paraId="3A029A96" w14:textId="656AB686" w:rsidR="00410B91" w:rsidRDefault="00410B91" w:rsidP="00410B91">
      <w:pPr>
        <w:pStyle w:val="Heading4"/>
      </w:pPr>
      <w:bookmarkStart w:id="3328" w:name="_Toc477207272"/>
      <w:bookmarkStart w:id="3329" w:name="_Toc477245813"/>
      <w:bookmarkStart w:id="3330" w:name="_Toc477257917"/>
      <w:bookmarkStart w:id="3331" w:name="_Toc477260270"/>
      <w:bookmarkStart w:id="3332" w:name="_Toc477267683"/>
      <w:bookmarkStart w:id="3333" w:name="_Toc477298665"/>
      <w:bookmarkStart w:id="3334" w:name="_Toc477298938"/>
      <w:bookmarkStart w:id="3335" w:name="_Toc477299388"/>
      <w:bookmarkStart w:id="3336" w:name="_Toc477346596"/>
      <w:bookmarkStart w:id="3337" w:name="_Toc477382833"/>
      <w:bookmarkStart w:id="3338" w:name="_Toc477425275"/>
      <w:bookmarkStart w:id="3339" w:name="_Toc477429229"/>
      <w:bookmarkStart w:id="3340" w:name="_Toc477429557"/>
      <w:bookmarkStart w:id="3341" w:name="_Toc477448528"/>
      <w:bookmarkStart w:id="3342" w:name="_Toc477448886"/>
      <w:bookmarkStart w:id="3343" w:name="_Toc477902579"/>
      <w:bookmarkStart w:id="3344" w:name="_Toc477968831"/>
      <w:bookmarkStart w:id="3345" w:name="_Toc478023942"/>
      <w:bookmarkStart w:id="3346" w:name="_Toc478024377"/>
      <w:bookmarkStart w:id="3347" w:name="_Toc478074858"/>
      <w:bookmarkStart w:id="3348" w:name="_Toc477207273"/>
      <w:bookmarkStart w:id="3349" w:name="_Toc477245814"/>
      <w:bookmarkStart w:id="3350" w:name="_Toc477257918"/>
      <w:bookmarkStart w:id="3351" w:name="_Toc477260271"/>
      <w:bookmarkStart w:id="3352" w:name="_Toc477267684"/>
      <w:bookmarkStart w:id="3353" w:name="_Toc477298666"/>
      <w:bookmarkStart w:id="3354" w:name="_Toc477298939"/>
      <w:bookmarkStart w:id="3355" w:name="_Toc477299389"/>
      <w:bookmarkStart w:id="3356" w:name="_Toc477346597"/>
      <w:bookmarkStart w:id="3357" w:name="_Toc477382834"/>
      <w:bookmarkStart w:id="3358" w:name="_Toc477425276"/>
      <w:bookmarkStart w:id="3359" w:name="_Toc477429230"/>
      <w:bookmarkStart w:id="3360" w:name="_Toc477429558"/>
      <w:bookmarkStart w:id="3361" w:name="_Toc477448529"/>
      <w:bookmarkStart w:id="3362" w:name="_Toc477448887"/>
      <w:bookmarkStart w:id="3363" w:name="_Toc477902580"/>
      <w:bookmarkStart w:id="3364" w:name="_Toc477968832"/>
      <w:bookmarkStart w:id="3365" w:name="_Toc478023943"/>
      <w:bookmarkStart w:id="3366" w:name="_Toc478024378"/>
      <w:bookmarkStart w:id="3367" w:name="_Toc478074859"/>
      <w:bookmarkStart w:id="3368" w:name="_Toc477207274"/>
      <w:bookmarkStart w:id="3369" w:name="_Toc477245815"/>
      <w:bookmarkStart w:id="3370" w:name="_Toc477257919"/>
      <w:bookmarkStart w:id="3371" w:name="_Toc477260272"/>
      <w:bookmarkStart w:id="3372" w:name="_Toc477267685"/>
      <w:bookmarkStart w:id="3373" w:name="_Toc477298667"/>
      <w:bookmarkStart w:id="3374" w:name="_Toc477298940"/>
      <w:bookmarkStart w:id="3375" w:name="_Toc477299390"/>
      <w:bookmarkStart w:id="3376" w:name="_Toc477346598"/>
      <w:bookmarkStart w:id="3377" w:name="_Toc477382835"/>
      <w:bookmarkStart w:id="3378" w:name="_Toc477425277"/>
      <w:bookmarkStart w:id="3379" w:name="_Toc477429231"/>
      <w:bookmarkStart w:id="3380" w:name="_Toc477429559"/>
      <w:bookmarkStart w:id="3381" w:name="_Toc477448530"/>
      <w:bookmarkStart w:id="3382" w:name="_Toc477448888"/>
      <w:bookmarkStart w:id="3383" w:name="_Toc477902581"/>
      <w:bookmarkStart w:id="3384" w:name="_Toc477968833"/>
      <w:bookmarkStart w:id="3385" w:name="_Toc478023944"/>
      <w:bookmarkStart w:id="3386" w:name="_Toc478024379"/>
      <w:bookmarkStart w:id="3387" w:name="_Toc478074860"/>
      <w:bookmarkStart w:id="3388" w:name="_Toc477207275"/>
      <w:bookmarkStart w:id="3389" w:name="_Toc477245816"/>
      <w:bookmarkStart w:id="3390" w:name="_Toc477257920"/>
      <w:bookmarkStart w:id="3391" w:name="_Toc477260273"/>
      <w:bookmarkStart w:id="3392" w:name="_Toc477267686"/>
      <w:bookmarkStart w:id="3393" w:name="_Toc477298668"/>
      <w:bookmarkStart w:id="3394" w:name="_Toc477298941"/>
      <w:bookmarkStart w:id="3395" w:name="_Toc477299391"/>
      <w:bookmarkStart w:id="3396" w:name="_Toc477346599"/>
      <w:bookmarkStart w:id="3397" w:name="_Toc477382836"/>
      <w:bookmarkStart w:id="3398" w:name="_Toc477425278"/>
      <w:bookmarkStart w:id="3399" w:name="_Toc477429232"/>
      <w:bookmarkStart w:id="3400" w:name="_Toc477429560"/>
      <w:bookmarkStart w:id="3401" w:name="_Toc477448531"/>
      <w:bookmarkStart w:id="3402" w:name="_Toc477448889"/>
      <w:bookmarkStart w:id="3403" w:name="_Toc477902582"/>
      <w:bookmarkStart w:id="3404" w:name="_Toc477968834"/>
      <w:bookmarkStart w:id="3405" w:name="_Toc478023945"/>
      <w:bookmarkStart w:id="3406" w:name="_Toc478024380"/>
      <w:bookmarkStart w:id="3407" w:name="_Toc478074861"/>
      <w:bookmarkStart w:id="3408" w:name="_Ref476775304"/>
      <w:bookmarkStart w:id="3409" w:name="_Toc478074862"/>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t xml:space="preserve">Vulnerability – Remediations – Remediation – </w:t>
      </w:r>
      <w:r w:rsidR="00780A30">
        <w:t>Product ID</w:t>
      </w:r>
      <w:bookmarkEnd w:id="3408"/>
      <w:bookmarkEnd w:id="3409"/>
    </w:p>
    <w:p w14:paraId="10F14C54" w14:textId="4118DDA7" w:rsidR="00410B91" w:rsidRDefault="00F53627" w:rsidP="00D37FDA">
      <w:pPr>
        <w:pStyle w:val="ObjectHeading"/>
        <w:rPr>
          <w:rStyle w:val="Element"/>
          <w:bCs w:val="0"/>
          <w:iCs/>
          <w:szCs w:val="28"/>
        </w:rPr>
      </w:pPr>
      <w:bookmarkStart w:id="3410" w:name="_Toc477193240"/>
      <w:bookmarkStart w:id="3411" w:name="_Toc477193886"/>
      <w:bookmarkStart w:id="3412" w:name="_Toc478075026"/>
      <w:r>
        <w:t>Element</w:t>
      </w:r>
      <w:r w:rsidRPr="00755ABD">
        <w:t xml:space="preserve"> </w:t>
      </w:r>
      <w:r w:rsidR="00410B91" w:rsidRPr="00D37FDA">
        <w:rPr>
          <w:rStyle w:val="Datatype"/>
        </w:rPr>
        <w:t>vuln:</w:t>
      </w:r>
      <w:r w:rsidR="00780A30" w:rsidRPr="00D37FDA">
        <w:rPr>
          <w:rStyle w:val="Datatype"/>
        </w:rPr>
        <w:t>ProductID</w:t>
      </w:r>
      <w:bookmarkEnd w:id="3410"/>
      <w:bookmarkEnd w:id="3411"/>
      <w:bookmarkEnd w:id="3412"/>
    </w:p>
    <w:p w14:paraId="27E201B9" w14:textId="7700E04B" w:rsidR="00C02062" w:rsidRPr="005D4C8E" w:rsidRDefault="00C02062" w:rsidP="00410B91">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763D4">
        <w:rPr>
          <w:rStyle w:val="Datatype"/>
        </w:rPr>
        <w:t>ProductID</w:t>
      </w:r>
      <w:r w:rsidRPr="00347C4B">
        <w:t xml:space="preserve"> element </w:t>
      </w:r>
      <w:r w:rsidR="004763D4">
        <w:t xml:space="preserve">MUST be present with cardinality [0, </w:t>
      </w:r>
      <w:r w:rsidR="004763D4" w:rsidRPr="00106404">
        <w:rPr>
          <w:sz w:val="24"/>
        </w:rPr>
        <w:t>∞</w:t>
      </w:r>
      <w:r w:rsidR="004763D4">
        <w:t xml:space="preserve">] and as second to last of the distinct children types of its parent </w:t>
      </w:r>
      <w:r w:rsidR="004763D4">
        <w:rPr>
          <w:rStyle w:val="Datatype"/>
        </w:rPr>
        <w:t>vuln</w:t>
      </w:r>
      <w:r w:rsidR="004763D4" w:rsidRPr="00347C4B">
        <w:rPr>
          <w:rStyle w:val="Datatype"/>
        </w:rPr>
        <w:t>:</w:t>
      </w:r>
      <w:r w:rsidR="004763D4">
        <w:rPr>
          <w:rStyle w:val="Datatype"/>
        </w:rPr>
        <w:t>Remediation</w:t>
      </w:r>
      <w:r w:rsidR="004763D4" w:rsidRPr="00347C4B">
        <w:t xml:space="preserve"> </w:t>
      </w:r>
      <w:r w:rsidR="004763D4">
        <w:t>and the content of the instances are tokens that are references to products</w:t>
      </w:r>
      <w:r w:rsidR="008C6646">
        <w:t xml:space="preserve"> through the value of a </w:t>
      </w:r>
      <w:r w:rsidR="008C6646" w:rsidRPr="00D37FDA">
        <w:rPr>
          <w:b/>
        </w:rPr>
        <w:t>Full Product Name</w:t>
      </w:r>
      <w:r w:rsidR="008C6646">
        <w:t xml:space="preserve">’s </w:t>
      </w:r>
      <w:r w:rsidR="008C6646" w:rsidRPr="00D37FDA">
        <w:rPr>
          <w:rStyle w:val="Datatype"/>
        </w:rPr>
        <w:t>ProductID</w:t>
      </w:r>
      <w:r w:rsidR="008C6646">
        <w:t xml:space="preserve"> attribute</w:t>
      </w:r>
      <w:r w:rsidRPr="00145123">
        <w:t>.</w:t>
      </w:r>
      <w:r w:rsidRPr="00347C4B">
        <w:t xml:space="preserve"> ∆</w:t>
      </w:r>
      <w:r>
        <w:t> [</w:t>
      </w:r>
      <w:r>
        <w:rPr>
          <w:color w:val="FF0000"/>
        </w:rPr>
        <w:t>CSAF-6.</w:t>
      </w:r>
      <w:r w:rsidR="008C6646">
        <w:rPr>
          <w:color w:val="FF0000"/>
        </w:rPr>
        <w:t>13.1.4</w:t>
      </w:r>
      <w:r>
        <w:rPr>
          <w:color w:val="FF0000"/>
        </w:rPr>
        <w:t>-</w:t>
      </w:r>
      <w:r w:rsidR="008C6646">
        <w:rPr>
          <w:color w:val="FF0000"/>
        </w:rPr>
        <w:t>1</w:t>
      </w:r>
      <w:r>
        <w:t>]</w:t>
      </w:r>
    </w:p>
    <w:p w14:paraId="06E23F94" w14:textId="3B30F017" w:rsidR="008C6646" w:rsidRDefault="00CA6713" w:rsidP="00D37FDA">
      <w:pPr>
        <w:pStyle w:val="Member"/>
      </w:pPr>
      <w:r>
        <w:t>I</w:t>
      </w:r>
      <w:r w:rsidRPr="00CA6713">
        <w:t xml:space="preserve">f the </w:t>
      </w:r>
      <w:r w:rsidRPr="00CA6713">
        <w:rPr>
          <w:b/>
          <w:bCs/>
        </w:rPr>
        <w:t>Remediation</w:t>
      </w:r>
      <w:r w:rsidR="008C6646">
        <w:t xml:space="preserve"> p</w:t>
      </w:r>
      <w:r w:rsidRPr="00CA6713">
        <w:t xml:space="preserve">ertains to a specific product, a </w:t>
      </w:r>
      <w:r>
        <w:rPr>
          <w:rStyle w:val="Element"/>
        </w:rPr>
        <w:t>vuln:ProductID</w:t>
      </w:r>
      <w:r w:rsidRPr="00F32D93">
        <w:rPr>
          <w:b/>
          <w:bCs/>
        </w:rPr>
        <w:t xml:space="preserve"> </w:t>
      </w:r>
      <w:r w:rsidR="008C6646">
        <w:t>represents the</w:t>
      </w:r>
      <w:r w:rsidRPr="00CA6713">
        <w:t xml:space="preserve"> reference </w:t>
      </w:r>
      <w:r w:rsidR="008C6646">
        <w:t xml:space="preserve">to </w:t>
      </w:r>
      <w:r w:rsidRPr="00CA6713">
        <w:t xml:space="preserve">that product. </w:t>
      </w:r>
    </w:p>
    <w:p w14:paraId="390A2076" w14:textId="5F777D51" w:rsidR="008C6646" w:rsidRDefault="00CA6713" w:rsidP="00D37FDA">
      <w:pPr>
        <w:pStyle w:val="Member"/>
      </w:pPr>
      <w:r w:rsidRPr="00CA6713">
        <w:t xml:space="preserve">The reference is made using the unique </w:t>
      </w:r>
      <w:r w:rsidRPr="00D37FDA">
        <w:rPr>
          <w:rStyle w:val="Datatype"/>
        </w:rPr>
        <w:t>Produc</w:t>
      </w:r>
      <w:r w:rsidR="008C6646" w:rsidRPr="00D37FDA">
        <w:rPr>
          <w:rStyle w:val="Datatype"/>
        </w:rPr>
        <w:t>t</w:t>
      </w:r>
      <w:r w:rsidRPr="00D37FDA">
        <w:rPr>
          <w:rStyle w:val="Datatype"/>
        </w:rPr>
        <w:t>ID</w:t>
      </w:r>
      <w:r w:rsidRPr="00CA6713">
        <w:rPr>
          <w:i/>
          <w:iCs/>
        </w:rPr>
        <w:t xml:space="preserve"> </w:t>
      </w:r>
      <w:r w:rsidRPr="00CA6713">
        <w:t xml:space="preserve">attribute of a </w:t>
      </w:r>
      <w:r w:rsidRPr="00CA6713">
        <w:rPr>
          <w:b/>
          <w:bCs/>
        </w:rPr>
        <w:t xml:space="preserve">Full Product Name </w:t>
      </w:r>
      <w:r w:rsidRPr="00CA6713">
        <w:t xml:space="preserve">element that is defined in the </w:t>
      </w:r>
      <w:r w:rsidRPr="00CA6713">
        <w:rPr>
          <w:b/>
          <w:bCs/>
        </w:rPr>
        <w:t>Product Tree</w:t>
      </w:r>
      <w:r w:rsidRPr="00CA6713">
        <w:t xml:space="preserve">. </w:t>
      </w:r>
    </w:p>
    <w:p w14:paraId="25BE137C" w14:textId="1AC42E7F" w:rsidR="00410B91" w:rsidRDefault="00CA6713" w:rsidP="00D37FDA">
      <w:pPr>
        <w:pStyle w:val="Member"/>
      </w:pPr>
      <w:r w:rsidRPr="00CA6713">
        <w:t xml:space="preserve">If a </w:t>
      </w:r>
      <w:r w:rsidRPr="00CA6713">
        <w:rPr>
          <w:b/>
          <w:bCs/>
        </w:rPr>
        <w:t xml:space="preserve">Remediation </w:t>
      </w:r>
      <w:r w:rsidRPr="00CA6713">
        <w:t xml:space="preserve">applies to more than one Product, multiple </w:t>
      </w:r>
      <w:r w:rsidRPr="00CA6713">
        <w:rPr>
          <w:b/>
          <w:bCs/>
        </w:rPr>
        <w:t xml:space="preserve">Product ID </w:t>
      </w:r>
      <w:r w:rsidRPr="00CA6713">
        <w:t xml:space="preserve">elements </w:t>
      </w:r>
      <w:r w:rsidR="008C6646">
        <w:t xml:space="preserve">SHOULD be added </w:t>
      </w:r>
      <w:r w:rsidRPr="00CA6713">
        <w:t xml:space="preserve">accordingly, or the </w:t>
      </w:r>
      <w:r w:rsidRPr="00CA6713">
        <w:rPr>
          <w:b/>
          <w:bCs/>
        </w:rPr>
        <w:t xml:space="preserve">Group ID </w:t>
      </w:r>
      <w:r w:rsidR="00C24A6A">
        <w:t>element (see below) instead</w:t>
      </w:r>
      <w:r w:rsidR="00410B91" w:rsidRPr="009F59F5">
        <w:t xml:space="preserve">. </w:t>
      </w:r>
    </w:p>
    <w:p w14:paraId="7BD3C2ED" w14:textId="5685700D" w:rsidR="00A14E78" w:rsidRDefault="00A14E78">
      <w:pPr>
        <w:pStyle w:val="Caption"/>
      </w:pPr>
      <w:r w:rsidRPr="004D7D18">
        <w:t>Example</w:t>
      </w:r>
      <w:r w:rsidRPr="003F1FAD">
        <w:t xml:space="preserve"> </w:t>
      </w:r>
      <w:fldSimple w:instr=" SEQ Example \* ARABIC ">
        <w:r w:rsidR="00790A96">
          <w:rPr>
            <w:noProof/>
          </w:rPr>
          <w:t>70</w:t>
        </w:r>
      </w:fldSimple>
      <w:r w:rsidRPr="003F1FAD">
        <w:t>:</w:t>
      </w:r>
    </w:p>
    <w:p w14:paraId="79458F25" w14:textId="48076E53" w:rsidR="00CA6713" w:rsidRPr="00CA6713" w:rsidRDefault="00CA6713" w:rsidP="00D37FDA">
      <w:pPr>
        <w:pStyle w:val="Code"/>
      </w:pPr>
      <w:r>
        <w:t>&lt;Remediation Type="Vendor Fix"&gt;</w:t>
      </w:r>
      <w:r w:rsidR="008770F0">
        <w:br/>
      </w:r>
      <w:r>
        <w:t xml:space="preserve">  &lt;Description&gt;</w:t>
      </w:r>
      <w:r w:rsidR="008770F0">
        <w:br/>
      </w:r>
      <w:r>
        <w:t xml:space="preserve">    this is an official fix for Test Product and here are the details...</w:t>
      </w:r>
      <w:r>
        <w:br/>
        <w:t xml:space="preserve">  &lt;/Description&gt;</w:t>
      </w:r>
      <w:r w:rsidR="008770F0">
        <w:br/>
      </w:r>
      <w:r>
        <w:t xml:space="preserve">  &lt;URL&gt;http://foo.</w:t>
      </w:r>
      <w:r w:rsidR="00E27656">
        <w:t>example.com</w:t>
      </w:r>
      <w:r>
        <w:t>/bar/&lt;/URL&gt;</w:t>
      </w:r>
      <w:r w:rsidR="008770F0">
        <w:br/>
      </w:r>
      <w:r>
        <w:t xml:space="preserve">  &lt;Product ID&gt;CVRFPID-0000&lt;/Product ID&gt;</w:t>
      </w:r>
      <w:r w:rsidR="008770F0">
        <w:br/>
      </w:r>
      <w:r>
        <w:t>&lt;/Remediation&gt;</w:t>
      </w:r>
    </w:p>
    <w:p w14:paraId="68E628F1" w14:textId="7D99506B" w:rsidR="00780A30" w:rsidRDefault="00780A30" w:rsidP="00780A30">
      <w:pPr>
        <w:pStyle w:val="Heading4"/>
      </w:pPr>
      <w:bookmarkStart w:id="3413" w:name="_Toc478074863"/>
      <w:r>
        <w:t>Vulnerability – Remediations – Remediation – Group ID</w:t>
      </w:r>
      <w:bookmarkEnd w:id="3413"/>
    </w:p>
    <w:p w14:paraId="62A45BCA" w14:textId="0F5D3A3B" w:rsidR="00780A30" w:rsidRDefault="00F53627" w:rsidP="00D37FDA">
      <w:pPr>
        <w:pStyle w:val="ObjectHeading"/>
      </w:pPr>
      <w:bookmarkStart w:id="3414" w:name="_Toc477193241"/>
      <w:bookmarkStart w:id="3415" w:name="_Toc477193887"/>
      <w:bookmarkStart w:id="3416" w:name="_Toc478075027"/>
      <w:r>
        <w:t>Element</w:t>
      </w:r>
      <w:r w:rsidRPr="00755ABD">
        <w:t xml:space="preserve"> </w:t>
      </w:r>
      <w:r w:rsidR="00780A30" w:rsidRPr="00D37FDA">
        <w:rPr>
          <w:rStyle w:val="Datatype"/>
        </w:rPr>
        <w:t>vuln:GroupID</w:t>
      </w:r>
      <w:bookmarkEnd w:id="3414"/>
      <w:bookmarkEnd w:id="3415"/>
      <w:bookmarkEnd w:id="3416"/>
    </w:p>
    <w:p w14:paraId="79EB4B72" w14:textId="4DE4DEF4" w:rsidR="00D10495" w:rsidRPr="005D4C8E" w:rsidRDefault="00C02062">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F276C">
        <w:rPr>
          <w:rStyle w:val="Datatype"/>
        </w:rPr>
        <w:t>GroupID</w:t>
      </w:r>
      <w:r w:rsidRPr="00347C4B">
        <w:t xml:space="preserve"> element </w:t>
      </w:r>
      <w:r w:rsidR="00BB166F">
        <w:t xml:space="preserve">MUST be present </w:t>
      </w:r>
      <w:r w:rsidR="00D10495">
        <w:t xml:space="preserve">with cardinality </w:t>
      </w:r>
      <w:r w:rsidR="00BB166F">
        <w:t xml:space="preserve">[0, </w:t>
      </w:r>
      <w:r w:rsidR="00BB166F" w:rsidRPr="00D37FDA">
        <w:rPr>
          <w:sz w:val="24"/>
        </w:rPr>
        <w:t>∞</w:t>
      </w:r>
      <w:r w:rsidR="00BB166F">
        <w:t xml:space="preserve">] </w:t>
      </w:r>
      <w:r w:rsidR="00D10495">
        <w:t xml:space="preserve">and as last of the </w:t>
      </w:r>
      <w:r w:rsidR="004763D4">
        <w:t xml:space="preserve">distinct </w:t>
      </w:r>
      <w:r w:rsidR="00D10495">
        <w:t>c</w:t>
      </w:r>
      <w:r w:rsidR="004763D4">
        <w:t>h</w:t>
      </w:r>
      <w:r w:rsidR="00D10495">
        <w:t xml:space="preserve">ildren </w:t>
      </w:r>
      <w:r w:rsidR="004763D4">
        <w:t xml:space="preserve">types </w:t>
      </w:r>
      <w:r w:rsidR="00D10495">
        <w:t xml:space="preserve">of its parent </w:t>
      </w:r>
      <w:r w:rsidR="00D10495">
        <w:rPr>
          <w:rStyle w:val="Datatype"/>
        </w:rPr>
        <w:t>vuln</w:t>
      </w:r>
      <w:r w:rsidR="00D10495" w:rsidRPr="00347C4B">
        <w:rPr>
          <w:rStyle w:val="Datatype"/>
        </w:rPr>
        <w:t>:</w:t>
      </w:r>
      <w:r w:rsidR="00D10495">
        <w:rPr>
          <w:rStyle w:val="Datatype"/>
        </w:rPr>
        <w:t>Remediation</w:t>
      </w:r>
      <w:r w:rsidRPr="00347C4B">
        <w:t xml:space="preserve"> </w:t>
      </w:r>
      <w:r w:rsidR="00D10495">
        <w:t>and the content of the instances are tokens that are references to groups of products</w:t>
      </w:r>
      <w:r w:rsidRPr="00145123">
        <w:t>.</w:t>
      </w:r>
      <w:r w:rsidRPr="00347C4B">
        <w:t xml:space="preserve"> ∆</w:t>
      </w:r>
      <w:r>
        <w:t> [</w:t>
      </w:r>
      <w:r w:rsidR="00580073">
        <w:rPr>
          <w:color w:val="FF0000"/>
        </w:rPr>
        <w:t>CSAF-6.13</w:t>
      </w:r>
      <w:r>
        <w:rPr>
          <w:color w:val="FF0000"/>
        </w:rPr>
        <w:t>.</w:t>
      </w:r>
      <w:r w:rsidR="00580073">
        <w:rPr>
          <w:color w:val="FF0000"/>
        </w:rPr>
        <w:t>1.5</w:t>
      </w:r>
      <w:r w:rsidR="00D10495">
        <w:rPr>
          <w:color w:val="FF0000"/>
        </w:rPr>
        <w:t>-1</w:t>
      </w:r>
      <w:r>
        <w:t>]</w:t>
      </w:r>
    </w:p>
    <w:p w14:paraId="282281B0" w14:textId="4EB1663F" w:rsidR="00D10495" w:rsidRDefault="000A147F" w:rsidP="00D37FDA">
      <w:pPr>
        <w:pStyle w:val="Member"/>
      </w:pPr>
      <w:r w:rsidRPr="000A147F">
        <w:t xml:space="preserve">If </w:t>
      </w:r>
      <w:r w:rsidR="00D10495">
        <w:t>the</w:t>
      </w:r>
      <w:r w:rsidR="00D10495" w:rsidRPr="000A147F">
        <w:t xml:space="preserve"> </w:t>
      </w:r>
      <w:r w:rsidRPr="000A147F">
        <w:rPr>
          <w:b/>
          <w:bCs/>
        </w:rPr>
        <w:t xml:space="preserve">Remediation </w:t>
      </w:r>
      <w:r w:rsidRPr="000A147F">
        <w:t xml:space="preserve">pertains to several products that have been logically grouped into a </w:t>
      </w:r>
      <w:r w:rsidRPr="000A147F">
        <w:rPr>
          <w:b/>
          <w:bCs/>
        </w:rPr>
        <w:t>Product Group</w:t>
      </w:r>
      <w:r w:rsidRPr="000A147F">
        <w:t xml:space="preserve">, </w:t>
      </w:r>
      <w:r>
        <w:t>a</w:t>
      </w:r>
      <w:r w:rsidRPr="000A147F">
        <w:t xml:space="preserve"> </w:t>
      </w:r>
      <w:r>
        <w:rPr>
          <w:rStyle w:val="Element"/>
        </w:rPr>
        <w:t>vuln:GroupID</w:t>
      </w:r>
      <w:r w:rsidRPr="000A147F">
        <w:t xml:space="preserve"> element can be added to reference that group of products. The reference is made using the unique </w:t>
      </w:r>
      <w:r w:rsidRPr="00D37FDA">
        <w:rPr>
          <w:rStyle w:val="Datatype"/>
        </w:rPr>
        <w:t>GroupID</w:t>
      </w:r>
      <w:r w:rsidRPr="000A147F">
        <w:rPr>
          <w:i/>
          <w:iCs/>
        </w:rPr>
        <w:t xml:space="preserve"> </w:t>
      </w:r>
      <w:r w:rsidRPr="000A147F">
        <w:t xml:space="preserve">attribute of a </w:t>
      </w:r>
      <w:r w:rsidRPr="000A147F">
        <w:rPr>
          <w:b/>
          <w:bCs/>
        </w:rPr>
        <w:t xml:space="preserve">Group </w:t>
      </w:r>
      <w:r w:rsidRPr="000A147F">
        <w:t xml:space="preserve">element that is defined in the </w:t>
      </w:r>
      <w:r w:rsidRPr="000A147F">
        <w:rPr>
          <w:b/>
          <w:bCs/>
        </w:rPr>
        <w:t>Product Tree</w:t>
      </w:r>
      <w:r w:rsidRPr="000A147F">
        <w:t xml:space="preserve">. </w:t>
      </w:r>
    </w:p>
    <w:p w14:paraId="11B639CF" w14:textId="06AC6312" w:rsidR="00780A30" w:rsidRPr="009F59F5" w:rsidRDefault="000A147F" w:rsidP="00D37FDA">
      <w:pPr>
        <w:pStyle w:val="Member"/>
      </w:pPr>
      <w:r w:rsidRPr="000A147F">
        <w:t xml:space="preserve">If a </w:t>
      </w:r>
      <w:r w:rsidRPr="000A147F">
        <w:rPr>
          <w:b/>
          <w:bCs/>
        </w:rPr>
        <w:t xml:space="preserve">Remediation </w:t>
      </w:r>
      <w:r w:rsidRPr="000A147F">
        <w:t xml:space="preserve">applies to more than one group of products, </w:t>
      </w:r>
      <w:r w:rsidR="00D10495">
        <w:t>one</w:t>
      </w:r>
      <w:r w:rsidR="00D10495" w:rsidRPr="000A147F">
        <w:t xml:space="preserve"> </w:t>
      </w:r>
      <w:r w:rsidRPr="000A147F">
        <w:t xml:space="preserve">can add multiple </w:t>
      </w:r>
      <w:r w:rsidRPr="000A147F">
        <w:rPr>
          <w:b/>
          <w:bCs/>
        </w:rPr>
        <w:t xml:space="preserve">Group ID </w:t>
      </w:r>
      <w:r>
        <w:t>elements accordingly</w:t>
      </w:r>
      <w:r w:rsidR="00780A30" w:rsidRPr="009F59F5">
        <w:t xml:space="preserve">. </w:t>
      </w:r>
    </w:p>
    <w:p w14:paraId="7E7B4E62" w14:textId="32E0F7AA" w:rsidR="003F3865" w:rsidRDefault="003F3865" w:rsidP="003F3865">
      <w:pPr>
        <w:pStyle w:val="Heading2"/>
      </w:pPr>
      <w:bookmarkStart w:id="3417" w:name="_Toc478074864"/>
      <w:r>
        <w:t>Vulnerability – References</w:t>
      </w:r>
      <w:bookmarkEnd w:id="3417"/>
    </w:p>
    <w:p w14:paraId="5B7B0C3F" w14:textId="1E615766" w:rsidR="003F3865" w:rsidRDefault="00F53627" w:rsidP="00D37FDA">
      <w:pPr>
        <w:pStyle w:val="ObjectHeading"/>
        <w:rPr>
          <w:rStyle w:val="Element"/>
          <w:bCs w:val="0"/>
          <w:iCs/>
          <w:szCs w:val="28"/>
        </w:rPr>
      </w:pPr>
      <w:bookmarkStart w:id="3418" w:name="_Toc477193242"/>
      <w:bookmarkStart w:id="3419" w:name="_Toc477193888"/>
      <w:bookmarkStart w:id="3420" w:name="_Toc478075028"/>
      <w:r>
        <w:t>Element</w:t>
      </w:r>
      <w:r w:rsidRPr="00755ABD">
        <w:t xml:space="preserve"> </w:t>
      </w:r>
      <w:r w:rsidR="00B77E32" w:rsidRPr="00D37FDA">
        <w:rPr>
          <w:rStyle w:val="Datatype"/>
        </w:rPr>
        <w:t>vuln:References</w:t>
      </w:r>
      <w:bookmarkEnd w:id="3418"/>
      <w:bookmarkEnd w:id="3419"/>
      <w:bookmarkEnd w:id="3420"/>
    </w:p>
    <w:p w14:paraId="677894A5" w14:textId="65F3F665" w:rsidR="00C02062" w:rsidRDefault="00C02062" w:rsidP="003F3865">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62BBD">
        <w:rPr>
          <w:rStyle w:val="Datatype"/>
        </w:rPr>
        <w:t>References</w:t>
      </w:r>
      <w:r w:rsidRPr="00347C4B">
        <w:t xml:space="preserve"> element </w:t>
      </w:r>
      <w:r w:rsidR="00462BBD">
        <w:t xml:space="preserve">MUST be present with cardinality [0, 1] as a child of the </w:t>
      </w:r>
      <w:r w:rsidR="00462BBD" w:rsidRPr="00D37FDA">
        <w:rPr>
          <w:rStyle w:val="Datatype"/>
        </w:rPr>
        <w:t>vuln:Vulnerability</w:t>
      </w:r>
      <w:r w:rsidR="00462BBD">
        <w:t xml:space="preserve"> parent at last position or before any Acknowledgements if these exist</w:t>
      </w:r>
      <w:r w:rsidRPr="00145123">
        <w:t>.</w:t>
      </w:r>
      <w:r w:rsidRPr="00347C4B">
        <w:t xml:space="preserve"> ∆</w:t>
      </w:r>
      <w:r>
        <w:t> [</w:t>
      </w:r>
      <w:r w:rsidR="00462BBD">
        <w:rPr>
          <w:color w:val="FF0000"/>
        </w:rPr>
        <w:t>CSAF-6.14-1</w:t>
      </w:r>
      <w:r>
        <w:t>]</w:t>
      </w:r>
    </w:p>
    <w:p w14:paraId="4A84293F" w14:textId="526A3C36" w:rsidR="00462BBD" w:rsidRDefault="00462BBD" w:rsidP="003F3865">
      <w:pPr>
        <w:pStyle w:val="Member"/>
      </w:pPr>
      <w:r w:rsidRPr="00F32D93">
        <w:t>The</w:t>
      </w:r>
      <w:r>
        <w:rPr>
          <w:b/>
          <w:bCs/>
        </w:rPr>
        <w:t xml:space="preserve"> </w:t>
      </w:r>
      <w:r w:rsidRPr="00F84692">
        <w:t>optional</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References</w:t>
      </w:r>
      <w:r w:rsidRPr="00F32D93">
        <w:rPr>
          <w:b/>
          <w:bCs/>
        </w:rPr>
        <w:t xml:space="preserve"> </w:t>
      </w:r>
      <w:r w:rsidRPr="00C06268">
        <w:t xml:space="preserve">is a </w:t>
      </w:r>
      <w:r w:rsidRPr="00AB7624">
        <w:t xml:space="preserve">container </w:t>
      </w:r>
      <w:r>
        <w:t>that SHOULD</w:t>
      </w:r>
      <w:r w:rsidRPr="002379FE">
        <w:t xml:space="preserve"> include citations to any conferences, papers, advisories, and other resources that are specific to the vulnerability section and considered to be of value to the document consumer.</w:t>
      </w:r>
    </w:p>
    <w:p w14:paraId="3DDCE49B" w14:textId="4BB6246C" w:rsidR="00462BBD" w:rsidRPr="005D4C8E" w:rsidRDefault="00462BBD">
      <w:pPr>
        <w:pStyle w:val="Member"/>
      </w:pPr>
      <w:r w:rsidRPr="00347C4B">
        <w:rPr>
          <w:rFonts w:ascii="MS Mincho" w:eastAsia="MS Mincho" w:hAnsi="MS Mincho" w:cs="MS Mincho"/>
        </w:rPr>
        <w:t>∇ </w:t>
      </w:r>
      <w:r>
        <w:t>If present, the</w:t>
      </w:r>
      <w:r w:rsidRPr="00347C4B">
        <w:t xml:space="preserve"> </w:t>
      </w:r>
      <w:r>
        <w:rPr>
          <w:rStyle w:val="Datatype"/>
        </w:rPr>
        <w:t>vuln</w:t>
      </w:r>
      <w:r w:rsidRPr="00145123">
        <w:rPr>
          <w:rStyle w:val="Datatype"/>
        </w:rPr>
        <w:t>:</w:t>
      </w:r>
      <w:r>
        <w:rPr>
          <w:rStyle w:val="Datatype"/>
        </w:rPr>
        <w:t>References</w:t>
      </w:r>
      <w:r w:rsidRPr="00347C4B">
        <w:t xml:space="preserve"> </w:t>
      </w:r>
      <w:r>
        <w:t xml:space="preserve">MUST contain [1, ∞] </w:t>
      </w:r>
      <w:r w:rsidRPr="00106404">
        <w:rPr>
          <w:rStyle w:val="Datatype"/>
        </w:rPr>
        <w:t>vuln:</w:t>
      </w:r>
      <w:r>
        <w:rPr>
          <w:rStyle w:val="Datatype"/>
        </w:rPr>
        <w:t>Reference</w:t>
      </w:r>
      <w:r>
        <w:t xml:space="preserve"> child element instances</w:t>
      </w:r>
      <w:r w:rsidRPr="00145123">
        <w:t>.</w:t>
      </w:r>
      <w:r w:rsidRPr="00347C4B">
        <w:t xml:space="preserve"> ∆</w:t>
      </w:r>
      <w:r>
        <w:t> [</w:t>
      </w:r>
      <w:r>
        <w:rPr>
          <w:color w:val="FF0000"/>
        </w:rPr>
        <w:t>CSAF-6.14-2</w:t>
      </w:r>
      <w:r>
        <w:t>]</w:t>
      </w:r>
    </w:p>
    <w:p w14:paraId="5F520E88" w14:textId="78C64DC3" w:rsidR="00E12F20" w:rsidRDefault="00FE0603" w:rsidP="00E12F20">
      <w:r>
        <w:t>A visual m</w:t>
      </w:r>
      <w:r w:rsidR="00E12F20">
        <w:t xml:space="preserve">ap of some valid </w:t>
      </w:r>
      <w:r w:rsidR="00E12F20">
        <w:rPr>
          <w:b/>
        </w:rPr>
        <w:t>References</w:t>
      </w:r>
      <w:r w:rsidR="00E12F20">
        <w:t xml:space="preserve"> configuration including the parent node (</w:t>
      </w:r>
      <w:r w:rsidR="00E12F20">
        <w:rPr>
          <w:b/>
        </w:rPr>
        <w:t>Vulnerability</w:t>
      </w:r>
      <w:r w:rsidR="00E12F20">
        <w:t xml:space="preserve">) — again with the node labeled {…} indicating further possible </w:t>
      </w:r>
      <w:r w:rsidR="00E12F20">
        <w:rPr>
          <w:b/>
        </w:rPr>
        <w:t>Reference</w:t>
      </w:r>
      <w:r w:rsidR="00E12F20">
        <w:t xml:space="preserve"> subtrees</w:t>
      </w:r>
      <w:r>
        <w:t xml:space="preserve"> is provided below</w:t>
      </w:r>
      <w:r w:rsidR="00E12F20">
        <w:t>:</w:t>
      </w:r>
    </w:p>
    <w:p w14:paraId="05B51A60" w14:textId="1AD8AB94" w:rsidR="00DE657A" w:rsidRDefault="00DE657A">
      <w:pPr>
        <w:pStyle w:val="Caption"/>
        <w:rPr>
          <w:noProof/>
        </w:rPr>
      </w:pPr>
      <w:bookmarkStart w:id="3421" w:name="_Toc477448948"/>
      <w:r>
        <w:t xml:space="preserve">Figure </w:t>
      </w:r>
      <w:fldSimple w:instr=" SEQ Figure \* ARABIC ">
        <w:r w:rsidR="00790A96">
          <w:rPr>
            <w:noProof/>
          </w:rPr>
          <w:t>14</w:t>
        </w:r>
      </w:fldSimple>
      <w:r>
        <w:t xml:space="preserve">: </w:t>
      </w:r>
      <w:r w:rsidR="008770F0">
        <w:t xml:space="preserve">A </w:t>
      </w:r>
      <w:r>
        <w:t xml:space="preserve">topologically valid </w:t>
      </w:r>
      <w:r w:rsidR="00E50609" w:rsidRPr="00D37FDA">
        <w:rPr>
          <w:b/>
        </w:rPr>
        <w:t>Vulnerability</w:t>
      </w:r>
      <w:r w:rsidR="00E50609">
        <w:t xml:space="preserve"> </w:t>
      </w:r>
      <w:r w:rsidRPr="005D7139">
        <w:rPr>
          <w:b/>
        </w:rPr>
        <w:t>References</w:t>
      </w:r>
      <w:r>
        <w:t xml:space="preserve"> </w:t>
      </w:r>
      <w:r w:rsidR="008770F0">
        <w:t>configuration</w:t>
      </w:r>
      <w:r>
        <w:rPr>
          <w:noProof/>
        </w:rPr>
        <w:t>.</w:t>
      </w:r>
      <w:bookmarkEnd w:id="3421"/>
    </w:p>
    <w:p w14:paraId="6BBF954C" w14:textId="7F1498F5" w:rsidR="007B6D13" w:rsidRDefault="007B6D13" w:rsidP="00D37FDA">
      <w:r w:rsidRPr="00D37FDA">
        <w:rPr>
          <w:noProof/>
        </w:rPr>
        <w:drawing>
          <wp:inline distT="0" distB="0" distL="0" distR="0" wp14:anchorId="543CFD4B" wp14:editId="42CDFDB0">
            <wp:extent cx="4852035" cy="48507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7967" cy="4856717"/>
                    </a:xfrm>
                    <a:prstGeom prst="rect">
                      <a:avLst/>
                    </a:prstGeom>
                  </pic:spPr>
                </pic:pic>
              </a:graphicData>
            </a:graphic>
          </wp:inline>
        </w:drawing>
      </w:r>
    </w:p>
    <w:p w14:paraId="72C2CB09" w14:textId="45F2626A" w:rsidR="003F3865" w:rsidRDefault="003F3865" w:rsidP="003F3865">
      <w:pPr>
        <w:pStyle w:val="Heading3"/>
      </w:pPr>
      <w:bookmarkStart w:id="3422" w:name="_Toc477207279"/>
      <w:bookmarkStart w:id="3423" w:name="_Toc477245820"/>
      <w:bookmarkStart w:id="3424" w:name="_Toc477257924"/>
      <w:bookmarkStart w:id="3425" w:name="_Toc477260277"/>
      <w:bookmarkStart w:id="3426" w:name="_Toc477267690"/>
      <w:bookmarkStart w:id="3427" w:name="_Toc477298672"/>
      <w:bookmarkStart w:id="3428" w:name="_Toc477298945"/>
      <w:bookmarkStart w:id="3429" w:name="_Toc477299395"/>
      <w:bookmarkStart w:id="3430" w:name="_Toc477346603"/>
      <w:bookmarkStart w:id="3431" w:name="_Toc477382840"/>
      <w:bookmarkStart w:id="3432" w:name="_Toc477425282"/>
      <w:bookmarkStart w:id="3433" w:name="_Toc477429236"/>
      <w:bookmarkStart w:id="3434" w:name="_Toc477429564"/>
      <w:bookmarkStart w:id="3435" w:name="_Toc477448535"/>
      <w:bookmarkStart w:id="3436" w:name="_Toc477448893"/>
      <w:bookmarkStart w:id="3437" w:name="_Toc477902586"/>
      <w:bookmarkStart w:id="3438" w:name="_Toc477968838"/>
      <w:bookmarkStart w:id="3439" w:name="_Toc478023949"/>
      <w:bookmarkStart w:id="3440" w:name="_Toc478024384"/>
      <w:bookmarkStart w:id="3441" w:name="_Toc478074865"/>
      <w:bookmarkStart w:id="3442" w:name="_Toc478074866"/>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r>
        <w:t>Vulnerability – References – Reference</w:t>
      </w:r>
      <w:bookmarkEnd w:id="3442"/>
    </w:p>
    <w:p w14:paraId="35F410E8" w14:textId="22BAA340" w:rsidR="003F3865" w:rsidRDefault="00F53627" w:rsidP="00D37FDA">
      <w:pPr>
        <w:pStyle w:val="ObjectHeading"/>
        <w:rPr>
          <w:rStyle w:val="Element"/>
          <w:iCs/>
        </w:rPr>
      </w:pPr>
      <w:bookmarkStart w:id="3443" w:name="_Toc477193244"/>
      <w:bookmarkStart w:id="3444" w:name="_Toc477193889"/>
      <w:bookmarkStart w:id="3445" w:name="_Toc478075029"/>
      <w:r>
        <w:t>Element</w:t>
      </w:r>
      <w:r w:rsidRPr="00755ABD">
        <w:t xml:space="preserve"> </w:t>
      </w:r>
      <w:r w:rsidR="00B77E32" w:rsidRPr="00D37FDA">
        <w:rPr>
          <w:rStyle w:val="Datatype"/>
        </w:rPr>
        <w:t>vuln</w:t>
      </w:r>
      <w:r w:rsidR="003F3865" w:rsidRPr="00D37FDA">
        <w:rPr>
          <w:rStyle w:val="Datatype"/>
        </w:rPr>
        <w:t>:Reference</w:t>
      </w:r>
      <w:bookmarkEnd w:id="3443"/>
      <w:bookmarkEnd w:id="3444"/>
      <w:bookmarkEnd w:id="3445"/>
    </w:p>
    <w:p w14:paraId="13C2ACAD" w14:textId="0209D588" w:rsidR="00F43006" w:rsidRDefault="00C02062" w:rsidP="00EF4C1D">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E435B">
        <w:rPr>
          <w:rStyle w:val="Datatype"/>
        </w:rPr>
        <w:t>Reference</w:t>
      </w:r>
      <w:r w:rsidRPr="00347C4B">
        <w:t xml:space="preserve"> element </w:t>
      </w:r>
      <w:r w:rsidR="009E435B">
        <w:t xml:space="preserve">MUST be present with cardinality [1, ∞] as inside parent element </w:t>
      </w:r>
      <w:r w:rsidR="009E435B">
        <w:rPr>
          <w:rStyle w:val="Datatype"/>
        </w:rPr>
        <w:t>vuln</w:t>
      </w:r>
      <w:r w:rsidR="009E435B" w:rsidRPr="00145123">
        <w:rPr>
          <w:rStyle w:val="Datatype"/>
        </w:rPr>
        <w:t>:</w:t>
      </w:r>
      <w:r w:rsidR="009E435B">
        <w:rPr>
          <w:rStyle w:val="Datatype"/>
        </w:rPr>
        <w:t>References</w:t>
      </w:r>
      <w:r w:rsidR="009E435B" w:rsidRPr="00347C4B">
        <w:t xml:space="preserve"> </w:t>
      </w:r>
      <w:r w:rsidR="00F43006">
        <w:t>and every instance MUST have exactly o</w:t>
      </w:r>
      <w:r w:rsidR="00F43006" w:rsidRPr="00F43006">
        <w:t xml:space="preserve">ne </w:t>
      </w:r>
      <w:r w:rsidR="00F43006" w:rsidRPr="00F43006">
        <w:rPr>
          <w:rStyle w:val="Element"/>
        </w:rPr>
        <w:t>vuln:</w:t>
      </w:r>
      <w:r w:rsidR="00F43006">
        <w:rPr>
          <w:rStyle w:val="Element"/>
        </w:rPr>
        <w:t>URL</w:t>
      </w:r>
      <w:r w:rsidR="00F43006" w:rsidRPr="00D37FDA">
        <w:rPr>
          <w:bCs/>
        </w:rPr>
        <w:t xml:space="preserve"> and one</w:t>
      </w:r>
      <w:r w:rsidR="00F43006">
        <w:rPr>
          <w:b/>
          <w:bCs/>
        </w:rPr>
        <w:t xml:space="preserve"> </w:t>
      </w:r>
      <w:r w:rsidR="00F43006">
        <w:rPr>
          <w:rStyle w:val="Element"/>
        </w:rPr>
        <w:t>vuln</w:t>
      </w:r>
      <w:r w:rsidR="00F43006" w:rsidRPr="00F32D93">
        <w:rPr>
          <w:rStyle w:val="Element"/>
        </w:rPr>
        <w:t>:</w:t>
      </w:r>
      <w:r w:rsidR="00F43006">
        <w:rPr>
          <w:rStyle w:val="Element"/>
        </w:rPr>
        <w:t>Description</w:t>
      </w:r>
      <w:r w:rsidR="00F43006" w:rsidRPr="00D37FDA">
        <w:rPr>
          <w:bCs/>
        </w:rPr>
        <w:t xml:space="preserve"> child element </w:t>
      </w:r>
      <w:r w:rsidR="00F43006">
        <w:rPr>
          <w:bCs/>
        </w:rPr>
        <w:t xml:space="preserve">and </w:t>
      </w:r>
      <w:r w:rsidR="00F43006" w:rsidRPr="00D37FDA">
        <w:rPr>
          <w:bCs/>
        </w:rPr>
        <w:t>in that order</w:t>
      </w:r>
      <w:r w:rsidRPr="00145123">
        <w:t>.</w:t>
      </w:r>
      <w:r w:rsidRPr="00347C4B">
        <w:t xml:space="preserve"> ∆</w:t>
      </w:r>
      <w:r>
        <w:t> [</w:t>
      </w:r>
      <w:r w:rsidR="00F43006">
        <w:rPr>
          <w:color w:val="FF0000"/>
        </w:rPr>
        <w:t>CSAF-6.14.1-1</w:t>
      </w:r>
      <w:r>
        <w:t>]</w:t>
      </w:r>
    </w:p>
    <w:p w14:paraId="332551C5" w14:textId="39BECD01" w:rsidR="00F43006" w:rsidRDefault="00F43006" w:rsidP="00EF4C1D">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w:t>
      </w:r>
      <w:r w:rsidRPr="00F32D93">
        <w:rPr>
          <w:b/>
          <w:bCs/>
        </w:rPr>
        <w:t xml:space="preserve"> </w:t>
      </w:r>
      <w:r w:rsidRPr="002379FE">
        <w:t>contains a description of a related document specific to a vulnerability section of a CVRF document.</w:t>
      </w:r>
    </w:p>
    <w:p w14:paraId="7298A344" w14:textId="23724FD1" w:rsidR="00EF4C1D" w:rsidRDefault="00EF4C1D" w:rsidP="00EF4C1D">
      <w:pPr>
        <w:pStyle w:val="MemberHeading"/>
        <w:rPr>
          <w:rStyle w:val="Datatype"/>
        </w:rPr>
      </w:pPr>
      <w:bookmarkStart w:id="3446" w:name="_Toc478075030"/>
      <w:r>
        <w:t xml:space="preserve">Attribute </w:t>
      </w:r>
      <w:r>
        <w:rPr>
          <w:rStyle w:val="Datatype"/>
        </w:rPr>
        <w:t>Type</w:t>
      </w:r>
      <w:bookmarkEnd w:id="3446"/>
    </w:p>
    <w:p w14:paraId="3DA5AD06" w14:textId="6968C4AD" w:rsidR="00F43006" w:rsidRDefault="00F43006">
      <w:pPr>
        <w:pStyle w:val="Member"/>
      </w:pPr>
      <w:r w:rsidRPr="00347C4B">
        <w:rPr>
          <w:rFonts w:ascii="MS Mincho" w:eastAsia="MS Mincho" w:hAnsi="MS Mincho" w:cs="MS Mincho"/>
        </w:rPr>
        <w:t>∇ </w:t>
      </w:r>
      <w:r w:rsidRPr="00347C4B">
        <w:t xml:space="preserve">The </w:t>
      </w:r>
      <w:r>
        <w:t xml:space="preserve">Attribute </w:t>
      </w:r>
      <w:r>
        <w:rPr>
          <w:rStyle w:val="Datatype"/>
        </w:rPr>
        <w:t>Type</w:t>
      </w:r>
      <w:r w:rsidRPr="00347C4B">
        <w:t xml:space="preserve"> </w:t>
      </w:r>
      <w:r>
        <w:t xml:space="preserve">if not present is taken to be the enumeration value </w:t>
      </w:r>
      <w:r w:rsidRPr="00D37FDA">
        <w:rPr>
          <w:rStyle w:val="Datatype"/>
        </w:rPr>
        <w:t>External</w:t>
      </w:r>
      <w:r>
        <w:t xml:space="preserve"> and if present MUST be one of the values documented in section </w:t>
      </w:r>
      <w:r>
        <w:fldChar w:fldCharType="begin"/>
      </w:r>
      <w:r>
        <w:instrText xml:space="preserve"> REF _Ref477362523 \r \h </w:instrText>
      </w:r>
      <w:r>
        <w:fldChar w:fldCharType="separate"/>
      </w:r>
      <w:r>
        <w:t>2.2.7</w:t>
      </w:r>
      <w:r>
        <w:fldChar w:fldCharType="end"/>
      </w:r>
      <w:r>
        <w:t> </w:t>
      </w:r>
      <w:hyperlink w:anchor="_Reference_Type_Model_1" w:history="1">
        <w:r w:rsidRPr="00F43006">
          <w:rPr>
            <w:rStyle w:val="Hyperlink"/>
          </w:rPr>
          <w:t>Reference Type Model</w:t>
        </w:r>
      </w:hyperlink>
      <w:r>
        <w:t>.</w:t>
      </w:r>
      <w:r w:rsidRPr="00347C4B">
        <w:t xml:space="preserve"> ∆</w:t>
      </w:r>
      <w:r>
        <w:t> [</w:t>
      </w:r>
      <w:r>
        <w:rPr>
          <w:color w:val="FF0000"/>
        </w:rPr>
        <w:t>CSAF-6.14.1-2</w:t>
      </w:r>
      <w:r>
        <w:t>]</w:t>
      </w:r>
    </w:p>
    <w:p w14:paraId="7445982F" w14:textId="0707FCC0" w:rsidR="00F43006" w:rsidRPr="00D37FDA" w:rsidRDefault="00F43006">
      <w:pPr>
        <w:pStyle w:val="Member"/>
        <w:rPr>
          <w:b/>
        </w:rPr>
      </w:pPr>
      <w:r>
        <w:t xml:space="preserve">This attributes value </w:t>
      </w:r>
      <w:r w:rsidRPr="002379FE">
        <w:t xml:space="preserve">denotes the type of the document reference relative to the </w:t>
      </w:r>
      <w:r>
        <w:t xml:space="preserve">CSAF </w:t>
      </w:r>
      <w:r w:rsidRPr="002379FE">
        <w:t>CVRF document itself</w:t>
      </w:r>
    </w:p>
    <w:p w14:paraId="1CF9FDD1" w14:textId="734E0207" w:rsidR="00F43006" w:rsidRDefault="00F43006" w:rsidP="00D37FDA">
      <w:pPr>
        <w:pStyle w:val="None-normativeCommentHeading"/>
      </w:pPr>
      <w:r>
        <w:t>Non-normative comment:</w:t>
      </w:r>
    </w:p>
    <w:p w14:paraId="3CCF8E34" w14:textId="058DE3E3" w:rsidR="00693918" w:rsidRDefault="002379FE" w:rsidP="00D37FDA">
      <w:pPr>
        <w:pStyle w:val="Non-normativeComment"/>
      </w:pPr>
      <w:r w:rsidRPr="002379FE">
        <w:t xml:space="preserve">This may include a plaintext or HTML version of the advisory or other related documentation, such as white papers or mitigation documentation. </w:t>
      </w:r>
    </w:p>
    <w:p w14:paraId="7C930082" w14:textId="55F1F1DB" w:rsidR="003F3865" w:rsidRDefault="003F3865" w:rsidP="003F3865">
      <w:pPr>
        <w:pStyle w:val="Heading4"/>
      </w:pPr>
      <w:bookmarkStart w:id="3447" w:name="_Toc477207281"/>
      <w:bookmarkStart w:id="3448" w:name="_Toc477245822"/>
      <w:bookmarkStart w:id="3449" w:name="_Toc477257926"/>
      <w:bookmarkStart w:id="3450" w:name="_Toc477260279"/>
      <w:bookmarkStart w:id="3451" w:name="_Toc477267692"/>
      <w:bookmarkStart w:id="3452" w:name="_Toc477298674"/>
      <w:bookmarkStart w:id="3453" w:name="_Toc477298947"/>
      <w:bookmarkStart w:id="3454" w:name="_Toc477299397"/>
      <w:bookmarkStart w:id="3455" w:name="_Toc477346605"/>
      <w:bookmarkStart w:id="3456" w:name="_Toc477382842"/>
      <w:bookmarkStart w:id="3457" w:name="_Toc477425284"/>
      <w:bookmarkStart w:id="3458" w:name="_Toc477429238"/>
      <w:bookmarkStart w:id="3459" w:name="_Toc477429566"/>
      <w:bookmarkStart w:id="3460" w:name="_Toc477448537"/>
      <w:bookmarkStart w:id="3461" w:name="_Toc477448895"/>
      <w:bookmarkStart w:id="3462" w:name="_Toc477902588"/>
      <w:bookmarkStart w:id="3463" w:name="_Toc477968840"/>
      <w:bookmarkStart w:id="3464" w:name="_Toc478023951"/>
      <w:bookmarkStart w:id="3465" w:name="_Toc478024386"/>
      <w:bookmarkStart w:id="3466" w:name="_Toc478074867"/>
      <w:bookmarkStart w:id="3467" w:name="_Toc477207282"/>
      <w:bookmarkStart w:id="3468" w:name="_Toc477245823"/>
      <w:bookmarkStart w:id="3469" w:name="_Toc477257927"/>
      <w:bookmarkStart w:id="3470" w:name="_Toc477260280"/>
      <w:bookmarkStart w:id="3471" w:name="_Toc477267693"/>
      <w:bookmarkStart w:id="3472" w:name="_Toc477298675"/>
      <w:bookmarkStart w:id="3473" w:name="_Toc477298948"/>
      <w:bookmarkStart w:id="3474" w:name="_Toc477299398"/>
      <w:bookmarkStart w:id="3475" w:name="_Toc477346606"/>
      <w:bookmarkStart w:id="3476" w:name="_Toc477382843"/>
      <w:bookmarkStart w:id="3477" w:name="_Toc477425285"/>
      <w:bookmarkStart w:id="3478" w:name="_Toc477429239"/>
      <w:bookmarkStart w:id="3479" w:name="_Toc477429567"/>
      <w:bookmarkStart w:id="3480" w:name="_Toc477448538"/>
      <w:bookmarkStart w:id="3481" w:name="_Toc477448896"/>
      <w:bookmarkStart w:id="3482" w:name="_Toc477902589"/>
      <w:bookmarkStart w:id="3483" w:name="_Toc477968841"/>
      <w:bookmarkStart w:id="3484" w:name="_Toc478023952"/>
      <w:bookmarkStart w:id="3485" w:name="_Toc478024387"/>
      <w:bookmarkStart w:id="3486" w:name="_Toc478074868"/>
      <w:bookmarkStart w:id="3487" w:name="_Toc477207283"/>
      <w:bookmarkStart w:id="3488" w:name="_Toc477245824"/>
      <w:bookmarkStart w:id="3489" w:name="_Toc477257928"/>
      <w:bookmarkStart w:id="3490" w:name="_Toc477260281"/>
      <w:bookmarkStart w:id="3491" w:name="_Toc477267694"/>
      <w:bookmarkStart w:id="3492" w:name="_Toc477298676"/>
      <w:bookmarkStart w:id="3493" w:name="_Toc477298949"/>
      <w:bookmarkStart w:id="3494" w:name="_Toc477299399"/>
      <w:bookmarkStart w:id="3495" w:name="_Toc477346607"/>
      <w:bookmarkStart w:id="3496" w:name="_Toc477382844"/>
      <w:bookmarkStart w:id="3497" w:name="_Toc477425286"/>
      <w:bookmarkStart w:id="3498" w:name="_Toc477429240"/>
      <w:bookmarkStart w:id="3499" w:name="_Toc477429568"/>
      <w:bookmarkStart w:id="3500" w:name="_Toc477448539"/>
      <w:bookmarkStart w:id="3501" w:name="_Toc477448897"/>
      <w:bookmarkStart w:id="3502" w:name="_Toc477902590"/>
      <w:bookmarkStart w:id="3503" w:name="_Toc477968842"/>
      <w:bookmarkStart w:id="3504" w:name="_Toc478023953"/>
      <w:bookmarkStart w:id="3505" w:name="_Toc478024388"/>
      <w:bookmarkStart w:id="3506" w:name="_Toc478074869"/>
      <w:bookmarkStart w:id="3507" w:name="_Toc478074870"/>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r>
        <w:t>Vulnerability – References – Reference – URL</w:t>
      </w:r>
      <w:bookmarkEnd w:id="3507"/>
    </w:p>
    <w:p w14:paraId="2E8768FF" w14:textId="1893A8E7" w:rsidR="003F3865" w:rsidRDefault="00F53627" w:rsidP="00D37FDA">
      <w:pPr>
        <w:pStyle w:val="ObjectHeading"/>
        <w:rPr>
          <w:rStyle w:val="Element"/>
          <w:bCs w:val="0"/>
          <w:iCs/>
          <w:szCs w:val="28"/>
        </w:rPr>
      </w:pPr>
      <w:bookmarkStart w:id="3508" w:name="_Toc477193245"/>
      <w:bookmarkStart w:id="3509" w:name="_Toc477193890"/>
      <w:bookmarkStart w:id="3510" w:name="_Toc478075031"/>
      <w:r>
        <w:t>Element</w:t>
      </w:r>
      <w:r w:rsidRPr="00755ABD">
        <w:t xml:space="preserve"> </w:t>
      </w:r>
      <w:r w:rsidR="00793680" w:rsidRPr="00D37FDA">
        <w:rPr>
          <w:rStyle w:val="Datatype"/>
        </w:rPr>
        <w:t>vuln</w:t>
      </w:r>
      <w:r w:rsidR="003F3865" w:rsidRPr="00D37FDA">
        <w:rPr>
          <w:rStyle w:val="Datatype"/>
        </w:rPr>
        <w:t>:URL</w:t>
      </w:r>
      <w:bookmarkEnd w:id="3508"/>
      <w:bookmarkEnd w:id="3509"/>
      <w:bookmarkEnd w:id="3510"/>
    </w:p>
    <w:p w14:paraId="53F205D6" w14:textId="68EDF94E" w:rsidR="00C02062" w:rsidRPr="005D4C8E" w:rsidRDefault="00C02062" w:rsidP="003F3865">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D1341F">
        <w:rPr>
          <w:rStyle w:val="Datatype"/>
        </w:rPr>
        <w:t>URL</w:t>
      </w:r>
      <w:r w:rsidR="00D1341F">
        <w:t xml:space="preserve"> element MUST be present exactly once and as first child of its parent </w:t>
      </w:r>
      <w:r w:rsidR="00D1341F" w:rsidRPr="00D37FDA">
        <w:rPr>
          <w:rStyle w:val="Datatype"/>
        </w:rPr>
        <w:t>vuln:Reference</w:t>
      </w:r>
      <w:r w:rsidR="00D1341F">
        <w:t xml:space="preserve"> </w:t>
      </w:r>
      <w:r w:rsidR="009B0207">
        <w:t xml:space="preserve">and </w:t>
      </w:r>
      <w:r w:rsidR="00D1341F">
        <w:t>contains</w:t>
      </w:r>
      <w:r w:rsidR="00D1341F" w:rsidRPr="00CC3802">
        <w:t xml:space="preserve"> the fixed URL or location of the reference</w:t>
      </w:r>
      <w:r w:rsidRPr="00145123">
        <w:t>.</w:t>
      </w:r>
      <w:r w:rsidRPr="00347C4B">
        <w:t xml:space="preserve"> ∆</w:t>
      </w:r>
      <w:r>
        <w:t> [</w:t>
      </w:r>
      <w:r w:rsidR="00D1341F">
        <w:rPr>
          <w:color w:val="FF0000"/>
        </w:rPr>
        <w:t>CSAF-6.14.1.1</w:t>
      </w:r>
      <w:r>
        <w:rPr>
          <w:color w:val="FF0000"/>
        </w:rPr>
        <w:t>-</w:t>
      </w:r>
      <w:r w:rsidR="00D1341F">
        <w:rPr>
          <w:color w:val="FF0000"/>
        </w:rPr>
        <w:t>1</w:t>
      </w:r>
      <w:r>
        <w:t>]</w:t>
      </w:r>
    </w:p>
    <w:p w14:paraId="1E6D0F43" w14:textId="42C0DDE8" w:rsidR="003F3865" w:rsidRDefault="003F3865" w:rsidP="003F3865">
      <w:pPr>
        <w:pStyle w:val="Heading4"/>
      </w:pPr>
      <w:bookmarkStart w:id="3511" w:name="_Toc478023955"/>
      <w:bookmarkStart w:id="3512" w:name="_Toc478024390"/>
      <w:bookmarkStart w:id="3513" w:name="_Toc478074871"/>
      <w:bookmarkStart w:id="3514" w:name="_Toc478023956"/>
      <w:bookmarkStart w:id="3515" w:name="_Toc478024391"/>
      <w:bookmarkStart w:id="3516" w:name="_Toc478074872"/>
      <w:bookmarkStart w:id="3517" w:name="_Toc477207285"/>
      <w:bookmarkStart w:id="3518" w:name="_Toc477245826"/>
      <w:bookmarkStart w:id="3519" w:name="_Toc477257930"/>
      <w:bookmarkStart w:id="3520" w:name="_Toc477260283"/>
      <w:bookmarkStart w:id="3521" w:name="_Toc477267696"/>
      <w:bookmarkStart w:id="3522" w:name="_Toc477298678"/>
      <w:bookmarkStart w:id="3523" w:name="_Toc477298951"/>
      <w:bookmarkStart w:id="3524" w:name="_Toc477299401"/>
      <w:bookmarkStart w:id="3525" w:name="_Toc477346609"/>
      <w:bookmarkStart w:id="3526" w:name="_Toc477382846"/>
      <w:bookmarkStart w:id="3527" w:name="_Toc477425288"/>
      <w:bookmarkStart w:id="3528" w:name="_Toc477429242"/>
      <w:bookmarkStart w:id="3529" w:name="_Toc477429570"/>
      <w:bookmarkStart w:id="3530" w:name="_Toc477448541"/>
      <w:bookmarkStart w:id="3531" w:name="_Toc477448899"/>
      <w:bookmarkStart w:id="3532" w:name="_Toc477902592"/>
      <w:bookmarkStart w:id="3533" w:name="_Toc477968844"/>
      <w:bookmarkStart w:id="3534" w:name="_Toc478023957"/>
      <w:bookmarkStart w:id="3535" w:name="_Toc478024392"/>
      <w:bookmarkStart w:id="3536" w:name="_Toc478074873"/>
      <w:bookmarkStart w:id="3537" w:name="_Toc477207286"/>
      <w:bookmarkStart w:id="3538" w:name="_Toc477245827"/>
      <w:bookmarkStart w:id="3539" w:name="_Toc477257931"/>
      <w:bookmarkStart w:id="3540" w:name="_Toc477260284"/>
      <w:bookmarkStart w:id="3541" w:name="_Toc477267697"/>
      <w:bookmarkStart w:id="3542" w:name="_Toc477298679"/>
      <w:bookmarkStart w:id="3543" w:name="_Toc477298952"/>
      <w:bookmarkStart w:id="3544" w:name="_Toc477299402"/>
      <w:bookmarkStart w:id="3545" w:name="_Toc477346610"/>
      <w:bookmarkStart w:id="3546" w:name="_Toc477382847"/>
      <w:bookmarkStart w:id="3547" w:name="_Toc477425289"/>
      <w:bookmarkStart w:id="3548" w:name="_Toc477429243"/>
      <w:bookmarkStart w:id="3549" w:name="_Toc477429571"/>
      <w:bookmarkStart w:id="3550" w:name="_Toc477448542"/>
      <w:bookmarkStart w:id="3551" w:name="_Toc477448900"/>
      <w:bookmarkStart w:id="3552" w:name="_Toc477902593"/>
      <w:bookmarkStart w:id="3553" w:name="_Toc477968845"/>
      <w:bookmarkStart w:id="3554" w:name="_Toc478023958"/>
      <w:bookmarkStart w:id="3555" w:name="_Toc478024393"/>
      <w:bookmarkStart w:id="3556" w:name="_Toc478074874"/>
      <w:bookmarkStart w:id="3557" w:name="_Toc477207287"/>
      <w:bookmarkStart w:id="3558" w:name="_Toc477245828"/>
      <w:bookmarkStart w:id="3559" w:name="_Toc477257932"/>
      <w:bookmarkStart w:id="3560" w:name="_Toc477260285"/>
      <w:bookmarkStart w:id="3561" w:name="_Toc477267698"/>
      <w:bookmarkStart w:id="3562" w:name="_Toc477298680"/>
      <w:bookmarkStart w:id="3563" w:name="_Toc477298953"/>
      <w:bookmarkStart w:id="3564" w:name="_Toc477299403"/>
      <w:bookmarkStart w:id="3565" w:name="_Toc477346611"/>
      <w:bookmarkStart w:id="3566" w:name="_Toc477382848"/>
      <w:bookmarkStart w:id="3567" w:name="_Toc477425290"/>
      <w:bookmarkStart w:id="3568" w:name="_Toc477429244"/>
      <w:bookmarkStart w:id="3569" w:name="_Toc477429572"/>
      <w:bookmarkStart w:id="3570" w:name="_Toc477448543"/>
      <w:bookmarkStart w:id="3571" w:name="_Toc477448901"/>
      <w:bookmarkStart w:id="3572" w:name="_Toc477902594"/>
      <w:bookmarkStart w:id="3573" w:name="_Toc477968846"/>
      <w:bookmarkStart w:id="3574" w:name="_Toc478023959"/>
      <w:bookmarkStart w:id="3575" w:name="_Toc478024394"/>
      <w:bookmarkStart w:id="3576" w:name="_Toc478074875"/>
      <w:bookmarkStart w:id="3577" w:name="_Ref476766041"/>
      <w:bookmarkStart w:id="3578" w:name="_Toc478074876"/>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r>
        <w:t>Vulnerability – References – Reference – Description</w:t>
      </w:r>
      <w:bookmarkEnd w:id="3577"/>
      <w:bookmarkEnd w:id="3578"/>
    </w:p>
    <w:p w14:paraId="58EF523B" w14:textId="750A60FC" w:rsidR="003F3865" w:rsidRDefault="00F53627" w:rsidP="00D37FDA">
      <w:pPr>
        <w:pStyle w:val="ObjectHeading"/>
        <w:rPr>
          <w:rStyle w:val="Element"/>
          <w:bCs w:val="0"/>
          <w:iCs/>
          <w:szCs w:val="28"/>
        </w:rPr>
      </w:pPr>
      <w:bookmarkStart w:id="3579" w:name="_Toc477193246"/>
      <w:bookmarkStart w:id="3580" w:name="_Toc477193891"/>
      <w:bookmarkStart w:id="3581" w:name="_Toc478075032"/>
      <w:r>
        <w:t>Element</w:t>
      </w:r>
      <w:r w:rsidRPr="00755ABD">
        <w:t xml:space="preserve"> </w:t>
      </w:r>
      <w:r w:rsidR="00793680" w:rsidRPr="00D37FDA">
        <w:rPr>
          <w:rStyle w:val="Datatype"/>
        </w:rPr>
        <w:t>vuln</w:t>
      </w:r>
      <w:r w:rsidR="003F3865" w:rsidRPr="00D37FDA">
        <w:rPr>
          <w:rStyle w:val="Datatype"/>
        </w:rPr>
        <w:t>:Description</w:t>
      </w:r>
      <w:bookmarkEnd w:id="3579"/>
      <w:bookmarkEnd w:id="3580"/>
      <w:bookmarkEnd w:id="3581"/>
    </w:p>
    <w:p w14:paraId="1F1956C6" w14:textId="4CC0B7EB" w:rsidR="003F3865" w:rsidRPr="00F32D93"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B0207">
        <w:rPr>
          <w:rStyle w:val="Datatype"/>
        </w:rPr>
        <w:t>Description</w:t>
      </w:r>
      <w:r w:rsidRPr="00347C4B">
        <w:t xml:space="preserve"> </w:t>
      </w:r>
      <w:r w:rsidR="009B0207">
        <w:t xml:space="preserve">MUST be present exactly once and as second child of its parent </w:t>
      </w:r>
      <w:r w:rsidR="009B0207" w:rsidRPr="00106404">
        <w:rPr>
          <w:rStyle w:val="Datatype"/>
        </w:rPr>
        <w:t>vuln:Reference</w:t>
      </w:r>
      <w:r w:rsidR="009B0207">
        <w:t xml:space="preserve"> and holds </w:t>
      </w:r>
      <w:r w:rsidR="009B0207" w:rsidRPr="004510BC">
        <w:t xml:space="preserve">a </w:t>
      </w:r>
      <w:r w:rsidR="009B0207" w:rsidRPr="00CC3802">
        <w:t>descriptive title or name of the reference</w:t>
      </w:r>
      <w:r w:rsidRPr="00145123">
        <w:t>.</w:t>
      </w:r>
      <w:r w:rsidRPr="00347C4B">
        <w:t xml:space="preserve"> ∆</w:t>
      </w:r>
      <w:r>
        <w:t> [</w:t>
      </w:r>
      <w:r>
        <w:rPr>
          <w:color w:val="FF0000"/>
        </w:rPr>
        <w:t>CSAF-6.</w:t>
      </w:r>
      <w:r w:rsidR="004536CE">
        <w:rPr>
          <w:color w:val="FF0000"/>
        </w:rPr>
        <w:t>14.1.2-1</w:t>
      </w:r>
      <w:r>
        <w:t>]</w:t>
      </w:r>
    </w:p>
    <w:p w14:paraId="05E9FF0E" w14:textId="3098AF82" w:rsidR="00A14E78" w:rsidRDefault="00A14E78">
      <w:pPr>
        <w:pStyle w:val="Caption"/>
      </w:pPr>
      <w:r w:rsidRPr="004D7D18">
        <w:t>Example</w:t>
      </w:r>
      <w:r w:rsidRPr="003F1FAD">
        <w:t xml:space="preserve"> </w:t>
      </w:r>
      <w:fldSimple w:instr=" SEQ Example \* ARABIC ">
        <w:r w:rsidR="00790A96">
          <w:rPr>
            <w:noProof/>
          </w:rPr>
          <w:t>71</w:t>
        </w:r>
      </w:fldSimple>
      <w:r w:rsidRPr="003F1FAD">
        <w:t>:</w:t>
      </w:r>
    </w:p>
    <w:p w14:paraId="52A33EEA" w14:textId="666A0AB5" w:rsidR="003F3865" w:rsidRPr="004510BC" w:rsidRDefault="003F3865" w:rsidP="00D37FDA">
      <w:pPr>
        <w:pStyle w:val="Code"/>
      </w:pPr>
      <w:r>
        <w:t>&lt;References&gt;</w:t>
      </w:r>
      <w:r>
        <w:br/>
        <w:t xml:space="preserve">  &lt;Reference Type="External"&gt;</w:t>
      </w:r>
      <w:r w:rsidR="008770F0">
        <w:br/>
      </w:r>
      <w:r>
        <w:t xml:space="preserve">    &lt;URL&gt;http://foo.foo/bar/&lt;/URL&gt;</w:t>
      </w:r>
      <w:r w:rsidR="005C605D">
        <w:br/>
      </w:r>
      <w:r>
        <w:t xml:space="preserve">    &lt;Description xml:lang="fr"&gt;C'est un test de référence&lt;/Description&gt;</w:t>
      </w:r>
      <w:r>
        <w:br/>
        <w:t xml:space="preserve">  &lt;/Reference&gt;</w:t>
      </w:r>
      <w:r>
        <w:br/>
        <w:t>&lt;/References&gt;</w:t>
      </w:r>
    </w:p>
    <w:p w14:paraId="1A90DB01" w14:textId="77777777" w:rsidR="00E77BDE" w:rsidRDefault="00E77BDE">
      <w:pPr>
        <w:spacing w:before="0" w:after="0"/>
        <w:rPr>
          <w:rFonts w:cs="Arial"/>
          <w:b/>
          <w:iCs/>
          <w:color w:val="3B006F"/>
          <w:kern w:val="32"/>
          <w:sz w:val="28"/>
          <w:szCs w:val="28"/>
        </w:rPr>
      </w:pPr>
      <w:r>
        <w:br w:type="page"/>
      </w:r>
    </w:p>
    <w:p w14:paraId="5B0ACB53" w14:textId="0D39842E" w:rsidR="00DB69AB" w:rsidRDefault="00DB69AB" w:rsidP="00DB69AB">
      <w:pPr>
        <w:pStyle w:val="Heading2"/>
      </w:pPr>
      <w:bookmarkStart w:id="3582" w:name="_Ref477080224"/>
      <w:bookmarkStart w:id="3583" w:name="_Toc478074877"/>
      <w:r>
        <w:t>Vulnerability – Acknowledgements</w:t>
      </w:r>
      <w:bookmarkEnd w:id="3582"/>
      <w:bookmarkEnd w:id="3583"/>
    </w:p>
    <w:p w14:paraId="48271188" w14:textId="0D29A543" w:rsidR="00DB69AB" w:rsidRDefault="00F53627" w:rsidP="00D37FDA">
      <w:pPr>
        <w:pStyle w:val="ObjectHeading"/>
        <w:rPr>
          <w:rStyle w:val="Element"/>
          <w:bCs w:val="0"/>
          <w:iCs/>
          <w:szCs w:val="28"/>
        </w:rPr>
      </w:pPr>
      <w:bookmarkStart w:id="3584" w:name="_Toc477193247"/>
      <w:bookmarkStart w:id="3585" w:name="_Toc477193892"/>
      <w:bookmarkStart w:id="3586" w:name="_Toc478075033"/>
      <w:r>
        <w:t>Element</w:t>
      </w:r>
      <w:r w:rsidRPr="00755ABD">
        <w:t xml:space="preserve"> </w:t>
      </w:r>
      <w:r w:rsidR="00DB69AB" w:rsidRPr="00D37FDA">
        <w:rPr>
          <w:rStyle w:val="Datatype"/>
        </w:rPr>
        <w:t>vuln:Acknowledgements</w:t>
      </w:r>
      <w:bookmarkEnd w:id="3584"/>
      <w:bookmarkEnd w:id="3585"/>
      <w:bookmarkEnd w:id="3586"/>
    </w:p>
    <w:p w14:paraId="14FB49D8" w14:textId="6CFFF81B" w:rsidR="00DB69AB"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F80719">
        <w:rPr>
          <w:rStyle w:val="Datatype"/>
        </w:rPr>
        <w:t>Acknowledgements</w:t>
      </w:r>
      <w:r w:rsidRPr="00347C4B">
        <w:t xml:space="preserve"> element </w:t>
      </w:r>
      <w:r w:rsidR="00F80719">
        <w:t xml:space="preserve">MUST be present with cardinality [0, 1] as last child of the </w:t>
      </w:r>
      <w:r>
        <w:rPr>
          <w:rStyle w:val="Datatype"/>
        </w:rPr>
        <w:t>vuln</w:t>
      </w:r>
      <w:r w:rsidRPr="00347C4B">
        <w:rPr>
          <w:rStyle w:val="Datatype"/>
        </w:rPr>
        <w:t>:</w:t>
      </w:r>
      <w:r w:rsidR="00F80719">
        <w:rPr>
          <w:rStyle w:val="Datatype"/>
        </w:rPr>
        <w:t>Vulnerability</w:t>
      </w:r>
      <w:r w:rsidRPr="00145123">
        <w:t xml:space="preserve"> </w:t>
      </w:r>
      <w:r w:rsidR="00F80719">
        <w:t>element and MUST contain on</w:t>
      </w:r>
      <w:r w:rsidR="00532999">
        <w:t>e</w:t>
      </w:r>
      <w:r w:rsidR="00F80719">
        <w:t xml:space="preserve"> </w:t>
      </w:r>
      <w:r w:rsidR="00532999">
        <w:t xml:space="preserve">or more </w:t>
      </w:r>
      <w:r>
        <w:rPr>
          <w:rStyle w:val="Datatype"/>
        </w:rPr>
        <w:t>vuln</w:t>
      </w:r>
      <w:r w:rsidRPr="00347C4B">
        <w:rPr>
          <w:rStyle w:val="Datatype"/>
        </w:rPr>
        <w:t>:</w:t>
      </w:r>
      <w:r w:rsidR="00F80719">
        <w:rPr>
          <w:rStyle w:val="Datatype"/>
        </w:rPr>
        <w:t>Acknowledgement</w:t>
      </w:r>
      <w:r w:rsidRPr="00145123">
        <w:t xml:space="preserve"> </w:t>
      </w:r>
      <w:r w:rsidR="00F80719">
        <w:t>child element</w:t>
      </w:r>
      <w:r w:rsidR="00532999">
        <w:t xml:space="preserve">s, which in turn either </w:t>
      </w:r>
      <w:r w:rsidR="00532999" w:rsidRPr="00DB69AB">
        <w:t>contain</w:t>
      </w:r>
      <w:r w:rsidR="00532999">
        <w:t>(s)</w:t>
      </w:r>
      <w:r w:rsidR="00532999" w:rsidRPr="00DB69AB">
        <w:t xml:space="preserve"> </w:t>
      </w:r>
      <w:r w:rsidR="00532999">
        <w:t>recognition of external parties or is empty</w:t>
      </w:r>
      <w:r w:rsidRPr="00145123">
        <w:t>.</w:t>
      </w:r>
      <w:r w:rsidRPr="00347C4B">
        <w:t xml:space="preserve"> ∆</w:t>
      </w:r>
      <w:r>
        <w:t> [</w:t>
      </w:r>
      <w:r w:rsidR="00F80719">
        <w:rPr>
          <w:color w:val="FF0000"/>
        </w:rPr>
        <w:t>CSAF-6.15</w:t>
      </w:r>
      <w:r>
        <w:rPr>
          <w:color w:val="FF0000"/>
        </w:rPr>
        <w:t>-</w:t>
      </w:r>
      <w:r w:rsidR="00F80719">
        <w:rPr>
          <w:color w:val="FF0000"/>
        </w:rPr>
        <w:t>1</w:t>
      </w:r>
      <w:r>
        <w:t>]</w:t>
      </w:r>
    </w:p>
    <w:p w14:paraId="32BEDDA1" w14:textId="77777777" w:rsidR="00532999" w:rsidRDefault="00532999" w:rsidP="00D37FDA">
      <w:pPr>
        <w:pStyle w:val="None-normativeCommentHeading"/>
      </w:pPr>
      <w:r>
        <w:t>Non-normative comment:</w:t>
      </w:r>
    </w:p>
    <w:p w14:paraId="074C8FAE" w14:textId="69A03E82" w:rsidR="00DB69AB" w:rsidRDefault="00DB69AB" w:rsidP="00D37FDA">
      <w:pPr>
        <w:pStyle w:val="Non-normativeComment"/>
        <w:rPr>
          <w:b/>
          <w:bCs/>
        </w:rPr>
      </w:pPr>
      <w:r w:rsidRPr="00DB69AB">
        <w:t xml:space="preserve">This </w:t>
      </w:r>
      <w:r w:rsidRPr="00DB69AB">
        <w:rPr>
          <w:b/>
          <w:bCs/>
        </w:rPr>
        <w:t xml:space="preserve">Acknowledgments </w:t>
      </w:r>
      <w:r w:rsidRPr="00DB69AB">
        <w:t>container is different from the one at the document level because it is specifically related t</w:t>
      </w:r>
      <w:r>
        <w:t xml:space="preserve">o the vulnerability in </w:t>
      </w:r>
      <w:r w:rsidR="00532999">
        <w:t>context</w:t>
      </w:r>
      <w:r>
        <w:rPr>
          <w:b/>
          <w:bCs/>
        </w:rPr>
        <w:t>.</w:t>
      </w:r>
    </w:p>
    <w:p w14:paraId="190CC1C8" w14:textId="5E6C36FF" w:rsidR="00E77BDE" w:rsidRDefault="00532999" w:rsidP="00E77BDE">
      <w:r>
        <w:t>Following is a m</w:t>
      </w:r>
      <w:r w:rsidR="00E77BDE">
        <w:t xml:space="preserve">ap of </w:t>
      </w:r>
      <w:r>
        <w:t>a</w:t>
      </w:r>
      <w:r w:rsidR="00E77BDE">
        <w:t xml:space="preserve"> valid </w:t>
      </w:r>
      <w:r w:rsidR="00E77BDE">
        <w:rPr>
          <w:b/>
        </w:rPr>
        <w:t>Acknowledgement</w:t>
      </w:r>
      <w:r w:rsidR="00352F05">
        <w:rPr>
          <w:b/>
        </w:rPr>
        <w:t>s</w:t>
      </w:r>
      <w:r w:rsidR="00A96FBF">
        <w:rPr>
          <w:b/>
        </w:rPr>
        <w:t xml:space="preserve"> </w:t>
      </w:r>
      <w:r w:rsidR="00E77BDE">
        <w:t>configuration including the parent node (</w:t>
      </w:r>
      <w:r w:rsidR="00352F05">
        <w:rPr>
          <w:b/>
        </w:rPr>
        <w:t>Vulnerability</w:t>
      </w:r>
      <w:r w:rsidR="00E77BDE">
        <w:t xml:space="preserve">) — again with the node labeled {…} indicating further possible </w:t>
      </w:r>
      <w:r w:rsidR="00E77BDE">
        <w:rPr>
          <w:b/>
        </w:rPr>
        <w:t>Acknowledgement</w:t>
      </w:r>
      <w:r w:rsidR="00E77BDE">
        <w:t xml:space="preserve"> subtrees:</w:t>
      </w:r>
    </w:p>
    <w:p w14:paraId="6FCC3ED0" w14:textId="053B0A23" w:rsidR="00C10D73" w:rsidRDefault="00C10D73">
      <w:pPr>
        <w:pStyle w:val="Caption"/>
      </w:pPr>
      <w:bookmarkStart w:id="3587" w:name="_Toc477448949"/>
      <w:r>
        <w:t xml:space="preserve">Figure </w:t>
      </w:r>
      <w:fldSimple w:instr=" SEQ Figure \* ARABIC ">
        <w:r w:rsidR="00790A96">
          <w:rPr>
            <w:noProof/>
          </w:rPr>
          <w:t>15</w:t>
        </w:r>
      </w:fldSimple>
      <w:r>
        <w:t xml:space="preserve">: </w:t>
      </w:r>
      <w:r w:rsidR="005C605D">
        <w:t>A</w:t>
      </w:r>
      <w:r>
        <w:t xml:space="preserve"> topologically valid </w:t>
      </w:r>
      <w:r w:rsidR="00E50609" w:rsidRPr="00D37FDA">
        <w:rPr>
          <w:b/>
        </w:rPr>
        <w:t>Vulnerability</w:t>
      </w:r>
      <w:r w:rsidR="00E50609">
        <w:t xml:space="preserve"> </w:t>
      </w:r>
      <w:r w:rsidRPr="005D7139">
        <w:rPr>
          <w:b/>
        </w:rPr>
        <w:t>Acknowledgements</w:t>
      </w:r>
      <w:r>
        <w:t xml:space="preserve"> </w:t>
      </w:r>
      <w:r w:rsidR="005C605D">
        <w:t>configuration</w:t>
      </w:r>
      <w:r>
        <w:rPr>
          <w:noProof/>
        </w:rPr>
        <w:t>.</w:t>
      </w:r>
      <w:bookmarkEnd w:id="3587"/>
    </w:p>
    <w:p w14:paraId="1972D99E" w14:textId="77777777" w:rsidR="00E77BDE" w:rsidRDefault="00E77BDE" w:rsidP="00E77BDE">
      <w:pPr>
        <w:keepNext/>
      </w:pPr>
      <w:r>
        <w:rPr>
          <w:noProof/>
        </w:rPr>
        <w:drawing>
          <wp:inline distT="0" distB="0" distL="0" distR="0" wp14:anchorId="0E539285" wp14:editId="3182A6D7">
            <wp:extent cx="5770507" cy="50359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70507" cy="5035961"/>
                    </a:xfrm>
                    <a:prstGeom prst="rect">
                      <a:avLst/>
                    </a:prstGeom>
                  </pic:spPr>
                </pic:pic>
              </a:graphicData>
            </a:graphic>
          </wp:inline>
        </w:drawing>
      </w:r>
    </w:p>
    <w:p w14:paraId="6EE61855" w14:textId="5490CB77" w:rsidR="00E77BDE" w:rsidRDefault="00E77BDE" w:rsidP="00DB69AB"/>
    <w:p w14:paraId="1F30C022" w14:textId="2D602DE2" w:rsidR="00DB69AB" w:rsidRDefault="00DB69AB" w:rsidP="00DB69AB">
      <w:pPr>
        <w:pStyle w:val="Heading3"/>
      </w:pPr>
      <w:bookmarkStart w:id="3588" w:name="_Toc478074878"/>
      <w:r>
        <w:t xml:space="preserve">Vulnerability – </w:t>
      </w:r>
      <w:r w:rsidR="002D17C7">
        <w:t>Acknowledgements</w:t>
      </w:r>
      <w:r>
        <w:t xml:space="preserve"> – </w:t>
      </w:r>
      <w:r w:rsidR="002D17C7">
        <w:t>Acknowledgement</w:t>
      </w:r>
      <w:bookmarkEnd w:id="3588"/>
    </w:p>
    <w:p w14:paraId="2C479B7D" w14:textId="68BC17D3" w:rsidR="00DB69AB" w:rsidRDefault="00F53627" w:rsidP="00D37FDA">
      <w:pPr>
        <w:pStyle w:val="ObjectHeading"/>
        <w:rPr>
          <w:rStyle w:val="Element"/>
          <w:iCs/>
        </w:rPr>
      </w:pPr>
      <w:bookmarkStart w:id="3589" w:name="_Toc477193249"/>
      <w:bookmarkStart w:id="3590" w:name="_Toc477193893"/>
      <w:bookmarkStart w:id="3591" w:name="_Toc478075034"/>
      <w:r>
        <w:t>Element</w:t>
      </w:r>
      <w:r w:rsidRPr="00755ABD">
        <w:t xml:space="preserve"> </w:t>
      </w:r>
      <w:r w:rsidR="00DB69AB" w:rsidRPr="00D37FDA">
        <w:rPr>
          <w:rStyle w:val="Datatype"/>
        </w:rPr>
        <w:t>vuln:</w:t>
      </w:r>
      <w:r w:rsidR="002D17C7" w:rsidRPr="00D37FDA">
        <w:rPr>
          <w:rStyle w:val="Datatype"/>
        </w:rPr>
        <w:t>Acknowledgement</w:t>
      </w:r>
      <w:bookmarkEnd w:id="3589"/>
      <w:bookmarkEnd w:id="3590"/>
      <w:bookmarkEnd w:id="3591"/>
    </w:p>
    <w:p w14:paraId="2D7824BA" w14:textId="6F407D96" w:rsidR="00C02062" w:rsidRPr="005D4C8E" w:rsidRDefault="00C02062" w:rsidP="00DB69AB">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8528EA">
        <w:rPr>
          <w:rStyle w:val="Datatype"/>
        </w:rPr>
        <w:t>Acknowledgement</w:t>
      </w:r>
      <w:r w:rsidR="008528EA">
        <w:t xml:space="preserve"> element MUST be present with cardinality [1, ∞] inside its parent element </w:t>
      </w:r>
      <w:r w:rsidR="008528EA">
        <w:rPr>
          <w:rStyle w:val="Datatype"/>
        </w:rPr>
        <w:t>vuln</w:t>
      </w:r>
      <w:r w:rsidR="008528EA" w:rsidRPr="00347C4B">
        <w:rPr>
          <w:rStyle w:val="Datatype"/>
        </w:rPr>
        <w:t>:</w:t>
      </w:r>
      <w:r w:rsidR="008528EA">
        <w:rPr>
          <w:rStyle w:val="Datatype"/>
        </w:rPr>
        <w:t>Acknowledgments</w:t>
      </w:r>
      <w:r w:rsidRPr="00347C4B">
        <w:t xml:space="preserve"> </w:t>
      </w:r>
      <w:r w:rsidR="008528EA">
        <w:t xml:space="preserve">and </w:t>
      </w:r>
      <w:r w:rsidRPr="00347C4B">
        <w:t xml:space="preserve">MUST contain the </w:t>
      </w:r>
      <w:r w:rsidRPr="00145123">
        <w:t xml:space="preserve">following child </w:t>
      </w:r>
      <w:r w:rsidRPr="00347C4B">
        <w:t xml:space="preserve">elements </w:t>
      </w:r>
      <w:r>
        <w:rPr>
          <w:rStyle w:val="Datatype"/>
        </w:rPr>
        <w:t>vuln</w:t>
      </w:r>
      <w:r w:rsidRPr="00347C4B">
        <w:rPr>
          <w:rStyle w:val="Datatype"/>
        </w:rPr>
        <w:t>:</w:t>
      </w:r>
      <w:r w:rsidR="008528EA">
        <w:rPr>
          <w:rStyle w:val="Datatype"/>
        </w:rPr>
        <w:t>Name</w:t>
      </w:r>
      <w:r w:rsidR="008528EA" w:rsidRPr="00D37FDA">
        <w:t xml:space="preserve"> [</w:t>
      </w:r>
      <w:r w:rsidR="008528EA">
        <w:t>0, ∞</w:t>
      </w:r>
      <w:r w:rsidR="008528EA" w:rsidRPr="00D37FDA">
        <w:t>]</w:t>
      </w:r>
      <w:r w:rsidR="008528EA">
        <w:t xml:space="preserve"> times</w:t>
      </w:r>
      <w:r w:rsidRPr="00145123">
        <w:t xml:space="preserve">, </w:t>
      </w:r>
      <w:r>
        <w:rPr>
          <w:rStyle w:val="Datatype"/>
        </w:rPr>
        <w:t>vuln</w:t>
      </w:r>
      <w:r w:rsidRPr="00347C4B">
        <w:rPr>
          <w:rStyle w:val="Datatype"/>
        </w:rPr>
        <w:t>:</w:t>
      </w:r>
      <w:r w:rsidR="008528EA">
        <w:rPr>
          <w:rStyle w:val="Datatype"/>
        </w:rPr>
        <w:t xml:space="preserve">Organization </w:t>
      </w:r>
      <w:r w:rsidR="008528EA" w:rsidRPr="00145123">
        <w:t>[</w:t>
      </w:r>
      <w:r w:rsidR="008528EA">
        <w:t>0, ∞</w:t>
      </w:r>
      <w:r w:rsidR="008528EA" w:rsidRPr="00145123">
        <w:t>]</w:t>
      </w:r>
      <w:r w:rsidR="008528EA">
        <w:t xml:space="preserve"> times</w:t>
      </w:r>
      <w:r w:rsidRPr="00145123">
        <w:t xml:space="preserve">, </w:t>
      </w:r>
      <w:r>
        <w:rPr>
          <w:rStyle w:val="Datatype"/>
        </w:rPr>
        <w:t>vuln</w:t>
      </w:r>
      <w:r w:rsidRPr="00347C4B">
        <w:rPr>
          <w:rStyle w:val="Datatype"/>
        </w:rPr>
        <w:t>:</w:t>
      </w:r>
      <w:r w:rsidR="008528EA">
        <w:rPr>
          <w:rStyle w:val="Datatype"/>
        </w:rPr>
        <w:t xml:space="preserve">Description </w:t>
      </w:r>
      <w:r w:rsidR="008528EA" w:rsidRPr="00145123">
        <w:t>[</w:t>
      </w:r>
      <w:r w:rsidR="008528EA">
        <w:t>0, 1</w:t>
      </w:r>
      <w:r w:rsidR="008528EA" w:rsidRPr="00145123">
        <w:t>]</w:t>
      </w:r>
      <w:r w:rsidR="008528EA">
        <w:t xml:space="preserve"> times</w:t>
      </w:r>
      <w:r w:rsidRPr="00145123">
        <w:t>, and</w:t>
      </w:r>
      <w:r w:rsidRPr="00347C4B">
        <w:rPr>
          <w:rStyle w:val="Datatype"/>
        </w:rPr>
        <w:t xml:space="preserve"> </w:t>
      </w:r>
      <w:r>
        <w:rPr>
          <w:rStyle w:val="Datatype"/>
        </w:rPr>
        <w:t>vuln</w:t>
      </w:r>
      <w:r w:rsidRPr="00347C4B">
        <w:rPr>
          <w:rStyle w:val="Datatype"/>
        </w:rPr>
        <w:t>:</w:t>
      </w:r>
      <w:r w:rsidR="008528EA">
        <w:rPr>
          <w:rStyle w:val="Datatype"/>
        </w:rPr>
        <w:t>URL</w:t>
      </w:r>
      <w:r w:rsidRPr="00145123">
        <w:t xml:space="preserve"> </w:t>
      </w:r>
      <w:r w:rsidR="008528EA" w:rsidRPr="00145123">
        <w:t>[</w:t>
      </w:r>
      <w:r w:rsidR="008528EA">
        <w:t>0, ∞</w:t>
      </w:r>
      <w:r w:rsidR="008528EA" w:rsidRPr="00145123">
        <w:t>]</w:t>
      </w:r>
      <w:r w:rsidR="008528EA">
        <w:t xml:space="preserve"> times</w:t>
      </w:r>
      <w:r w:rsidR="008528EA" w:rsidRPr="00145123">
        <w:t xml:space="preserve"> </w:t>
      </w:r>
      <w:r w:rsidRPr="00145123">
        <w:t>and in that order.</w:t>
      </w:r>
      <w:r w:rsidRPr="00347C4B">
        <w:t xml:space="preserve"> ∆</w:t>
      </w:r>
      <w:r>
        <w:t> [</w:t>
      </w:r>
      <w:r w:rsidR="008528EA">
        <w:rPr>
          <w:color w:val="FF0000"/>
        </w:rPr>
        <w:t>CSAF-6.15.1</w:t>
      </w:r>
      <w:r>
        <w:rPr>
          <w:color w:val="FF0000"/>
        </w:rPr>
        <w:t>-</w:t>
      </w:r>
      <w:r w:rsidR="008528EA">
        <w:rPr>
          <w:color w:val="FF0000"/>
        </w:rPr>
        <w:t>1</w:t>
      </w:r>
      <w:r>
        <w:t>]</w:t>
      </w:r>
    </w:p>
    <w:p w14:paraId="3C2D32E1" w14:textId="77777777" w:rsidR="008528EA" w:rsidRDefault="00DB69AB" w:rsidP="00D37FDA">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sidR="002D17C7">
        <w:rPr>
          <w:rStyle w:val="Element"/>
        </w:rPr>
        <w:t>Acknowledgement</w:t>
      </w:r>
      <w:r w:rsidRPr="00F32D93">
        <w:rPr>
          <w:b/>
          <w:bCs/>
        </w:rPr>
        <w:t xml:space="preserve"> </w:t>
      </w:r>
      <w:r w:rsidR="002D17C7" w:rsidRPr="002D17C7">
        <w:t xml:space="preserve">contains recognition of external parties who were instrumental in the discovery of, reporting of, and response to the vulnerability. This element indicates collaboration with the security community in a positive fashion and is an important part of a notice or advisory. </w:t>
      </w:r>
    </w:p>
    <w:p w14:paraId="51897C76" w14:textId="074111AE" w:rsidR="008528EA" w:rsidRDefault="008528EA" w:rsidP="00D37FDA">
      <w:pPr>
        <w:pStyle w:val="None-normativeCommentHeading"/>
      </w:pPr>
      <w:r>
        <w:t>Non-normative comment:</w:t>
      </w:r>
    </w:p>
    <w:p w14:paraId="72497969" w14:textId="2D05C5FE" w:rsidR="002D17C7" w:rsidRPr="002D17C7" w:rsidRDefault="002D17C7" w:rsidP="00D37FDA">
      <w:pPr>
        <w:pStyle w:val="Non-normativeComment"/>
      </w:pPr>
      <w:r w:rsidRPr="002D17C7">
        <w:t xml:space="preserve">Care should be taken to ensure that individuals would like to be acknowledged before they are included. </w:t>
      </w:r>
    </w:p>
    <w:p w14:paraId="07C3957A" w14:textId="77777777" w:rsidR="002D17C7" w:rsidRPr="002D17C7" w:rsidRDefault="002D17C7" w:rsidP="00D37FDA">
      <w:pPr>
        <w:pStyle w:val="Non-normativeComment"/>
      </w:pPr>
      <w:r w:rsidRPr="002D17C7">
        <w:t xml:space="preserve">External parties who have worked with the document producer may be recognized for their work. This should be applied liberally; if someone reports an issue and then discloses it publicly, that party might still be credited. </w:t>
      </w:r>
    </w:p>
    <w:p w14:paraId="79DA111E" w14:textId="30058233" w:rsidR="00DB69AB" w:rsidRDefault="002D17C7" w:rsidP="00D37FDA">
      <w:pPr>
        <w:pStyle w:val="Non-normativeComment"/>
      </w:pPr>
      <w:r w:rsidRPr="002D17C7">
        <w:t xml:space="preserve">If the original discoverer is not concerned with recognition, or the issue was discovered internally by the document producer, this field can be omitted. </w:t>
      </w:r>
    </w:p>
    <w:p w14:paraId="32CB6A43" w14:textId="764D1DF2" w:rsidR="00E42C91" w:rsidRDefault="00E42C91" w:rsidP="00E42C91">
      <w:pPr>
        <w:pStyle w:val="Heading4"/>
      </w:pPr>
      <w:bookmarkStart w:id="3592" w:name="_Toc477207291"/>
      <w:bookmarkStart w:id="3593" w:name="_Toc477245832"/>
      <w:bookmarkStart w:id="3594" w:name="_Toc477257936"/>
      <w:bookmarkStart w:id="3595" w:name="_Toc477260289"/>
      <w:bookmarkStart w:id="3596" w:name="_Toc477267702"/>
      <w:bookmarkStart w:id="3597" w:name="_Toc477298684"/>
      <w:bookmarkStart w:id="3598" w:name="_Toc477298957"/>
      <w:bookmarkStart w:id="3599" w:name="_Toc477299407"/>
      <w:bookmarkStart w:id="3600" w:name="_Toc477346615"/>
      <w:bookmarkStart w:id="3601" w:name="_Toc477382852"/>
      <w:bookmarkStart w:id="3602" w:name="_Toc477425294"/>
      <w:bookmarkStart w:id="3603" w:name="_Toc477429248"/>
      <w:bookmarkStart w:id="3604" w:name="_Toc477429576"/>
      <w:bookmarkStart w:id="3605" w:name="_Toc477448547"/>
      <w:bookmarkStart w:id="3606" w:name="_Toc477448905"/>
      <w:bookmarkStart w:id="3607" w:name="_Toc477902598"/>
      <w:bookmarkStart w:id="3608" w:name="_Toc477968850"/>
      <w:bookmarkStart w:id="3609" w:name="_Toc478023963"/>
      <w:bookmarkStart w:id="3610" w:name="_Toc478024398"/>
      <w:bookmarkStart w:id="3611" w:name="_Toc478074879"/>
      <w:bookmarkStart w:id="3612" w:name="_Toc477207292"/>
      <w:bookmarkStart w:id="3613" w:name="_Toc477245833"/>
      <w:bookmarkStart w:id="3614" w:name="_Toc477257937"/>
      <w:bookmarkStart w:id="3615" w:name="_Toc477260290"/>
      <w:bookmarkStart w:id="3616" w:name="_Toc477267703"/>
      <w:bookmarkStart w:id="3617" w:name="_Toc477298685"/>
      <w:bookmarkStart w:id="3618" w:name="_Toc477298958"/>
      <w:bookmarkStart w:id="3619" w:name="_Toc477299408"/>
      <w:bookmarkStart w:id="3620" w:name="_Toc477346616"/>
      <w:bookmarkStart w:id="3621" w:name="_Toc477382853"/>
      <w:bookmarkStart w:id="3622" w:name="_Toc477425295"/>
      <w:bookmarkStart w:id="3623" w:name="_Toc477429249"/>
      <w:bookmarkStart w:id="3624" w:name="_Toc477429577"/>
      <w:bookmarkStart w:id="3625" w:name="_Toc477448548"/>
      <w:bookmarkStart w:id="3626" w:name="_Toc477448906"/>
      <w:bookmarkStart w:id="3627" w:name="_Toc477902599"/>
      <w:bookmarkStart w:id="3628" w:name="_Toc477968851"/>
      <w:bookmarkStart w:id="3629" w:name="_Toc478023964"/>
      <w:bookmarkStart w:id="3630" w:name="_Toc478024399"/>
      <w:bookmarkStart w:id="3631" w:name="_Toc478074880"/>
      <w:bookmarkStart w:id="3632" w:name="_Toc477207293"/>
      <w:bookmarkStart w:id="3633" w:name="_Toc477245834"/>
      <w:bookmarkStart w:id="3634" w:name="_Toc477257938"/>
      <w:bookmarkStart w:id="3635" w:name="_Toc477260291"/>
      <w:bookmarkStart w:id="3636" w:name="_Toc477267704"/>
      <w:bookmarkStart w:id="3637" w:name="_Toc477298686"/>
      <w:bookmarkStart w:id="3638" w:name="_Toc477298959"/>
      <w:bookmarkStart w:id="3639" w:name="_Toc477299409"/>
      <w:bookmarkStart w:id="3640" w:name="_Toc477346617"/>
      <w:bookmarkStart w:id="3641" w:name="_Toc477382854"/>
      <w:bookmarkStart w:id="3642" w:name="_Toc477425296"/>
      <w:bookmarkStart w:id="3643" w:name="_Toc477429250"/>
      <w:bookmarkStart w:id="3644" w:name="_Toc477429578"/>
      <w:bookmarkStart w:id="3645" w:name="_Toc477448549"/>
      <w:bookmarkStart w:id="3646" w:name="_Toc477448907"/>
      <w:bookmarkStart w:id="3647" w:name="_Toc477902600"/>
      <w:bookmarkStart w:id="3648" w:name="_Toc477968852"/>
      <w:bookmarkStart w:id="3649" w:name="_Toc478023965"/>
      <w:bookmarkStart w:id="3650" w:name="_Toc478024400"/>
      <w:bookmarkStart w:id="3651" w:name="_Toc478074881"/>
      <w:bookmarkStart w:id="3652" w:name="_Toc478074882"/>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r>
        <w:t xml:space="preserve">Vulnerability – </w:t>
      </w:r>
      <w:r w:rsidR="00C80CDE">
        <w:t xml:space="preserve">Acknowledgements – Acknowledgement </w:t>
      </w:r>
      <w:r>
        <w:t>– Name</w:t>
      </w:r>
      <w:bookmarkEnd w:id="3652"/>
    </w:p>
    <w:p w14:paraId="40B85C97" w14:textId="16C93B8E" w:rsidR="00E42C91" w:rsidRDefault="00F53627" w:rsidP="00D37FDA">
      <w:pPr>
        <w:pStyle w:val="ObjectHeading"/>
        <w:rPr>
          <w:rStyle w:val="Element"/>
          <w:bCs w:val="0"/>
          <w:iCs/>
          <w:szCs w:val="28"/>
        </w:rPr>
      </w:pPr>
      <w:bookmarkStart w:id="3653" w:name="_Toc477193250"/>
      <w:bookmarkStart w:id="3654" w:name="_Toc477193894"/>
      <w:bookmarkStart w:id="3655" w:name="_Toc478075035"/>
      <w:r>
        <w:t>Element</w:t>
      </w:r>
      <w:r w:rsidRPr="00755ABD">
        <w:t xml:space="preserve"> </w:t>
      </w:r>
      <w:r w:rsidR="00E42C91" w:rsidRPr="00D37FDA">
        <w:rPr>
          <w:rStyle w:val="Datatype"/>
        </w:rPr>
        <w:t>vuln:Name</w:t>
      </w:r>
      <w:bookmarkEnd w:id="3653"/>
      <w:bookmarkEnd w:id="3654"/>
      <w:bookmarkEnd w:id="3655"/>
    </w:p>
    <w:p w14:paraId="41E4F941" w14:textId="5D7CF0A5" w:rsidR="00C02062" w:rsidRPr="005D4C8E" w:rsidRDefault="00C02062" w:rsidP="00E42C91">
      <w:pPr>
        <w:pStyle w:val="Member"/>
      </w:pPr>
      <w:r w:rsidRPr="00347C4B">
        <w:rPr>
          <w:rFonts w:ascii="MS Mincho" w:eastAsia="MS Mincho" w:hAnsi="MS Mincho" w:cs="MS Mincho"/>
        </w:rPr>
        <w:t>∇ </w:t>
      </w:r>
      <w:r w:rsidR="00E72330" w:rsidRPr="00347C4B">
        <w:t xml:space="preserve">The </w:t>
      </w:r>
      <w:r w:rsidR="00E72330">
        <w:rPr>
          <w:rStyle w:val="Datatype"/>
        </w:rPr>
        <w:t>vuln</w:t>
      </w:r>
      <w:r w:rsidR="00E72330" w:rsidRPr="00145123">
        <w:rPr>
          <w:rStyle w:val="Datatype"/>
        </w:rPr>
        <w:t>:</w:t>
      </w:r>
      <w:r w:rsidR="00E72330">
        <w:rPr>
          <w:rStyle w:val="Element"/>
        </w:rPr>
        <w:t>Name</w:t>
      </w:r>
      <w:r w:rsidR="00E72330" w:rsidRPr="00145123">
        <w:t xml:space="preserve"> </w:t>
      </w:r>
      <w:r w:rsidR="00E72330" w:rsidRPr="00347C4B">
        <w:t xml:space="preserve">MUST </w:t>
      </w:r>
      <w:r w:rsidR="00E72330">
        <w:t xml:space="preserve">be present with cardinality [1, ∞] inside its parent element </w:t>
      </w:r>
      <w:r w:rsidR="00E72330">
        <w:rPr>
          <w:rStyle w:val="Datatype"/>
        </w:rPr>
        <w:t>vuln</w:t>
      </w:r>
      <w:r w:rsidR="00E72330" w:rsidRPr="00347C4B">
        <w:rPr>
          <w:rStyle w:val="Datatype"/>
        </w:rPr>
        <w:t>:</w:t>
      </w:r>
      <w:r w:rsidR="00E72330">
        <w:rPr>
          <w:rStyle w:val="Datatype"/>
        </w:rPr>
        <w:t>Acknowledgment</w:t>
      </w:r>
      <w:r w:rsidR="00E72330" w:rsidRPr="00145123">
        <w:t xml:space="preserve"> </w:t>
      </w:r>
      <w:r w:rsidR="00E72330">
        <w:t>before any other sibling elements and every instance given contains</w:t>
      </w:r>
      <w:r w:rsidR="00E72330" w:rsidRPr="00CC3802">
        <w:t xml:space="preserve"> </w:t>
      </w:r>
      <w:r w:rsidR="00E72330" w:rsidRPr="00C80CDE">
        <w:t>the name of the party being acknowledged</w:t>
      </w:r>
      <w:r w:rsidRPr="00145123">
        <w:t>.</w:t>
      </w:r>
      <w:r w:rsidRPr="00347C4B">
        <w:t xml:space="preserve"> ∆</w:t>
      </w:r>
      <w:r>
        <w:t> [</w:t>
      </w:r>
      <w:r w:rsidR="00E72330">
        <w:rPr>
          <w:color w:val="FF0000"/>
        </w:rPr>
        <w:t>CSAF-6.15.1.1</w:t>
      </w:r>
      <w:r>
        <w:rPr>
          <w:color w:val="FF0000"/>
        </w:rPr>
        <w:t>-</w:t>
      </w:r>
      <w:r w:rsidR="00E72330">
        <w:rPr>
          <w:color w:val="FF0000"/>
        </w:rPr>
        <w:t>1</w:t>
      </w:r>
      <w:r>
        <w:t>]</w:t>
      </w:r>
    </w:p>
    <w:p w14:paraId="04536CE5" w14:textId="3D85A65B" w:rsidR="00E42C91" w:rsidRDefault="00E42C91" w:rsidP="00E42C91">
      <w:pPr>
        <w:pStyle w:val="Heading4"/>
      </w:pPr>
      <w:bookmarkStart w:id="3656" w:name="_Toc477968854"/>
      <w:bookmarkStart w:id="3657" w:name="_Toc478023967"/>
      <w:bookmarkStart w:id="3658" w:name="_Toc478024402"/>
      <w:bookmarkStart w:id="3659" w:name="_Toc478074883"/>
      <w:bookmarkStart w:id="3660" w:name="_Toc477968855"/>
      <w:bookmarkStart w:id="3661" w:name="_Toc478023968"/>
      <w:bookmarkStart w:id="3662" w:name="_Toc478024403"/>
      <w:bookmarkStart w:id="3663" w:name="_Toc478074884"/>
      <w:bookmarkStart w:id="3664" w:name="_Toc477207295"/>
      <w:bookmarkStart w:id="3665" w:name="_Toc477245836"/>
      <w:bookmarkStart w:id="3666" w:name="_Toc477257940"/>
      <w:bookmarkStart w:id="3667" w:name="_Toc477260293"/>
      <w:bookmarkStart w:id="3668" w:name="_Toc477267706"/>
      <w:bookmarkStart w:id="3669" w:name="_Toc477298688"/>
      <w:bookmarkStart w:id="3670" w:name="_Toc477298961"/>
      <w:bookmarkStart w:id="3671" w:name="_Toc477299411"/>
      <w:bookmarkStart w:id="3672" w:name="_Toc477346619"/>
      <w:bookmarkStart w:id="3673" w:name="_Toc477382856"/>
      <w:bookmarkStart w:id="3674" w:name="_Toc477425298"/>
      <w:bookmarkStart w:id="3675" w:name="_Toc477429252"/>
      <w:bookmarkStart w:id="3676" w:name="_Toc477429580"/>
      <w:bookmarkStart w:id="3677" w:name="_Toc477448551"/>
      <w:bookmarkStart w:id="3678" w:name="_Toc477448909"/>
      <w:bookmarkStart w:id="3679" w:name="_Toc477902602"/>
      <w:bookmarkStart w:id="3680" w:name="_Toc477968856"/>
      <w:bookmarkStart w:id="3681" w:name="_Toc478023969"/>
      <w:bookmarkStart w:id="3682" w:name="_Toc478024404"/>
      <w:bookmarkStart w:id="3683" w:name="_Toc478074885"/>
      <w:bookmarkStart w:id="3684" w:name="_Toc477207296"/>
      <w:bookmarkStart w:id="3685" w:name="_Toc477245837"/>
      <w:bookmarkStart w:id="3686" w:name="_Toc477257941"/>
      <w:bookmarkStart w:id="3687" w:name="_Toc477260294"/>
      <w:bookmarkStart w:id="3688" w:name="_Toc477267707"/>
      <w:bookmarkStart w:id="3689" w:name="_Toc477298689"/>
      <w:bookmarkStart w:id="3690" w:name="_Toc477298962"/>
      <w:bookmarkStart w:id="3691" w:name="_Toc477299412"/>
      <w:bookmarkStart w:id="3692" w:name="_Toc477346620"/>
      <w:bookmarkStart w:id="3693" w:name="_Toc477382857"/>
      <w:bookmarkStart w:id="3694" w:name="_Toc477425299"/>
      <w:bookmarkStart w:id="3695" w:name="_Toc477429253"/>
      <w:bookmarkStart w:id="3696" w:name="_Toc477429581"/>
      <w:bookmarkStart w:id="3697" w:name="_Toc477448552"/>
      <w:bookmarkStart w:id="3698" w:name="_Toc477448910"/>
      <w:bookmarkStart w:id="3699" w:name="_Toc477902603"/>
      <w:bookmarkStart w:id="3700" w:name="_Toc477968857"/>
      <w:bookmarkStart w:id="3701" w:name="_Toc478023970"/>
      <w:bookmarkStart w:id="3702" w:name="_Toc478024405"/>
      <w:bookmarkStart w:id="3703" w:name="_Toc478074886"/>
      <w:bookmarkStart w:id="3704" w:name="_Toc477207297"/>
      <w:bookmarkStart w:id="3705" w:name="_Toc477245838"/>
      <w:bookmarkStart w:id="3706" w:name="_Toc477257942"/>
      <w:bookmarkStart w:id="3707" w:name="_Toc477260295"/>
      <w:bookmarkStart w:id="3708" w:name="_Toc477267708"/>
      <w:bookmarkStart w:id="3709" w:name="_Toc477298690"/>
      <w:bookmarkStart w:id="3710" w:name="_Toc477298963"/>
      <w:bookmarkStart w:id="3711" w:name="_Toc477299413"/>
      <w:bookmarkStart w:id="3712" w:name="_Toc477346621"/>
      <w:bookmarkStart w:id="3713" w:name="_Toc477382858"/>
      <w:bookmarkStart w:id="3714" w:name="_Toc477425300"/>
      <w:bookmarkStart w:id="3715" w:name="_Toc477429254"/>
      <w:bookmarkStart w:id="3716" w:name="_Toc477429582"/>
      <w:bookmarkStart w:id="3717" w:name="_Toc477448553"/>
      <w:bookmarkStart w:id="3718" w:name="_Toc477448911"/>
      <w:bookmarkStart w:id="3719" w:name="_Toc477902604"/>
      <w:bookmarkStart w:id="3720" w:name="_Toc477968858"/>
      <w:bookmarkStart w:id="3721" w:name="_Toc478023971"/>
      <w:bookmarkStart w:id="3722" w:name="_Toc478024406"/>
      <w:bookmarkStart w:id="3723" w:name="_Toc478074887"/>
      <w:bookmarkStart w:id="3724" w:name="_Toc478074888"/>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r>
        <w:t xml:space="preserve">Vulnerability – </w:t>
      </w:r>
      <w:r w:rsidR="00C80CDE">
        <w:t xml:space="preserve">Acknowledgements – Acknowledgement </w:t>
      </w:r>
      <w:r>
        <w:t>– Organization</w:t>
      </w:r>
      <w:bookmarkEnd w:id="3724"/>
    </w:p>
    <w:p w14:paraId="0F854B76" w14:textId="41C59948" w:rsidR="00E42C91" w:rsidRDefault="00F53627" w:rsidP="00D37FDA">
      <w:pPr>
        <w:pStyle w:val="ObjectHeading"/>
        <w:rPr>
          <w:rStyle w:val="Element"/>
          <w:bCs w:val="0"/>
          <w:iCs/>
          <w:szCs w:val="28"/>
        </w:rPr>
      </w:pPr>
      <w:bookmarkStart w:id="3725" w:name="_Toc477193251"/>
      <w:bookmarkStart w:id="3726" w:name="_Toc477193895"/>
      <w:bookmarkStart w:id="3727" w:name="_Toc478075036"/>
      <w:r>
        <w:t>Element</w:t>
      </w:r>
      <w:r w:rsidRPr="00755ABD">
        <w:t xml:space="preserve"> </w:t>
      </w:r>
      <w:r w:rsidR="00E42C91" w:rsidRPr="00D37FDA">
        <w:rPr>
          <w:rStyle w:val="Datatype"/>
        </w:rPr>
        <w:t>vuln:Organization</w:t>
      </w:r>
      <w:bookmarkEnd w:id="3725"/>
      <w:bookmarkEnd w:id="3726"/>
      <w:bookmarkEnd w:id="3727"/>
    </w:p>
    <w:p w14:paraId="5BAD1792" w14:textId="2B3DBCD0" w:rsidR="00C02062" w:rsidRPr="005D4C8E" w:rsidRDefault="00C02062" w:rsidP="00E42C91">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E72330">
        <w:rPr>
          <w:rStyle w:val="Element"/>
        </w:rPr>
        <w:t>Organization</w:t>
      </w:r>
      <w:r w:rsidR="00E72330" w:rsidRPr="00D37FDA">
        <w:t xml:space="preserve"> </w:t>
      </w:r>
      <w:r w:rsidR="00E72330" w:rsidRPr="00347C4B">
        <w:t xml:space="preserve">MUST </w:t>
      </w:r>
      <w:r w:rsidR="00E72330">
        <w:t xml:space="preserve">be present with cardinality [0, ∞] inside its parent element </w:t>
      </w:r>
      <w:r w:rsidR="00E72330">
        <w:rPr>
          <w:rStyle w:val="Datatype"/>
        </w:rPr>
        <w:t>vuln</w:t>
      </w:r>
      <w:r w:rsidR="00E72330" w:rsidRPr="00347C4B">
        <w:rPr>
          <w:rStyle w:val="Datatype"/>
        </w:rPr>
        <w:t>:</w:t>
      </w:r>
      <w:r w:rsidR="00E72330">
        <w:rPr>
          <w:rStyle w:val="Datatype"/>
        </w:rPr>
        <w:t>Acknowledgment</w:t>
      </w:r>
      <w:r w:rsidR="00E72330" w:rsidRPr="00145123">
        <w:t xml:space="preserve"> </w:t>
      </w:r>
      <w:r w:rsidR="00E72330">
        <w:t xml:space="preserve">following all </w:t>
      </w:r>
      <w:r w:rsidR="00E72330">
        <w:rPr>
          <w:rStyle w:val="Datatype"/>
        </w:rPr>
        <w:t>vuln</w:t>
      </w:r>
      <w:r w:rsidR="00E72330" w:rsidRPr="00145123">
        <w:rPr>
          <w:rStyle w:val="Datatype"/>
        </w:rPr>
        <w:t>:</w:t>
      </w:r>
      <w:r w:rsidR="00E72330">
        <w:rPr>
          <w:rStyle w:val="Datatype"/>
        </w:rPr>
        <w:t xml:space="preserve">Name </w:t>
      </w:r>
      <w:r w:rsidR="00E72330">
        <w:t>sibling elements</w:t>
      </w:r>
      <w:r w:rsidRPr="00145123">
        <w:t>.</w:t>
      </w:r>
      <w:r w:rsidRPr="00347C4B">
        <w:t xml:space="preserve"> ∆</w:t>
      </w:r>
      <w:r>
        <w:t> [</w:t>
      </w:r>
      <w:r>
        <w:rPr>
          <w:color w:val="FF0000"/>
        </w:rPr>
        <w:t>CSAF-6.</w:t>
      </w:r>
      <w:r w:rsidR="00E72330">
        <w:rPr>
          <w:color w:val="FF0000"/>
        </w:rPr>
        <w:t>15.1.2</w:t>
      </w:r>
      <w:r>
        <w:rPr>
          <w:color w:val="FF0000"/>
        </w:rPr>
        <w:t>-</w:t>
      </w:r>
      <w:r w:rsidR="00E72330">
        <w:rPr>
          <w:color w:val="FF0000"/>
        </w:rPr>
        <w:t>1</w:t>
      </w:r>
      <w:r>
        <w:t>]</w:t>
      </w:r>
    </w:p>
    <w:p w14:paraId="6A2B3423" w14:textId="3386212E" w:rsidR="00E42C91" w:rsidRDefault="00E42C91" w:rsidP="00D37FDA">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sidR="00C80CDE">
        <w:rPr>
          <w:rStyle w:val="Element"/>
        </w:rPr>
        <w:t>Organization</w:t>
      </w:r>
      <w:r w:rsidRPr="00F32D93">
        <w:rPr>
          <w:b/>
          <w:bCs/>
        </w:rPr>
        <w:t xml:space="preserve"> </w:t>
      </w:r>
      <w:r>
        <w:t>contains</w:t>
      </w:r>
      <w:r w:rsidRPr="00CC3802">
        <w:t xml:space="preserve"> </w:t>
      </w:r>
      <w:r w:rsidR="00C80CDE" w:rsidRPr="00C80CDE">
        <w:t>the organization of the party or, if the Name is omitted, the organization itself that is being acknowledged</w:t>
      </w:r>
      <w:r>
        <w:t>.</w:t>
      </w:r>
    </w:p>
    <w:p w14:paraId="2EF5DD8D" w14:textId="35CD8A10" w:rsidR="00E42C91" w:rsidRDefault="00E42C91" w:rsidP="00E42C91">
      <w:pPr>
        <w:pStyle w:val="Heading4"/>
      </w:pPr>
      <w:bookmarkStart w:id="3728" w:name="_Toc477207299"/>
      <w:bookmarkStart w:id="3729" w:name="_Toc477245840"/>
      <w:bookmarkStart w:id="3730" w:name="_Toc477257944"/>
      <w:bookmarkStart w:id="3731" w:name="_Toc477260297"/>
      <w:bookmarkStart w:id="3732" w:name="_Toc477267710"/>
      <w:bookmarkStart w:id="3733" w:name="_Toc477298692"/>
      <w:bookmarkStart w:id="3734" w:name="_Toc477298965"/>
      <w:bookmarkStart w:id="3735" w:name="_Toc477299415"/>
      <w:bookmarkStart w:id="3736" w:name="_Toc477346623"/>
      <w:bookmarkStart w:id="3737" w:name="_Toc477382860"/>
      <w:bookmarkStart w:id="3738" w:name="_Toc477425302"/>
      <w:bookmarkStart w:id="3739" w:name="_Toc477429256"/>
      <w:bookmarkStart w:id="3740" w:name="_Toc477429584"/>
      <w:bookmarkStart w:id="3741" w:name="_Toc477448555"/>
      <w:bookmarkStart w:id="3742" w:name="_Toc477448913"/>
      <w:bookmarkStart w:id="3743" w:name="_Toc477902606"/>
      <w:bookmarkStart w:id="3744" w:name="_Toc477968860"/>
      <w:bookmarkStart w:id="3745" w:name="_Toc478023973"/>
      <w:bookmarkStart w:id="3746" w:name="_Toc478024408"/>
      <w:bookmarkStart w:id="3747" w:name="_Toc478074889"/>
      <w:bookmarkStart w:id="3748" w:name="_Toc477207300"/>
      <w:bookmarkStart w:id="3749" w:name="_Toc477245841"/>
      <w:bookmarkStart w:id="3750" w:name="_Toc477257945"/>
      <w:bookmarkStart w:id="3751" w:name="_Toc477260298"/>
      <w:bookmarkStart w:id="3752" w:name="_Toc477267711"/>
      <w:bookmarkStart w:id="3753" w:name="_Toc477298693"/>
      <w:bookmarkStart w:id="3754" w:name="_Toc477298966"/>
      <w:bookmarkStart w:id="3755" w:name="_Toc477299416"/>
      <w:bookmarkStart w:id="3756" w:name="_Toc477346624"/>
      <w:bookmarkStart w:id="3757" w:name="_Toc477382861"/>
      <w:bookmarkStart w:id="3758" w:name="_Toc477425303"/>
      <w:bookmarkStart w:id="3759" w:name="_Toc477429257"/>
      <w:bookmarkStart w:id="3760" w:name="_Toc477429585"/>
      <w:bookmarkStart w:id="3761" w:name="_Toc477448556"/>
      <w:bookmarkStart w:id="3762" w:name="_Toc477448914"/>
      <w:bookmarkStart w:id="3763" w:name="_Toc477902607"/>
      <w:bookmarkStart w:id="3764" w:name="_Toc477968861"/>
      <w:bookmarkStart w:id="3765" w:name="_Toc478023974"/>
      <w:bookmarkStart w:id="3766" w:name="_Toc478024409"/>
      <w:bookmarkStart w:id="3767" w:name="_Toc478074890"/>
      <w:bookmarkStart w:id="3768" w:name="_Toc477207301"/>
      <w:bookmarkStart w:id="3769" w:name="_Toc477245842"/>
      <w:bookmarkStart w:id="3770" w:name="_Toc477257946"/>
      <w:bookmarkStart w:id="3771" w:name="_Toc477260299"/>
      <w:bookmarkStart w:id="3772" w:name="_Toc477267712"/>
      <w:bookmarkStart w:id="3773" w:name="_Toc477298694"/>
      <w:bookmarkStart w:id="3774" w:name="_Toc477298967"/>
      <w:bookmarkStart w:id="3775" w:name="_Toc477299417"/>
      <w:bookmarkStart w:id="3776" w:name="_Toc477346625"/>
      <w:bookmarkStart w:id="3777" w:name="_Toc477382862"/>
      <w:bookmarkStart w:id="3778" w:name="_Toc477425304"/>
      <w:bookmarkStart w:id="3779" w:name="_Toc477429258"/>
      <w:bookmarkStart w:id="3780" w:name="_Toc477429586"/>
      <w:bookmarkStart w:id="3781" w:name="_Toc477448557"/>
      <w:bookmarkStart w:id="3782" w:name="_Toc477448915"/>
      <w:bookmarkStart w:id="3783" w:name="_Toc477902608"/>
      <w:bookmarkStart w:id="3784" w:name="_Toc477968862"/>
      <w:bookmarkStart w:id="3785" w:name="_Toc478023975"/>
      <w:bookmarkStart w:id="3786" w:name="_Toc478024410"/>
      <w:bookmarkStart w:id="3787" w:name="_Toc478074891"/>
      <w:bookmarkStart w:id="3788" w:name="_Toc477207302"/>
      <w:bookmarkStart w:id="3789" w:name="_Toc477245843"/>
      <w:bookmarkStart w:id="3790" w:name="_Toc477257947"/>
      <w:bookmarkStart w:id="3791" w:name="_Toc477260300"/>
      <w:bookmarkStart w:id="3792" w:name="_Toc477267713"/>
      <w:bookmarkStart w:id="3793" w:name="_Toc477298695"/>
      <w:bookmarkStart w:id="3794" w:name="_Toc477298968"/>
      <w:bookmarkStart w:id="3795" w:name="_Toc477299418"/>
      <w:bookmarkStart w:id="3796" w:name="_Toc477346626"/>
      <w:bookmarkStart w:id="3797" w:name="_Toc477382863"/>
      <w:bookmarkStart w:id="3798" w:name="_Toc477425305"/>
      <w:bookmarkStart w:id="3799" w:name="_Toc477429259"/>
      <w:bookmarkStart w:id="3800" w:name="_Toc477429587"/>
      <w:bookmarkStart w:id="3801" w:name="_Toc477448558"/>
      <w:bookmarkStart w:id="3802" w:name="_Toc477448916"/>
      <w:bookmarkStart w:id="3803" w:name="_Toc477902609"/>
      <w:bookmarkStart w:id="3804" w:name="_Toc477968863"/>
      <w:bookmarkStart w:id="3805" w:name="_Toc478023976"/>
      <w:bookmarkStart w:id="3806" w:name="_Toc478024411"/>
      <w:bookmarkStart w:id="3807" w:name="_Toc478074892"/>
      <w:bookmarkStart w:id="3808" w:name="_Toc478074893"/>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r>
        <w:t xml:space="preserve">Vulnerability – </w:t>
      </w:r>
      <w:r w:rsidR="00C80CDE">
        <w:t xml:space="preserve">Acknowledgements – Acknowledgement </w:t>
      </w:r>
      <w:r>
        <w:t>– Description</w:t>
      </w:r>
      <w:bookmarkEnd w:id="3808"/>
    </w:p>
    <w:p w14:paraId="29412D96" w14:textId="2F31E5C9" w:rsidR="00E42C91" w:rsidRDefault="00F53627" w:rsidP="00D37FDA">
      <w:pPr>
        <w:pStyle w:val="ObjectHeading"/>
        <w:rPr>
          <w:rStyle w:val="Element"/>
          <w:bCs w:val="0"/>
          <w:iCs/>
          <w:szCs w:val="28"/>
        </w:rPr>
      </w:pPr>
      <w:bookmarkStart w:id="3809" w:name="_Toc477193252"/>
      <w:bookmarkStart w:id="3810" w:name="_Toc477193896"/>
      <w:bookmarkStart w:id="3811" w:name="_Toc478075037"/>
      <w:r>
        <w:t>Element</w:t>
      </w:r>
      <w:r w:rsidRPr="00755ABD">
        <w:t xml:space="preserve"> </w:t>
      </w:r>
      <w:r w:rsidR="00793680" w:rsidRPr="00D37FDA">
        <w:rPr>
          <w:rStyle w:val="Datatype"/>
        </w:rPr>
        <w:t>vuln</w:t>
      </w:r>
      <w:r w:rsidR="00E42C91" w:rsidRPr="00D37FDA">
        <w:rPr>
          <w:rStyle w:val="Datatype"/>
        </w:rPr>
        <w:t>:Description</w:t>
      </w:r>
      <w:bookmarkEnd w:id="3809"/>
      <w:bookmarkEnd w:id="3810"/>
      <w:bookmarkEnd w:id="3811"/>
    </w:p>
    <w:p w14:paraId="640B1B68" w14:textId="10FBE29A" w:rsidR="00703A27" w:rsidRPr="005D4C8E" w:rsidRDefault="00C02062" w:rsidP="00E42C91">
      <w:pPr>
        <w:pStyle w:val="Member"/>
      </w:pPr>
      <w:r w:rsidRPr="00347C4B">
        <w:rPr>
          <w:rFonts w:ascii="MS Mincho" w:eastAsia="MS Mincho" w:hAnsi="MS Mincho" w:cs="MS Mincho"/>
        </w:rPr>
        <w:t>∇ </w:t>
      </w:r>
      <w:r w:rsidR="001328DF" w:rsidRPr="00347C4B">
        <w:t xml:space="preserve">The </w:t>
      </w:r>
      <w:r w:rsidR="001328DF">
        <w:rPr>
          <w:rStyle w:val="Datatype"/>
        </w:rPr>
        <w:t>vuln</w:t>
      </w:r>
      <w:r w:rsidR="001328DF" w:rsidRPr="00145123">
        <w:rPr>
          <w:rStyle w:val="Datatype"/>
        </w:rPr>
        <w:t>:</w:t>
      </w:r>
      <w:r w:rsidR="001328DF">
        <w:rPr>
          <w:rStyle w:val="Datatype"/>
        </w:rPr>
        <w:t xml:space="preserve">Description </w:t>
      </w:r>
      <w:r w:rsidR="001328DF" w:rsidRPr="00D37FDA">
        <w:t>element</w:t>
      </w:r>
      <w:r w:rsidR="001328DF" w:rsidRPr="00347C4B">
        <w:t xml:space="preserve"> MUST </w:t>
      </w:r>
      <w:r w:rsidR="001328DF">
        <w:t xml:space="preserve">be present with cardinality [0, 1] inside its parent element </w:t>
      </w:r>
      <w:r w:rsidR="001328DF">
        <w:rPr>
          <w:rStyle w:val="Datatype"/>
        </w:rPr>
        <w:t>vuln</w:t>
      </w:r>
      <w:r w:rsidR="001328DF" w:rsidRPr="00347C4B">
        <w:rPr>
          <w:rStyle w:val="Datatype"/>
        </w:rPr>
        <w:t>:</w:t>
      </w:r>
      <w:r w:rsidR="001328DF">
        <w:rPr>
          <w:rStyle w:val="Datatype"/>
        </w:rPr>
        <w:t>Acknowledgment</w:t>
      </w:r>
      <w:r w:rsidR="001328DF" w:rsidRPr="00145123">
        <w:t xml:space="preserve"> </w:t>
      </w:r>
      <w:r w:rsidR="001328DF">
        <w:t xml:space="preserve">following </w:t>
      </w:r>
      <w:r w:rsidR="00E72330">
        <w:t>any</w:t>
      </w:r>
      <w:r w:rsidR="001328DF">
        <w:t xml:space="preserve"> </w:t>
      </w:r>
      <w:r w:rsidR="00E72330">
        <w:rPr>
          <w:rStyle w:val="Datatype"/>
        </w:rPr>
        <w:t>vuln</w:t>
      </w:r>
      <w:r w:rsidR="00E72330" w:rsidRPr="00347C4B">
        <w:rPr>
          <w:rStyle w:val="Datatype"/>
        </w:rPr>
        <w:t>:</w:t>
      </w:r>
      <w:r w:rsidR="00E72330">
        <w:rPr>
          <w:rStyle w:val="Datatype"/>
        </w:rPr>
        <w:t>Name</w:t>
      </w:r>
      <w:r w:rsidR="00E72330" w:rsidRPr="00D37FDA">
        <w:t xml:space="preserve"> and </w:t>
      </w:r>
      <w:r w:rsidR="00703A27">
        <w:rPr>
          <w:rStyle w:val="Datatype"/>
        </w:rPr>
        <w:t>vuln</w:t>
      </w:r>
      <w:r w:rsidR="00703A27" w:rsidRPr="00347C4B">
        <w:rPr>
          <w:rStyle w:val="Datatype"/>
        </w:rPr>
        <w:t>:</w:t>
      </w:r>
      <w:r w:rsidR="00703A27">
        <w:rPr>
          <w:rStyle w:val="Datatype"/>
        </w:rPr>
        <w:t>Organization</w:t>
      </w:r>
      <w:r w:rsidR="00703A27" w:rsidRPr="00145123">
        <w:t xml:space="preserve"> </w:t>
      </w:r>
      <w:r w:rsidR="00703A27">
        <w:t xml:space="preserve">sibling elements </w:t>
      </w:r>
      <w:r w:rsidR="001328DF" w:rsidRPr="00145123">
        <w:t>and</w:t>
      </w:r>
      <w:r w:rsidR="001328DF">
        <w:t xml:space="preserve"> </w:t>
      </w:r>
      <w:r w:rsidR="00703A27">
        <w:t xml:space="preserve">if given </w:t>
      </w:r>
      <w:r w:rsidR="00703A27" w:rsidRPr="00C80CDE">
        <w:t>contain</w:t>
      </w:r>
      <w:r w:rsidR="00703A27">
        <w:t>s</w:t>
      </w:r>
      <w:r w:rsidR="00703A27" w:rsidRPr="00C80CDE">
        <w:t xml:space="preserve"> any contextual details the document producers wish to make known about the acknowledgment or acknowledged parties.</w:t>
      </w:r>
      <w:r w:rsidR="001328DF" w:rsidRPr="00145123">
        <w:t>.</w:t>
      </w:r>
      <w:r w:rsidRPr="00347C4B">
        <w:t xml:space="preserve"> ∆</w:t>
      </w:r>
      <w:r>
        <w:t> [</w:t>
      </w:r>
      <w:r w:rsidR="00703A27">
        <w:rPr>
          <w:color w:val="FF0000"/>
        </w:rPr>
        <w:t>CSAF-6.15.1.3</w:t>
      </w:r>
      <w:r>
        <w:rPr>
          <w:color w:val="FF0000"/>
        </w:rPr>
        <w:t>-</w:t>
      </w:r>
      <w:r w:rsidR="00703A27">
        <w:rPr>
          <w:color w:val="FF0000"/>
        </w:rPr>
        <w:t>1</w:t>
      </w:r>
      <w:r>
        <w:t>]</w:t>
      </w:r>
    </w:p>
    <w:p w14:paraId="3C621444" w14:textId="04A7042F" w:rsidR="00703A27" w:rsidRDefault="00C80CDE" w:rsidP="00D37FDA">
      <w:pPr>
        <w:pStyle w:val="Member"/>
      </w:pPr>
      <w:r w:rsidRPr="00C80CDE">
        <w:t xml:space="preserve">If attributing to multiple organizations, each contributor </w:t>
      </w:r>
      <w:r w:rsidR="00703A27">
        <w:t>SHOULD</w:t>
      </w:r>
      <w:r w:rsidR="00703A27" w:rsidRPr="00C80CDE">
        <w:t xml:space="preserve"> </w:t>
      </w:r>
      <w:r w:rsidRPr="00C80CDE">
        <w:t xml:space="preserve">be grouped with that </w:t>
      </w:r>
      <w:r w:rsidRPr="00C80CDE">
        <w:rPr>
          <w:b/>
          <w:bCs/>
        </w:rPr>
        <w:t xml:space="preserve">Organization </w:t>
      </w:r>
      <w:r w:rsidRPr="00C80CDE">
        <w:t xml:space="preserve">within a single </w:t>
      </w:r>
      <w:r w:rsidRPr="00C80CDE">
        <w:rPr>
          <w:b/>
          <w:bCs/>
        </w:rPr>
        <w:t xml:space="preserve">Acknowledgment </w:t>
      </w:r>
      <w:r w:rsidRPr="00C80CDE">
        <w:t xml:space="preserve">container. </w:t>
      </w:r>
    </w:p>
    <w:p w14:paraId="49A7BFE8" w14:textId="16583BB2" w:rsidR="00703A27" w:rsidRDefault="00C80CDE" w:rsidP="00D37FDA">
      <w:pPr>
        <w:pStyle w:val="Member"/>
      </w:pPr>
      <w:r w:rsidRPr="00C80CDE">
        <w:t xml:space="preserve">An </w:t>
      </w:r>
      <w:r w:rsidRPr="00C80CDE">
        <w:rPr>
          <w:b/>
          <w:bCs/>
        </w:rPr>
        <w:t>Organization</w:t>
      </w:r>
      <w:r w:rsidRPr="00C80CDE">
        <w:t xml:space="preserve">-specific acknowledgment </w:t>
      </w:r>
      <w:r w:rsidR="00703A27">
        <w:t>MAY</w:t>
      </w:r>
      <w:r w:rsidR="00703A27" w:rsidRPr="00C80CDE">
        <w:t xml:space="preserve"> </w:t>
      </w:r>
      <w:r w:rsidRPr="00C80CDE">
        <w:t xml:space="preserve">be added within each </w:t>
      </w:r>
      <w:r w:rsidRPr="00C80CDE">
        <w:rPr>
          <w:b/>
          <w:bCs/>
        </w:rPr>
        <w:t xml:space="preserve">Acknowledgment </w:t>
      </w:r>
      <w:r w:rsidRPr="00C80CDE">
        <w:t xml:space="preserve">container by the </w:t>
      </w:r>
      <w:r w:rsidRPr="00C80CDE">
        <w:rPr>
          <w:b/>
          <w:bCs/>
        </w:rPr>
        <w:t xml:space="preserve">Description </w:t>
      </w:r>
      <w:r w:rsidRPr="00C80CDE">
        <w:t xml:space="preserve">element. </w:t>
      </w:r>
    </w:p>
    <w:p w14:paraId="5682ED10" w14:textId="51F6CD1E" w:rsidR="00E42C91" w:rsidRDefault="00C80CDE" w:rsidP="00D37FDA">
      <w:pPr>
        <w:pStyle w:val="Member"/>
      </w:pPr>
      <w:r w:rsidRPr="00C80CDE">
        <w:t xml:space="preserve">If an overall general or aggregate acknowledgment is to be added, an </w:t>
      </w:r>
      <w:r w:rsidRPr="00C80CDE">
        <w:rPr>
          <w:b/>
          <w:bCs/>
        </w:rPr>
        <w:t xml:space="preserve">Acknowledgment </w:t>
      </w:r>
      <w:r w:rsidRPr="00C80CDE">
        <w:t xml:space="preserve">container that contains a single </w:t>
      </w:r>
      <w:r w:rsidRPr="00C80CDE">
        <w:rPr>
          <w:b/>
          <w:bCs/>
        </w:rPr>
        <w:t xml:space="preserve">Description </w:t>
      </w:r>
      <w:r>
        <w:t xml:space="preserve">element </w:t>
      </w:r>
      <w:r w:rsidR="00703A27">
        <w:t xml:space="preserve">MAY </w:t>
      </w:r>
      <w:r>
        <w:t>be used</w:t>
      </w:r>
      <w:r w:rsidR="00E42C91">
        <w:t>.</w:t>
      </w:r>
    </w:p>
    <w:p w14:paraId="28A37EC4" w14:textId="7BB4301F" w:rsidR="00E42C91" w:rsidRDefault="00E42C91" w:rsidP="00E42C91">
      <w:pPr>
        <w:pStyle w:val="Heading4"/>
      </w:pPr>
      <w:bookmarkStart w:id="3812" w:name="_Toc477207304"/>
      <w:bookmarkStart w:id="3813" w:name="_Toc477245845"/>
      <w:bookmarkStart w:id="3814" w:name="_Toc477257949"/>
      <w:bookmarkStart w:id="3815" w:name="_Toc477260302"/>
      <w:bookmarkStart w:id="3816" w:name="_Toc477267715"/>
      <w:bookmarkStart w:id="3817" w:name="_Toc477298697"/>
      <w:bookmarkStart w:id="3818" w:name="_Toc477298970"/>
      <w:bookmarkStart w:id="3819" w:name="_Toc477299420"/>
      <w:bookmarkStart w:id="3820" w:name="_Toc477346628"/>
      <w:bookmarkStart w:id="3821" w:name="_Toc477382865"/>
      <w:bookmarkStart w:id="3822" w:name="_Toc477425307"/>
      <w:bookmarkStart w:id="3823" w:name="_Toc477429261"/>
      <w:bookmarkStart w:id="3824" w:name="_Toc477429589"/>
      <w:bookmarkStart w:id="3825" w:name="_Toc477448560"/>
      <w:bookmarkStart w:id="3826" w:name="_Toc477448918"/>
      <w:bookmarkStart w:id="3827" w:name="_Toc477902611"/>
      <w:bookmarkStart w:id="3828" w:name="_Toc477968865"/>
      <w:bookmarkStart w:id="3829" w:name="_Toc478023978"/>
      <w:bookmarkStart w:id="3830" w:name="_Toc478024413"/>
      <w:bookmarkStart w:id="3831" w:name="_Toc478074894"/>
      <w:bookmarkStart w:id="3832" w:name="_Toc477207305"/>
      <w:bookmarkStart w:id="3833" w:name="_Toc477245846"/>
      <w:bookmarkStart w:id="3834" w:name="_Toc477257950"/>
      <w:bookmarkStart w:id="3835" w:name="_Toc477260303"/>
      <w:bookmarkStart w:id="3836" w:name="_Toc477267716"/>
      <w:bookmarkStart w:id="3837" w:name="_Toc477298698"/>
      <w:bookmarkStart w:id="3838" w:name="_Toc477298971"/>
      <w:bookmarkStart w:id="3839" w:name="_Toc477299421"/>
      <w:bookmarkStart w:id="3840" w:name="_Toc477346629"/>
      <w:bookmarkStart w:id="3841" w:name="_Toc477382866"/>
      <w:bookmarkStart w:id="3842" w:name="_Toc477425308"/>
      <w:bookmarkStart w:id="3843" w:name="_Toc477429262"/>
      <w:bookmarkStart w:id="3844" w:name="_Toc477429590"/>
      <w:bookmarkStart w:id="3845" w:name="_Toc477448561"/>
      <w:bookmarkStart w:id="3846" w:name="_Toc477448919"/>
      <w:bookmarkStart w:id="3847" w:name="_Toc477902612"/>
      <w:bookmarkStart w:id="3848" w:name="_Toc477968866"/>
      <w:bookmarkStart w:id="3849" w:name="_Toc478023979"/>
      <w:bookmarkStart w:id="3850" w:name="_Toc478024414"/>
      <w:bookmarkStart w:id="3851" w:name="_Toc478074895"/>
      <w:bookmarkStart w:id="3852" w:name="_Toc477207306"/>
      <w:bookmarkStart w:id="3853" w:name="_Toc477245847"/>
      <w:bookmarkStart w:id="3854" w:name="_Toc477257951"/>
      <w:bookmarkStart w:id="3855" w:name="_Toc477260304"/>
      <w:bookmarkStart w:id="3856" w:name="_Toc477267717"/>
      <w:bookmarkStart w:id="3857" w:name="_Toc477298699"/>
      <w:bookmarkStart w:id="3858" w:name="_Toc477298972"/>
      <w:bookmarkStart w:id="3859" w:name="_Toc477299422"/>
      <w:bookmarkStart w:id="3860" w:name="_Toc477346630"/>
      <w:bookmarkStart w:id="3861" w:name="_Toc477382867"/>
      <w:bookmarkStart w:id="3862" w:name="_Toc477425309"/>
      <w:bookmarkStart w:id="3863" w:name="_Toc477429263"/>
      <w:bookmarkStart w:id="3864" w:name="_Toc477429591"/>
      <w:bookmarkStart w:id="3865" w:name="_Toc477448562"/>
      <w:bookmarkStart w:id="3866" w:name="_Toc477448920"/>
      <w:bookmarkStart w:id="3867" w:name="_Toc477902613"/>
      <w:bookmarkStart w:id="3868" w:name="_Toc477968867"/>
      <w:bookmarkStart w:id="3869" w:name="_Toc478023980"/>
      <w:bookmarkStart w:id="3870" w:name="_Toc478024415"/>
      <w:bookmarkStart w:id="3871" w:name="_Toc478074896"/>
      <w:bookmarkStart w:id="3872" w:name="_Ref476766102"/>
      <w:bookmarkStart w:id="3873" w:name="_Toc478074897"/>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r>
        <w:t xml:space="preserve">Vulnerability – </w:t>
      </w:r>
      <w:r w:rsidR="00C80CDE">
        <w:t>Acknowledgements</w:t>
      </w:r>
      <w:r w:rsidR="001B6C06">
        <w:t xml:space="preserve"> </w:t>
      </w:r>
      <w:r w:rsidR="00C80CDE">
        <w:t xml:space="preserve">– Acknowledgement </w:t>
      </w:r>
      <w:r>
        <w:t>– URL</w:t>
      </w:r>
      <w:bookmarkEnd w:id="3872"/>
      <w:bookmarkEnd w:id="3873"/>
    </w:p>
    <w:p w14:paraId="2342DE27" w14:textId="2876EA4F" w:rsidR="00E42C91" w:rsidRDefault="00F53627" w:rsidP="00D37FDA">
      <w:pPr>
        <w:pStyle w:val="ObjectHeading"/>
        <w:rPr>
          <w:rStyle w:val="Element"/>
          <w:bCs w:val="0"/>
          <w:iCs/>
          <w:szCs w:val="28"/>
        </w:rPr>
      </w:pPr>
      <w:bookmarkStart w:id="3874" w:name="_Toc477193253"/>
      <w:bookmarkStart w:id="3875" w:name="_Toc477193897"/>
      <w:bookmarkStart w:id="3876" w:name="_Toc478075038"/>
      <w:r>
        <w:t>Element</w:t>
      </w:r>
      <w:r w:rsidRPr="00755ABD">
        <w:t xml:space="preserve"> </w:t>
      </w:r>
      <w:r w:rsidR="00793680" w:rsidRPr="00D37FDA">
        <w:rPr>
          <w:rStyle w:val="Datatype"/>
        </w:rPr>
        <w:t>vuln</w:t>
      </w:r>
      <w:r w:rsidR="00E42C91" w:rsidRPr="00D37FDA">
        <w:rPr>
          <w:rStyle w:val="Datatype"/>
        </w:rPr>
        <w:t>:URL</w:t>
      </w:r>
      <w:bookmarkEnd w:id="3874"/>
      <w:bookmarkEnd w:id="3875"/>
      <w:bookmarkEnd w:id="3876"/>
    </w:p>
    <w:p w14:paraId="6FF045CC" w14:textId="0623B0D1" w:rsidR="00E42C91" w:rsidRPr="00DD67FC"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1328DF">
        <w:rPr>
          <w:rStyle w:val="Datatype"/>
        </w:rPr>
        <w:t>URL</w:t>
      </w:r>
      <w:r w:rsidRPr="00347C4B">
        <w:t xml:space="preserve"> MUST </w:t>
      </w:r>
      <w:r w:rsidR="001328DF">
        <w:t xml:space="preserve">be present with cardinality [0, ∞] inside its parent element </w:t>
      </w:r>
      <w:r>
        <w:rPr>
          <w:rStyle w:val="Datatype"/>
        </w:rPr>
        <w:t>vuln</w:t>
      </w:r>
      <w:r w:rsidRPr="00347C4B">
        <w:rPr>
          <w:rStyle w:val="Datatype"/>
        </w:rPr>
        <w:t>:</w:t>
      </w:r>
      <w:r w:rsidR="001328DF">
        <w:rPr>
          <w:rStyle w:val="Datatype"/>
        </w:rPr>
        <w:t>Acknowledgment</w:t>
      </w:r>
      <w:r w:rsidR="001328DF" w:rsidRPr="00D37FDA">
        <w:t xml:space="preserve"> </w:t>
      </w:r>
      <w:r w:rsidR="00703A27">
        <w:t xml:space="preserve">following </w:t>
      </w:r>
      <w:r w:rsidR="00E72330">
        <w:t xml:space="preserve">any </w:t>
      </w:r>
      <w:r w:rsidR="00E72330">
        <w:rPr>
          <w:rStyle w:val="Datatype"/>
        </w:rPr>
        <w:t>vuln</w:t>
      </w:r>
      <w:r w:rsidR="00E72330" w:rsidRPr="00347C4B">
        <w:rPr>
          <w:rStyle w:val="Datatype"/>
        </w:rPr>
        <w:t>:</w:t>
      </w:r>
      <w:r w:rsidR="00E72330">
        <w:rPr>
          <w:rStyle w:val="Datatype"/>
        </w:rPr>
        <w:t>Name</w:t>
      </w:r>
      <w:r w:rsidR="00E72330">
        <w:t xml:space="preserve">, </w:t>
      </w:r>
      <w:r w:rsidR="00E72330" w:rsidRPr="00145123">
        <w:t xml:space="preserve"> </w:t>
      </w:r>
      <w:r w:rsidR="00E72330">
        <w:rPr>
          <w:rStyle w:val="Datatype"/>
        </w:rPr>
        <w:t>vuln</w:t>
      </w:r>
      <w:r w:rsidR="00E72330" w:rsidRPr="00347C4B">
        <w:rPr>
          <w:rStyle w:val="Datatype"/>
        </w:rPr>
        <w:t>:</w:t>
      </w:r>
      <w:r w:rsidR="00E72330">
        <w:rPr>
          <w:rStyle w:val="Datatype"/>
        </w:rPr>
        <w:t>Organization</w:t>
      </w:r>
      <w:r w:rsidR="00E72330">
        <w:t xml:space="preserve">, and </w:t>
      </w:r>
      <w:r w:rsidR="00703A27">
        <w:rPr>
          <w:rStyle w:val="Datatype"/>
        </w:rPr>
        <w:t>vuln</w:t>
      </w:r>
      <w:r w:rsidR="00703A27" w:rsidRPr="00145123">
        <w:rPr>
          <w:rStyle w:val="Datatype"/>
        </w:rPr>
        <w:t>:</w:t>
      </w:r>
      <w:r w:rsidR="00703A27">
        <w:rPr>
          <w:rStyle w:val="Datatype"/>
        </w:rPr>
        <w:t xml:space="preserve">Description </w:t>
      </w:r>
      <w:r w:rsidR="00703A27" w:rsidRPr="00145123">
        <w:t>element</w:t>
      </w:r>
      <w:r w:rsidR="00703A27" w:rsidRPr="00347C4B">
        <w:t xml:space="preserve"> </w:t>
      </w:r>
      <w:r w:rsidR="00703A27">
        <w:t>sibling element</w:t>
      </w:r>
      <w:r w:rsidR="00E72330">
        <w:t>s</w:t>
      </w:r>
      <w:r w:rsidR="00703A27">
        <w:t xml:space="preserve"> and </w:t>
      </w:r>
      <w:r w:rsidR="001328DF">
        <w:t>every instance contains</w:t>
      </w:r>
      <w:r w:rsidR="001328DF" w:rsidRPr="00CC3802">
        <w:t xml:space="preserve"> the URL or location of the reference</w:t>
      </w:r>
      <w:r w:rsidR="001328DF">
        <w:t xml:space="preserve"> to be acknowledged</w:t>
      </w:r>
      <w:r w:rsidRPr="00145123">
        <w:t>.</w:t>
      </w:r>
      <w:r w:rsidRPr="00347C4B">
        <w:t xml:space="preserve"> ∆</w:t>
      </w:r>
      <w:r>
        <w:t> [</w:t>
      </w:r>
      <w:r>
        <w:rPr>
          <w:color w:val="FF0000"/>
        </w:rPr>
        <w:t>CSAF-6</w:t>
      </w:r>
      <w:r w:rsidR="001328DF">
        <w:rPr>
          <w:color w:val="FF0000"/>
        </w:rPr>
        <w:t>.15.1.4</w:t>
      </w:r>
      <w:r>
        <w:rPr>
          <w:color w:val="FF0000"/>
        </w:rPr>
        <w:t>-</w:t>
      </w:r>
      <w:r w:rsidR="001328DF">
        <w:rPr>
          <w:color w:val="FF0000"/>
        </w:rPr>
        <w:t>1</w:t>
      </w:r>
      <w:r>
        <w:t>]</w:t>
      </w:r>
    </w:p>
    <w:p w14:paraId="7CEA6ECF" w14:textId="7B4F1ECC" w:rsidR="00A14E78" w:rsidRDefault="00A14E78">
      <w:pPr>
        <w:pStyle w:val="Caption"/>
      </w:pPr>
      <w:r w:rsidRPr="004D7D18">
        <w:t>Example</w:t>
      </w:r>
      <w:r w:rsidRPr="003F1FAD">
        <w:t xml:space="preserve"> </w:t>
      </w:r>
      <w:fldSimple w:instr=" SEQ Example \* ARABIC ">
        <w:r w:rsidR="00790A96">
          <w:rPr>
            <w:noProof/>
          </w:rPr>
          <w:t>72</w:t>
        </w:r>
      </w:fldSimple>
      <w:r w:rsidRPr="003F1FAD">
        <w:t>:</w:t>
      </w:r>
      <w:r w:rsidR="008528EA">
        <w:t>Taking Isaac Newton, Jeanne D’Arc, and Alan Turing as names for fictitious people</w:t>
      </w:r>
      <w:r w:rsidR="004419E8">
        <w:t>, and Acme, as well as Things as such organizations and some vendor Vendorix:</w:t>
      </w:r>
    </w:p>
    <w:p w14:paraId="7783B42C" w14:textId="44CA6830" w:rsidR="00C80CDE" w:rsidRPr="004510BC" w:rsidRDefault="00C80CDE" w:rsidP="00D37FDA">
      <w:pPr>
        <w:pStyle w:val="Codesmall"/>
      </w:pPr>
      <w:r>
        <w:t>&lt;Acknowledgments&gt;</w:t>
      </w:r>
      <w:r>
        <w:br/>
        <w:t xml:space="preserve">  &lt;Acknowledgment&gt;</w:t>
      </w:r>
      <w:r>
        <w:br/>
        <w:t xml:space="preserve">    &lt;Name&gt;</w:t>
      </w:r>
      <w:r w:rsidR="008528EA">
        <w:t>Isaac Newton</w:t>
      </w:r>
      <w:r>
        <w:t>&lt;/Name&gt;</w:t>
      </w:r>
      <w:r>
        <w:br/>
        <w:t xml:space="preserve">    &lt;Name&gt;</w:t>
      </w:r>
      <w:r w:rsidR="008528EA">
        <w:t>Jeanne D’Arc</w:t>
      </w:r>
      <w:r>
        <w:t>&lt;/Name&gt;</w:t>
      </w:r>
      <w:r>
        <w:br/>
        <w:t xml:space="preserve">    &lt;Organization&gt;</w:t>
      </w:r>
      <w:r w:rsidR="004419E8">
        <w:t>Acme</w:t>
      </w:r>
      <w:r>
        <w:t>&lt;/Organization&gt;</w:t>
      </w:r>
      <w:r>
        <w:br/>
        <w:t xml:space="preserve">    &lt;URL&gt;http://</w:t>
      </w:r>
      <w:r w:rsidR="004419E8">
        <w:t>acme</w:t>
      </w:r>
      <w:r>
        <w:t>.</w:t>
      </w:r>
      <w:r w:rsidR="008528EA">
        <w:t>example.com</w:t>
      </w:r>
      <w:r>
        <w:t>/</w:t>
      </w:r>
      <w:r w:rsidR="008528EA">
        <w:t>IsaacAndJeanne</w:t>
      </w:r>
      <w:r>
        <w:t>/&lt;/URL&gt;</w:t>
      </w:r>
      <w:r>
        <w:br/>
        <w:t xml:space="preserve">  &lt;/Acknowledgment&gt;</w:t>
      </w:r>
      <w:r>
        <w:br/>
        <w:t xml:space="preserve">  &lt;Acknowledgment&gt;</w:t>
      </w:r>
      <w:r w:rsidR="005C605D">
        <w:br/>
      </w:r>
      <w:r>
        <w:t xml:space="preserve">    &lt;Name&gt;</w:t>
      </w:r>
      <w:r w:rsidR="008528EA">
        <w:t>Alan Turing</w:t>
      </w:r>
      <w:r>
        <w:t>&lt;/Name&gt;</w:t>
      </w:r>
      <w:r>
        <w:br/>
        <w:t xml:space="preserve">    &lt;Organization&gt;</w:t>
      </w:r>
      <w:r w:rsidR="004419E8">
        <w:t>Things</w:t>
      </w:r>
      <w:r>
        <w:t>&lt;/Organization&gt;</w:t>
      </w:r>
      <w:r w:rsidR="005C605D">
        <w:br/>
      </w:r>
      <w:r>
        <w:t xml:space="preserve">    &lt;Description&gt;</w:t>
      </w:r>
      <w:r w:rsidR="005C605D">
        <w:br/>
      </w:r>
      <w:r>
        <w:t xml:space="preserve">      Vendor</w:t>
      </w:r>
      <w:r w:rsidR="004419E8">
        <w:t>ix</w:t>
      </w:r>
      <w:r>
        <w:t xml:space="preserve"> would like to thank </w:t>
      </w:r>
      <w:r w:rsidR="008528EA">
        <w:t>Alan Turing</w:t>
      </w:r>
      <w:r>
        <w:t xml:space="preserve"> from </w:t>
      </w:r>
      <w:r w:rsidR="004419E8">
        <w:t>Things</w:t>
      </w:r>
      <w:r>
        <w:t xml:space="preserve"> for reporting this</w:t>
      </w:r>
      <w:r w:rsidRPr="00C80CDE">
        <w:t xml:space="preserve"> </w:t>
      </w:r>
      <w:r>
        <w:t>issue.</w:t>
      </w:r>
      <w:r>
        <w:br/>
        <w:t xml:space="preserve">    &lt;/Description&gt;</w:t>
      </w:r>
      <w:r>
        <w:br/>
        <w:t xml:space="preserve">    &lt;URL&gt;http://</w:t>
      </w:r>
      <w:r w:rsidR="004419E8">
        <w:t>things</w:t>
      </w:r>
      <w:r>
        <w:t>.</w:t>
      </w:r>
      <w:r w:rsidR="008528EA">
        <w:t>example.com</w:t>
      </w:r>
      <w:r>
        <w:t>/</w:t>
      </w:r>
      <w:r w:rsidR="008528EA">
        <w:t>JustAlan</w:t>
      </w:r>
      <w:r>
        <w:t>/&lt;/URL&gt;</w:t>
      </w:r>
      <w:r>
        <w:br/>
        <w:t xml:space="preserve">  &lt;/Acknowledgment&gt;</w:t>
      </w:r>
      <w:r>
        <w:br/>
        <w:t xml:space="preserve">  &lt;Acknowledgment&gt;</w:t>
      </w:r>
      <w:r w:rsidR="005C605D">
        <w:br/>
      </w:r>
      <w:r>
        <w:t xml:space="preserve">    &lt;Description&gt;</w:t>
      </w:r>
      <w:r>
        <w:br/>
        <w:t xml:space="preserve">      Vendor</w:t>
      </w:r>
      <w:r w:rsidR="004419E8">
        <w:t>ix</w:t>
      </w:r>
      <w:r>
        <w:t xml:space="preserve"> would like to thank the following researchers for their contributions to </w:t>
      </w:r>
      <w:r>
        <w:br/>
        <w:t xml:space="preserve">      making this project more secure: </w:t>
      </w:r>
      <w:r w:rsidR="008528EA">
        <w:t>Isaac Newton</w:t>
      </w:r>
      <w:r>
        <w:t>,</w:t>
      </w:r>
      <w:r w:rsidR="008528EA">
        <w:t xml:space="preserve"> Jeanne D’Arc</w:t>
      </w:r>
      <w:r>
        <w:t>,</w:t>
      </w:r>
      <w:r w:rsidR="008528EA">
        <w:t xml:space="preserve"> Alan Turing</w:t>
      </w:r>
      <w:r w:rsidR="005C605D">
        <w:br/>
      </w:r>
      <w:r>
        <w:t xml:space="preserve">    &lt;/Description&gt;</w:t>
      </w:r>
      <w:r>
        <w:br/>
        <w:t xml:space="preserve">    &lt;URL&gt;http://</w:t>
      </w:r>
      <w:r w:rsidR="004419E8">
        <w:t>white-hats</w:t>
      </w:r>
      <w:r>
        <w:t>.</w:t>
      </w:r>
      <w:r w:rsidR="008528EA">
        <w:t>example.com</w:t>
      </w:r>
      <w:r>
        <w:t>/</w:t>
      </w:r>
      <w:r w:rsidR="008528EA">
        <w:t>AllOfThemAgain</w:t>
      </w:r>
      <w:r>
        <w:t>/&lt;/URL&gt;</w:t>
      </w:r>
      <w:r w:rsidR="005C605D">
        <w:br/>
      </w:r>
      <w:r>
        <w:t xml:space="preserve">  &lt;/Acknowledgment&gt;</w:t>
      </w:r>
      <w:r>
        <w:br/>
        <w:t>&lt;/Acknowledgments&gt;</w:t>
      </w:r>
    </w:p>
    <w:p w14:paraId="6347342F" w14:textId="77777777" w:rsidR="00C86BA8" w:rsidRPr="00402451" w:rsidRDefault="00C86BA8" w:rsidP="00402451"/>
    <w:p w14:paraId="65397827" w14:textId="77777777" w:rsidR="00AE0702" w:rsidRPr="00FD22AC" w:rsidRDefault="00AE0702" w:rsidP="00FD22AC">
      <w:pPr>
        <w:pStyle w:val="Heading1"/>
      </w:pPr>
      <w:bookmarkStart w:id="3877" w:name="_Toc287332011"/>
      <w:bookmarkStart w:id="3878" w:name="_Toc478074898"/>
      <w:r w:rsidRPr="00FD22AC">
        <w:t>Conformance</w:t>
      </w:r>
      <w:bookmarkEnd w:id="3877"/>
      <w:bookmarkEnd w:id="3878"/>
    </w:p>
    <w:p w14:paraId="01416796" w14:textId="612CBD89" w:rsidR="00FC44D5" w:rsidRDefault="00FC44D5" w:rsidP="00FC44D5">
      <w:pPr>
        <w:pStyle w:val="Heading2"/>
      </w:pPr>
      <w:bookmarkStart w:id="3879" w:name="_Toc478074899"/>
      <w:r>
        <w:t xml:space="preserve">Conformance as a </w:t>
      </w:r>
      <w:r w:rsidR="006E0A7B">
        <w:t xml:space="preserve">CSAF </w:t>
      </w:r>
      <w:r>
        <w:t>CVRF version 1.2 document</w:t>
      </w:r>
      <w:bookmarkEnd w:id="3879"/>
    </w:p>
    <w:p w14:paraId="456E195B" w14:textId="4116294B" w:rsidR="00B9568C" w:rsidRDefault="00B9568C" w:rsidP="00C93F2E">
      <w:r>
        <w:t xml:space="preserve">To ease communication and subsequent resolution of any specific partial conformance violation, the preceding chapters </w:t>
      </w:r>
      <w:r w:rsidR="006E0A7B">
        <w:t>already provide</w:t>
      </w:r>
      <w:r>
        <w:t xml:space="preserve"> minimal requirements</w:t>
      </w:r>
      <w:r w:rsidR="006E0A7B">
        <w:t>, that</w:t>
      </w:r>
      <w:r>
        <w:t xml:space="preserve"> a specific instance component must </w:t>
      </w:r>
      <w:r w:rsidR="006E0A7B">
        <w:t>fulfill,</w:t>
      </w:r>
      <w:r>
        <w:t xml:space="preserve"> to </w:t>
      </w:r>
      <w:r w:rsidR="006E0A7B">
        <w:t>permit</w:t>
      </w:r>
      <w:r>
        <w:t xml:space="preserve"> conformance</w:t>
      </w:r>
      <w:r w:rsidR="006E0A7B">
        <w:t xml:space="preserve"> of the complete</w:t>
      </w:r>
      <w:r w:rsidR="006E0A7B" w:rsidRPr="006E0A7B">
        <w:t xml:space="preserve"> </w:t>
      </w:r>
      <w:r w:rsidR="006E0A7B">
        <w:t>CSAF CVRF version 1.2 document</w:t>
      </w:r>
      <w:r>
        <w:t>.</w:t>
      </w:r>
    </w:p>
    <w:p w14:paraId="3B1491CD" w14:textId="165AD144" w:rsidR="00B9568C" w:rsidRDefault="00B9568C" w:rsidP="00C93F2E">
      <w:r>
        <w:t xml:space="preserve">The following </w:t>
      </w:r>
      <w:r w:rsidR="001478F2">
        <w:t xml:space="preserve">clause </w:t>
      </w:r>
      <w:r>
        <w:t xml:space="preserve">offers a simple </w:t>
      </w:r>
      <w:r w:rsidR="001478F2">
        <w:t>three step process</w:t>
      </w:r>
      <w:r>
        <w:t xml:space="preserve">, to </w:t>
      </w:r>
      <w:r w:rsidR="006E0A7B">
        <w:t xml:space="preserve">either </w:t>
      </w:r>
      <w:r>
        <w:t xml:space="preserve">prove </w:t>
      </w:r>
      <w:r w:rsidR="006E0A7B">
        <w:t xml:space="preserve">or disprove the conformance of a complete </w:t>
      </w:r>
      <w:r w:rsidR="001478F2">
        <w:t xml:space="preserve">XML </w:t>
      </w:r>
      <w:r w:rsidR="006E0A7B">
        <w:t>document (</w:t>
      </w:r>
      <w:r>
        <w:t xml:space="preserve">formulated in </w:t>
      </w:r>
      <w:r w:rsidR="006E0A7B">
        <w:t xml:space="preserve">terms specific to </w:t>
      </w:r>
      <w:r w:rsidR="001478F2">
        <w:t>that</w:t>
      </w:r>
      <w:r w:rsidR="006E0A7B">
        <w:t xml:space="preserve"> implementation </w:t>
      </w:r>
      <w:r w:rsidR="001478F2">
        <w:t>language</w:t>
      </w:r>
      <w:r w:rsidR="006E0A7B">
        <w:t>)</w:t>
      </w:r>
      <w:r w:rsidR="001478F2">
        <w:t xml:space="preserve"> to this version of CSAF CVRF</w:t>
      </w:r>
      <w:r>
        <w:t>:</w:t>
      </w:r>
    </w:p>
    <w:p w14:paraId="29FFE7E2" w14:textId="240BCDE2" w:rsidR="00520F45" w:rsidRPr="00B9568C" w:rsidRDefault="000E1683" w:rsidP="00C93F2E">
      <w:r w:rsidRPr="004536CE">
        <w:rPr>
          <w:rFonts w:ascii="MS Mincho" w:eastAsia="MS Mincho" w:hAnsi="MS Mincho" w:cs="MS Mincho"/>
        </w:rPr>
        <w:t>∇</w:t>
      </w:r>
      <w:r w:rsidRPr="00D37FDA">
        <w:rPr>
          <w:rFonts w:eastAsia="MS Mincho"/>
        </w:rPr>
        <w:t> </w:t>
      </w:r>
      <w:r w:rsidR="00FC44D5" w:rsidRPr="00B9568C">
        <w:t>A</w:t>
      </w:r>
      <w:r w:rsidR="00520F45" w:rsidRPr="00B9568C">
        <w:t xml:space="preserve"> document</w:t>
      </w:r>
      <w:r w:rsidR="00FC44D5" w:rsidRPr="00B9568C">
        <w:t xml:space="preserve"> instance conforms to this specification as a </w:t>
      </w:r>
      <w:r w:rsidR="006E0A7B">
        <w:t xml:space="preserve">CSAF </w:t>
      </w:r>
      <w:r w:rsidR="00FC44D5" w:rsidRPr="00B9568C">
        <w:t xml:space="preserve">CVRF document if it meets </w:t>
      </w:r>
      <w:r w:rsidR="00C630AC" w:rsidRPr="00D37FDA">
        <w:t xml:space="preserve">all of </w:t>
      </w:r>
      <w:r w:rsidR="00FC44D5" w:rsidRPr="00B9568C">
        <w:t>the following three conditions</w:t>
      </w:r>
      <w:r w:rsidR="00520F45" w:rsidRPr="00B9568C">
        <w:t>:</w:t>
      </w:r>
    </w:p>
    <w:p w14:paraId="44289930" w14:textId="3C5C2AB0" w:rsidR="00520F45" w:rsidRPr="00B9568C" w:rsidRDefault="00FC44D5" w:rsidP="00520F45">
      <w:pPr>
        <w:pStyle w:val="ListParagraph"/>
        <w:numPr>
          <w:ilvl w:val="0"/>
          <w:numId w:val="28"/>
        </w:numPr>
      </w:pPr>
      <w:r w:rsidRPr="00B9568C">
        <w:t>Is</w:t>
      </w:r>
      <w:r w:rsidR="00520F45" w:rsidRPr="00B9568C">
        <w:t xml:space="preserve"> well-formed XML</w:t>
      </w:r>
      <w:r w:rsidRPr="00B9568C">
        <w:t>.</w:t>
      </w:r>
    </w:p>
    <w:p w14:paraId="4937F58C" w14:textId="501B3F9D" w:rsidR="00520F45" w:rsidRPr="00B9568C" w:rsidRDefault="00FC44D5" w:rsidP="00520F45">
      <w:pPr>
        <w:pStyle w:val="ListParagraph"/>
        <w:numPr>
          <w:ilvl w:val="0"/>
          <w:numId w:val="28"/>
        </w:numPr>
      </w:pPr>
      <w:r w:rsidRPr="00B9568C">
        <w:t>Consists</w:t>
      </w:r>
      <w:r w:rsidR="00520F45" w:rsidRPr="00B9568C">
        <w:t xml:space="preserve"> of a single </w:t>
      </w:r>
      <w:r w:rsidR="00520F45" w:rsidRPr="00B9568C">
        <w:rPr>
          <w:rStyle w:val="Element"/>
        </w:rPr>
        <w:t>cvrf:cvrfdoc</w:t>
      </w:r>
      <w:r w:rsidR="00520F45" w:rsidRPr="00B9568C">
        <w:t xml:space="preserve"> element instance as defined </w:t>
      </w:r>
      <w:r w:rsidRPr="00B9568C">
        <w:t>in</w:t>
      </w:r>
      <w:r w:rsidR="00520F45" w:rsidRPr="00B9568C">
        <w:t xml:space="preserve"> </w:t>
      </w:r>
      <w:r w:rsidR="00520F45" w:rsidRPr="00B9568C">
        <w:br/>
        <w:t xml:space="preserve">the namespace </w:t>
      </w:r>
      <w:r w:rsidR="00520F45" w:rsidRPr="00B9568C">
        <w:rPr>
          <w:rStyle w:val="Element"/>
        </w:rPr>
        <w:t>http://docs.oasis-open.org/csaf/ns/csaf-cvrf/v1.2/cvrf</w:t>
      </w:r>
      <w:r w:rsidRPr="00B9568C">
        <w:t>.</w:t>
      </w:r>
    </w:p>
    <w:p w14:paraId="3F319981" w14:textId="73E625C6" w:rsidR="00C630AC" w:rsidRPr="00B9568C" w:rsidRDefault="00FC44D5" w:rsidP="00520F45">
      <w:pPr>
        <w:pStyle w:val="ListParagraph"/>
        <w:numPr>
          <w:ilvl w:val="0"/>
          <w:numId w:val="28"/>
        </w:numPr>
      </w:pPr>
      <w:r w:rsidRPr="00B9568C">
        <w:t>Is</w:t>
      </w:r>
      <w:r w:rsidR="00520F45" w:rsidRPr="00B9568C">
        <w:t xml:space="preserve"> valid XML</w:t>
      </w:r>
      <w:r w:rsidRPr="00B9568C">
        <w:t>.</w:t>
      </w:r>
    </w:p>
    <w:p w14:paraId="4F99B776" w14:textId="512498E9" w:rsidR="00FC44D5" w:rsidRDefault="000E1683">
      <w:r>
        <w:t>∆ </w:t>
      </w:r>
      <w:r w:rsidR="00C630AC">
        <w:t>[</w:t>
      </w:r>
      <w:bookmarkStart w:id="3880" w:name="confValidCSAFCVRFXML"/>
      <w:r w:rsidR="00C630AC" w:rsidRPr="00D37FDA">
        <w:rPr>
          <w:color w:val="FF0000"/>
        </w:rPr>
        <w:t>CSAF-7.1-1</w:t>
      </w:r>
      <w:bookmarkEnd w:id="3880"/>
      <w:r w:rsidR="00C630AC">
        <w:t>]</w:t>
      </w:r>
    </w:p>
    <w:p w14:paraId="334F0012" w14:textId="47EC240A" w:rsidR="00B9568C" w:rsidRPr="00AE0702" w:rsidRDefault="00B9568C"/>
    <w:p w14:paraId="6A73867B" w14:textId="77777777" w:rsidR="0052099F" w:rsidRDefault="00B80CDB" w:rsidP="00CE1F32">
      <w:pPr>
        <w:pStyle w:val="AppendixHeading1"/>
      </w:pPr>
      <w:bookmarkStart w:id="3881" w:name="_Toc85472897"/>
      <w:bookmarkStart w:id="3882" w:name="_Toc287332012"/>
      <w:bookmarkStart w:id="3883" w:name="_Toc478074900"/>
      <w:r>
        <w:t>Acknowl</w:t>
      </w:r>
      <w:r w:rsidR="004D0E5E">
        <w:t>e</w:t>
      </w:r>
      <w:r w:rsidR="008F61FB">
        <w:t>dg</w:t>
      </w:r>
      <w:r w:rsidR="0052099F">
        <w:t>ments</w:t>
      </w:r>
      <w:bookmarkEnd w:id="3881"/>
      <w:bookmarkEnd w:id="3882"/>
      <w:bookmarkEnd w:id="3883"/>
    </w:p>
    <w:p w14:paraId="6CFAFB3E" w14:textId="5088C8FD" w:rsidR="00C32606" w:rsidRDefault="00613302" w:rsidP="00C32606">
      <w:r w:rsidRPr="00613302">
        <w:t xml:space="preserve">The following individuals were members of the OASIS </w:t>
      </w:r>
      <w:r>
        <w:t>CSAF</w:t>
      </w:r>
      <w:r w:rsidRPr="00613302">
        <w:t xml:space="preserve"> Technical Committee during the creation of this specification and their contributions are gratefully acknowledged:</w:t>
      </w:r>
    </w:p>
    <w:p w14:paraId="03E433A3" w14:textId="2723A9F8" w:rsidR="008E2903" w:rsidRPr="00A11784" w:rsidRDefault="005743C8" w:rsidP="008E2903">
      <w:pPr>
        <w:pStyle w:val="Contributor"/>
        <w:rPr>
          <w:lang w:val="de-DE"/>
        </w:rPr>
      </w:pPr>
      <w:r w:rsidRPr="00D37FDA">
        <w:rPr>
          <w:lang w:val="de-DE"/>
        </w:rPr>
        <w:t>Adam Montville, CIS</w:t>
      </w:r>
      <w:r w:rsidR="000E79A0" w:rsidRPr="00D37FDA">
        <w:rPr>
          <w:lang w:val="de-DE"/>
        </w:rPr>
        <w:tab/>
      </w:r>
      <w:r w:rsidR="000E79A0" w:rsidRPr="00D37FDA">
        <w:rPr>
          <w:lang w:val="de-DE"/>
        </w:rPr>
        <w:tab/>
      </w:r>
      <w:r w:rsidR="000E79A0" w:rsidRPr="00D37FDA">
        <w:rPr>
          <w:lang w:val="de-DE"/>
        </w:rPr>
        <w:tab/>
      </w:r>
      <w:r w:rsidR="000E79A0" w:rsidRPr="00D37FDA">
        <w:rPr>
          <w:lang w:val="de-DE"/>
        </w:rPr>
        <w:tab/>
      </w:r>
      <w:r w:rsidR="000D2A5C" w:rsidRPr="00AF03A4">
        <w:rPr>
          <w:lang w:val="de-DE"/>
        </w:rPr>
        <w:t>Rupert Wimmer, Siemens AG</w:t>
      </w:r>
      <w:r w:rsidR="000D2A5C" w:rsidRPr="00D37FDA">
        <w:rPr>
          <w:lang w:val="de-DE"/>
        </w:rPr>
        <w:t xml:space="preserve"> </w:t>
      </w:r>
    </w:p>
    <w:p w14:paraId="7E142945" w14:textId="61D3A022" w:rsidR="00AF03A4" w:rsidRDefault="00AF03A4" w:rsidP="00AF03A4">
      <w:pPr>
        <w:pStyle w:val="Contributor"/>
      </w:pPr>
      <w:r>
        <w:t>Allan Thomson, LookingGlass</w:t>
      </w:r>
      <w:r w:rsidR="000E79A0">
        <w:tab/>
      </w:r>
      <w:r w:rsidR="000D2A5C">
        <w:tab/>
      </w:r>
      <w:r w:rsidR="000D2A5C">
        <w:tab/>
      </w:r>
      <w:r w:rsidR="000D2A5C" w:rsidRPr="00FB0569">
        <w:t>Sanjiv Kalkar, Individual</w:t>
      </w:r>
    </w:p>
    <w:p w14:paraId="66804376" w14:textId="0EB32D8B" w:rsidR="00AF03A4" w:rsidRDefault="00AF03A4" w:rsidP="00AF03A4">
      <w:pPr>
        <w:pStyle w:val="Contributor"/>
      </w:pPr>
      <w:r>
        <w:t>Anthony Berglas, Cryptsoft Pty Ltd.</w:t>
      </w:r>
      <w:r w:rsidR="000D2A5C" w:rsidRPr="000D2A5C">
        <w:t xml:space="preserve"> </w:t>
      </w:r>
      <w:r w:rsidR="000D2A5C">
        <w:tab/>
      </w:r>
      <w:r w:rsidR="000D2A5C">
        <w:tab/>
        <w:t>Sean Barnum, Mitre Corporation</w:t>
      </w:r>
    </w:p>
    <w:p w14:paraId="61A8E865" w14:textId="0AE6E446" w:rsidR="00AF03A4" w:rsidRDefault="00AF03A4" w:rsidP="00AF03A4">
      <w:pPr>
        <w:pStyle w:val="Contributor"/>
      </w:pPr>
      <w:r>
        <w:t>Art Manion, Carnegie Mellon University</w:t>
      </w:r>
      <w:r w:rsidR="000D2A5C">
        <w:tab/>
      </w:r>
      <w:r w:rsidR="000D2A5C">
        <w:tab/>
        <w:t>Stefan Hagen, Individual</w:t>
      </w:r>
    </w:p>
    <w:p w14:paraId="27E8656D" w14:textId="56CFFC70" w:rsidR="00AF03A4" w:rsidRPr="00D37FDA" w:rsidRDefault="00AF03A4" w:rsidP="00AF03A4">
      <w:pPr>
        <w:pStyle w:val="Contributor"/>
      </w:pPr>
      <w:r w:rsidRPr="00D37FDA">
        <w:t>Aukjan van Belkum, EclecticIQ</w:t>
      </w:r>
      <w:r w:rsidR="000E79A0" w:rsidRPr="00D37FDA">
        <w:tab/>
      </w:r>
      <w:r w:rsidR="000D2A5C">
        <w:tab/>
      </w:r>
      <w:r w:rsidR="000D2A5C">
        <w:tab/>
        <w:t>Ted Bedwell, Cisco Systems</w:t>
      </w:r>
    </w:p>
    <w:p w14:paraId="1987CE4F" w14:textId="16CAF163" w:rsidR="00AF03A4" w:rsidRPr="000E79A0" w:rsidRDefault="00AF03A4" w:rsidP="00AF03A4">
      <w:pPr>
        <w:pStyle w:val="Contributor"/>
        <w:rPr>
          <w:lang w:val="de-DE"/>
        </w:rPr>
      </w:pPr>
      <w:r w:rsidRPr="00AF03A4">
        <w:rPr>
          <w:lang w:val="de-DE"/>
        </w:rPr>
        <w:t>Bernd Grobauer, Siemens AG</w:t>
      </w:r>
      <w:r w:rsidR="000E79A0">
        <w:rPr>
          <w:lang w:val="de-DE"/>
        </w:rPr>
        <w:tab/>
      </w:r>
      <w:r w:rsidR="000D2A5C" w:rsidRPr="000E79A0">
        <w:rPr>
          <w:lang w:val="de-DE"/>
        </w:rPr>
        <w:tab/>
      </w:r>
      <w:r w:rsidR="000D2A5C" w:rsidRPr="000E79A0">
        <w:rPr>
          <w:lang w:val="de-DE"/>
        </w:rPr>
        <w:tab/>
      </w:r>
      <w:r w:rsidR="000D2A5C" w:rsidRPr="00AF03A4">
        <w:rPr>
          <w:lang w:val="de-DE"/>
        </w:rPr>
        <w:t>Thomas Schreck, Siemens AG</w:t>
      </w:r>
    </w:p>
    <w:p w14:paraId="0A0259A9" w14:textId="16229769" w:rsidR="00AF03A4" w:rsidRPr="000E79A0" w:rsidRDefault="00AF03A4" w:rsidP="00AF03A4">
      <w:pPr>
        <w:pStyle w:val="Contributor"/>
      </w:pPr>
      <w:r w:rsidRPr="000E79A0">
        <w:t>Beth Pumo, Kaiser Permanente</w:t>
      </w:r>
      <w:r w:rsidR="000E79A0" w:rsidRPr="000E79A0">
        <w:tab/>
      </w:r>
      <w:r w:rsidR="000D2A5C" w:rsidRPr="00D37FDA">
        <w:tab/>
      </w:r>
      <w:r w:rsidR="000D2A5C" w:rsidRPr="00D37FDA">
        <w:tab/>
        <w:t>Tim Hudson, Cryptsoft Pty Ltd.</w:t>
      </w:r>
    </w:p>
    <w:p w14:paraId="17365B46" w14:textId="4817575C" w:rsidR="00AF03A4" w:rsidRDefault="00AF03A4" w:rsidP="00AF03A4">
      <w:pPr>
        <w:pStyle w:val="Contributor"/>
      </w:pPr>
      <w:r>
        <w:t>Bret Jordan, Symantec Corp.</w:t>
      </w:r>
      <w:r w:rsidR="000E79A0">
        <w:tab/>
      </w:r>
      <w:r w:rsidR="000D2A5C" w:rsidRPr="000E79A0">
        <w:tab/>
      </w:r>
      <w:r w:rsidR="000D2A5C" w:rsidRPr="000E79A0">
        <w:tab/>
      </w:r>
      <w:r w:rsidR="000D2A5C">
        <w:t>Tony Cox, Cryptsoft Pty Ltd.</w:t>
      </w:r>
    </w:p>
    <w:p w14:paraId="1B584CB9" w14:textId="427F4874" w:rsidR="00AF03A4" w:rsidRDefault="00AF03A4" w:rsidP="00AF03A4">
      <w:pPr>
        <w:pStyle w:val="Contributor"/>
      </w:pPr>
      <w:r>
        <w:t>Bruce Rich, Cryptsoft Pty Ltd.</w:t>
      </w:r>
      <w:r w:rsidR="000D2A5C" w:rsidRPr="000D2A5C">
        <w:t xml:space="preserve"> </w:t>
      </w:r>
      <w:r w:rsidR="000D2A5C">
        <w:tab/>
      </w:r>
      <w:r w:rsidR="000D2A5C">
        <w:tab/>
      </w:r>
      <w:r w:rsidR="000D2A5C">
        <w:tab/>
        <w:t>Trey Darley, "Kingfisher Operations, sprl"</w:t>
      </w:r>
    </w:p>
    <w:p w14:paraId="258402D7" w14:textId="280B506D" w:rsidR="00AF03A4" w:rsidRDefault="00AF03A4" w:rsidP="00AF03A4">
      <w:pPr>
        <w:pStyle w:val="Contributor"/>
      </w:pPr>
      <w:r>
        <w:t>Chet Ensign, OASIS</w:t>
      </w:r>
      <w:r w:rsidR="000E79A0">
        <w:tab/>
      </w:r>
      <w:r w:rsidR="000D2A5C">
        <w:tab/>
      </w:r>
      <w:r w:rsidR="000D2A5C">
        <w:tab/>
      </w:r>
      <w:r w:rsidR="000D2A5C">
        <w:tab/>
        <w:t>Troy Fridley, Cisco Systems</w:t>
      </w:r>
    </w:p>
    <w:p w14:paraId="546DBD55" w14:textId="5519279C" w:rsidR="00AF03A4" w:rsidRDefault="00AF03A4" w:rsidP="00AF03A4">
      <w:pPr>
        <w:pStyle w:val="Contributor"/>
      </w:pPr>
      <w:r>
        <w:t>Chok Poh, Oracle</w:t>
      </w:r>
      <w:r w:rsidR="000E79A0">
        <w:tab/>
      </w:r>
      <w:r w:rsidR="000D2A5C">
        <w:tab/>
      </w:r>
      <w:r w:rsidR="000D2A5C">
        <w:tab/>
      </w:r>
      <w:r w:rsidR="000D2A5C">
        <w:tab/>
        <w:t>Vincent Danen, Red Hat</w:t>
      </w:r>
    </w:p>
    <w:p w14:paraId="11054DCF" w14:textId="0F97A2BA" w:rsidR="00AF03A4" w:rsidRDefault="00AF03A4" w:rsidP="00AF03A4">
      <w:pPr>
        <w:pStyle w:val="Contributor"/>
      </w:pPr>
      <w:r>
        <w:t>Chris Rouland, Individual</w:t>
      </w:r>
      <w:r w:rsidR="000D2A5C">
        <w:tab/>
      </w:r>
      <w:r w:rsidR="000D2A5C">
        <w:tab/>
      </w:r>
      <w:r w:rsidR="000D2A5C">
        <w:tab/>
        <w:t>Zach Turk, Microsoft</w:t>
      </w:r>
    </w:p>
    <w:p w14:paraId="1386AF35" w14:textId="77777777" w:rsidR="00AF03A4" w:rsidRDefault="00AF03A4" w:rsidP="00AF03A4">
      <w:pPr>
        <w:pStyle w:val="Contributor"/>
      </w:pPr>
      <w:r>
        <w:t>David Waltermire, NIST</w:t>
      </w:r>
    </w:p>
    <w:p w14:paraId="30FC2FCA" w14:textId="77777777" w:rsidR="00AF03A4" w:rsidRDefault="00AF03A4" w:rsidP="00AF03A4">
      <w:pPr>
        <w:pStyle w:val="Contributor"/>
      </w:pPr>
      <w:r>
        <w:t>Denny Page, TIBCO Software Inc.</w:t>
      </w:r>
    </w:p>
    <w:p w14:paraId="55C22050" w14:textId="77777777" w:rsidR="00AF03A4" w:rsidRDefault="00AF03A4" w:rsidP="00AF03A4">
      <w:pPr>
        <w:pStyle w:val="Contributor"/>
      </w:pPr>
      <w:r>
        <w:t>Doron Shiloach, IBM</w:t>
      </w:r>
    </w:p>
    <w:p w14:paraId="135E854A" w14:textId="77777777" w:rsidR="00AF03A4" w:rsidRDefault="00AF03A4" w:rsidP="00AF03A4">
      <w:pPr>
        <w:pStyle w:val="Contributor"/>
      </w:pPr>
      <w:r>
        <w:t>Duncan Sparrell, sFractal Consulting LLC</w:t>
      </w:r>
    </w:p>
    <w:p w14:paraId="2C2C34C3" w14:textId="77777777" w:rsidR="00AF03A4" w:rsidRDefault="00AF03A4" w:rsidP="00AF03A4">
      <w:pPr>
        <w:pStyle w:val="Contributor"/>
      </w:pPr>
      <w:r>
        <w:t>Eric Johnson, TIBCO Software Inc.</w:t>
      </w:r>
    </w:p>
    <w:p w14:paraId="36F0DE41" w14:textId="77777777" w:rsidR="00AF03A4" w:rsidRDefault="00AF03A4" w:rsidP="00AF03A4">
      <w:pPr>
        <w:pStyle w:val="Contributor"/>
      </w:pPr>
      <w:r>
        <w:t>Feng Cao, Oracle</w:t>
      </w:r>
    </w:p>
    <w:p w14:paraId="518B2D0B" w14:textId="77777777" w:rsidR="00AF03A4" w:rsidRDefault="00AF03A4" w:rsidP="00AF03A4">
      <w:pPr>
        <w:pStyle w:val="Contributor"/>
      </w:pPr>
      <w:r>
        <w:t>Greg Reaume, TELUS</w:t>
      </w:r>
    </w:p>
    <w:p w14:paraId="634BD922" w14:textId="77777777" w:rsidR="00AF03A4" w:rsidRDefault="00AF03A4" w:rsidP="00AF03A4">
      <w:pPr>
        <w:pStyle w:val="Contributor"/>
      </w:pPr>
      <w:r>
        <w:t>Greg Scott, Cryptsoft Pty Ltd.</w:t>
      </w:r>
    </w:p>
    <w:p w14:paraId="6FD5DAE5" w14:textId="77777777" w:rsidR="00AF03A4" w:rsidRDefault="00AF03A4" w:rsidP="00AF03A4">
      <w:pPr>
        <w:pStyle w:val="Contributor"/>
      </w:pPr>
      <w:r>
        <w:t>Harold Booth, NIST</w:t>
      </w:r>
    </w:p>
    <w:p w14:paraId="7A3B7275" w14:textId="77777777" w:rsidR="00AF03A4" w:rsidRDefault="00AF03A4" w:rsidP="00AF03A4">
      <w:pPr>
        <w:pStyle w:val="Contributor"/>
      </w:pPr>
      <w:r>
        <w:t>Jamison Day, LookingGlass</w:t>
      </w:r>
    </w:p>
    <w:p w14:paraId="55A2E8AA" w14:textId="77777777" w:rsidR="00AF03A4" w:rsidRDefault="00AF03A4" w:rsidP="00AF03A4">
      <w:pPr>
        <w:pStyle w:val="Contributor"/>
      </w:pPr>
      <w:r>
        <w:t>Jared Semrau, "FireEye, Inc."</w:t>
      </w:r>
    </w:p>
    <w:p w14:paraId="65C4ACD4" w14:textId="77777777" w:rsidR="00AF03A4" w:rsidRDefault="00AF03A4" w:rsidP="00AF03A4">
      <w:pPr>
        <w:pStyle w:val="Contributor"/>
      </w:pPr>
      <w:r>
        <w:t>Jason Keirstead, IBM</w:t>
      </w:r>
    </w:p>
    <w:p w14:paraId="45273082" w14:textId="77777777" w:rsidR="00AF03A4" w:rsidRDefault="00AF03A4" w:rsidP="00AF03A4">
      <w:pPr>
        <w:pStyle w:val="Contributor"/>
      </w:pPr>
      <w:r>
        <w:t>Jason Masters, TELUS</w:t>
      </w:r>
    </w:p>
    <w:p w14:paraId="0B7CCFDC" w14:textId="77777777" w:rsidR="00AF03A4" w:rsidRDefault="00AF03A4" w:rsidP="00AF03A4">
      <w:pPr>
        <w:pStyle w:val="Contributor"/>
      </w:pPr>
      <w:r>
        <w:t>Jerome Athias, Individual</w:t>
      </w:r>
    </w:p>
    <w:p w14:paraId="4E3EDC39" w14:textId="77777777" w:rsidR="00AF03A4" w:rsidRDefault="00AF03A4" w:rsidP="00AF03A4">
      <w:pPr>
        <w:pStyle w:val="Contributor"/>
      </w:pPr>
      <w:r>
        <w:t>Jessica Fitzgerald-McKay, National Security Agency</w:t>
      </w:r>
    </w:p>
    <w:p w14:paraId="5C93647A" w14:textId="77777777" w:rsidR="00AF03A4" w:rsidRDefault="00AF03A4" w:rsidP="00AF03A4">
      <w:pPr>
        <w:pStyle w:val="Contributor"/>
      </w:pPr>
      <w:r>
        <w:t>Jonathan Bitle, Kaiser Permanente</w:t>
      </w:r>
    </w:p>
    <w:p w14:paraId="1D827A22" w14:textId="77777777" w:rsidR="00AF03A4" w:rsidRDefault="00AF03A4" w:rsidP="00AF03A4">
      <w:pPr>
        <w:pStyle w:val="Contributor"/>
      </w:pPr>
      <w:r>
        <w:t>Justin Corlett, Cryptsoft Pty Ltd.</w:t>
      </w:r>
    </w:p>
    <w:p w14:paraId="31942DB7" w14:textId="77777777" w:rsidR="00AF03A4" w:rsidRDefault="00AF03A4" w:rsidP="00AF03A4">
      <w:pPr>
        <w:pStyle w:val="Contributor"/>
      </w:pPr>
      <w:r>
        <w:t>Karen Scarfone, Individual</w:t>
      </w:r>
    </w:p>
    <w:p w14:paraId="1CAA8446" w14:textId="77777777" w:rsidR="00AF03A4" w:rsidRDefault="00AF03A4" w:rsidP="00AF03A4">
      <w:pPr>
        <w:pStyle w:val="Contributor"/>
      </w:pPr>
      <w:r>
        <w:t>Kazuo Noguchi, "Hitachi, Ltd."</w:t>
      </w:r>
    </w:p>
    <w:p w14:paraId="54A12D26" w14:textId="77777777" w:rsidR="00AF03A4" w:rsidRDefault="00AF03A4" w:rsidP="00AF03A4">
      <w:pPr>
        <w:pStyle w:val="Contributor"/>
      </w:pPr>
      <w:r>
        <w:t>Kent Landfield, Intel Corporation</w:t>
      </w:r>
    </w:p>
    <w:p w14:paraId="464DDBBA" w14:textId="77777777" w:rsidR="00AF03A4" w:rsidRDefault="00AF03A4" w:rsidP="00AF03A4">
      <w:pPr>
        <w:pStyle w:val="Contributor"/>
      </w:pPr>
      <w:r>
        <w:t>Lothar Braun, Siemens AG</w:t>
      </w:r>
    </w:p>
    <w:p w14:paraId="33F34F01" w14:textId="77777777" w:rsidR="00AF03A4" w:rsidRDefault="00AF03A4" w:rsidP="00AF03A4">
      <w:pPr>
        <w:pStyle w:val="Contributor"/>
      </w:pPr>
      <w:r>
        <w:t>Louis Ronnau, Cisco Systems</w:t>
      </w:r>
    </w:p>
    <w:p w14:paraId="182AAA70" w14:textId="77777777" w:rsidR="00AF03A4" w:rsidRDefault="00AF03A4" w:rsidP="00AF03A4">
      <w:pPr>
        <w:pStyle w:val="Contributor"/>
      </w:pPr>
      <w:r>
        <w:t>Mark Davidson, NC4</w:t>
      </w:r>
    </w:p>
    <w:p w14:paraId="37D952B2" w14:textId="77777777" w:rsidR="00AF03A4" w:rsidRDefault="00AF03A4" w:rsidP="00AF03A4">
      <w:pPr>
        <w:pStyle w:val="Contributor"/>
      </w:pPr>
      <w:r>
        <w:t>Mark-David McLaughlin, Cisco Systems</w:t>
      </w:r>
    </w:p>
    <w:p w14:paraId="27463F7F" w14:textId="77777777" w:rsidR="00AF03A4" w:rsidRDefault="00AF03A4" w:rsidP="00AF03A4">
      <w:pPr>
        <w:pStyle w:val="Contributor"/>
      </w:pPr>
      <w:r>
        <w:t>Masato Terada, "Hitachi, Ltd."</w:t>
      </w:r>
    </w:p>
    <w:p w14:paraId="0D318434" w14:textId="64122EC0" w:rsidR="000D2A5C" w:rsidRDefault="000D2A5C" w:rsidP="00AF03A4">
      <w:pPr>
        <w:pStyle w:val="Contributor"/>
      </w:pPr>
      <w:r w:rsidRPr="000D2A5C">
        <w:t>Masood Nasir</w:t>
      </w:r>
      <w:r>
        <w:t xml:space="preserve">, </w:t>
      </w:r>
      <w:r w:rsidRPr="000D2A5C">
        <w:t>TELUS</w:t>
      </w:r>
    </w:p>
    <w:p w14:paraId="4CFEB3E4" w14:textId="77777777" w:rsidR="00AF03A4" w:rsidRDefault="00AF03A4" w:rsidP="00AF03A4">
      <w:pPr>
        <w:pStyle w:val="Contributor"/>
      </w:pPr>
      <w:r>
        <w:t>Nicole Gong, Mitre Corporation</w:t>
      </w:r>
    </w:p>
    <w:p w14:paraId="624819FA" w14:textId="77777777" w:rsidR="00AF03A4" w:rsidRDefault="00AF03A4" w:rsidP="00AF03A4">
      <w:pPr>
        <w:pStyle w:val="Contributor"/>
      </w:pPr>
      <w:r>
        <w:t>Omar Santos, Cisco Systems</w:t>
      </w:r>
    </w:p>
    <w:p w14:paraId="03197819" w14:textId="77777777" w:rsidR="00AF03A4" w:rsidRDefault="00AF03A4" w:rsidP="00AF03A4">
      <w:pPr>
        <w:pStyle w:val="Contributor"/>
      </w:pPr>
      <w:r>
        <w:t>Patrick Maroney, Wapack Labs LLC</w:t>
      </w:r>
    </w:p>
    <w:p w14:paraId="0320F642" w14:textId="77777777" w:rsidR="00AF03A4" w:rsidRDefault="00AF03A4" w:rsidP="00AF03A4">
      <w:pPr>
        <w:pStyle w:val="Contributor"/>
      </w:pPr>
      <w:r>
        <w:t>Paul Patrick, "FireEye, Inc."</w:t>
      </w:r>
    </w:p>
    <w:p w14:paraId="2293E4AC" w14:textId="77777777" w:rsidR="00AF03A4" w:rsidRDefault="00AF03A4" w:rsidP="00AF03A4">
      <w:pPr>
        <w:pStyle w:val="Contributor"/>
      </w:pPr>
      <w:r>
        <w:t>Peter Allor, IBM</w:t>
      </w:r>
    </w:p>
    <w:p w14:paraId="1EB868C8" w14:textId="77777777" w:rsidR="00AF03A4" w:rsidRDefault="00AF03A4" w:rsidP="00AF03A4">
      <w:pPr>
        <w:pStyle w:val="Contributor"/>
      </w:pPr>
      <w:r>
        <w:t>Phillip Boles, "FireEye, Inc."</w:t>
      </w:r>
    </w:p>
    <w:p w14:paraId="23988BBD" w14:textId="77777777" w:rsidR="00AF03A4" w:rsidRDefault="00AF03A4" w:rsidP="00AF03A4">
      <w:pPr>
        <w:pStyle w:val="Contributor"/>
      </w:pPr>
      <w:r>
        <w:t>Ravi Balupari, Netskope</w:t>
      </w:r>
    </w:p>
    <w:p w14:paraId="2E35854A" w14:textId="77777777" w:rsidR="00AF03A4" w:rsidRDefault="00AF03A4" w:rsidP="00AF03A4">
      <w:pPr>
        <w:pStyle w:val="Contributor"/>
      </w:pPr>
      <w:r>
        <w:t>Rich Reybok, ServiceNow</w:t>
      </w:r>
    </w:p>
    <w:p w14:paraId="56472121" w14:textId="77777777" w:rsidR="00AF03A4" w:rsidRDefault="00AF03A4" w:rsidP="00AF03A4">
      <w:pPr>
        <w:pStyle w:val="Contributor"/>
      </w:pPr>
      <w:r>
        <w:t>Richard Struse, DHS Office of Cybersecurity and Communications (CS&amp;C)</w:t>
      </w:r>
    </w:p>
    <w:p w14:paraId="01CEC024" w14:textId="77777777" w:rsidR="00AF03A4" w:rsidRDefault="00AF03A4" w:rsidP="00AF03A4">
      <w:pPr>
        <w:pStyle w:val="Contributor"/>
      </w:pPr>
      <w:r>
        <w:t>Ritwik Ghoshal, Oracle</w:t>
      </w:r>
    </w:p>
    <w:p w14:paraId="73ADCDB0" w14:textId="77777777" w:rsidR="00AF03A4" w:rsidRDefault="00AF03A4" w:rsidP="00AF03A4">
      <w:pPr>
        <w:pStyle w:val="Contributor"/>
      </w:pPr>
      <w:r>
        <w:t>Robert Coderre, VeriSign</w:t>
      </w:r>
    </w:p>
    <w:p w14:paraId="6DB8C403" w14:textId="77777777" w:rsidR="00AF03A4" w:rsidRDefault="00AF03A4" w:rsidP="00AF03A4">
      <w:pPr>
        <w:pStyle w:val="Contributor"/>
      </w:pPr>
      <w:r>
        <w:t>Robin Cover, OASIS</w:t>
      </w:r>
    </w:p>
    <w:p w14:paraId="64448739" w14:textId="5F44127E" w:rsidR="00AF03A4" w:rsidRPr="00D37FDA" w:rsidRDefault="00AF03A4" w:rsidP="00AF03A4">
      <w:pPr>
        <w:pStyle w:val="Contributor"/>
      </w:pPr>
    </w:p>
    <w:p w14:paraId="70A46598" w14:textId="77777777" w:rsidR="006D7B68" w:rsidRDefault="006D7B68">
      <w:pPr>
        <w:pStyle w:val="AppendixHeading1"/>
        <w:sectPr w:rsidR="006D7B68" w:rsidSect="00D37FDA">
          <w:pgSz w:w="12240" w:h="15840" w:code="1"/>
          <w:pgMar w:top="1440" w:right="1440" w:bottom="720" w:left="1440" w:header="720" w:footer="720" w:gutter="0"/>
          <w:cols w:space="709"/>
          <w:docGrid w:linePitch="360"/>
        </w:sectPr>
      </w:pPr>
    </w:p>
    <w:p w14:paraId="2B89C96C" w14:textId="51864576" w:rsidR="00377176" w:rsidRDefault="00377176" w:rsidP="00D37FDA">
      <w:pPr>
        <w:pStyle w:val="AppendixHeading1"/>
      </w:pPr>
      <w:bookmarkStart w:id="3884" w:name="_Toc478074901"/>
      <w:r w:rsidRPr="00D37FDA">
        <w:t>Table of XML Elements and Attributes</w:t>
      </w:r>
      <w:bookmarkEnd w:id="3884"/>
    </w:p>
    <w:p w14:paraId="6E7ED941" w14:textId="77777777" w:rsidR="006D7B68" w:rsidRDefault="006D7B68" w:rsidP="006D7B68">
      <w:pPr>
        <w:sectPr w:rsidR="006D7B68" w:rsidSect="00D37FDA">
          <w:type w:val="continuous"/>
          <w:pgSz w:w="12240" w:h="15840" w:code="1"/>
          <w:pgMar w:top="1440" w:right="1440" w:bottom="720" w:left="1440" w:header="720" w:footer="720" w:gutter="0"/>
          <w:cols w:space="709"/>
          <w:docGrid w:linePitch="360"/>
        </w:sectPr>
      </w:pPr>
    </w:p>
    <w:p w14:paraId="588B50FE" w14:textId="77777777" w:rsidR="007C5B27" w:rsidRDefault="005C7B18">
      <w:pPr>
        <w:pStyle w:val="TOC1"/>
        <w:rPr>
          <w:rFonts w:asciiTheme="minorHAnsi" w:eastAsiaTheme="minorEastAsia" w:hAnsiTheme="minorHAnsi" w:cstheme="minorBidi"/>
          <w:noProof/>
          <w:sz w:val="24"/>
        </w:rPr>
      </w:pPr>
      <w:r>
        <w:fldChar w:fldCharType="begin"/>
      </w:r>
      <w:r>
        <w:instrText xml:space="preserve"> TOC \t "Member Heading;2;Object Heading;1" </w:instrText>
      </w:r>
      <w:r>
        <w:fldChar w:fldCharType="separate"/>
      </w:r>
      <w:r w:rsidR="007C5B27">
        <w:rPr>
          <w:noProof/>
        </w:rPr>
        <w:t xml:space="preserve">Element </w:t>
      </w:r>
      <w:r w:rsidR="007C5B27" w:rsidRPr="00411E04">
        <w:rPr>
          <w:rFonts w:ascii="Courier New" w:hAnsi="Courier New"/>
          <w:noProof/>
        </w:rPr>
        <w:t>cvrf:cvrfdoc</w:t>
      </w:r>
      <w:r w:rsidR="007C5B27">
        <w:rPr>
          <w:noProof/>
        </w:rPr>
        <w:tab/>
      </w:r>
      <w:r w:rsidR="007C5B27">
        <w:rPr>
          <w:noProof/>
        </w:rPr>
        <w:fldChar w:fldCharType="begin"/>
      </w:r>
      <w:r w:rsidR="007C5B27">
        <w:rPr>
          <w:noProof/>
        </w:rPr>
        <w:instrText xml:space="preserve"> PAGEREF _Toc478074916 \h </w:instrText>
      </w:r>
      <w:r w:rsidR="007C5B27">
        <w:rPr>
          <w:noProof/>
        </w:rPr>
      </w:r>
      <w:r w:rsidR="007C5B27">
        <w:rPr>
          <w:noProof/>
        </w:rPr>
        <w:fldChar w:fldCharType="separate"/>
      </w:r>
      <w:r w:rsidR="00F119E8">
        <w:rPr>
          <w:noProof/>
        </w:rPr>
        <w:t>28</w:t>
      </w:r>
      <w:r w:rsidR="007C5B27">
        <w:rPr>
          <w:noProof/>
        </w:rPr>
        <w:fldChar w:fldCharType="end"/>
      </w:r>
    </w:p>
    <w:p w14:paraId="73AF03C6"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cvrf:DocumentTitle</w:t>
      </w:r>
      <w:r>
        <w:rPr>
          <w:noProof/>
        </w:rPr>
        <w:tab/>
      </w:r>
      <w:r>
        <w:rPr>
          <w:noProof/>
        </w:rPr>
        <w:fldChar w:fldCharType="begin"/>
      </w:r>
      <w:r>
        <w:rPr>
          <w:noProof/>
        </w:rPr>
        <w:instrText xml:space="preserve"> PAGEREF _Toc478074917 \h </w:instrText>
      </w:r>
      <w:r>
        <w:rPr>
          <w:noProof/>
        </w:rPr>
      </w:r>
      <w:r>
        <w:rPr>
          <w:noProof/>
        </w:rPr>
        <w:fldChar w:fldCharType="separate"/>
      </w:r>
      <w:r w:rsidR="00F119E8">
        <w:rPr>
          <w:noProof/>
        </w:rPr>
        <w:t>28</w:t>
      </w:r>
      <w:r>
        <w:rPr>
          <w:noProof/>
        </w:rPr>
        <w:fldChar w:fldCharType="end"/>
      </w:r>
    </w:p>
    <w:p w14:paraId="1C30CB87"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cvrf:DocumentType</w:t>
      </w:r>
      <w:r>
        <w:rPr>
          <w:noProof/>
        </w:rPr>
        <w:tab/>
      </w:r>
      <w:r>
        <w:rPr>
          <w:noProof/>
        </w:rPr>
        <w:fldChar w:fldCharType="begin"/>
      </w:r>
      <w:r>
        <w:rPr>
          <w:noProof/>
        </w:rPr>
        <w:instrText xml:space="preserve"> PAGEREF _Toc478074918 \h </w:instrText>
      </w:r>
      <w:r>
        <w:rPr>
          <w:noProof/>
        </w:rPr>
      </w:r>
      <w:r>
        <w:rPr>
          <w:noProof/>
        </w:rPr>
        <w:fldChar w:fldCharType="separate"/>
      </w:r>
      <w:r w:rsidR="00F119E8">
        <w:rPr>
          <w:noProof/>
        </w:rPr>
        <w:t>29</w:t>
      </w:r>
      <w:r>
        <w:rPr>
          <w:noProof/>
        </w:rPr>
        <w:fldChar w:fldCharType="end"/>
      </w:r>
    </w:p>
    <w:p w14:paraId="16FCB29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cvrf:DocumentPublisher</w:t>
      </w:r>
      <w:r>
        <w:rPr>
          <w:noProof/>
        </w:rPr>
        <w:tab/>
      </w:r>
      <w:r>
        <w:rPr>
          <w:noProof/>
        </w:rPr>
        <w:fldChar w:fldCharType="begin"/>
      </w:r>
      <w:r>
        <w:rPr>
          <w:noProof/>
        </w:rPr>
        <w:instrText xml:space="preserve"> PAGEREF _Toc478074919 \h </w:instrText>
      </w:r>
      <w:r>
        <w:rPr>
          <w:noProof/>
        </w:rPr>
      </w:r>
      <w:r>
        <w:rPr>
          <w:noProof/>
        </w:rPr>
        <w:fldChar w:fldCharType="separate"/>
      </w:r>
      <w:r w:rsidR="00F119E8">
        <w:rPr>
          <w:noProof/>
        </w:rPr>
        <w:t>30</w:t>
      </w:r>
      <w:r>
        <w:rPr>
          <w:noProof/>
        </w:rPr>
        <w:fldChar w:fldCharType="end"/>
      </w:r>
    </w:p>
    <w:p w14:paraId="775D1031"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_Toc478074920 \h </w:instrText>
      </w:r>
      <w:r>
        <w:rPr>
          <w:noProof/>
        </w:rPr>
      </w:r>
      <w:r>
        <w:rPr>
          <w:noProof/>
        </w:rPr>
        <w:fldChar w:fldCharType="separate"/>
      </w:r>
      <w:r w:rsidR="00F119E8">
        <w:rPr>
          <w:noProof/>
        </w:rPr>
        <w:t>30</w:t>
      </w:r>
      <w:r>
        <w:rPr>
          <w:noProof/>
        </w:rPr>
        <w:fldChar w:fldCharType="end"/>
      </w:r>
    </w:p>
    <w:p w14:paraId="48431BDD"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VendorID</w:t>
      </w:r>
      <w:r>
        <w:rPr>
          <w:noProof/>
        </w:rPr>
        <w:tab/>
      </w:r>
      <w:r>
        <w:rPr>
          <w:noProof/>
        </w:rPr>
        <w:fldChar w:fldCharType="begin"/>
      </w:r>
      <w:r>
        <w:rPr>
          <w:noProof/>
        </w:rPr>
        <w:instrText xml:space="preserve"> PAGEREF _Toc478074921 \h </w:instrText>
      </w:r>
      <w:r>
        <w:rPr>
          <w:noProof/>
        </w:rPr>
      </w:r>
      <w:r>
        <w:rPr>
          <w:noProof/>
        </w:rPr>
        <w:fldChar w:fldCharType="separate"/>
      </w:r>
      <w:r w:rsidR="00F119E8">
        <w:rPr>
          <w:noProof/>
        </w:rPr>
        <w:t>30</w:t>
      </w:r>
      <w:r>
        <w:rPr>
          <w:noProof/>
        </w:rPr>
        <w:fldChar w:fldCharType="end"/>
      </w:r>
    </w:p>
    <w:p w14:paraId="5190D50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cvrf:ContactDetails</w:t>
      </w:r>
      <w:r>
        <w:rPr>
          <w:noProof/>
        </w:rPr>
        <w:tab/>
      </w:r>
      <w:r>
        <w:rPr>
          <w:noProof/>
        </w:rPr>
        <w:fldChar w:fldCharType="begin"/>
      </w:r>
      <w:r>
        <w:rPr>
          <w:noProof/>
        </w:rPr>
        <w:instrText xml:space="preserve"> PAGEREF _Toc478074922 \h </w:instrText>
      </w:r>
      <w:r>
        <w:rPr>
          <w:noProof/>
        </w:rPr>
      </w:r>
      <w:r>
        <w:rPr>
          <w:noProof/>
        </w:rPr>
        <w:fldChar w:fldCharType="separate"/>
      </w:r>
      <w:r w:rsidR="00F119E8">
        <w:rPr>
          <w:noProof/>
        </w:rPr>
        <w:t>31</w:t>
      </w:r>
      <w:r>
        <w:rPr>
          <w:noProof/>
        </w:rPr>
        <w:fldChar w:fldCharType="end"/>
      </w:r>
    </w:p>
    <w:p w14:paraId="3C4A903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cvrf:IssuingAuthority</w:t>
      </w:r>
      <w:r>
        <w:rPr>
          <w:noProof/>
        </w:rPr>
        <w:tab/>
      </w:r>
      <w:r>
        <w:rPr>
          <w:noProof/>
        </w:rPr>
        <w:fldChar w:fldCharType="begin"/>
      </w:r>
      <w:r>
        <w:rPr>
          <w:noProof/>
        </w:rPr>
        <w:instrText xml:space="preserve"> PAGEREF _Toc478074923 \h </w:instrText>
      </w:r>
      <w:r>
        <w:rPr>
          <w:noProof/>
        </w:rPr>
      </w:r>
      <w:r>
        <w:rPr>
          <w:noProof/>
        </w:rPr>
        <w:fldChar w:fldCharType="separate"/>
      </w:r>
      <w:r w:rsidR="00F119E8">
        <w:rPr>
          <w:noProof/>
        </w:rPr>
        <w:t>31</w:t>
      </w:r>
      <w:r>
        <w:rPr>
          <w:noProof/>
        </w:rPr>
        <w:fldChar w:fldCharType="end"/>
      </w:r>
    </w:p>
    <w:p w14:paraId="138C74A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cvrf:DocumentTracking</w:t>
      </w:r>
      <w:r>
        <w:rPr>
          <w:noProof/>
        </w:rPr>
        <w:tab/>
      </w:r>
      <w:r>
        <w:rPr>
          <w:noProof/>
        </w:rPr>
        <w:fldChar w:fldCharType="begin"/>
      </w:r>
      <w:r>
        <w:rPr>
          <w:noProof/>
        </w:rPr>
        <w:instrText xml:space="preserve"> PAGEREF _Toc478074924 \h </w:instrText>
      </w:r>
      <w:r>
        <w:rPr>
          <w:noProof/>
        </w:rPr>
      </w:r>
      <w:r>
        <w:rPr>
          <w:noProof/>
        </w:rPr>
        <w:fldChar w:fldCharType="separate"/>
      </w:r>
      <w:r w:rsidR="00F119E8">
        <w:rPr>
          <w:noProof/>
        </w:rPr>
        <w:t>32</w:t>
      </w:r>
      <w:r>
        <w:rPr>
          <w:noProof/>
        </w:rPr>
        <w:fldChar w:fldCharType="end"/>
      </w:r>
    </w:p>
    <w:p w14:paraId="0E6464F1"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cvrf:Identification</w:t>
      </w:r>
      <w:r>
        <w:rPr>
          <w:noProof/>
        </w:rPr>
        <w:tab/>
      </w:r>
      <w:r>
        <w:rPr>
          <w:noProof/>
        </w:rPr>
        <w:fldChar w:fldCharType="begin"/>
      </w:r>
      <w:r>
        <w:rPr>
          <w:noProof/>
        </w:rPr>
        <w:instrText xml:space="preserve"> PAGEREF _Toc478074925 \h </w:instrText>
      </w:r>
      <w:r>
        <w:rPr>
          <w:noProof/>
        </w:rPr>
      </w:r>
      <w:r>
        <w:rPr>
          <w:noProof/>
        </w:rPr>
        <w:fldChar w:fldCharType="separate"/>
      </w:r>
      <w:r w:rsidR="00F119E8">
        <w:rPr>
          <w:noProof/>
        </w:rPr>
        <w:t>33</w:t>
      </w:r>
      <w:r>
        <w:rPr>
          <w:noProof/>
        </w:rPr>
        <w:fldChar w:fldCharType="end"/>
      </w:r>
    </w:p>
    <w:p w14:paraId="3C813A7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cvrf:ID</w:t>
      </w:r>
      <w:r>
        <w:rPr>
          <w:noProof/>
        </w:rPr>
        <w:tab/>
      </w:r>
      <w:r>
        <w:rPr>
          <w:noProof/>
        </w:rPr>
        <w:fldChar w:fldCharType="begin"/>
      </w:r>
      <w:r>
        <w:rPr>
          <w:noProof/>
        </w:rPr>
        <w:instrText xml:space="preserve"> PAGEREF _Toc478074926 \h </w:instrText>
      </w:r>
      <w:r>
        <w:rPr>
          <w:noProof/>
        </w:rPr>
      </w:r>
      <w:r>
        <w:rPr>
          <w:noProof/>
        </w:rPr>
        <w:fldChar w:fldCharType="separate"/>
      </w:r>
      <w:r w:rsidR="00F119E8">
        <w:rPr>
          <w:noProof/>
        </w:rPr>
        <w:t>33</w:t>
      </w:r>
      <w:r>
        <w:rPr>
          <w:noProof/>
        </w:rPr>
        <w:fldChar w:fldCharType="end"/>
      </w:r>
    </w:p>
    <w:p w14:paraId="44AC6A3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cvrf:Alias</w:t>
      </w:r>
      <w:r>
        <w:rPr>
          <w:noProof/>
        </w:rPr>
        <w:tab/>
      </w:r>
      <w:r>
        <w:rPr>
          <w:noProof/>
        </w:rPr>
        <w:fldChar w:fldCharType="begin"/>
      </w:r>
      <w:r>
        <w:rPr>
          <w:noProof/>
        </w:rPr>
        <w:instrText xml:space="preserve"> PAGEREF _Toc478074927 \h </w:instrText>
      </w:r>
      <w:r>
        <w:rPr>
          <w:noProof/>
        </w:rPr>
      </w:r>
      <w:r>
        <w:rPr>
          <w:noProof/>
        </w:rPr>
        <w:fldChar w:fldCharType="separate"/>
      </w:r>
      <w:r w:rsidR="00F119E8">
        <w:rPr>
          <w:noProof/>
        </w:rPr>
        <w:t>33</w:t>
      </w:r>
      <w:r>
        <w:rPr>
          <w:noProof/>
        </w:rPr>
        <w:fldChar w:fldCharType="end"/>
      </w:r>
    </w:p>
    <w:p w14:paraId="2574171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cvrf:Status</w:t>
      </w:r>
      <w:r>
        <w:rPr>
          <w:noProof/>
        </w:rPr>
        <w:tab/>
      </w:r>
      <w:r>
        <w:rPr>
          <w:noProof/>
        </w:rPr>
        <w:fldChar w:fldCharType="begin"/>
      </w:r>
      <w:r>
        <w:rPr>
          <w:noProof/>
        </w:rPr>
        <w:instrText xml:space="preserve"> PAGEREF _Toc478074928 \h </w:instrText>
      </w:r>
      <w:r>
        <w:rPr>
          <w:noProof/>
        </w:rPr>
      </w:r>
      <w:r>
        <w:rPr>
          <w:noProof/>
        </w:rPr>
        <w:fldChar w:fldCharType="separate"/>
      </w:r>
      <w:r w:rsidR="00F119E8">
        <w:rPr>
          <w:noProof/>
        </w:rPr>
        <w:t>33</w:t>
      </w:r>
      <w:r>
        <w:rPr>
          <w:noProof/>
        </w:rPr>
        <w:fldChar w:fldCharType="end"/>
      </w:r>
    </w:p>
    <w:p w14:paraId="71A706B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cvrf:Version</w:t>
      </w:r>
      <w:r>
        <w:rPr>
          <w:noProof/>
        </w:rPr>
        <w:tab/>
      </w:r>
      <w:r>
        <w:rPr>
          <w:noProof/>
        </w:rPr>
        <w:fldChar w:fldCharType="begin"/>
      </w:r>
      <w:r>
        <w:rPr>
          <w:noProof/>
        </w:rPr>
        <w:instrText xml:space="preserve"> PAGEREF _Toc478074929 \h </w:instrText>
      </w:r>
      <w:r>
        <w:rPr>
          <w:noProof/>
        </w:rPr>
      </w:r>
      <w:r>
        <w:rPr>
          <w:noProof/>
        </w:rPr>
        <w:fldChar w:fldCharType="separate"/>
      </w:r>
      <w:r w:rsidR="00F119E8">
        <w:rPr>
          <w:noProof/>
        </w:rPr>
        <w:t>34</w:t>
      </w:r>
      <w:r>
        <w:rPr>
          <w:noProof/>
        </w:rPr>
        <w:fldChar w:fldCharType="end"/>
      </w:r>
    </w:p>
    <w:p w14:paraId="2FB9F5F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cvrf:RevisionHistory</w:t>
      </w:r>
      <w:r>
        <w:rPr>
          <w:noProof/>
        </w:rPr>
        <w:tab/>
      </w:r>
      <w:r>
        <w:rPr>
          <w:noProof/>
        </w:rPr>
        <w:fldChar w:fldCharType="begin"/>
      </w:r>
      <w:r>
        <w:rPr>
          <w:noProof/>
        </w:rPr>
        <w:instrText xml:space="preserve"> PAGEREF _Toc478074930 \h </w:instrText>
      </w:r>
      <w:r>
        <w:rPr>
          <w:noProof/>
        </w:rPr>
      </w:r>
      <w:r>
        <w:rPr>
          <w:noProof/>
        </w:rPr>
        <w:fldChar w:fldCharType="separate"/>
      </w:r>
      <w:r w:rsidR="00F119E8">
        <w:rPr>
          <w:noProof/>
        </w:rPr>
        <w:t>35</w:t>
      </w:r>
      <w:r>
        <w:rPr>
          <w:noProof/>
        </w:rPr>
        <w:fldChar w:fldCharType="end"/>
      </w:r>
    </w:p>
    <w:p w14:paraId="0C1D1FC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cvrf:Revision</w:t>
      </w:r>
      <w:r>
        <w:rPr>
          <w:noProof/>
        </w:rPr>
        <w:tab/>
      </w:r>
      <w:r>
        <w:rPr>
          <w:noProof/>
        </w:rPr>
        <w:fldChar w:fldCharType="begin"/>
      </w:r>
      <w:r>
        <w:rPr>
          <w:noProof/>
        </w:rPr>
        <w:instrText xml:space="preserve"> PAGEREF _Toc478074931 \h </w:instrText>
      </w:r>
      <w:r>
        <w:rPr>
          <w:noProof/>
        </w:rPr>
      </w:r>
      <w:r>
        <w:rPr>
          <w:noProof/>
        </w:rPr>
        <w:fldChar w:fldCharType="separate"/>
      </w:r>
      <w:r w:rsidR="00F119E8">
        <w:rPr>
          <w:noProof/>
        </w:rPr>
        <w:t>35</w:t>
      </w:r>
      <w:r>
        <w:rPr>
          <w:noProof/>
        </w:rPr>
        <w:fldChar w:fldCharType="end"/>
      </w:r>
    </w:p>
    <w:p w14:paraId="5459E1F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cvrf:Number</w:t>
      </w:r>
      <w:r>
        <w:rPr>
          <w:noProof/>
        </w:rPr>
        <w:tab/>
      </w:r>
      <w:r>
        <w:rPr>
          <w:noProof/>
        </w:rPr>
        <w:fldChar w:fldCharType="begin"/>
      </w:r>
      <w:r>
        <w:rPr>
          <w:noProof/>
        </w:rPr>
        <w:instrText xml:space="preserve"> PAGEREF _Toc478074932 \h </w:instrText>
      </w:r>
      <w:r>
        <w:rPr>
          <w:noProof/>
        </w:rPr>
      </w:r>
      <w:r>
        <w:rPr>
          <w:noProof/>
        </w:rPr>
        <w:fldChar w:fldCharType="separate"/>
      </w:r>
      <w:r w:rsidR="00F119E8">
        <w:rPr>
          <w:noProof/>
        </w:rPr>
        <w:t>35</w:t>
      </w:r>
      <w:r>
        <w:rPr>
          <w:noProof/>
        </w:rPr>
        <w:fldChar w:fldCharType="end"/>
      </w:r>
    </w:p>
    <w:p w14:paraId="173EF9E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cvrf:Date</w:t>
      </w:r>
      <w:r>
        <w:rPr>
          <w:noProof/>
        </w:rPr>
        <w:tab/>
      </w:r>
      <w:r>
        <w:rPr>
          <w:noProof/>
        </w:rPr>
        <w:fldChar w:fldCharType="begin"/>
      </w:r>
      <w:r>
        <w:rPr>
          <w:noProof/>
        </w:rPr>
        <w:instrText xml:space="preserve"> PAGEREF _Toc478074933 \h </w:instrText>
      </w:r>
      <w:r>
        <w:rPr>
          <w:noProof/>
        </w:rPr>
      </w:r>
      <w:r>
        <w:rPr>
          <w:noProof/>
        </w:rPr>
        <w:fldChar w:fldCharType="separate"/>
      </w:r>
      <w:r w:rsidR="00F119E8">
        <w:rPr>
          <w:noProof/>
        </w:rPr>
        <w:t>35</w:t>
      </w:r>
      <w:r>
        <w:rPr>
          <w:noProof/>
        </w:rPr>
        <w:fldChar w:fldCharType="end"/>
      </w:r>
    </w:p>
    <w:p w14:paraId="6605003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cvrf:Description</w:t>
      </w:r>
      <w:r>
        <w:rPr>
          <w:noProof/>
        </w:rPr>
        <w:tab/>
      </w:r>
      <w:r>
        <w:rPr>
          <w:noProof/>
        </w:rPr>
        <w:fldChar w:fldCharType="begin"/>
      </w:r>
      <w:r>
        <w:rPr>
          <w:noProof/>
        </w:rPr>
        <w:instrText xml:space="preserve"> PAGEREF _Toc478074934 \h </w:instrText>
      </w:r>
      <w:r>
        <w:rPr>
          <w:noProof/>
        </w:rPr>
      </w:r>
      <w:r>
        <w:rPr>
          <w:noProof/>
        </w:rPr>
        <w:fldChar w:fldCharType="separate"/>
      </w:r>
      <w:r w:rsidR="00F119E8">
        <w:rPr>
          <w:noProof/>
        </w:rPr>
        <w:t>36</w:t>
      </w:r>
      <w:r>
        <w:rPr>
          <w:noProof/>
        </w:rPr>
        <w:fldChar w:fldCharType="end"/>
      </w:r>
    </w:p>
    <w:p w14:paraId="68E5D86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cvrf:InitialReleaseDate</w:t>
      </w:r>
      <w:r>
        <w:rPr>
          <w:noProof/>
        </w:rPr>
        <w:tab/>
      </w:r>
      <w:r>
        <w:rPr>
          <w:noProof/>
        </w:rPr>
        <w:fldChar w:fldCharType="begin"/>
      </w:r>
      <w:r>
        <w:rPr>
          <w:noProof/>
        </w:rPr>
        <w:instrText xml:space="preserve"> PAGEREF _Toc478074935 \h </w:instrText>
      </w:r>
      <w:r>
        <w:rPr>
          <w:noProof/>
        </w:rPr>
      </w:r>
      <w:r>
        <w:rPr>
          <w:noProof/>
        </w:rPr>
        <w:fldChar w:fldCharType="separate"/>
      </w:r>
      <w:r w:rsidR="00F119E8">
        <w:rPr>
          <w:noProof/>
        </w:rPr>
        <w:t>36</w:t>
      </w:r>
      <w:r>
        <w:rPr>
          <w:noProof/>
        </w:rPr>
        <w:fldChar w:fldCharType="end"/>
      </w:r>
    </w:p>
    <w:p w14:paraId="54ACD25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cvrf:CurrentReleaseDate</w:t>
      </w:r>
      <w:r>
        <w:rPr>
          <w:noProof/>
        </w:rPr>
        <w:tab/>
      </w:r>
      <w:r>
        <w:rPr>
          <w:noProof/>
        </w:rPr>
        <w:fldChar w:fldCharType="begin"/>
      </w:r>
      <w:r>
        <w:rPr>
          <w:noProof/>
        </w:rPr>
        <w:instrText xml:space="preserve"> PAGEREF _Toc478074936 \h </w:instrText>
      </w:r>
      <w:r>
        <w:rPr>
          <w:noProof/>
        </w:rPr>
      </w:r>
      <w:r>
        <w:rPr>
          <w:noProof/>
        </w:rPr>
        <w:fldChar w:fldCharType="separate"/>
      </w:r>
      <w:r w:rsidR="00F119E8">
        <w:rPr>
          <w:noProof/>
        </w:rPr>
        <w:t>36</w:t>
      </w:r>
      <w:r>
        <w:rPr>
          <w:noProof/>
        </w:rPr>
        <w:fldChar w:fldCharType="end"/>
      </w:r>
    </w:p>
    <w:p w14:paraId="050F5B4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cvrf:Generator</w:t>
      </w:r>
      <w:r>
        <w:rPr>
          <w:noProof/>
        </w:rPr>
        <w:tab/>
      </w:r>
      <w:r>
        <w:rPr>
          <w:noProof/>
        </w:rPr>
        <w:fldChar w:fldCharType="begin"/>
      </w:r>
      <w:r>
        <w:rPr>
          <w:noProof/>
        </w:rPr>
        <w:instrText xml:space="preserve"> PAGEREF _Toc478074937 \h </w:instrText>
      </w:r>
      <w:r>
        <w:rPr>
          <w:noProof/>
        </w:rPr>
      </w:r>
      <w:r>
        <w:rPr>
          <w:noProof/>
        </w:rPr>
        <w:fldChar w:fldCharType="separate"/>
      </w:r>
      <w:r w:rsidR="00F119E8">
        <w:rPr>
          <w:noProof/>
        </w:rPr>
        <w:t>37</w:t>
      </w:r>
      <w:r>
        <w:rPr>
          <w:noProof/>
        </w:rPr>
        <w:fldChar w:fldCharType="end"/>
      </w:r>
    </w:p>
    <w:p w14:paraId="392CB72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cvrf:Engine</w:t>
      </w:r>
      <w:r>
        <w:rPr>
          <w:noProof/>
        </w:rPr>
        <w:tab/>
      </w:r>
      <w:r>
        <w:rPr>
          <w:noProof/>
        </w:rPr>
        <w:fldChar w:fldCharType="begin"/>
      </w:r>
      <w:r>
        <w:rPr>
          <w:noProof/>
        </w:rPr>
        <w:instrText xml:space="preserve"> PAGEREF _Toc478074938 \h </w:instrText>
      </w:r>
      <w:r>
        <w:rPr>
          <w:noProof/>
        </w:rPr>
      </w:r>
      <w:r>
        <w:rPr>
          <w:noProof/>
        </w:rPr>
        <w:fldChar w:fldCharType="separate"/>
      </w:r>
      <w:r w:rsidR="00F119E8">
        <w:rPr>
          <w:noProof/>
        </w:rPr>
        <w:t>37</w:t>
      </w:r>
      <w:r>
        <w:rPr>
          <w:noProof/>
        </w:rPr>
        <w:fldChar w:fldCharType="end"/>
      </w:r>
    </w:p>
    <w:p w14:paraId="037B84F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cvrf:Date</w:t>
      </w:r>
      <w:r>
        <w:rPr>
          <w:noProof/>
        </w:rPr>
        <w:tab/>
      </w:r>
      <w:r>
        <w:rPr>
          <w:noProof/>
        </w:rPr>
        <w:fldChar w:fldCharType="begin"/>
      </w:r>
      <w:r>
        <w:rPr>
          <w:noProof/>
        </w:rPr>
        <w:instrText xml:space="preserve"> PAGEREF _Toc478074939 \h </w:instrText>
      </w:r>
      <w:r>
        <w:rPr>
          <w:noProof/>
        </w:rPr>
      </w:r>
      <w:r>
        <w:rPr>
          <w:noProof/>
        </w:rPr>
        <w:fldChar w:fldCharType="separate"/>
      </w:r>
      <w:r w:rsidR="00F119E8">
        <w:rPr>
          <w:noProof/>
        </w:rPr>
        <w:t>37</w:t>
      </w:r>
      <w:r>
        <w:rPr>
          <w:noProof/>
        </w:rPr>
        <w:fldChar w:fldCharType="end"/>
      </w:r>
    </w:p>
    <w:p w14:paraId="34A91F9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cvrf:DocumentNotes</w:t>
      </w:r>
      <w:r>
        <w:rPr>
          <w:noProof/>
        </w:rPr>
        <w:tab/>
      </w:r>
      <w:r>
        <w:rPr>
          <w:noProof/>
        </w:rPr>
        <w:fldChar w:fldCharType="begin"/>
      </w:r>
      <w:r>
        <w:rPr>
          <w:noProof/>
        </w:rPr>
        <w:instrText xml:space="preserve"> PAGEREF _Toc478074940 \h </w:instrText>
      </w:r>
      <w:r>
        <w:rPr>
          <w:noProof/>
        </w:rPr>
      </w:r>
      <w:r>
        <w:rPr>
          <w:noProof/>
        </w:rPr>
        <w:fldChar w:fldCharType="separate"/>
      </w:r>
      <w:r w:rsidR="00F119E8">
        <w:rPr>
          <w:noProof/>
        </w:rPr>
        <w:t>39</w:t>
      </w:r>
      <w:r>
        <w:rPr>
          <w:noProof/>
        </w:rPr>
        <w:fldChar w:fldCharType="end"/>
      </w:r>
    </w:p>
    <w:p w14:paraId="572CF91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cvrf:Note</w:t>
      </w:r>
      <w:r>
        <w:rPr>
          <w:noProof/>
        </w:rPr>
        <w:tab/>
      </w:r>
      <w:r>
        <w:rPr>
          <w:noProof/>
        </w:rPr>
        <w:fldChar w:fldCharType="begin"/>
      </w:r>
      <w:r>
        <w:rPr>
          <w:noProof/>
        </w:rPr>
        <w:instrText xml:space="preserve"> PAGEREF _Toc478074941 \h </w:instrText>
      </w:r>
      <w:r>
        <w:rPr>
          <w:noProof/>
        </w:rPr>
      </w:r>
      <w:r>
        <w:rPr>
          <w:noProof/>
        </w:rPr>
        <w:fldChar w:fldCharType="separate"/>
      </w:r>
      <w:r w:rsidR="00F119E8">
        <w:rPr>
          <w:noProof/>
        </w:rPr>
        <w:t>40</w:t>
      </w:r>
      <w:r>
        <w:rPr>
          <w:noProof/>
        </w:rPr>
        <w:fldChar w:fldCharType="end"/>
      </w:r>
    </w:p>
    <w:p w14:paraId="735C7AAF"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Title</w:t>
      </w:r>
      <w:r>
        <w:rPr>
          <w:noProof/>
        </w:rPr>
        <w:tab/>
      </w:r>
      <w:r>
        <w:rPr>
          <w:noProof/>
        </w:rPr>
        <w:fldChar w:fldCharType="begin"/>
      </w:r>
      <w:r>
        <w:rPr>
          <w:noProof/>
        </w:rPr>
        <w:instrText xml:space="preserve"> PAGEREF _Toc478074942 \h </w:instrText>
      </w:r>
      <w:r>
        <w:rPr>
          <w:noProof/>
        </w:rPr>
      </w:r>
      <w:r>
        <w:rPr>
          <w:noProof/>
        </w:rPr>
        <w:fldChar w:fldCharType="separate"/>
      </w:r>
      <w:r w:rsidR="00F119E8">
        <w:rPr>
          <w:noProof/>
        </w:rPr>
        <w:t>40</w:t>
      </w:r>
      <w:r>
        <w:rPr>
          <w:noProof/>
        </w:rPr>
        <w:fldChar w:fldCharType="end"/>
      </w:r>
    </w:p>
    <w:p w14:paraId="3DDB8688"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Audience</w:t>
      </w:r>
      <w:r>
        <w:rPr>
          <w:noProof/>
        </w:rPr>
        <w:tab/>
      </w:r>
      <w:r>
        <w:rPr>
          <w:noProof/>
        </w:rPr>
        <w:fldChar w:fldCharType="begin"/>
      </w:r>
      <w:r>
        <w:rPr>
          <w:noProof/>
        </w:rPr>
        <w:instrText xml:space="preserve"> PAGEREF _Toc478074943 \h </w:instrText>
      </w:r>
      <w:r>
        <w:rPr>
          <w:noProof/>
        </w:rPr>
      </w:r>
      <w:r>
        <w:rPr>
          <w:noProof/>
        </w:rPr>
        <w:fldChar w:fldCharType="separate"/>
      </w:r>
      <w:r w:rsidR="00F119E8">
        <w:rPr>
          <w:noProof/>
        </w:rPr>
        <w:t>40</w:t>
      </w:r>
      <w:r>
        <w:rPr>
          <w:noProof/>
        </w:rPr>
        <w:fldChar w:fldCharType="end"/>
      </w:r>
    </w:p>
    <w:p w14:paraId="29C4EC18"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Type</w:t>
      </w:r>
      <w:r>
        <w:rPr>
          <w:noProof/>
        </w:rPr>
        <w:tab/>
      </w:r>
      <w:r>
        <w:rPr>
          <w:noProof/>
        </w:rPr>
        <w:fldChar w:fldCharType="begin"/>
      </w:r>
      <w:r>
        <w:rPr>
          <w:noProof/>
        </w:rPr>
        <w:instrText xml:space="preserve"> PAGEREF _Toc478074944 \h </w:instrText>
      </w:r>
      <w:r>
        <w:rPr>
          <w:noProof/>
        </w:rPr>
      </w:r>
      <w:r>
        <w:rPr>
          <w:noProof/>
        </w:rPr>
        <w:fldChar w:fldCharType="separate"/>
      </w:r>
      <w:r w:rsidR="00F119E8">
        <w:rPr>
          <w:noProof/>
        </w:rPr>
        <w:t>40</w:t>
      </w:r>
      <w:r>
        <w:rPr>
          <w:noProof/>
        </w:rPr>
        <w:fldChar w:fldCharType="end"/>
      </w:r>
    </w:p>
    <w:p w14:paraId="02A222A6"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Ordinal</w:t>
      </w:r>
      <w:r>
        <w:rPr>
          <w:noProof/>
        </w:rPr>
        <w:tab/>
      </w:r>
      <w:r>
        <w:rPr>
          <w:noProof/>
        </w:rPr>
        <w:fldChar w:fldCharType="begin"/>
      </w:r>
      <w:r>
        <w:rPr>
          <w:noProof/>
        </w:rPr>
        <w:instrText xml:space="preserve"> PAGEREF _Toc478074945 \h </w:instrText>
      </w:r>
      <w:r>
        <w:rPr>
          <w:noProof/>
        </w:rPr>
      </w:r>
      <w:r>
        <w:rPr>
          <w:noProof/>
        </w:rPr>
        <w:fldChar w:fldCharType="separate"/>
      </w:r>
      <w:r w:rsidR="00F119E8">
        <w:rPr>
          <w:noProof/>
        </w:rPr>
        <w:t>40</w:t>
      </w:r>
      <w:r>
        <w:rPr>
          <w:noProof/>
        </w:rPr>
        <w:fldChar w:fldCharType="end"/>
      </w:r>
    </w:p>
    <w:p w14:paraId="2117EA3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cvrf:DocumentDistribution</w:t>
      </w:r>
      <w:r>
        <w:rPr>
          <w:noProof/>
        </w:rPr>
        <w:tab/>
      </w:r>
      <w:r>
        <w:rPr>
          <w:noProof/>
        </w:rPr>
        <w:fldChar w:fldCharType="begin"/>
      </w:r>
      <w:r>
        <w:rPr>
          <w:noProof/>
        </w:rPr>
        <w:instrText xml:space="preserve"> PAGEREF _Toc478074946 \h </w:instrText>
      </w:r>
      <w:r>
        <w:rPr>
          <w:noProof/>
        </w:rPr>
      </w:r>
      <w:r>
        <w:rPr>
          <w:noProof/>
        </w:rPr>
        <w:fldChar w:fldCharType="separate"/>
      </w:r>
      <w:r w:rsidR="00F119E8">
        <w:rPr>
          <w:noProof/>
        </w:rPr>
        <w:t>41</w:t>
      </w:r>
      <w:r>
        <w:rPr>
          <w:noProof/>
        </w:rPr>
        <w:fldChar w:fldCharType="end"/>
      </w:r>
    </w:p>
    <w:p w14:paraId="2D7FE98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cvrf:AggregateSeverity</w:t>
      </w:r>
      <w:r>
        <w:rPr>
          <w:noProof/>
        </w:rPr>
        <w:tab/>
      </w:r>
      <w:r>
        <w:rPr>
          <w:noProof/>
        </w:rPr>
        <w:fldChar w:fldCharType="begin"/>
      </w:r>
      <w:r>
        <w:rPr>
          <w:noProof/>
        </w:rPr>
        <w:instrText xml:space="preserve"> PAGEREF _Toc478074947 \h </w:instrText>
      </w:r>
      <w:r>
        <w:rPr>
          <w:noProof/>
        </w:rPr>
      </w:r>
      <w:r>
        <w:rPr>
          <w:noProof/>
        </w:rPr>
        <w:fldChar w:fldCharType="separate"/>
      </w:r>
      <w:r w:rsidR="00F119E8">
        <w:rPr>
          <w:noProof/>
        </w:rPr>
        <w:t>42</w:t>
      </w:r>
      <w:r>
        <w:rPr>
          <w:noProof/>
        </w:rPr>
        <w:fldChar w:fldCharType="end"/>
      </w:r>
    </w:p>
    <w:p w14:paraId="1F2F2329"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Namespace</w:t>
      </w:r>
      <w:r>
        <w:rPr>
          <w:noProof/>
        </w:rPr>
        <w:tab/>
      </w:r>
      <w:r>
        <w:rPr>
          <w:noProof/>
        </w:rPr>
        <w:fldChar w:fldCharType="begin"/>
      </w:r>
      <w:r>
        <w:rPr>
          <w:noProof/>
        </w:rPr>
        <w:instrText xml:space="preserve"> PAGEREF _Toc478074948 \h </w:instrText>
      </w:r>
      <w:r>
        <w:rPr>
          <w:noProof/>
        </w:rPr>
      </w:r>
      <w:r>
        <w:rPr>
          <w:noProof/>
        </w:rPr>
        <w:fldChar w:fldCharType="separate"/>
      </w:r>
      <w:r w:rsidR="00F119E8">
        <w:rPr>
          <w:noProof/>
        </w:rPr>
        <w:t>42</w:t>
      </w:r>
      <w:r>
        <w:rPr>
          <w:noProof/>
        </w:rPr>
        <w:fldChar w:fldCharType="end"/>
      </w:r>
    </w:p>
    <w:p w14:paraId="6E648F11"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cvrf:DocumentReferences</w:t>
      </w:r>
      <w:r>
        <w:rPr>
          <w:noProof/>
        </w:rPr>
        <w:tab/>
      </w:r>
      <w:r>
        <w:rPr>
          <w:noProof/>
        </w:rPr>
        <w:fldChar w:fldCharType="begin"/>
      </w:r>
      <w:r>
        <w:rPr>
          <w:noProof/>
        </w:rPr>
        <w:instrText xml:space="preserve"> PAGEREF _Toc478074949 \h </w:instrText>
      </w:r>
      <w:r>
        <w:rPr>
          <w:noProof/>
        </w:rPr>
      </w:r>
      <w:r>
        <w:rPr>
          <w:noProof/>
        </w:rPr>
        <w:fldChar w:fldCharType="separate"/>
      </w:r>
      <w:r w:rsidR="00F119E8">
        <w:rPr>
          <w:noProof/>
        </w:rPr>
        <w:t>42</w:t>
      </w:r>
      <w:r>
        <w:rPr>
          <w:noProof/>
        </w:rPr>
        <w:fldChar w:fldCharType="end"/>
      </w:r>
    </w:p>
    <w:p w14:paraId="22D181B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cvrf:Reference</w:t>
      </w:r>
      <w:r>
        <w:rPr>
          <w:noProof/>
        </w:rPr>
        <w:tab/>
      </w:r>
      <w:r>
        <w:rPr>
          <w:noProof/>
        </w:rPr>
        <w:fldChar w:fldCharType="begin"/>
      </w:r>
      <w:r>
        <w:rPr>
          <w:noProof/>
        </w:rPr>
        <w:instrText xml:space="preserve"> PAGEREF _Toc478074950 \h </w:instrText>
      </w:r>
      <w:r>
        <w:rPr>
          <w:noProof/>
        </w:rPr>
      </w:r>
      <w:r>
        <w:rPr>
          <w:noProof/>
        </w:rPr>
        <w:fldChar w:fldCharType="separate"/>
      </w:r>
      <w:r w:rsidR="00F119E8">
        <w:rPr>
          <w:noProof/>
        </w:rPr>
        <w:t>43</w:t>
      </w:r>
      <w:r>
        <w:rPr>
          <w:noProof/>
        </w:rPr>
        <w:fldChar w:fldCharType="end"/>
      </w:r>
    </w:p>
    <w:p w14:paraId="5A699A0D"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Type</w:t>
      </w:r>
      <w:r>
        <w:rPr>
          <w:noProof/>
        </w:rPr>
        <w:tab/>
      </w:r>
      <w:r>
        <w:rPr>
          <w:noProof/>
        </w:rPr>
        <w:fldChar w:fldCharType="begin"/>
      </w:r>
      <w:r>
        <w:rPr>
          <w:noProof/>
        </w:rPr>
        <w:instrText xml:space="preserve"> PAGEREF _Toc478074951 \h </w:instrText>
      </w:r>
      <w:r>
        <w:rPr>
          <w:noProof/>
        </w:rPr>
      </w:r>
      <w:r>
        <w:rPr>
          <w:noProof/>
        </w:rPr>
        <w:fldChar w:fldCharType="separate"/>
      </w:r>
      <w:r w:rsidR="00F119E8">
        <w:rPr>
          <w:noProof/>
        </w:rPr>
        <w:t>43</w:t>
      </w:r>
      <w:r>
        <w:rPr>
          <w:noProof/>
        </w:rPr>
        <w:fldChar w:fldCharType="end"/>
      </w:r>
    </w:p>
    <w:p w14:paraId="2047BF63"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cvrf:URL</w:t>
      </w:r>
      <w:r>
        <w:rPr>
          <w:noProof/>
        </w:rPr>
        <w:tab/>
      </w:r>
      <w:r>
        <w:rPr>
          <w:noProof/>
        </w:rPr>
        <w:fldChar w:fldCharType="begin"/>
      </w:r>
      <w:r>
        <w:rPr>
          <w:noProof/>
        </w:rPr>
        <w:instrText xml:space="preserve"> PAGEREF _Toc478074952 \h </w:instrText>
      </w:r>
      <w:r>
        <w:rPr>
          <w:noProof/>
        </w:rPr>
      </w:r>
      <w:r>
        <w:rPr>
          <w:noProof/>
        </w:rPr>
        <w:fldChar w:fldCharType="separate"/>
      </w:r>
      <w:r w:rsidR="00F119E8">
        <w:rPr>
          <w:noProof/>
        </w:rPr>
        <w:t>43</w:t>
      </w:r>
      <w:r>
        <w:rPr>
          <w:noProof/>
        </w:rPr>
        <w:fldChar w:fldCharType="end"/>
      </w:r>
    </w:p>
    <w:p w14:paraId="7B860A8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cvrf:Description</w:t>
      </w:r>
      <w:r>
        <w:rPr>
          <w:noProof/>
        </w:rPr>
        <w:tab/>
      </w:r>
      <w:r>
        <w:rPr>
          <w:noProof/>
        </w:rPr>
        <w:fldChar w:fldCharType="begin"/>
      </w:r>
      <w:r>
        <w:rPr>
          <w:noProof/>
        </w:rPr>
        <w:instrText xml:space="preserve"> PAGEREF _Toc478074953 \h </w:instrText>
      </w:r>
      <w:r>
        <w:rPr>
          <w:noProof/>
        </w:rPr>
      </w:r>
      <w:r>
        <w:rPr>
          <w:noProof/>
        </w:rPr>
        <w:fldChar w:fldCharType="separate"/>
      </w:r>
      <w:r w:rsidR="00F119E8">
        <w:rPr>
          <w:noProof/>
        </w:rPr>
        <w:t>43</w:t>
      </w:r>
      <w:r>
        <w:rPr>
          <w:noProof/>
        </w:rPr>
        <w:fldChar w:fldCharType="end"/>
      </w:r>
    </w:p>
    <w:p w14:paraId="605008BB"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cvrf:Acknowledgements</w:t>
      </w:r>
      <w:r>
        <w:rPr>
          <w:noProof/>
        </w:rPr>
        <w:tab/>
      </w:r>
      <w:r>
        <w:rPr>
          <w:noProof/>
        </w:rPr>
        <w:fldChar w:fldCharType="begin"/>
      </w:r>
      <w:r>
        <w:rPr>
          <w:noProof/>
        </w:rPr>
        <w:instrText xml:space="preserve"> PAGEREF _Toc478074954 \h </w:instrText>
      </w:r>
      <w:r>
        <w:rPr>
          <w:noProof/>
        </w:rPr>
      </w:r>
      <w:r>
        <w:rPr>
          <w:noProof/>
        </w:rPr>
        <w:fldChar w:fldCharType="separate"/>
      </w:r>
      <w:r w:rsidR="00F119E8">
        <w:rPr>
          <w:noProof/>
        </w:rPr>
        <w:t>44</w:t>
      </w:r>
      <w:r>
        <w:rPr>
          <w:noProof/>
        </w:rPr>
        <w:fldChar w:fldCharType="end"/>
      </w:r>
    </w:p>
    <w:p w14:paraId="796BE6A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cvrf:Acknowledgement</w:t>
      </w:r>
      <w:r>
        <w:rPr>
          <w:noProof/>
        </w:rPr>
        <w:tab/>
      </w:r>
      <w:r>
        <w:rPr>
          <w:noProof/>
        </w:rPr>
        <w:fldChar w:fldCharType="begin"/>
      </w:r>
      <w:r>
        <w:rPr>
          <w:noProof/>
        </w:rPr>
        <w:instrText xml:space="preserve"> PAGEREF _Toc478074955 \h </w:instrText>
      </w:r>
      <w:r>
        <w:rPr>
          <w:noProof/>
        </w:rPr>
      </w:r>
      <w:r>
        <w:rPr>
          <w:noProof/>
        </w:rPr>
        <w:fldChar w:fldCharType="separate"/>
      </w:r>
      <w:r w:rsidR="00F119E8">
        <w:rPr>
          <w:noProof/>
        </w:rPr>
        <w:t>45</w:t>
      </w:r>
      <w:r>
        <w:rPr>
          <w:noProof/>
        </w:rPr>
        <w:fldChar w:fldCharType="end"/>
      </w:r>
    </w:p>
    <w:p w14:paraId="3B7C135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cvrf:Name</w:t>
      </w:r>
      <w:r>
        <w:rPr>
          <w:noProof/>
        </w:rPr>
        <w:tab/>
      </w:r>
      <w:r>
        <w:rPr>
          <w:noProof/>
        </w:rPr>
        <w:fldChar w:fldCharType="begin"/>
      </w:r>
      <w:r>
        <w:rPr>
          <w:noProof/>
        </w:rPr>
        <w:instrText xml:space="preserve"> PAGEREF _Toc478074956 \h </w:instrText>
      </w:r>
      <w:r>
        <w:rPr>
          <w:noProof/>
        </w:rPr>
      </w:r>
      <w:r>
        <w:rPr>
          <w:noProof/>
        </w:rPr>
        <w:fldChar w:fldCharType="separate"/>
      </w:r>
      <w:r w:rsidR="00F119E8">
        <w:rPr>
          <w:noProof/>
        </w:rPr>
        <w:t>46</w:t>
      </w:r>
      <w:r>
        <w:rPr>
          <w:noProof/>
        </w:rPr>
        <w:fldChar w:fldCharType="end"/>
      </w:r>
    </w:p>
    <w:p w14:paraId="21FE0071"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cvrf:Organization</w:t>
      </w:r>
      <w:r>
        <w:rPr>
          <w:noProof/>
        </w:rPr>
        <w:tab/>
      </w:r>
      <w:r>
        <w:rPr>
          <w:noProof/>
        </w:rPr>
        <w:fldChar w:fldCharType="begin"/>
      </w:r>
      <w:r>
        <w:rPr>
          <w:noProof/>
        </w:rPr>
        <w:instrText xml:space="preserve"> PAGEREF _Toc478074957 \h </w:instrText>
      </w:r>
      <w:r>
        <w:rPr>
          <w:noProof/>
        </w:rPr>
      </w:r>
      <w:r>
        <w:rPr>
          <w:noProof/>
        </w:rPr>
        <w:fldChar w:fldCharType="separate"/>
      </w:r>
      <w:r w:rsidR="00F119E8">
        <w:rPr>
          <w:noProof/>
        </w:rPr>
        <w:t>46</w:t>
      </w:r>
      <w:r>
        <w:rPr>
          <w:noProof/>
        </w:rPr>
        <w:fldChar w:fldCharType="end"/>
      </w:r>
    </w:p>
    <w:p w14:paraId="2863A5C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cvrf:Description</w:t>
      </w:r>
      <w:r>
        <w:rPr>
          <w:noProof/>
        </w:rPr>
        <w:tab/>
      </w:r>
      <w:r>
        <w:rPr>
          <w:noProof/>
        </w:rPr>
        <w:fldChar w:fldCharType="begin"/>
      </w:r>
      <w:r>
        <w:rPr>
          <w:noProof/>
        </w:rPr>
        <w:instrText xml:space="preserve"> PAGEREF _Toc478074958 \h </w:instrText>
      </w:r>
      <w:r>
        <w:rPr>
          <w:noProof/>
        </w:rPr>
      </w:r>
      <w:r>
        <w:rPr>
          <w:noProof/>
        </w:rPr>
        <w:fldChar w:fldCharType="separate"/>
      </w:r>
      <w:r w:rsidR="00F119E8">
        <w:rPr>
          <w:noProof/>
        </w:rPr>
        <w:t>46</w:t>
      </w:r>
      <w:r>
        <w:rPr>
          <w:noProof/>
        </w:rPr>
        <w:fldChar w:fldCharType="end"/>
      </w:r>
    </w:p>
    <w:p w14:paraId="11DA8128"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cvrf:URL</w:t>
      </w:r>
      <w:r>
        <w:rPr>
          <w:noProof/>
        </w:rPr>
        <w:tab/>
      </w:r>
      <w:r>
        <w:rPr>
          <w:noProof/>
        </w:rPr>
        <w:fldChar w:fldCharType="begin"/>
      </w:r>
      <w:r>
        <w:rPr>
          <w:noProof/>
        </w:rPr>
        <w:instrText xml:space="preserve"> PAGEREF _Toc478074959 \h </w:instrText>
      </w:r>
      <w:r>
        <w:rPr>
          <w:noProof/>
        </w:rPr>
      </w:r>
      <w:r>
        <w:rPr>
          <w:noProof/>
        </w:rPr>
        <w:fldChar w:fldCharType="separate"/>
      </w:r>
      <w:r w:rsidR="00F119E8">
        <w:rPr>
          <w:noProof/>
        </w:rPr>
        <w:t>46</w:t>
      </w:r>
      <w:r>
        <w:rPr>
          <w:noProof/>
        </w:rPr>
        <w:fldChar w:fldCharType="end"/>
      </w:r>
    </w:p>
    <w:p w14:paraId="06999D2C"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prod:ProductTree</w:t>
      </w:r>
      <w:r>
        <w:rPr>
          <w:noProof/>
        </w:rPr>
        <w:tab/>
      </w:r>
      <w:r>
        <w:rPr>
          <w:noProof/>
        </w:rPr>
        <w:fldChar w:fldCharType="begin"/>
      </w:r>
      <w:r>
        <w:rPr>
          <w:noProof/>
        </w:rPr>
        <w:instrText xml:space="preserve"> PAGEREF _Toc478074960 \h </w:instrText>
      </w:r>
      <w:r>
        <w:rPr>
          <w:noProof/>
        </w:rPr>
      </w:r>
      <w:r>
        <w:rPr>
          <w:noProof/>
        </w:rPr>
        <w:fldChar w:fldCharType="separate"/>
      </w:r>
      <w:r w:rsidR="00F119E8">
        <w:rPr>
          <w:noProof/>
        </w:rPr>
        <w:t>49</w:t>
      </w:r>
      <w:r>
        <w:rPr>
          <w:noProof/>
        </w:rPr>
        <w:fldChar w:fldCharType="end"/>
      </w:r>
    </w:p>
    <w:p w14:paraId="4E2F58F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prod:Branch</w:t>
      </w:r>
      <w:r>
        <w:rPr>
          <w:noProof/>
        </w:rPr>
        <w:tab/>
      </w:r>
      <w:r>
        <w:rPr>
          <w:noProof/>
        </w:rPr>
        <w:fldChar w:fldCharType="begin"/>
      </w:r>
      <w:r>
        <w:rPr>
          <w:noProof/>
        </w:rPr>
        <w:instrText xml:space="preserve"> PAGEREF _Toc478074961 \h </w:instrText>
      </w:r>
      <w:r>
        <w:rPr>
          <w:noProof/>
        </w:rPr>
      </w:r>
      <w:r>
        <w:rPr>
          <w:noProof/>
        </w:rPr>
        <w:fldChar w:fldCharType="separate"/>
      </w:r>
      <w:r w:rsidR="00F119E8">
        <w:rPr>
          <w:noProof/>
        </w:rPr>
        <w:t>51</w:t>
      </w:r>
      <w:r>
        <w:rPr>
          <w:noProof/>
        </w:rPr>
        <w:fldChar w:fldCharType="end"/>
      </w:r>
    </w:p>
    <w:p w14:paraId="09747CC8"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Name</w:t>
      </w:r>
      <w:r>
        <w:rPr>
          <w:noProof/>
        </w:rPr>
        <w:tab/>
      </w:r>
      <w:r>
        <w:rPr>
          <w:noProof/>
        </w:rPr>
        <w:fldChar w:fldCharType="begin"/>
      </w:r>
      <w:r>
        <w:rPr>
          <w:noProof/>
        </w:rPr>
        <w:instrText xml:space="preserve"> PAGEREF _Toc478074962 \h </w:instrText>
      </w:r>
      <w:r>
        <w:rPr>
          <w:noProof/>
        </w:rPr>
      </w:r>
      <w:r>
        <w:rPr>
          <w:noProof/>
        </w:rPr>
        <w:fldChar w:fldCharType="separate"/>
      </w:r>
      <w:r w:rsidR="00F119E8">
        <w:rPr>
          <w:noProof/>
        </w:rPr>
        <w:t>51</w:t>
      </w:r>
      <w:r>
        <w:rPr>
          <w:noProof/>
        </w:rPr>
        <w:fldChar w:fldCharType="end"/>
      </w:r>
    </w:p>
    <w:p w14:paraId="54E3CCF6"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_Toc478074963 \h </w:instrText>
      </w:r>
      <w:r>
        <w:rPr>
          <w:noProof/>
        </w:rPr>
      </w:r>
      <w:r>
        <w:rPr>
          <w:noProof/>
        </w:rPr>
        <w:fldChar w:fldCharType="separate"/>
      </w:r>
      <w:r w:rsidR="00F119E8">
        <w:rPr>
          <w:noProof/>
        </w:rPr>
        <w:t>51</w:t>
      </w:r>
      <w:r>
        <w:rPr>
          <w:noProof/>
        </w:rPr>
        <w:fldChar w:fldCharType="end"/>
      </w:r>
    </w:p>
    <w:p w14:paraId="423ADE1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prod:FullProductName</w:t>
      </w:r>
      <w:r>
        <w:rPr>
          <w:noProof/>
        </w:rPr>
        <w:tab/>
      </w:r>
      <w:r>
        <w:rPr>
          <w:noProof/>
        </w:rPr>
        <w:fldChar w:fldCharType="begin"/>
      </w:r>
      <w:r>
        <w:rPr>
          <w:noProof/>
        </w:rPr>
        <w:instrText xml:space="preserve"> PAGEREF _Toc478074964 \h </w:instrText>
      </w:r>
      <w:r>
        <w:rPr>
          <w:noProof/>
        </w:rPr>
      </w:r>
      <w:r>
        <w:rPr>
          <w:noProof/>
        </w:rPr>
        <w:fldChar w:fldCharType="separate"/>
      </w:r>
      <w:r w:rsidR="00F119E8">
        <w:rPr>
          <w:noProof/>
        </w:rPr>
        <w:t>53</w:t>
      </w:r>
      <w:r>
        <w:rPr>
          <w:noProof/>
        </w:rPr>
        <w:fldChar w:fldCharType="end"/>
      </w:r>
    </w:p>
    <w:p w14:paraId="6766372C"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ProductID</w:t>
      </w:r>
      <w:r>
        <w:rPr>
          <w:noProof/>
        </w:rPr>
        <w:tab/>
      </w:r>
      <w:r>
        <w:rPr>
          <w:noProof/>
        </w:rPr>
        <w:fldChar w:fldCharType="begin"/>
      </w:r>
      <w:r>
        <w:rPr>
          <w:noProof/>
        </w:rPr>
        <w:instrText xml:space="preserve"> PAGEREF _Toc478074965 \h </w:instrText>
      </w:r>
      <w:r>
        <w:rPr>
          <w:noProof/>
        </w:rPr>
      </w:r>
      <w:r>
        <w:rPr>
          <w:noProof/>
        </w:rPr>
        <w:fldChar w:fldCharType="separate"/>
      </w:r>
      <w:r w:rsidR="00F119E8">
        <w:rPr>
          <w:noProof/>
        </w:rPr>
        <w:t>53</w:t>
      </w:r>
      <w:r>
        <w:rPr>
          <w:noProof/>
        </w:rPr>
        <w:fldChar w:fldCharType="end"/>
      </w:r>
    </w:p>
    <w:p w14:paraId="575F7CA2"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CPE</w:t>
      </w:r>
      <w:r>
        <w:rPr>
          <w:noProof/>
        </w:rPr>
        <w:tab/>
      </w:r>
      <w:r>
        <w:rPr>
          <w:noProof/>
        </w:rPr>
        <w:fldChar w:fldCharType="begin"/>
      </w:r>
      <w:r>
        <w:rPr>
          <w:noProof/>
        </w:rPr>
        <w:instrText xml:space="preserve"> PAGEREF _Toc478074966 \h </w:instrText>
      </w:r>
      <w:r>
        <w:rPr>
          <w:noProof/>
        </w:rPr>
      </w:r>
      <w:r>
        <w:rPr>
          <w:noProof/>
        </w:rPr>
        <w:fldChar w:fldCharType="separate"/>
      </w:r>
      <w:r w:rsidR="00F119E8">
        <w:rPr>
          <w:noProof/>
        </w:rPr>
        <w:t>53</w:t>
      </w:r>
      <w:r>
        <w:rPr>
          <w:noProof/>
        </w:rPr>
        <w:fldChar w:fldCharType="end"/>
      </w:r>
    </w:p>
    <w:p w14:paraId="053D310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prod:Relationship</w:t>
      </w:r>
      <w:r>
        <w:rPr>
          <w:noProof/>
        </w:rPr>
        <w:tab/>
      </w:r>
      <w:r>
        <w:rPr>
          <w:noProof/>
        </w:rPr>
        <w:fldChar w:fldCharType="begin"/>
      </w:r>
      <w:r>
        <w:rPr>
          <w:noProof/>
        </w:rPr>
        <w:instrText xml:space="preserve"> PAGEREF _Toc478074967 \h </w:instrText>
      </w:r>
      <w:r>
        <w:rPr>
          <w:noProof/>
        </w:rPr>
      </w:r>
      <w:r>
        <w:rPr>
          <w:noProof/>
        </w:rPr>
        <w:fldChar w:fldCharType="separate"/>
      </w:r>
      <w:r w:rsidR="00F119E8">
        <w:rPr>
          <w:noProof/>
        </w:rPr>
        <w:t>54</w:t>
      </w:r>
      <w:r>
        <w:rPr>
          <w:noProof/>
        </w:rPr>
        <w:fldChar w:fldCharType="end"/>
      </w:r>
    </w:p>
    <w:p w14:paraId="178F0C79"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ProductReference</w:t>
      </w:r>
      <w:r>
        <w:rPr>
          <w:noProof/>
        </w:rPr>
        <w:tab/>
      </w:r>
      <w:r>
        <w:rPr>
          <w:noProof/>
        </w:rPr>
        <w:fldChar w:fldCharType="begin"/>
      </w:r>
      <w:r>
        <w:rPr>
          <w:noProof/>
        </w:rPr>
        <w:instrText xml:space="preserve"> PAGEREF _Toc478074968 \h </w:instrText>
      </w:r>
      <w:r>
        <w:rPr>
          <w:noProof/>
        </w:rPr>
      </w:r>
      <w:r>
        <w:rPr>
          <w:noProof/>
        </w:rPr>
        <w:fldChar w:fldCharType="separate"/>
      </w:r>
      <w:r w:rsidR="00F119E8">
        <w:rPr>
          <w:noProof/>
        </w:rPr>
        <w:t>54</w:t>
      </w:r>
      <w:r>
        <w:rPr>
          <w:noProof/>
        </w:rPr>
        <w:fldChar w:fldCharType="end"/>
      </w:r>
    </w:p>
    <w:p w14:paraId="65DE4E81"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RelationType</w:t>
      </w:r>
      <w:r>
        <w:rPr>
          <w:noProof/>
        </w:rPr>
        <w:tab/>
      </w:r>
      <w:r>
        <w:rPr>
          <w:noProof/>
        </w:rPr>
        <w:fldChar w:fldCharType="begin"/>
      </w:r>
      <w:r>
        <w:rPr>
          <w:noProof/>
        </w:rPr>
        <w:instrText xml:space="preserve"> PAGEREF _Toc478074969 \h </w:instrText>
      </w:r>
      <w:r>
        <w:rPr>
          <w:noProof/>
        </w:rPr>
      </w:r>
      <w:r>
        <w:rPr>
          <w:noProof/>
        </w:rPr>
        <w:fldChar w:fldCharType="separate"/>
      </w:r>
      <w:r w:rsidR="00F119E8">
        <w:rPr>
          <w:noProof/>
        </w:rPr>
        <w:t>54</w:t>
      </w:r>
      <w:r>
        <w:rPr>
          <w:noProof/>
        </w:rPr>
        <w:fldChar w:fldCharType="end"/>
      </w:r>
    </w:p>
    <w:p w14:paraId="1C768ED2"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RelatesToProductReference</w:t>
      </w:r>
      <w:r>
        <w:rPr>
          <w:noProof/>
        </w:rPr>
        <w:tab/>
      </w:r>
      <w:r>
        <w:rPr>
          <w:noProof/>
        </w:rPr>
        <w:fldChar w:fldCharType="begin"/>
      </w:r>
      <w:r>
        <w:rPr>
          <w:noProof/>
        </w:rPr>
        <w:instrText xml:space="preserve"> PAGEREF _Toc478074970 \h </w:instrText>
      </w:r>
      <w:r>
        <w:rPr>
          <w:noProof/>
        </w:rPr>
      </w:r>
      <w:r>
        <w:rPr>
          <w:noProof/>
        </w:rPr>
        <w:fldChar w:fldCharType="separate"/>
      </w:r>
      <w:r w:rsidR="00F119E8">
        <w:rPr>
          <w:noProof/>
        </w:rPr>
        <w:t>54</w:t>
      </w:r>
      <w:r>
        <w:rPr>
          <w:noProof/>
        </w:rPr>
        <w:fldChar w:fldCharType="end"/>
      </w:r>
    </w:p>
    <w:p w14:paraId="0B51CD9B"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prod:ProductGroups</w:t>
      </w:r>
      <w:r>
        <w:rPr>
          <w:noProof/>
        </w:rPr>
        <w:tab/>
      </w:r>
      <w:r>
        <w:rPr>
          <w:noProof/>
        </w:rPr>
        <w:fldChar w:fldCharType="begin"/>
      </w:r>
      <w:r>
        <w:rPr>
          <w:noProof/>
        </w:rPr>
        <w:instrText xml:space="preserve"> PAGEREF _Toc478074971 \h </w:instrText>
      </w:r>
      <w:r>
        <w:rPr>
          <w:noProof/>
        </w:rPr>
      </w:r>
      <w:r>
        <w:rPr>
          <w:noProof/>
        </w:rPr>
        <w:fldChar w:fldCharType="separate"/>
      </w:r>
      <w:r w:rsidR="00F119E8">
        <w:rPr>
          <w:noProof/>
        </w:rPr>
        <w:t>55</w:t>
      </w:r>
      <w:r>
        <w:rPr>
          <w:noProof/>
        </w:rPr>
        <w:fldChar w:fldCharType="end"/>
      </w:r>
    </w:p>
    <w:p w14:paraId="5C497971"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prod:Group</w:t>
      </w:r>
      <w:r>
        <w:rPr>
          <w:noProof/>
        </w:rPr>
        <w:tab/>
      </w:r>
      <w:r>
        <w:rPr>
          <w:noProof/>
        </w:rPr>
        <w:fldChar w:fldCharType="begin"/>
      </w:r>
      <w:r>
        <w:rPr>
          <w:noProof/>
        </w:rPr>
        <w:instrText xml:space="preserve"> PAGEREF _Toc478074972 \h </w:instrText>
      </w:r>
      <w:r>
        <w:rPr>
          <w:noProof/>
        </w:rPr>
      </w:r>
      <w:r>
        <w:rPr>
          <w:noProof/>
        </w:rPr>
        <w:fldChar w:fldCharType="separate"/>
      </w:r>
      <w:r w:rsidR="00F119E8">
        <w:rPr>
          <w:noProof/>
        </w:rPr>
        <w:t>57</w:t>
      </w:r>
      <w:r>
        <w:rPr>
          <w:noProof/>
        </w:rPr>
        <w:fldChar w:fldCharType="end"/>
      </w:r>
    </w:p>
    <w:p w14:paraId="09C4BE7E"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GroupID</w:t>
      </w:r>
      <w:r>
        <w:rPr>
          <w:noProof/>
        </w:rPr>
        <w:tab/>
      </w:r>
      <w:r>
        <w:rPr>
          <w:noProof/>
        </w:rPr>
        <w:fldChar w:fldCharType="begin"/>
      </w:r>
      <w:r>
        <w:rPr>
          <w:noProof/>
        </w:rPr>
        <w:instrText xml:space="preserve"> PAGEREF _Toc478074973 \h </w:instrText>
      </w:r>
      <w:r>
        <w:rPr>
          <w:noProof/>
        </w:rPr>
      </w:r>
      <w:r>
        <w:rPr>
          <w:noProof/>
        </w:rPr>
        <w:fldChar w:fldCharType="separate"/>
      </w:r>
      <w:r w:rsidR="00F119E8">
        <w:rPr>
          <w:noProof/>
        </w:rPr>
        <w:t>57</w:t>
      </w:r>
      <w:r>
        <w:rPr>
          <w:noProof/>
        </w:rPr>
        <w:fldChar w:fldCharType="end"/>
      </w:r>
    </w:p>
    <w:p w14:paraId="5BCCA477"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prod:Description</w:t>
      </w:r>
      <w:r>
        <w:rPr>
          <w:noProof/>
        </w:rPr>
        <w:tab/>
      </w:r>
      <w:r>
        <w:rPr>
          <w:noProof/>
        </w:rPr>
        <w:fldChar w:fldCharType="begin"/>
      </w:r>
      <w:r>
        <w:rPr>
          <w:noProof/>
        </w:rPr>
        <w:instrText xml:space="preserve"> PAGEREF _Toc478074974 \h </w:instrText>
      </w:r>
      <w:r>
        <w:rPr>
          <w:noProof/>
        </w:rPr>
      </w:r>
      <w:r>
        <w:rPr>
          <w:noProof/>
        </w:rPr>
        <w:fldChar w:fldCharType="separate"/>
      </w:r>
      <w:r w:rsidR="00F119E8">
        <w:rPr>
          <w:noProof/>
        </w:rPr>
        <w:t>57</w:t>
      </w:r>
      <w:r>
        <w:rPr>
          <w:noProof/>
        </w:rPr>
        <w:fldChar w:fldCharType="end"/>
      </w:r>
    </w:p>
    <w:p w14:paraId="54CE480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prod:ProductID</w:t>
      </w:r>
      <w:r>
        <w:rPr>
          <w:noProof/>
        </w:rPr>
        <w:tab/>
      </w:r>
      <w:r>
        <w:rPr>
          <w:noProof/>
        </w:rPr>
        <w:fldChar w:fldCharType="begin"/>
      </w:r>
      <w:r>
        <w:rPr>
          <w:noProof/>
        </w:rPr>
        <w:instrText xml:space="preserve"> PAGEREF _Toc478074975 \h </w:instrText>
      </w:r>
      <w:r>
        <w:rPr>
          <w:noProof/>
        </w:rPr>
      </w:r>
      <w:r>
        <w:rPr>
          <w:noProof/>
        </w:rPr>
        <w:fldChar w:fldCharType="separate"/>
      </w:r>
      <w:r w:rsidR="00F119E8">
        <w:rPr>
          <w:noProof/>
        </w:rPr>
        <w:t>57</w:t>
      </w:r>
      <w:r>
        <w:rPr>
          <w:noProof/>
        </w:rPr>
        <w:fldChar w:fldCharType="end"/>
      </w:r>
    </w:p>
    <w:p w14:paraId="08AD92A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vuln:Vulnerability</w:t>
      </w:r>
      <w:r>
        <w:rPr>
          <w:noProof/>
        </w:rPr>
        <w:tab/>
      </w:r>
      <w:r>
        <w:rPr>
          <w:noProof/>
        </w:rPr>
        <w:fldChar w:fldCharType="begin"/>
      </w:r>
      <w:r>
        <w:rPr>
          <w:noProof/>
        </w:rPr>
        <w:instrText xml:space="preserve"> PAGEREF _Toc478074976 \h </w:instrText>
      </w:r>
      <w:r>
        <w:rPr>
          <w:noProof/>
        </w:rPr>
      </w:r>
      <w:r>
        <w:rPr>
          <w:noProof/>
        </w:rPr>
        <w:fldChar w:fldCharType="separate"/>
      </w:r>
      <w:r w:rsidR="00F119E8">
        <w:rPr>
          <w:noProof/>
        </w:rPr>
        <w:t>60</w:t>
      </w:r>
      <w:r>
        <w:rPr>
          <w:noProof/>
        </w:rPr>
        <w:fldChar w:fldCharType="end"/>
      </w:r>
    </w:p>
    <w:p w14:paraId="05E0CCCB"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Ordinal</w:t>
      </w:r>
      <w:r>
        <w:rPr>
          <w:noProof/>
        </w:rPr>
        <w:tab/>
      </w:r>
      <w:r>
        <w:rPr>
          <w:noProof/>
        </w:rPr>
        <w:fldChar w:fldCharType="begin"/>
      </w:r>
      <w:r>
        <w:rPr>
          <w:noProof/>
        </w:rPr>
        <w:instrText xml:space="preserve"> PAGEREF _Toc478074977 \h </w:instrText>
      </w:r>
      <w:r>
        <w:rPr>
          <w:noProof/>
        </w:rPr>
      </w:r>
      <w:r>
        <w:rPr>
          <w:noProof/>
        </w:rPr>
        <w:fldChar w:fldCharType="separate"/>
      </w:r>
      <w:r w:rsidR="00F119E8">
        <w:rPr>
          <w:noProof/>
        </w:rPr>
        <w:t>60</w:t>
      </w:r>
      <w:r>
        <w:rPr>
          <w:noProof/>
        </w:rPr>
        <w:fldChar w:fldCharType="end"/>
      </w:r>
    </w:p>
    <w:p w14:paraId="1C1D4856"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vuln:Title</w:t>
      </w:r>
      <w:r>
        <w:rPr>
          <w:noProof/>
        </w:rPr>
        <w:tab/>
      </w:r>
      <w:r>
        <w:rPr>
          <w:noProof/>
        </w:rPr>
        <w:fldChar w:fldCharType="begin"/>
      </w:r>
      <w:r>
        <w:rPr>
          <w:noProof/>
        </w:rPr>
        <w:instrText xml:space="preserve"> PAGEREF _Toc478074978 \h </w:instrText>
      </w:r>
      <w:r>
        <w:rPr>
          <w:noProof/>
        </w:rPr>
      </w:r>
      <w:r>
        <w:rPr>
          <w:noProof/>
        </w:rPr>
        <w:fldChar w:fldCharType="separate"/>
      </w:r>
      <w:r w:rsidR="00F119E8">
        <w:rPr>
          <w:noProof/>
        </w:rPr>
        <w:t>61</w:t>
      </w:r>
      <w:r>
        <w:rPr>
          <w:noProof/>
        </w:rPr>
        <w:fldChar w:fldCharType="end"/>
      </w:r>
    </w:p>
    <w:p w14:paraId="2A6CD4C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vuln:ID</w:t>
      </w:r>
      <w:r>
        <w:rPr>
          <w:noProof/>
        </w:rPr>
        <w:tab/>
      </w:r>
      <w:r>
        <w:rPr>
          <w:noProof/>
        </w:rPr>
        <w:fldChar w:fldCharType="begin"/>
      </w:r>
      <w:r>
        <w:rPr>
          <w:noProof/>
        </w:rPr>
        <w:instrText xml:space="preserve"> PAGEREF _Toc478074979 \h </w:instrText>
      </w:r>
      <w:r>
        <w:rPr>
          <w:noProof/>
        </w:rPr>
      </w:r>
      <w:r>
        <w:rPr>
          <w:noProof/>
        </w:rPr>
        <w:fldChar w:fldCharType="separate"/>
      </w:r>
      <w:r w:rsidR="00F119E8">
        <w:rPr>
          <w:noProof/>
        </w:rPr>
        <w:t>62</w:t>
      </w:r>
      <w:r>
        <w:rPr>
          <w:noProof/>
        </w:rPr>
        <w:fldChar w:fldCharType="end"/>
      </w:r>
    </w:p>
    <w:p w14:paraId="2C2A847F"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SystemName</w:t>
      </w:r>
      <w:r>
        <w:rPr>
          <w:noProof/>
        </w:rPr>
        <w:tab/>
      </w:r>
      <w:r>
        <w:rPr>
          <w:noProof/>
        </w:rPr>
        <w:fldChar w:fldCharType="begin"/>
      </w:r>
      <w:r>
        <w:rPr>
          <w:noProof/>
        </w:rPr>
        <w:instrText xml:space="preserve"> PAGEREF _Toc478074980 \h </w:instrText>
      </w:r>
      <w:r>
        <w:rPr>
          <w:noProof/>
        </w:rPr>
      </w:r>
      <w:r>
        <w:rPr>
          <w:noProof/>
        </w:rPr>
        <w:fldChar w:fldCharType="separate"/>
      </w:r>
      <w:r w:rsidR="00F119E8">
        <w:rPr>
          <w:noProof/>
        </w:rPr>
        <w:t>62</w:t>
      </w:r>
      <w:r>
        <w:rPr>
          <w:noProof/>
        </w:rPr>
        <w:fldChar w:fldCharType="end"/>
      </w:r>
    </w:p>
    <w:p w14:paraId="7629BF3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vuln:Notes</w:t>
      </w:r>
      <w:r>
        <w:rPr>
          <w:noProof/>
        </w:rPr>
        <w:tab/>
      </w:r>
      <w:r>
        <w:rPr>
          <w:noProof/>
        </w:rPr>
        <w:fldChar w:fldCharType="begin"/>
      </w:r>
      <w:r>
        <w:rPr>
          <w:noProof/>
        </w:rPr>
        <w:instrText xml:space="preserve"> PAGEREF _Toc478074981 \h </w:instrText>
      </w:r>
      <w:r>
        <w:rPr>
          <w:noProof/>
        </w:rPr>
      </w:r>
      <w:r>
        <w:rPr>
          <w:noProof/>
        </w:rPr>
        <w:fldChar w:fldCharType="separate"/>
      </w:r>
      <w:r w:rsidR="00F119E8">
        <w:rPr>
          <w:noProof/>
        </w:rPr>
        <w:t>63</w:t>
      </w:r>
      <w:r>
        <w:rPr>
          <w:noProof/>
        </w:rPr>
        <w:fldChar w:fldCharType="end"/>
      </w:r>
    </w:p>
    <w:p w14:paraId="3A98D0C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vuln:Note</w:t>
      </w:r>
      <w:r>
        <w:rPr>
          <w:noProof/>
        </w:rPr>
        <w:tab/>
      </w:r>
      <w:r>
        <w:rPr>
          <w:noProof/>
        </w:rPr>
        <w:fldChar w:fldCharType="begin"/>
      </w:r>
      <w:r>
        <w:rPr>
          <w:noProof/>
        </w:rPr>
        <w:instrText xml:space="preserve"> PAGEREF _Toc478074982 \h </w:instrText>
      </w:r>
      <w:r>
        <w:rPr>
          <w:noProof/>
        </w:rPr>
      </w:r>
      <w:r>
        <w:rPr>
          <w:noProof/>
        </w:rPr>
        <w:fldChar w:fldCharType="separate"/>
      </w:r>
      <w:r w:rsidR="00F119E8">
        <w:rPr>
          <w:noProof/>
        </w:rPr>
        <w:t>63</w:t>
      </w:r>
      <w:r>
        <w:rPr>
          <w:noProof/>
        </w:rPr>
        <w:fldChar w:fldCharType="end"/>
      </w:r>
    </w:p>
    <w:p w14:paraId="138F618E"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_Toc478074983 \h </w:instrText>
      </w:r>
      <w:r>
        <w:rPr>
          <w:noProof/>
        </w:rPr>
      </w:r>
      <w:r>
        <w:rPr>
          <w:noProof/>
        </w:rPr>
        <w:fldChar w:fldCharType="separate"/>
      </w:r>
      <w:r w:rsidR="00F119E8">
        <w:rPr>
          <w:noProof/>
        </w:rPr>
        <w:t>63</w:t>
      </w:r>
      <w:r>
        <w:rPr>
          <w:noProof/>
        </w:rPr>
        <w:fldChar w:fldCharType="end"/>
      </w:r>
    </w:p>
    <w:p w14:paraId="7E9E3B94"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Ordinal</w:t>
      </w:r>
      <w:r>
        <w:rPr>
          <w:noProof/>
        </w:rPr>
        <w:tab/>
      </w:r>
      <w:r>
        <w:rPr>
          <w:noProof/>
        </w:rPr>
        <w:fldChar w:fldCharType="begin"/>
      </w:r>
      <w:r>
        <w:rPr>
          <w:noProof/>
        </w:rPr>
        <w:instrText xml:space="preserve"> PAGEREF _Toc478074984 \h </w:instrText>
      </w:r>
      <w:r>
        <w:rPr>
          <w:noProof/>
        </w:rPr>
      </w:r>
      <w:r>
        <w:rPr>
          <w:noProof/>
        </w:rPr>
        <w:fldChar w:fldCharType="separate"/>
      </w:r>
      <w:r w:rsidR="00F119E8">
        <w:rPr>
          <w:noProof/>
        </w:rPr>
        <w:t>63</w:t>
      </w:r>
      <w:r>
        <w:rPr>
          <w:noProof/>
        </w:rPr>
        <w:fldChar w:fldCharType="end"/>
      </w:r>
    </w:p>
    <w:p w14:paraId="1760A969"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Title</w:t>
      </w:r>
      <w:r>
        <w:rPr>
          <w:noProof/>
        </w:rPr>
        <w:tab/>
      </w:r>
      <w:r>
        <w:rPr>
          <w:noProof/>
        </w:rPr>
        <w:fldChar w:fldCharType="begin"/>
      </w:r>
      <w:r>
        <w:rPr>
          <w:noProof/>
        </w:rPr>
        <w:instrText xml:space="preserve"> PAGEREF _Toc478074985 \h </w:instrText>
      </w:r>
      <w:r>
        <w:rPr>
          <w:noProof/>
        </w:rPr>
      </w:r>
      <w:r>
        <w:rPr>
          <w:noProof/>
        </w:rPr>
        <w:fldChar w:fldCharType="separate"/>
      </w:r>
      <w:r w:rsidR="00F119E8">
        <w:rPr>
          <w:noProof/>
        </w:rPr>
        <w:t>63</w:t>
      </w:r>
      <w:r>
        <w:rPr>
          <w:noProof/>
        </w:rPr>
        <w:fldChar w:fldCharType="end"/>
      </w:r>
    </w:p>
    <w:p w14:paraId="724FD25F"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Audience</w:t>
      </w:r>
      <w:r>
        <w:rPr>
          <w:noProof/>
        </w:rPr>
        <w:tab/>
      </w:r>
      <w:r>
        <w:rPr>
          <w:noProof/>
        </w:rPr>
        <w:fldChar w:fldCharType="begin"/>
      </w:r>
      <w:r>
        <w:rPr>
          <w:noProof/>
        </w:rPr>
        <w:instrText xml:space="preserve"> PAGEREF _Toc478074986 \h </w:instrText>
      </w:r>
      <w:r>
        <w:rPr>
          <w:noProof/>
        </w:rPr>
      </w:r>
      <w:r>
        <w:rPr>
          <w:noProof/>
        </w:rPr>
        <w:fldChar w:fldCharType="separate"/>
      </w:r>
      <w:r w:rsidR="00F119E8">
        <w:rPr>
          <w:noProof/>
        </w:rPr>
        <w:t>63</w:t>
      </w:r>
      <w:r>
        <w:rPr>
          <w:noProof/>
        </w:rPr>
        <w:fldChar w:fldCharType="end"/>
      </w:r>
    </w:p>
    <w:p w14:paraId="7B466D4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vuln:DiscoveryDate</w:t>
      </w:r>
      <w:r>
        <w:rPr>
          <w:noProof/>
        </w:rPr>
        <w:tab/>
      </w:r>
      <w:r>
        <w:rPr>
          <w:noProof/>
        </w:rPr>
        <w:fldChar w:fldCharType="begin"/>
      </w:r>
      <w:r>
        <w:rPr>
          <w:noProof/>
        </w:rPr>
        <w:instrText xml:space="preserve"> PAGEREF _Toc478074987 \h </w:instrText>
      </w:r>
      <w:r>
        <w:rPr>
          <w:noProof/>
        </w:rPr>
      </w:r>
      <w:r>
        <w:rPr>
          <w:noProof/>
        </w:rPr>
        <w:fldChar w:fldCharType="separate"/>
      </w:r>
      <w:r w:rsidR="00F119E8">
        <w:rPr>
          <w:noProof/>
        </w:rPr>
        <w:t>64</w:t>
      </w:r>
      <w:r>
        <w:rPr>
          <w:noProof/>
        </w:rPr>
        <w:fldChar w:fldCharType="end"/>
      </w:r>
    </w:p>
    <w:p w14:paraId="57DC77F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vuln:ReleaseDate</w:t>
      </w:r>
      <w:r>
        <w:rPr>
          <w:noProof/>
        </w:rPr>
        <w:tab/>
      </w:r>
      <w:r>
        <w:rPr>
          <w:noProof/>
        </w:rPr>
        <w:fldChar w:fldCharType="begin"/>
      </w:r>
      <w:r>
        <w:rPr>
          <w:noProof/>
        </w:rPr>
        <w:instrText xml:space="preserve"> PAGEREF _Toc478074988 \h </w:instrText>
      </w:r>
      <w:r>
        <w:rPr>
          <w:noProof/>
        </w:rPr>
      </w:r>
      <w:r>
        <w:rPr>
          <w:noProof/>
        </w:rPr>
        <w:fldChar w:fldCharType="separate"/>
      </w:r>
      <w:r w:rsidR="00F119E8">
        <w:rPr>
          <w:noProof/>
        </w:rPr>
        <w:t>64</w:t>
      </w:r>
      <w:r>
        <w:rPr>
          <w:noProof/>
        </w:rPr>
        <w:fldChar w:fldCharType="end"/>
      </w:r>
    </w:p>
    <w:p w14:paraId="3FF434B3"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vuln:Involvements</w:t>
      </w:r>
      <w:r>
        <w:rPr>
          <w:noProof/>
        </w:rPr>
        <w:tab/>
      </w:r>
      <w:r>
        <w:rPr>
          <w:noProof/>
        </w:rPr>
        <w:fldChar w:fldCharType="begin"/>
      </w:r>
      <w:r>
        <w:rPr>
          <w:noProof/>
        </w:rPr>
        <w:instrText xml:space="preserve"> PAGEREF _Toc478074989 \h </w:instrText>
      </w:r>
      <w:r>
        <w:rPr>
          <w:noProof/>
        </w:rPr>
      </w:r>
      <w:r>
        <w:rPr>
          <w:noProof/>
        </w:rPr>
        <w:fldChar w:fldCharType="separate"/>
      </w:r>
      <w:r w:rsidR="00F119E8">
        <w:rPr>
          <w:noProof/>
        </w:rPr>
        <w:t>65</w:t>
      </w:r>
      <w:r>
        <w:rPr>
          <w:noProof/>
        </w:rPr>
        <w:fldChar w:fldCharType="end"/>
      </w:r>
    </w:p>
    <w:p w14:paraId="1696804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vuln:Involvement</w:t>
      </w:r>
      <w:r>
        <w:rPr>
          <w:noProof/>
        </w:rPr>
        <w:tab/>
      </w:r>
      <w:r>
        <w:rPr>
          <w:noProof/>
        </w:rPr>
        <w:fldChar w:fldCharType="begin"/>
      </w:r>
      <w:r>
        <w:rPr>
          <w:noProof/>
        </w:rPr>
        <w:instrText xml:space="preserve"> PAGEREF _Toc478074990 \h </w:instrText>
      </w:r>
      <w:r>
        <w:rPr>
          <w:noProof/>
        </w:rPr>
      </w:r>
      <w:r>
        <w:rPr>
          <w:noProof/>
        </w:rPr>
        <w:fldChar w:fldCharType="separate"/>
      </w:r>
      <w:r w:rsidR="00F119E8">
        <w:rPr>
          <w:noProof/>
        </w:rPr>
        <w:t>65</w:t>
      </w:r>
      <w:r>
        <w:rPr>
          <w:noProof/>
        </w:rPr>
        <w:fldChar w:fldCharType="end"/>
      </w:r>
    </w:p>
    <w:p w14:paraId="26C522E7"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Party</w:t>
      </w:r>
      <w:r>
        <w:rPr>
          <w:noProof/>
        </w:rPr>
        <w:tab/>
      </w:r>
      <w:r>
        <w:rPr>
          <w:noProof/>
        </w:rPr>
        <w:fldChar w:fldCharType="begin"/>
      </w:r>
      <w:r>
        <w:rPr>
          <w:noProof/>
        </w:rPr>
        <w:instrText xml:space="preserve"> PAGEREF _Toc478074991 \h </w:instrText>
      </w:r>
      <w:r>
        <w:rPr>
          <w:noProof/>
        </w:rPr>
      </w:r>
      <w:r>
        <w:rPr>
          <w:noProof/>
        </w:rPr>
        <w:fldChar w:fldCharType="separate"/>
      </w:r>
      <w:r w:rsidR="00F119E8">
        <w:rPr>
          <w:noProof/>
        </w:rPr>
        <w:t>65</w:t>
      </w:r>
      <w:r>
        <w:rPr>
          <w:noProof/>
        </w:rPr>
        <w:fldChar w:fldCharType="end"/>
      </w:r>
    </w:p>
    <w:p w14:paraId="73D8C757"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Status</w:t>
      </w:r>
      <w:r>
        <w:rPr>
          <w:noProof/>
        </w:rPr>
        <w:tab/>
      </w:r>
      <w:r>
        <w:rPr>
          <w:noProof/>
        </w:rPr>
        <w:fldChar w:fldCharType="begin"/>
      </w:r>
      <w:r>
        <w:rPr>
          <w:noProof/>
        </w:rPr>
        <w:instrText xml:space="preserve"> PAGEREF _Toc478074992 \h </w:instrText>
      </w:r>
      <w:r>
        <w:rPr>
          <w:noProof/>
        </w:rPr>
      </w:r>
      <w:r>
        <w:rPr>
          <w:noProof/>
        </w:rPr>
        <w:fldChar w:fldCharType="separate"/>
      </w:r>
      <w:r w:rsidR="00F119E8">
        <w:rPr>
          <w:noProof/>
        </w:rPr>
        <w:t>65</w:t>
      </w:r>
      <w:r>
        <w:rPr>
          <w:noProof/>
        </w:rPr>
        <w:fldChar w:fldCharType="end"/>
      </w:r>
    </w:p>
    <w:p w14:paraId="5E64432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_Toc478074993 \h </w:instrText>
      </w:r>
      <w:r>
        <w:rPr>
          <w:noProof/>
        </w:rPr>
      </w:r>
      <w:r>
        <w:rPr>
          <w:noProof/>
        </w:rPr>
        <w:fldChar w:fldCharType="separate"/>
      </w:r>
      <w:r w:rsidR="00F119E8">
        <w:rPr>
          <w:noProof/>
        </w:rPr>
        <w:t>65</w:t>
      </w:r>
      <w:r>
        <w:rPr>
          <w:noProof/>
        </w:rPr>
        <w:fldChar w:fldCharType="end"/>
      </w:r>
    </w:p>
    <w:p w14:paraId="476FF977"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vuln:CVE</w:t>
      </w:r>
      <w:r>
        <w:rPr>
          <w:noProof/>
        </w:rPr>
        <w:tab/>
      </w:r>
      <w:r>
        <w:rPr>
          <w:noProof/>
        </w:rPr>
        <w:fldChar w:fldCharType="begin"/>
      </w:r>
      <w:r>
        <w:rPr>
          <w:noProof/>
        </w:rPr>
        <w:instrText xml:space="preserve"> PAGEREF _Toc478074994 \h </w:instrText>
      </w:r>
      <w:r>
        <w:rPr>
          <w:noProof/>
        </w:rPr>
      </w:r>
      <w:r>
        <w:rPr>
          <w:noProof/>
        </w:rPr>
        <w:fldChar w:fldCharType="separate"/>
      </w:r>
      <w:r w:rsidR="00F119E8">
        <w:rPr>
          <w:noProof/>
        </w:rPr>
        <w:t>66</w:t>
      </w:r>
      <w:r>
        <w:rPr>
          <w:noProof/>
        </w:rPr>
        <w:fldChar w:fldCharType="end"/>
      </w:r>
    </w:p>
    <w:p w14:paraId="2DC2381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vuln:CWE</w:t>
      </w:r>
      <w:r>
        <w:rPr>
          <w:noProof/>
        </w:rPr>
        <w:tab/>
      </w:r>
      <w:r>
        <w:rPr>
          <w:noProof/>
        </w:rPr>
        <w:fldChar w:fldCharType="begin"/>
      </w:r>
      <w:r>
        <w:rPr>
          <w:noProof/>
        </w:rPr>
        <w:instrText xml:space="preserve"> PAGEREF _Toc478074995 \h </w:instrText>
      </w:r>
      <w:r>
        <w:rPr>
          <w:noProof/>
        </w:rPr>
      </w:r>
      <w:r>
        <w:rPr>
          <w:noProof/>
        </w:rPr>
        <w:fldChar w:fldCharType="separate"/>
      </w:r>
      <w:r w:rsidR="00F119E8">
        <w:rPr>
          <w:noProof/>
        </w:rPr>
        <w:t>67</w:t>
      </w:r>
      <w:r>
        <w:rPr>
          <w:noProof/>
        </w:rPr>
        <w:fldChar w:fldCharType="end"/>
      </w:r>
    </w:p>
    <w:p w14:paraId="0EEE15A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vuln:ProductStatuses</w:t>
      </w:r>
      <w:r>
        <w:rPr>
          <w:noProof/>
        </w:rPr>
        <w:tab/>
      </w:r>
      <w:r>
        <w:rPr>
          <w:noProof/>
        </w:rPr>
        <w:fldChar w:fldCharType="begin"/>
      </w:r>
      <w:r>
        <w:rPr>
          <w:noProof/>
        </w:rPr>
        <w:instrText xml:space="preserve"> PAGEREF _Toc478074996 \h </w:instrText>
      </w:r>
      <w:r>
        <w:rPr>
          <w:noProof/>
        </w:rPr>
      </w:r>
      <w:r>
        <w:rPr>
          <w:noProof/>
        </w:rPr>
        <w:fldChar w:fldCharType="separate"/>
      </w:r>
      <w:r w:rsidR="00F119E8">
        <w:rPr>
          <w:noProof/>
        </w:rPr>
        <w:t>67</w:t>
      </w:r>
      <w:r>
        <w:rPr>
          <w:noProof/>
        </w:rPr>
        <w:fldChar w:fldCharType="end"/>
      </w:r>
    </w:p>
    <w:p w14:paraId="5EC299D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vuln:Status</w:t>
      </w:r>
      <w:r>
        <w:rPr>
          <w:noProof/>
        </w:rPr>
        <w:tab/>
      </w:r>
      <w:r>
        <w:rPr>
          <w:noProof/>
        </w:rPr>
        <w:fldChar w:fldCharType="begin"/>
      </w:r>
      <w:r>
        <w:rPr>
          <w:noProof/>
        </w:rPr>
        <w:instrText xml:space="preserve"> PAGEREF _Toc478074997 \h </w:instrText>
      </w:r>
      <w:r>
        <w:rPr>
          <w:noProof/>
        </w:rPr>
      </w:r>
      <w:r>
        <w:rPr>
          <w:noProof/>
        </w:rPr>
        <w:fldChar w:fldCharType="separate"/>
      </w:r>
      <w:r w:rsidR="00F119E8">
        <w:rPr>
          <w:noProof/>
        </w:rPr>
        <w:t>67</w:t>
      </w:r>
      <w:r>
        <w:rPr>
          <w:noProof/>
        </w:rPr>
        <w:fldChar w:fldCharType="end"/>
      </w:r>
    </w:p>
    <w:p w14:paraId="6A93A617"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_Toc478074998 \h </w:instrText>
      </w:r>
      <w:r>
        <w:rPr>
          <w:noProof/>
        </w:rPr>
      </w:r>
      <w:r>
        <w:rPr>
          <w:noProof/>
        </w:rPr>
        <w:fldChar w:fldCharType="separate"/>
      </w:r>
      <w:r w:rsidR="00F119E8">
        <w:rPr>
          <w:noProof/>
        </w:rPr>
        <w:t>67</w:t>
      </w:r>
      <w:r>
        <w:rPr>
          <w:noProof/>
        </w:rPr>
        <w:fldChar w:fldCharType="end"/>
      </w:r>
    </w:p>
    <w:p w14:paraId="3D579EE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_Toc478074999 \h </w:instrText>
      </w:r>
      <w:r>
        <w:rPr>
          <w:noProof/>
        </w:rPr>
      </w:r>
      <w:r>
        <w:rPr>
          <w:noProof/>
        </w:rPr>
        <w:fldChar w:fldCharType="separate"/>
      </w:r>
      <w:r w:rsidR="00F119E8">
        <w:rPr>
          <w:noProof/>
        </w:rPr>
        <w:t>68</w:t>
      </w:r>
      <w:r>
        <w:rPr>
          <w:noProof/>
        </w:rPr>
        <w:fldChar w:fldCharType="end"/>
      </w:r>
    </w:p>
    <w:p w14:paraId="657859B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vuln:Threats</w:t>
      </w:r>
      <w:r>
        <w:rPr>
          <w:noProof/>
        </w:rPr>
        <w:tab/>
      </w:r>
      <w:r>
        <w:rPr>
          <w:noProof/>
        </w:rPr>
        <w:fldChar w:fldCharType="begin"/>
      </w:r>
      <w:r>
        <w:rPr>
          <w:noProof/>
        </w:rPr>
        <w:instrText xml:space="preserve"> PAGEREF _Toc478075000 \h </w:instrText>
      </w:r>
      <w:r>
        <w:rPr>
          <w:noProof/>
        </w:rPr>
      </w:r>
      <w:r>
        <w:rPr>
          <w:noProof/>
        </w:rPr>
        <w:fldChar w:fldCharType="separate"/>
      </w:r>
      <w:r w:rsidR="00F119E8">
        <w:rPr>
          <w:noProof/>
        </w:rPr>
        <w:t>68</w:t>
      </w:r>
      <w:r>
        <w:rPr>
          <w:noProof/>
        </w:rPr>
        <w:fldChar w:fldCharType="end"/>
      </w:r>
    </w:p>
    <w:p w14:paraId="5515973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vuln:Threat</w:t>
      </w:r>
      <w:r>
        <w:rPr>
          <w:noProof/>
        </w:rPr>
        <w:tab/>
      </w:r>
      <w:r>
        <w:rPr>
          <w:noProof/>
        </w:rPr>
        <w:fldChar w:fldCharType="begin"/>
      </w:r>
      <w:r>
        <w:rPr>
          <w:noProof/>
        </w:rPr>
        <w:instrText xml:space="preserve"> PAGEREF _Toc478075001 \h </w:instrText>
      </w:r>
      <w:r>
        <w:rPr>
          <w:noProof/>
        </w:rPr>
      </w:r>
      <w:r>
        <w:rPr>
          <w:noProof/>
        </w:rPr>
        <w:fldChar w:fldCharType="separate"/>
      </w:r>
      <w:r w:rsidR="00F119E8">
        <w:rPr>
          <w:noProof/>
        </w:rPr>
        <w:t>69</w:t>
      </w:r>
      <w:r>
        <w:rPr>
          <w:noProof/>
        </w:rPr>
        <w:fldChar w:fldCharType="end"/>
      </w:r>
    </w:p>
    <w:p w14:paraId="38580B5A"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_Toc478075002 \h </w:instrText>
      </w:r>
      <w:r>
        <w:rPr>
          <w:noProof/>
        </w:rPr>
      </w:r>
      <w:r>
        <w:rPr>
          <w:noProof/>
        </w:rPr>
        <w:fldChar w:fldCharType="separate"/>
      </w:r>
      <w:r w:rsidR="00F119E8">
        <w:rPr>
          <w:noProof/>
        </w:rPr>
        <w:t>70</w:t>
      </w:r>
      <w:r>
        <w:rPr>
          <w:noProof/>
        </w:rPr>
        <w:fldChar w:fldCharType="end"/>
      </w:r>
    </w:p>
    <w:p w14:paraId="24B84FC4"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Date</w:t>
      </w:r>
      <w:r>
        <w:rPr>
          <w:noProof/>
        </w:rPr>
        <w:tab/>
      </w:r>
      <w:r>
        <w:rPr>
          <w:noProof/>
        </w:rPr>
        <w:fldChar w:fldCharType="begin"/>
      </w:r>
      <w:r>
        <w:rPr>
          <w:noProof/>
        </w:rPr>
        <w:instrText xml:space="preserve"> PAGEREF _Toc478075003 \h </w:instrText>
      </w:r>
      <w:r>
        <w:rPr>
          <w:noProof/>
        </w:rPr>
      </w:r>
      <w:r>
        <w:rPr>
          <w:noProof/>
        </w:rPr>
        <w:fldChar w:fldCharType="separate"/>
      </w:r>
      <w:r w:rsidR="00F119E8">
        <w:rPr>
          <w:noProof/>
        </w:rPr>
        <w:t>70</w:t>
      </w:r>
      <w:r>
        <w:rPr>
          <w:noProof/>
        </w:rPr>
        <w:fldChar w:fldCharType="end"/>
      </w:r>
    </w:p>
    <w:p w14:paraId="4DD8E466"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_Toc478075004 \h </w:instrText>
      </w:r>
      <w:r>
        <w:rPr>
          <w:noProof/>
        </w:rPr>
      </w:r>
      <w:r>
        <w:rPr>
          <w:noProof/>
        </w:rPr>
        <w:fldChar w:fldCharType="separate"/>
      </w:r>
      <w:r w:rsidR="00F119E8">
        <w:rPr>
          <w:noProof/>
        </w:rPr>
        <w:t>70</w:t>
      </w:r>
      <w:r>
        <w:rPr>
          <w:noProof/>
        </w:rPr>
        <w:fldChar w:fldCharType="end"/>
      </w:r>
    </w:p>
    <w:p w14:paraId="14BF00DD"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_Toc478075005 \h </w:instrText>
      </w:r>
      <w:r>
        <w:rPr>
          <w:noProof/>
        </w:rPr>
      </w:r>
      <w:r>
        <w:rPr>
          <w:noProof/>
        </w:rPr>
        <w:fldChar w:fldCharType="separate"/>
      </w:r>
      <w:r w:rsidR="00F119E8">
        <w:rPr>
          <w:noProof/>
        </w:rPr>
        <w:t>71</w:t>
      </w:r>
      <w:r>
        <w:rPr>
          <w:noProof/>
        </w:rPr>
        <w:fldChar w:fldCharType="end"/>
      </w:r>
    </w:p>
    <w:p w14:paraId="7E90CFA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vuln:GroupID</w:t>
      </w:r>
      <w:r>
        <w:rPr>
          <w:noProof/>
        </w:rPr>
        <w:tab/>
      </w:r>
      <w:r>
        <w:rPr>
          <w:noProof/>
        </w:rPr>
        <w:fldChar w:fldCharType="begin"/>
      </w:r>
      <w:r>
        <w:rPr>
          <w:noProof/>
        </w:rPr>
        <w:instrText xml:space="preserve"> PAGEREF _Toc478075006 \h </w:instrText>
      </w:r>
      <w:r>
        <w:rPr>
          <w:noProof/>
        </w:rPr>
      </w:r>
      <w:r>
        <w:rPr>
          <w:noProof/>
        </w:rPr>
        <w:fldChar w:fldCharType="separate"/>
      </w:r>
      <w:r w:rsidR="00F119E8">
        <w:rPr>
          <w:noProof/>
        </w:rPr>
        <w:t>71</w:t>
      </w:r>
      <w:r>
        <w:rPr>
          <w:noProof/>
        </w:rPr>
        <w:fldChar w:fldCharType="end"/>
      </w:r>
    </w:p>
    <w:p w14:paraId="147B7B23"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vuln:CVSSScoreSets</w:t>
      </w:r>
      <w:r>
        <w:rPr>
          <w:noProof/>
        </w:rPr>
        <w:tab/>
      </w:r>
      <w:r>
        <w:rPr>
          <w:noProof/>
        </w:rPr>
        <w:fldChar w:fldCharType="begin"/>
      </w:r>
      <w:r>
        <w:rPr>
          <w:noProof/>
        </w:rPr>
        <w:instrText xml:space="preserve"> PAGEREF _Toc478075007 \h </w:instrText>
      </w:r>
      <w:r>
        <w:rPr>
          <w:noProof/>
        </w:rPr>
      </w:r>
      <w:r>
        <w:rPr>
          <w:noProof/>
        </w:rPr>
        <w:fldChar w:fldCharType="separate"/>
      </w:r>
      <w:r w:rsidR="00F119E8">
        <w:rPr>
          <w:noProof/>
        </w:rPr>
        <w:t>72</w:t>
      </w:r>
      <w:r>
        <w:rPr>
          <w:noProof/>
        </w:rPr>
        <w:fldChar w:fldCharType="end"/>
      </w:r>
    </w:p>
    <w:p w14:paraId="602FA13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vuln:ScoreSetV2</w:t>
      </w:r>
      <w:r>
        <w:rPr>
          <w:noProof/>
        </w:rPr>
        <w:tab/>
      </w:r>
      <w:r>
        <w:rPr>
          <w:noProof/>
        </w:rPr>
        <w:fldChar w:fldCharType="begin"/>
      </w:r>
      <w:r>
        <w:rPr>
          <w:noProof/>
        </w:rPr>
        <w:instrText xml:space="preserve"> PAGEREF _Toc478075008 \h </w:instrText>
      </w:r>
      <w:r>
        <w:rPr>
          <w:noProof/>
        </w:rPr>
      </w:r>
      <w:r>
        <w:rPr>
          <w:noProof/>
        </w:rPr>
        <w:fldChar w:fldCharType="separate"/>
      </w:r>
      <w:r w:rsidR="00F119E8">
        <w:rPr>
          <w:noProof/>
        </w:rPr>
        <w:t>73</w:t>
      </w:r>
      <w:r>
        <w:rPr>
          <w:noProof/>
        </w:rPr>
        <w:fldChar w:fldCharType="end"/>
      </w:r>
    </w:p>
    <w:p w14:paraId="1E47A67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vuln:BaseScoreV2</w:t>
      </w:r>
      <w:r>
        <w:rPr>
          <w:noProof/>
        </w:rPr>
        <w:tab/>
      </w:r>
      <w:r>
        <w:rPr>
          <w:noProof/>
        </w:rPr>
        <w:fldChar w:fldCharType="begin"/>
      </w:r>
      <w:r>
        <w:rPr>
          <w:noProof/>
        </w:rPr>
        <w:instrText xml:space="preserve"> PAGEREF _Toc478075009 \h </w:instrText>
      </w:r>
      <w:r>
        <w:rPr>
          <w:noProof/>
        </w:rPr>
      </w:r>
      <w:r>
        <w:rPr>
          <w:noProof/>
        </w:rPr>
        <w:fldChar w:fldCharType="separate"/>
      </w:r>
      <w:r w:rsidR="00F119E8">
        <w:rPr>
          <w:noProof/>
        </w:rPr>
        <w:t>73</w:t>
      </w:r>
      <w:r>
        <w:rPr>
          <w:noProof/>
        </w:rPr>
        <w:fldChar w:fldCharType="end"/>
      </w:r>
    </w:p>
    <w:p w14:paraId="3DCA495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vuln:TemporalScoreV2</w:t>
      </w:r>
      <w:r>
        <w:rPr>
          <w:noProof/>
        </w:rPr>
        <w:tab/>
      </w:r>
      <w:r>
        <w:rPr>
          <w:noProof/>
        </w:rPr>
        <w:fldChar w:fldCharType="begin"/>
      </w:r>
      <w:r>
        <w:rPr>
          <w:noProof/>
        </w:rPr>
        <w:instrText xml:space="preserve"> PAGEREF _Toc478075010 \h </w:instrText>
      </w:r>
      <w:r>
        <w:rPr>
          <w:noProof/>
        </w:rPr>
      </w:r>
      <w:r>
        <w:rPr>
          <w:noProof/>
        </w:rPr>
        <w:fldChar w:fldCharType="separate"/>
      </w:r>
      <w:r w:rsidR="00F119E8">
        <w:rPr>
          <w:noProof/>
        </w:rPr>
        <w:t>73</w:t>
      </w:r>
      <w:r>
        <w:rPr>
          <w:noProof/>
        </w:rPr>
        <w:fldChar w:fldCharType="end"/>
      </w:r>
    </w:p>
    <w:p w14:paraId="146CA98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vuln:EnvironmentalScoreV2</w:t>
      </w:r>
      <w:r>
        <w:rPr>
          <w:noProof/>
        </w:rPr>
        <w:tab/>
      </w:r>
      <w:r>
        <w:rPr>
          <w:noProof/>
        </w:rPr>
        <w:fldChar w:fldCharType="begin"/>
      </w:r>
      <w:r>
        <w:rPr>
          <w:noProof/>
        </w:rPr>
        <w:instrText xml:space="preserve"> PAGEREF _Toc478075011 \h </w:instrText>
      </w:r>
      <w:r>
        <w:rPr>
          <w:noProof/>
        </w:rPr>
      </w:r>
      <w:r>
        <w:rPr>
          <w:noProof/>
        </w:rPr>
        <w:fldChar w:fldCharType="separate"/>
      </w:r>
      <w:r w:rsidR="00F119E8">
        <w:rPr>
          <w:noProof/>
        </w:rPr>
        <w:t>73</w:t>
      </w:r>
      <w:r>
        <w:rPr>
          <w:noProof/>
        </w:rPr>
        <w:fldChar w:fldCharType="end"/>
      </w:r>
    </w:p>
    <w:p w14:paraId="27B19EB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vuln:VectorV2</w:t>
      </w:r>
      <w:r>
        <w:rPr>
          <w:noProof/>
        </w:rPr>
        <w:tab/>
      </w:r>
      <w:r>
        <w:rPr>
          <w:noProof/>
        </w:rPr>
        <w:fldChar w:fldCharType="begin"/>
      </w:r>
      <w:r>
        <w:rPr>
          <w:noProof/>
        </w:rPr>
        <w:instrText xml:space="preserve"> PAGEREF _Toc478075012 \h </w:instrText>
      </w:r>
      <w:r>
        <w:rPr>
          <w:noProof/>
        </w:rPr>
      </w:r>
      <w:r>
        <w:rPr>
          <w:noProof/>
        </w:rPr>
        <w:fldChar w:fldCharType="separate"/>
      </w:r>
      <w:r w:rsidR="00F119E8">
        <w:rPr>
          <w:noProof/>
        </w:rPr>
        <w:t>74</w:t>
      </w:r>
      <w:r>
        <w:rPr>
          <w:noProof/>
        </w:rPr>
        <w:fldChar w:fldCharType="end"/>
      </w:r>
    </w:p>
    <w:p w14:paraId="64222B5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_Toc478075013 \h </w:instrText>
      </w:r>
      <w:r>
        <w:rPr>
          <w:noProof/>
        </w:rPr>
      </w:r>
      <w:r>
        <w:rPr>
          <w:noProof/>
        </w:rPr>
        <w:fldChar w:fldCharType="separate"/>
      </w:r>
      <w:r w:rsidR="00F119E8">
        <w:rPr>
          <w:noProof/>
        </w:rPr>
        <w:t>75</w:t>
      </w:r>
      <w:r>
        <w:rPr>
          <w:noProof/>
        </w:rPr>
        <w:fldChar w:fldCharType="end"/>
      </w:r>
    </w:p>
    <w:p w14:paraId="0DE6960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vuln:ScoreSetV3</w:t>
      </w:r>
      <w:r>
        <w:rPr>
          <w:noProof/>
        </w:rPr>
        <w:tab/>
      </w:r>
      <w:r>
        <w:rPr>
          <w:noProof/>
        </w:rPr>
        <w:fldChar w:fldCharType="begin"/>
      </w:r>
      <w:r>
        <w:rPr>
          <w:noProof/>
        </w:rPr>
        <w:instrText xml:space="preserve"> PAGEREF _Toc478075014 \h </w:instrText>
      </w:r>
      <w:r>
        <w:rPr>
          <w:noProof/>
        </w:rPr>
      </w:r>
      <w:r>
        <w:rPr>
          <w:noProof/>
        </w:rPr>
        <w:fldChar w:fldCharType="separate"/>
      </w:r>
      <w:r w:rsidR="00F119E8">
        <w:rPr>
          <w:noProof/>
        </w:rPr>
        <w:t>75</w:t>
      </w:r>
      <w:r>
        <w:rPr>
          <w:noProof/>
        </w:rPr>
        <w:fldChar w:fldCharType="end"/>
      </w:r>
    </w:p>
    <w:p w14:paraId="6216856C"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vuln:BaseScoreV3</w:t>
      </w:r>
      <w:r>
        <w:rPr>
          <w:noProof/>
        </w:rPr>
        <w:tab/>
      </w:r>
      <w:r>
        <w:rPr>
          <w:noProof/>
        </w:rPr>
        <w:fldChar w:fldCharType="begin"/>
      </w:r>
      <w:r>
        <w:rPr>
          <w:noProof/>
        </w:rPr>
        <w:instrText xml:space="preserve"> PAGEREF _Toc478075015 \h </w:instrText>
      </w:r>
      <w:r>
        <w:rPr>
          <w:noProof/>
        </w:rPr>
      </w:r>
      <w:r>
        <w:rPr>
          <w:noProof/>
        </w:rPr>
        <w:fldChar w:fldCharType="separate"/>
      </w:r>
      <w:r w:rsidR="00F119E8">
        <w:rPr>
          <w:noProof/>
        </w:rPr>
        <w:t>75</w:t>
      </w:r>
      <w:r>
        <w:rPr>
          <w:noProof/>
        </w:rPr>
        <w:fldChar w:fldCharType="end"/>
      </w:r>
    </w:p>
    <w:p w14:paraId="15097C3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vuln:TemporalScoreV3</w:t>
      </w:r>
      <w:r>
        <w:rPr>
          <w:noProof/>
        </w:rPr>
        <w:tab/>
      </w:r>
      <w:r>
        <w:rPr>
          <w:noProof/>
        </w:rPr>
        <w:fldChar w:fldCharType="begin"/>
      </w:r>
      <w:r>
        <w:rPr>
          <w:noProof/>
        </w:rPr>
        <w:instrText xml:space="preserve"> PAGEREF _Toc478075016 \h </w:instrText>
      </w:r>
      <w:r>
        <w:rPr>
          <w:noProof/>
        </w:rPr>
      </w:r>
      <w:r>
        <w:rPr>
          <w:noProof/>
        </w:rPr>
        <w:fldChar w:fldCharType="separate"/>
      </w:r>
      <w:r w:rsidR="00F119E8">
        <w:rPr>
          <w:noProof/>
        </w:rPr>
        <w:t>76</w:t>
      </w:r>
      <w:r>
        <w:rPr>
          <w:noProof/>
        </w:rPr>
        <w:fldChar w:fldCharType="end"/>
      </w:r>
    </w:p>
    <w:p w14:paraId="27F0219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vuln:EnvironmentalScoreV3</w:t>
      </w:r>
      <w:r>
        <w:rPr>
          <w:noProof/>
        </w:rPr>
        <w:tab/>
      </w:r>
      <w:r>
        <w:rPr>
          <w:noProof/>
        </w:rPr>
        <w:fldChar w:fldCharType="begin"/>
      </w:r>
      <w:r>
        <w:rPr>
          <w:noProof/>
        </w:rPr>
        <w:instrText xml:space="preserve"> PAGEREF _Toc478075017 \h </w:instrText>
      </w:r>
      <w:r>
        <w:rPr>
          <w:noProof/>
        </w:rPr>
      </w:r>
      <w:r>
        <w:rPr>
          <w:noProof/>
        </w:rPr>
        <w:fldChar w:fldCharType="separate"/>
      </w:r>
      <w:r w:rsidR="00F119E8">
        <w:rPr>
          <w:noProof/>
        </w:rPr>
        <w:t>76</w:t>
      </w:r>
      <w:r>
        <w:rPr>
          <w:noProof/>
        </w:rPr>
        <w:fldChar w:fldCharType="end"/>
      </w:r>
    </w:p>
    <w:p w14:paraId="4245EAE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vuln:VectorV3</w:t>
      </w:r>
      <w:r>
        <w:rPr>
          <w:noProof/>
        </w:rPr>
        <w:tab/>
      </w:r>
      <w:r>
        <w:rPr>
          <w:noProof/>
        </w:rPr>
        <w:fldChar w:fldCharType="begin"/>
      </w:r>
      <w:r>
        <w:rPr>
          <w:noProof/>
        </w:rPr>
        <w:instrText xml:space="preserve"> PAGEREF _Toc478075018 \h </w:instrText>
      </w:r>
      <w:r>
        <w:rPr>
          <w:noProof/>
        </w:rPr>
      </w:r>
      <w:r>
        <w:rPr>
          <w:noProof/>
        </w:rPr>
        <w:fldChar w:fldCharType="separate"/>
      </w:r>
      <w:r w:rsidR="00F119E8">
        <w:rPr>
          <w:noProof/>
        </w:rPr>
        <w:t>76</w:t>
      </w:r>
      <w:r>
        <w:rPr>
          <w:noProof/>
        </w:rPr>
        <w:fldChar w:fldCharType="end"/>
      </w:r>
    </w:p>
    <w:p w14:paraId="0F52B27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_Toc478075019 \h </w:instrText>
      </w:r>
      <w:r>
        <w:rPr>
          <w:noProof/>
        </w:rPr>
      </w:r>
      <w:r>
        <w:rPr>
          <w:noProof/>
        </w:rPr>
        <w:fldChar w:fldCharType="separate"/>
      </w:r>
      <w:r w:rsidR="00F119E8">
        <w:rPr>
          <w:noProof/>
        </w:rPr>
        <w:t>77</w:t>
      </w:r>
      <w:r>
        <w:rPr>
          <w:noProof/>
        </w:rPr>
        <w:fldChar w:fldCharType="end"/>
      </w:r>
    </w:p>
    <w:p w14:paraId="72941D78"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vuln:Remediations</w:t>
      </w:r>
      <w:r>
        <w:rPr>
          <w:noProof/>
        </w:rPr>
        <w:tab/>
      </w:r>
      <w:r>
        <w:rPr>
          <w:noProof/>
        </w:rPr>
        <w:fldChar w:fldCharType="begin"/>
      </w:r>
      <w:r>
        <w:rPr>
          <w:noProof/>
        </w:rPr>
        <w:instrText xml:space="preserve"> PAGEREF _Toc478075020 \h </w:instrText>
      </w:r>
      <w:r>
        <w:rPr>
          <w:noProof/>
        </w:rPr>
      </w:r>
      <w:r>
        <w:rPr>
          <w:noProof/>
        </w:rPr>
        <w:fldChar w:fldCharType="separate"/>
      </w:r>
      <w:r w:rsidR="00F119E8">
        <w:rPr>
          <w:noProof/>
        </w:rPr>
        <w:t>77</w:t>
      </w:r>
      <w:r>
        <w:rPr>
          <w:noProof/>
        </w:rPr>
        <w:fldChar w:fldCharType="end"/>
      </w:r>
    </w:p>
    <w:p w14:paraId="373B79E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vuln:Remediation</w:t>
      </w:r>
      <w:r>
        <w:rPr>
          <w:noProof/>
        </w:rPr>
        <w:tab/>
      </w:r>
      <w:r>
        <w:rPr>
          <w:noProof/>
        </w:rPr>
        <w:fldChar w:fldCharType="begin"/>
      </w:r>
      <w:r>
        <w:rPr>
          <w:noProof/>
        </w:rPr>
        <w:instrText xml:space="preserve"> PAGEREF _Toc478075021 \h </w:instrText>
      </w:r>
      <w:r>
        <w:rPr>
          <w:noProof/>
        </w:rPr>
      </w:r>
      <w:r>
        <w:rPr>
          <w:noProof/>
        </w:rPr>
        <w:fldChar w:fldCharType="separate"/>
      </w:r>
      <w:r w:rsidR="00F119E8">
        <w:rPr>
          <w:noProof/>
        </w:rPr>
        <w:t>79</w:t>
      </w:r>
      <w:r>
        <w:rPr>
          <w:noProof/>
        </w:rPr>
        <w:fldChar w:fldCharType="end"/>
      </w:r>
    </w:p>
    <w:p w14:paraId="7FC18AAE"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_Toc478075022 \h </w:instrText>
      </w:r>
      <w:r>
        <w:rPr>
          <w:noProof/>
        </w:rPr>
      </w:r>
      <w:r>
        <w:rPr>
          <w:noProof/>
        </w:rPr>
        <w:fldChar w:fldCharType="separate"/>
      </w:r>
      <w:r w:rsidR="00F119E8">
        <w:rPr>
          <w:noProof/>
        </w:rPr>
        <w:t>79</w:t>
      </w:r>
      <w:r>
        <w:rPr>
          <w:noProof/>
        </w:rPr>
        <w:fldChar w:fldCharType="end"/>
      </w:r>
    </w:p>
    <w:p w14:paraId="3EF232A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_Toc478075023 \h </w:instrText>
      </w:r>
      <w:r>
        <w:rPr>
          <w:noProof/>
        </w:rPr>
      </w:r>
      <w:r>
        <w:rPr>
          <w:noProof/>
        </w:rPr>
        <w:fldChar w:fldCharType="separate"/>
      </w:r>
      <w:r w:rsidR="00F119E8">
        <w:rPr>
          <w:noProof/>
        </w:rPr>
        <w:t>79</w:t>
      </w:r>
      <w:r>
        <w:rPr>
          <w:noProof/>
        </w:rPr>
        <w:fldChar w:fldCharType="end"/>
      </w:r>
    </w:p>
    <w:p w14:paraId="6C8D9A1D"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vuln:Entitlement</w:t>
      </w:r>
      <w:r>
        <w:rPr>
          <w:noProof/>
        </w:rPr>
        <w:tab/>
      </w:r>
      <w:r>
        <w:rPr>
          <w:noProof/>
        </w:rPr>
        <w:fldChar w:fldCharType="begin"/>
      </w:r>
      <w:r>
        <w:rPr>
          <w:noProof/>
        </w:rPr>
        <w:instrText xml:space="preserve"> PAGEREF _Toc478075024 \h </w:instrText>
      </w:r>
      <w:r>
        <w:rPr>
          <w:noProof/>
        </w:rPr>
      </w:r>
      <w:r>
        <w:rPr>
          <w:noProof/>
        </w:rPr>
        <w:fldChar w:fldCharType="separate"/>
      </w:r>
      <w:r w:rsidR="00F119E8">
        <w:rPr>
          <w:noProof/>
        </w:rPr>
        <w:t>79</w:t>
      </w:r>
      <w:r>
        <w:rPr>
          <w:noProof/>
        </w:rPr>
        <w:fldChar w:fldCharType="end"/>
      </w:r>
    </w:p>
    <w:p w14:paraId="0F5E30E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vuln:URL</w:t>
      </w:r>
      <w:r>
        <w:rPr>
          <w:noProof/>
        </w:rPr>
        <w:tab/>
      </w:r>
      <w:r>
        <w:rPr>
          <w:noProof/>
        </w:rPr>
        <w:fldChar w:fldCharType="begin"/>
      </w:r>
      <w:r>
        <w:rPr>
          <w:noProof/>
        </w:rPr>
        <w:instrText xml:space="preserve"> PAGEREF _Toc478075025 \h </w:instrText>
      </w:r>
      <w:r>
        <w:rPr>
          <w:noProof/>
        </w:rPr>
      </w:r>
      <w:r>
        <w:rPr>
          <w:noProof/>
        </w:rPr>
        <w:fldChar w:fldCharType="separate"/>
      </w:r>
      <w:r w:rsidR="00F119E8">
        <w:rPr>
          <w:noProof/>
        </w:rPr>
        <w:t>80</w:t>
      </w:r>
      <w:r>
        <w:rPr>
          <w:noProof/>
        </w:rPr>
        <w:fldChar w:fldCharType="end"/>
      </w:r>
    </w:p>
    <w:p w14:paraId="2B86531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_Toc478075026 \h </w:instrText>
      </w:r>
      <w:r>
        <w:rPr>
          <w:noProof/>
        </w:rPr>
      </w:r>
      <w:r>
        <w:rPr>
          <w:noProof/>
        </w:rPr>
        <w:fldChar w:fldCharType="separate"/>
      </w:r>
      <w:r w:rsidR="00F119E8">
        <w:rPr>
          <w:noProof/>
        </w:rPr>
        <w:t>80</w:t>
      </w:r>
      <w:r>
        <w:rPr>
          <w:noProof/>
        </w:rPr>
        <w:fldChar w:fldCharType="end"/>
      </w:r>
    </w:p>
    <w:p w14:paraId="5B2ECFBB"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vuln:GroupID</w:t>
      </w:r>
      <w:r>
        <w:rPr>
          <w:noProof/>
        </w:rPr>
        <w:tab/>
      </w:r>
      <w:r>
        <w:rPr>
          <w:noProof/>
        </w:rPr>
        <w:fldChar w:fldCharType="begin"/>
      </w:r>
      <w:r>
        <w:rPr>
          <w:noProof/>
        </w:rPr>
        <w:instrText xml:space="preserve"> PAGEREF _Toc478075027 \h </w:instrText>
      </w:r>
      <w:r>
        <w:rPr>
          <w:noProof/>
        </w:rPr>
      </w:r>
      <w:r>
        <w:rPr>
          <w:noProof/>
        </w:rPr>
        <w:fldChar w:fldCharType="separate"/>
      </w:r>
      <w:r w:rsidR="00F119E8">
        <w:rPr>
          <w:noProof/>
        </w:rPr>
        <w:t>81</w:t>
      </w:r>
      <w:r>
        <w:rPr>
          <w:noProof/>
        </w:rPr>
        <w:fldChar w:fldCharType="end"/>
      </w:r>
    </w:p>
    <w:p w14:paraId="2DE4171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vuln:References</w:t>
      </w:r>
      <w:r>
        <w:rPr>
          <w:noProof/>
        </w:rPr>
        <w:tab/>
      </w:r>
      <w:r>
        <w:rPr>
          <w:noProof/>
        </w:rPr>
        <w:fldChar w:fldCharType="begin"/>
      </w:r>
      <w:r>
        <w:rPr>
          <w:noProof/>
        </w:rPr>
        <w:instrText xml:space="preserve"> PAGEREF _Toc478075028 \h </w:instrText>
      </w:r>
      <w:r>
        <w:rPr>
          <w:noProof/>
        </w:rPr>
      </w:r>
      <w:r>
        <w:rPr>
          <w:noProof/>
        </w:rPr>
        <w:fldChar w:fldCharType="separate"/>
      </w:r>
      <w:r w:rsidR="00F119E8">
        <w:rPr>
          <w:noProof/>
        </w:rPr>
        <w:t>81</w:t>
      </w:r>
      <w:r>
        <w:rPr>
          <w:noProof/>
        </w:rPr>
        <w:fldChar w:fldCharType="end"/>
      </w:r>
    </w:p>
    <w:p w14:paraId="2257C01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vuln:Reference</w:t>
      </w:r>
      <w:r>
        <w:rPr>
          <w:noProof/>
        </w:rPr>
        <w:tab/>
      </w:r>
      <w:r>
        <w:rPr>
          <w:noProof/>
        </w:rPr>
        <w:fldChar w:fldCharType="begin"/>
      </w:r>
      <w:r>
        <w:rPr>
          <w:noProof/>
        </w:rPr>
        <w:instrText xml:space="preserve"> PAGEREF _Toc478075029 \h </w:instrText>
      </w:r>
      <w:r>
        <w:rPr>
          <w:noProof/>
        </w:rPr>
      </w:r>
      <w:r>
        <w:rPr>
          <w:noProof/>
        </w:rPr>
        <w:fldChar w:fldCharType="separate"/>
      </w:r>
      <w:r w:rsidR="00F119E8">
        <w:rPr>
          <w:noProof/>
        </w:rPr>
        <w:t>83</w:t>
      </w:r>
      <w:r>
        <w:rPr>
          <w:noProof/>
        </w:rPr>
        <w:fldChar w:fldCharType="end"/>
      </w:r>
    </w:p>
    <w:p w14:paraId="1B7175FF"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_Toc478075030 \h </w:instrText>
      </w:r>
      <w:r>
        <w:rPr>
          <w:noProof/>
        </w:rPr>
      </w:r>
      <w:r>
        <w:rPr>
          <w:noProof/>
        </w:rPr>
        <w:fldChar w:fldCharType="separate"/>
      </w:r>
      <w:r w:rsidR="00F119E8">
        <w:rPr>
          <w:noProof/>
        </w:rPr>
        <w:t>83</w:t>
      </w:r>
      <w:r>
        <w:rPr>
          <w:noProof/>
        </w:rPr>
        <w:fldChar w:fldCharType="end"/>
      </w:r>
    </w:p>
    <w:p w14:paraId="6AC8753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vuln:URL</w:t>
      </w:r>
      <w:r>
        <w:rPr>
          <w:noProof/>
        </w:rPr>
        <w:tab/>
      </w:r>
      <w:r>
        <w:rPr>
          <w:noProof/>
        </w:rPr>
        <w:fldChar w:fldCharType="begin"/>
      </w:r>
      <w:r>
        <w:rPr>
          <w:noProof/>
        </w:rPr>
        <w:instrText xml:space="preserve"> PAGEREF _Toc478075031 \h </w:instrText>
      </w:r>
      <w:r>
        <w:rPr>
          <w:noProof/>
        </w:rPr>
      </w:r>
      <w:r>
        <w:rPr>
          <w:noProof/>
        </w:rPr>
        <w:fldChar w:fldCharType="separate"/>
      </w:r>
      <w:r w:rsidR="00F119E8">
        <w:rPr>
          <w:noProof/>
        </w:rPr>
        <w:t>83</w:t>
      </w:r>
      <w:r>
        <w:rPr>
          <w:noProof/>
        </w:rPr>
        <w:fldChar w:fldCharType="end"/>
      </w:r>
    </w:p>
    <w:p w14:paraId="274617C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_Toc478075032 \h </w:instrText>
      </w:r>
      <w:r>
        <w:rPr>
          <w:noProof/>
        </w:rPr>
      </w:r>
      <w:r>
        <w:rPr>
          <w:noProof/>
        </w:rPr>
        <w:fldChar w:fldCharType="separate"/>
      </w:r>
      <w:r w:rsidR="00F119E8">
        <w:rPr>
          <w:noProof/>
        </w:rPr>
        <w:t>83</w:t>
      </w:r>
      <w:r>
        <w:rPr>
          <w:noProof/>
        </w:rPr>
        <w:fldChar w:fldCharType="end"/>
      </w:r>
    </w:p>
    <w:p w14:paraId="4709E6F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vuln:Acknowledgements</w:t>
      </w:r>
      <w:r>
        <w:rPr>
          <w:noProof/>
        </w:rPr>
        <w:tab/>
      </w:r>
      <w:r>
        <w:rPr>
          <w:noProof/>
        </w:rPr>
        <w:fldChar w:fldCharType="begin"/>
      </w:r>
      <w:r>
        <w:rPr>
          <w:noProof/>
        </w:rPr>
        <w:instrText xml:space="preserve"> PAGEREF _Toc478075033 \h </w:instrText>
      </w:r>
      <w:r>
        <w:rPr>
          <w:noProof/>
        </w:rPr>
      </w:r>
      <w:r>
        <w:rPr>
          <w:noProof/>
        </w:rPr>
        <w:fldChar w:fldCharType="separate"/>
      </w:r>
      <w:r w:rsidR="00F119E8">
        <w:rPr>
          <w:noProof/>
        </w:rPr>
        <w:t>84</w:t>
      </w:r>
      <w:r>
        <w:rPr>
          <w:noProof/>
        </w:rPr>
        <w:fldChar w:fldCharType="end"/>
      </w:r>
    </w:p>
    <w:p w14:paraId="61EE266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vuln:Acknowledgement</w:t>
      </w:r>
      <w:r>
        <w:rPr>
          <w:noProof/>
        </w:rPr>
        <w:tab/>
      </w:r>
      <w:r>
        <w:rPr>
          <w:noProof/>
        </w:rPr>
        <w:fldChar w:fldCharType="begin"/>
      </w:r>
      <w:r>
        <w:rPr>
          <w:noProof/>
        </w:rPr>
        <w:instrText xml:space="preserve"> PAGEREF _Toc478075034 \h </w:instrText>
      </w:r>
      <w:r>
        <w:rPr>
          <w:noProof/>
        </w:rPr>
      </w:r>
      <w:r>
        <w:rPr>
          <w:noProof/>
        </w:rPr>
        <w:fldChar w:fldCharType="separate"/>
      </w:r>
      <w:r w:rsidR="00F119E8">
        <w:rPr>
          <w:noProof/>
        </w:rPr>
        <w:t>85</w:t>
      </w:r>
      <w:r>
        <w:rPr>
          <w:noProof/>
        </w:rPr>
        <w:fldChar w:fldCharType="end"/>
      </w:r>
    </w:p>
    <w:p w14:paraId="0844691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vuln:Name</w:t>
      </w:r>
      <w:r>
        <w:rPr>
          <w:noProof/>
        </w:rPr>
        <w:tab/>
      </w:r>
      <w:r>
        <w:rPr>
          <w:noProof/>
        </w:rPr>
        <w:fldChar w:fldCharType="begin"/>
      </w:r>
      <w:r>
        <w:rPr>
          <w:noProof/>
        </w:rPr>
        <w:instrText xml:space="preserve"> PAGEREF _Toc478075035 \h </w:instrText>
      </w:r>
      <w:r>
        <w:rPr>
          <w:noProof/>
        </w:rPr>
      </w:r>
      <w:r>
        <w:rPr>
          <w:noProof/>
        </w:rPr>
        <w:fldChar w:fldCharType="separate"/>
      </w:r>
      <w:r w:rsidR="00F119E8">
        <w:rPr>
          <w:noProof/>
        </w:rPr>
        <w:t>85</w:t>
      </w:r>
      <w:r>
        <w:rPr>
          <w:noProof/>
        </w:rPr>
        <w:fldChar w:fldCharType="end"/>
      </w:r>
    </w:p>
    <w:p w14:paraId="4380036D"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vuln:Organization</w:t>
      </w:r>
      <w:r>
        <w:rPr>
          <w:noProof/>
        </w:rPr>
        <w:tab/>
      </w:r>
      <w:r>
        <w:rPr>
          <w:noProof/>
        </w:rPr>
        <w:fldChar w:fldCharType="begin"/>
      </w:r>
      <w:r>
        <w:rPr>
          <w:noProof/>
        </w:rPr>
        <w:instrText xml:space="preserve"> PAGEREF _Toc478075036 \h </w:instrText>
      </w:r>
      <w:r>
        <w:rPr>
          <w:noProof/>
        </w:rPr>
      </w:r>
      <w:r>
        <w:rPr>
          <w:noProof/>
        </w:rPr>
        <w:fldChar w:fldCharType="separate"/>
      </w:r>
      <w:r w:rsidR="00F119E8">
        <w:rPr>
          <w:noProof/>
        </w:rPr>
        <w:t>85</w:t>
      </w:r>
      <w:r>
        <w:rPr>
          <w:noProof/>
        </w:rPr>
        <w:fldChar w:fldCharType="end"/>
      </w:r>
    </w:p>
    <w:p w14:paraId="21103A4D"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_Toc478075037 \h </w:instrText>
      </w:r>
      <w:r>
        <w:rPr>
          <w:noProof/>
        </w:rPr>
      </w:r>
      <w:r>
        <w:rPr>
          <w:noProof/>
        </w:rPr>
        <w:fldChar w:fldCharType="separate"/>
      </w:r>
      <w:r w:rsidR="00F119E8">
        <w:rPr>
          <w:noProof/>
        </w:rPr>
        <w:t>85</w:t>
      </w:r>
      <w:r>
        <w:rPr>
          <w:noProof/>
        </w:rPr>
        <w:fldChar w:fldCharType="end"/>
      </w:r>
    </w:p>
    <w:p w14:paraId="06995D5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vuln:URL</w:t>
      </w:r>
      <w:r>
        <w:rPr>
          <w:noProof/>
        </w:rPr>
        <w:tab/>
      </w:r>
      <w:r>
        <w:rPr>
          <w:noProof/>
        </w:rPr>
        <w:fldChar w:fldCharType="begin"/>
      </w:r>
      <w:r>
        <w:rPr>
          <w:noProof/>
        </w:rPr>
        <w:instrText xml:space="preserve"> PAGEREF _Toc478075038 \h </w:instrText>
      </w:r>
      <w:r>
        <w:rPr>
          <w:noProof/>
        </w:rPr>
      </w:r>
      <w:r>
        <w:rPr>
          <w:noProof/>
        </w:rPr>
        <w:fldChar w:fldCharType="separate"/>
      </w:r>
      <w:r w:rsidR="00F119E8">
        <w:rPr>
          <w:noProof/>
        </w:rPr>
        <w:t>86</w:t>
      </w:r>
      <w:r>
        <w:rPr>
          <w:noProof/>
        </w:rPr>
        <w:fldChar w:fldCharType="end"/>
      </w:r>
    </w:p>
    <w:p w14:paraId="1C6AF12A" w14:textId="77777777" w:rsidR="00C044E5" w:rsidRDefault="005C7B18" w:rsidP="00F82FD2">
      <w:pPr>
        <w:pStyle w:val="TOC1"/>
        <w:sectPr w:rsidR="00C044E5" w:rsidSect="00D37FDA">
          <w:type w:val="continuous"/>
          <w:pgSz w:w="12240" w:h="15840" w:code="1"/>
          <w:pgMar w:top="1440" w:right="1440" w:bottom="720" w:left="1440" w:header="720" w:footer="720" w:gutter="0"/>
          <w:cols w:num="2" w:space="709"/>
          <w:docGrid w:linePitch="360"/>
        </w:sectPr>
      </w:pPr>
      <w:r>
        <w:fldChar w:fldCharType="end"/>
      </w:r>
    </w:p>
    <w:p w14:paraId="48344F74" w14:textId="4DB29B65" w:rsidR="006678EB" w:rsidRPr="00D37FDA" w:rsidRDefault="006678EB" w:rsidP="00D37FDA">
      <w:pPr>
        <w:pStyle w:val="TOC1"/>
      </w:pPr>
    </w:p>
    <w:p w14:paraId="2E1EB68A" w14:textId="6B4D8B4C" w:rsidR="0029548F" w:rsidRDefault="0029548F">
      <w:pPr>
        <w:pStyle w:val="AppendixHeading1"/>
      </w:pPr>
      <w:bookmarkStart w:id="3885" w:name="_Toc478074902"/>
      <w:bookmarkStart w:id="3886" w:name="_Ref477108089"/>
      <w:bookmarkStart w:id="3887" w:name="_Ref477108094"/>
      <w:r>
        <w:t>List of Figures</w:t>
      </w:r>
      <w:bookmarkEnd w:id="3885"/>
    </w:p>
    <w:p w14:paraId="67B11CEC" w14:textId="77777777" w:rsidR="00602A04" w:rsidRDefault="0029548F">
      <w:pPr>
        <w:pStyle w:val="TableofFigures"/>
        <w:rPr>
          <w:rFonts w:asciiTheme="minorHAnsi" w:eastAsiaTheme="minorEastAsia" w:hAnsiTheme="minorHAnsi" w:cstheme="minorBidi"/>
          <w:noProof/>
          <w:sz w:val="24"/>
        </w:rPr>
      </w:pPr>
      <w:r>
        <w:fldChar w:fldCharType="begin"/>
      </w:r>
      <w:r>
        <w:instrText xml:space="preserve"> TOC \c "Figure" </w:instrText>
      </w:r>
      <w:r>
        <w:fldChar w:fldCharType="separate"/>
      </w:r>
      <w:r w:rsidR="00602A04">
        <w:rPr>
          <w:noProof/>
        </w:rPr>
        <w:t xml:space="preserve">Figure 1: </w:t>
      </w:r>
      <w:r w:rsidR="00602A04" w:rsidRPr="002C4574">
        <w:rPr>
          <w:b/>
          <w:noProof/>
        </w:rPr>
        <w:t>CSAF CVRF Document Root</w:t>
      </w:r>
      <w:r w:rsidR="00602A04">
        <w:rPr>
          <w:noProof/>
        </w:rPr>
        <w:t xml:space="preserve"> (</w:t>
      </w:r>
      <w:r w:rsidR="00602A04" w:rsidRPr="002C4574">
        <w:rPr>
          <w:rFonts w:ascii="Courier New" w:hAnsi="Courier New"/>
          <w:noProof/>
        </w:rPr>
        <w:t>cvrf:cvrfdoc</w:t>
      </w:r>
      <w:r w:rsidR="00602A04">
        <w:rPr>
          <w:noProof/>
        </w:rPr>
        <w:t>), children and grandchildren.</w:t>
      </w:r>
      <w:r w:rsidR="00602A04">
        <w:rPr>
          <w:noProof/>
        </w:rPr>
        <w:tab/>
      </w:r>
      <w:r w:rsidR="00602A04">
        <w:rPr>
          <w:noProof/>
        </w:rPr>
        <w:fldChar w:fldCharType="begin"/>
      </w:r>
      <w:r w:rsidR="00602A04">
        <w:rPr>
          <w:noProof/>
        </w:rPr>
        <w:instrText xml:space="preserve"> PAGEREF _Toc477448935 \h </w:instrText>
      </w:r>
      <w:r w:rsidR="00602A04">
        <w:rPr>
          <w:noProof/>
        </w:rPr>
      </w:r>
      <w:r w:rsidR="00602A04">
        <w:rPr>
          <w:noProof/>
        </w:rPr>
        <w:fldChar w:fldCharType="separate"/>
      </w:r>
      <w:r w:rsidR="00F119E8">
        <w:rPr>
          <w:noProof/>
        </w:rPr>
        <w:t>26</w:t>
      </w:r>
      <w:r w:rsidR="00602A04">
        <w:rPr>
          <w:noProof/>
        </w:rPr>
        <w:fldChar w:fldCharType="end"/>
      </w:r>
    </w:p>
    <w:p w14:paraId="10AF7230" w14:textId="77777777" w:rsidR="00602A04" w:rsidRDefault="00602A04">
      <w:pPr>
        <w:pStyle w:val="TableofFigures"/>
        <w:rPr>
          <w:rFonts w:asciiTheme="minorHAnsi" w:eastAsiaTheme="minorEastAsia" w:hAnsiTheme="minorHAnsi" w:cstheme="minorBidi"/>
          <w:noProof/>
          <w:sz w:val="24"/>
        </w:rPr>
      </w:pPr>
      <w:r>
        <w:rPr>
          <w:noProof/>
        </w:rPr>
        <w:t xml:space="preserve">Figure 3: A topologically valid </w:t>
      </w:r>
      <w:r w:rsidRPr="002C4574">
        <w:rPr>
          <w:b/>
          <w:noProof/>
        </w:rPr>
        <w:t>Document Publisher</w:t>
      </w:r>
      <w:r>
        <w:rPr>
          <w:noProof/>
        </w:rPr>
        <w:t xml:space="preserve"> configuration.</w:t>
      </w:r>
      <w:r>
        <w:rPr>
          <w:noProof/>
        </w:rPr>
        <w:tab/>
      </w:r>
      <w:r>
        <w:rPr>
          <w:noProof/>
        </w:rPr>
        <w:fldChar w:fldCharType="begin"/>
      </w:r>
      <w:r>
        <w:rPr>
          <w:noProof/>
        </w:rPr>
        <w:instrText xml:space="preserve"> PAGEREF _Toc477448936 \h </w:instrText>
      </w:r>
      <w:r>
        <w:rPr>
          <w:noProof/>
        </w:rPr>
      </w:r>
      <w:r>
        <w:rPr>
          <w:noProof/>
        </w:rPr>
        <w:fldChar w:fldCharType="separate"/>
      </w:r>
      <w:r w:rsidR="00F119E8">
        <w:rPr>
          <w:noProof/>
        </w:rPr>
        <w:t>30</w:t>
      </w:r>
      <w:r>
        <w:rPr>
          <w:noProof/>
        </w:rPr>
        <w:fldChar w:fldCharType="end"/>
      </w:r>
    </w:p>
    <w:p w14:paraId="35BC56DB" w14:textId="77777777" w:rsidR="00602A04" w:rsidRDefault="00602A04">
      <w:pPr>
        <w:pStyle w:val="TableofFigures"/>
        <w:rPr>
          <w:rFonts w:asciiTheme="minorHAnsi" w:eastAsiaTheme="minorEastAsia" w:hAnsiTheme="minorHAnsi" w:cstheme="minorBidi"/>
          <w:noProof/>
          <w:sz w:val="24"/>
        </w:rPr>
      </w:pPr>
      <w:r>
        <w:rPr>
          <w:noProof/>
        </w:rPr>
        <w:t xml:space="preserve">Figure 4: A topologically valid </w:t>
      </w:r>
      <w:r w:rsidRPr="002C4574">
        <w:rPr>
          <w:b/>
          <w:noProof/>
        </w:rPr>
        <w:t>Document Tracking</w:t>
      </w:r>
      <w:r>
        <w:rPr>
          <w:noProof/>
        </w:rPr>
        <w:t xml:space="preserve"> configuration.</w:t>
      </w:r>
      <w:r>
        <w:rPr>
          <w:noProof/>
        </w:rPr>
        <w:tab/>
      </w:r>
      <w:r>
        <w:rPr>
          <w:noProof/>
        </w:rPr>
        <w:fldChar w:fldCharType="begin"/>
      </w:r>
      <w:r>
        <w:rPr>
          <w:noProof/>
        </w:rPr>
        <w:instrText xml:space="preserve"> PAGEREF _Toc477448937 \h </w:instrText>
      </w:r>
      <w:r>
        <w:rPr>
          <w:noProof/>
        </w:rPr>
      </w:r>
      <w:r>
        <w:rPr>
          <w:noProof/>
        </w:rPr>
        <w:fldChar w:fldCharType="separate"/>
      </w:r>
      <w:r w:rsidR="00F119E8">
        <w:rPr>
          <w:noProof/>
        </w:rPr>
        <w:t>32</w:t>
      </w:r>
      <w:r>
        <w:rPr>
          <w:noProof/>
        </w:rPr>
        <w:fldChar w:fldCharType="end"/>
      </w:r>
    </w:p>
    <w:p w14:paraId="155CEAF9" w14:textId="77777777" w:rsidR="00602A04" w:rsidRDefault="00602A04">
      <w:pPr>
        <w:pStyle w:val="TableofFigures"/>
        <w:rPr>
          <w:rFonts w:asciiTheme="minorHAnsi" w:eastAsiaTheme="minorEastAsia" w:hAnsiTheme="minorHAnsi" w:cstheme="minorBidi"/>
          <w:noProof/>
          <w:sz w:val="24"/>
        </w:rPr>
      </w:pPr>
      <w:r>
        <w:rPr>
          <w:noProof/>
        </w:rPr>
        <w:t xml:space="preserve">Figure 5: A topologically valid </w:t>
      </w:r>
      <w:r w:rsidRPr="002C4574">
        <w:rPr>
          <w:b/>
          <w:noProof/>
        </w:rPr>
        <w:t>Document Notes</w:t>
      </w:r>
      <w:r>
        <w:rPr>
          <w:noProof/>
        </w:rPr>
        <w:t xml:space="preserve"> configuration.</w:t>
      </w:r>
      <w:r>
        <w:rPr>
          <w:noProof/>
        </w:rPr>
        <w:tab/>
      </w:r>
      <w:r>
        <w:rPr>
          <w:noProof/>
        </w:rPr>
        <w:fldChar w:fldCharType="begin"/>
      </w:r>
      <w:r>
        <w:rPr>
          <w:noProof/>
        </w:rPr>
        <w:instrText xml:space="preserve"> PAGEREF _Toc477448938 \h </w:instrText>
      </w:r>
      <w:r>
        <w:rPr>
          <w:noProof/>
        </w:rPr>
      </w:r>
      <w:r>
        <w:rPr>
          <w:noProof/>
        </w:rPr>
        <w:fldChar w:fldCharType="separate"/>
      </w:r>
      <w:r w:rsidR="00F119E8">
        <w:rPr>
          <w:noProof/>
        </w:rPr>
        <w:t>39</w:t>
      </w:r>
      <w:r>
        <w:rPr>
          <w:noProof/>
        </w:rPr>
        <w:fldChar w:fldCharType="end"/>
      </w:r>
    </w:p>
    <w:p w14:paraId="28AF1D03" w14:textId="77777777" w:rsidR="00602A04" w:rsidRDefault="00602A04">
      <w:pPr>
        <w:pStyle w:val="TableofFigures"/>
        <w:rPr>
          <w:rFonts w:asciiTheme="minorHAnsi" w:eastAsiaTheme="minorEastAsia" w:hAnsiTheme="minorHAnsi" w:cstheme="minorBidi"/>
          <w:noProof/>
          <w:sz w:val="24"/>
        </w:rPr>
      </w:pPr>
      <w:r>
        <w:rPr>
          <w:noProof/>
        </w:rPr>
        <w:t xml:space="preserve">Figure 6: A topologically valid </w:t>
      </w:r>
      <w:r w:rsidRPr="002C4574">
        <w:rPr>
          <w:b/>
          <w:noProof/>
        </w:rPr>
        <w:t>Document Acknowledgements</w:t>
      </w:r>
      <w:r>
        <w:rPr>
          <w:noProof/>
        </w:rPr>
        <w:t xml:space="preserve"> configuration.</w:t>
      </w:r>
      <w:r>
        <w:rPr>
          <w:noProof/>
        </w:rPr>
        <w:tab/>
      </w:r>
      <w:r>
        <w:rPr>
          <w:noProof/>
        </w:rPr>
        <w:fldChar w:fldCharType="begin"/>
      </w:r>
      <w:r>
        <w:rPr>
          <w:noProof/>
        </w:rPr>
        <w:instrText xml:space="preserve"> PAGEREF _Toc477448939 \h </w:instrText>
      </w:r>
      <w:r>
        <w:rPr>
          <w:noProof/>
        </w:rPr>
      </w:r>
      <w:r>
        <w:rPr>
          <w:noProof/>
        </w:rPr>
        <w:fldChar w:fldCharType="separate"/>
      </w:r>
      <w:r w:rsidR="00F119E8">
        <w:rPr>
          <w:noProof/>
        </w:rPr>
        <w:t>45</w:t>
      </w:r>
      <w:r>
        <w:rPr>
          <w:noProof/>
        </w:rPr>
        <w:fldChar w:fldCharType="end"/>
      </w:r>
    </w:p>
    <w:p w14:paraId="60F8CBA9" w14:textId="77777777" w:rsidR="00602A04" w:rsidRDefault="00602A04">
      <w:pPr>
        <w:pStyle w:val="TableofFigures"/>
        <w:rPr>
          <w:rFonts w:asciiTheme="minorHAnsi" w:eastAsiaTheme="minorEastAsia" w:hAnsiTheme="minorHAnsi" w:cstheme="minorBidi"/>
          <w:noProof/>
          <w:sz w:val="24"/>
        </w:rPr>
      </w:pPr>
      <w:r>
        <w:rPr>
          <w:noProof/>
        </w:rPr>
        <w:t xml:space="preserve">Figure 7: A topologically valid </w:t>
      </w:r>
      <w:r w:rsidRPr="002C4574">
        <w:rPr>
          <w:b/>
          <w:noProof/>
        </w:rPr>
        <w:t>Product Tree</w:t>
      </w:r>
      <w:r>
        <w:rPr>
          <w:noProof/>
        </w:rPr>
        <w:t xml:space="preserve"> configuration.</w:t>
      </w:r>
      <w:r>
        <w:rPr>
          <w:noProof/>
        </w:rPr>
        <w:tab/>
      </w:r>
      <w:r>
        <w:rPr>
          <w:noProof/>
        </w:rPr>
        <w:fldChar w:fldCharType="begin"/>
      </w:r>
      <w:r>
        <w:rPr>
          <w:noProof/>
        </w:rPr>
        <w:instrText xml:space="preserve"> PAGEREF _Toc477448940 \h </w:instrText>
      </w:r>
      <w:r>
        <w:rPr>
          <w:noProof/>
        </w:rPr>
      </w:r>
      <w:r>
        <w:rPr>
          <w:noProof/>
        </w:rPr>
        <w:fldChar w:fldCharType="separate"/>
      </w:r>
      <w:r w:rsidR="00F119E8">
        <w:rPr>
          <w:noProof/>
        </w:rPr>
        <w:t>50</w:t>
      </w:r>
      <w:r>
        <w:rPr>
          <w:noProof/>
        </w:rPr>
        <w:fldChar w:fldCharType="end"/>
      </w:r>
    </w:p>
    <w:p w14:paraId="43AA0EDA" w14:textId="77777777" w:rsidR="00602A04" w:rsidRDefault="00602A04">
      <w:pPr>
        <w:pStyle w:val="TableofFigures"/>
        <w:rPr>
          <w:rFonts w:asciiTheme="minorHAnsi" w:eastAsiaTheme="minorEastAsia" w:hAnsiTheme="minorHAnsi" w:cstheme="minorBidi"/>
          <w:noProof/>
          <w:sz w:val="24"/>
        </w:rPr>
      </w:pPr>
      <w:r>
        <w:rPr>
          <w:noProof/>
        </w:rPr>
        <w:t xml:space="preserve">Figure 8: A topologically valid </w:t>
      </w:r>
      <w:r w:rsidRPr="002C4574">
        <w:rPr>
          <w:b/>
          <w:noProof/>
        </w:rPr>
        <w:t>Branch</w:t>
      </w:r>
      <w:r>
        <w:rPr>
          <w:noProof/>
        </w:rPr>
        <w:t xml:space="preserve"> configuration</w:t>
      </w:r>
      <w:r>
        <w:rPr>
          <w:noProof/>
        </w:rPr>
        <w:tab/>
      </w:r>
      <w:r>
        <w:rPr>
          <w:noProof/>
        </w:rPr>
        <w:fldChar w:fldCharType="begin"/>
      </w:r>
      <w:r>
        <w:rPr>
          <w:noProof/>
        </w:rPr>
        <w:instrText xml:space="preserve"> PAGEREF _Toc477448941 \h </w:instrText>
      </w:r>
      <w:r>
        <w:rPr>
          <w:noProof/>
        </w:rPr>
      </w:r>
      <w:r>
        <w:rPr>
          <w:noProof/>
        </w:rPr>
        <w:fldChar w:fldCharType="separate"/>
      </w:r>
      <w:r w:rsidR="00F119E8">
        <w:rPr>
          <w:noProof/>
        </w:rPr>
        <w:t>52</w:t>
      </w:r>
      <w:r>
        <w:rPr>
          <w:noProof/>
        </w:rPr>
        <w:fldChar w:fldCharType="end"/>
      </w:r>
    </w:p>
    <w:p w14:paraId="6E088FB8" w14:textId="77777777" w:rsidR="00602A04" w:rsidRDefault="00602A04">
      <w:pPr>
        <w:pStyle w:val="TableofFigures"/>
        <w:rPr>
          <w:rFonts w:asciiTheme="minorHAnsi" w:eastAsiaTheme="minorEastAsia" w:hAnsiTheme="minorHAnsi" w:cstheme="minorBidi"/>
          <w:noProof/>
          <w:sz w:val="24"/>
        </w:rPr>
      </w:pPr>
      <w:r>
        <w:rPr>
          <w:noProof/>
        </w:rPr>
        <w:t xml:space="preserve">Figure 9: A topologically valid </w:t>
      </w:r>
      <w:r w:rsidRPr="002C4574">
        <w:rPr>
          <w:b/>
          <w:noProof/>
        </w:rPr>
        <w:t>Product Groups</w:t>
      </w:r>
      <w:r>
        <w:rPr>
          <w:noProof/>
        </w:rPr>
        <w:t xml:space="preserve"> configuration</w:t>
      </w:r>
      <w:r>
        <w:rPr>
          <w:noProof/>
        </w:rPr>
        <w:tab/>
      </w:r>
      <w:r>
        <w:rPr>
          <w:noProof/>
        </w:rPr>
        <w:fldChar w:fldCharType="begin"/>
      </w:r>
      <w:r>
        <w:rPr>
          <w:noProof/>
        </w:rPr>
        <w:instrText xml:space="preserve"> PAGEREF _Toc477448943 \h </w:instrText>
      </w:r>
      <w:r>
        <w:rPr>
          <w:noProof/>
        </w:rPr>
      </w:r>
      <w:r>
        <w:rPr>
          <w:noProof/>
        </w:rPr>
        <w:fldChar w:fldCharType="separate"/>
      </w:r>
      <w:r w:rsidR="00F119E8">
        <w:rPr>
          <w:noProof/>
        </w:rPr>
        <w:t>56</w:t>
      </w:r>
      <w:r>
        <w:rPr>
          <w:noProof/>
        </w:rPr>
        <w:fldChar w:fldCharType="end"/>
      </w:r>
    </w:p>
    <w:p w14:paraId="597E6D78" w14:textId="77777777" w:rsidR="00602A04" w:rsidRDefault="00602A04">
      <w:pPr>
        <w:pStyle w:val="TableofFigures"/>
        <w:rPr>
          <w:rFonts w:asciiTheme="minorHAnsi" w:eastAsiaTheme="minorEastAsia" w:hAnsiTheme="minorHAnsi" w:cstheme="minorBidi"/>
          <w:noProof/>
          <w:sz w:val="24"/>
        </w:rPr>
      </w:pPr>
      <w:r>
        <w:rPr>
          <w:noProof/>
        </w:rPr>
        <w:t xml:space="preserve">Figure 10: A topologically valid </w:t>
      </w:r>
      <w:r w:rsidRPr="002C4574">
        <w:rPr>
          <w:b/>
          <w:noProof/>
        </w:rPr>
        <w:t>Vulnerability</w:t>
      </w:r>
      <w:r>
        <w:rPr>
          <w:noProof/>
        </w:rPr>
        <w:t xml:space="preserve"> configuration.</w:t>
      </w:r>
      <w:r>
        <w:rPr>
          <w:noProof/>
        </w:rPr>
        <w:tab/>
      </w:r>
      <w:r>
        <w:rPr>
          <w:noProof/>
        </w:rPr>
        <w:fldChar w:fldCharType="begin"/>
      </w:r>
      <w:r>
        <w:rPr>
          <w:noProof/>
        </w:rPr>
        <w:instrText xml:space="preserve"> PAGEREF _Toc477448944 \h </w:instrText>
      </w:r>
      <w:r>
        <w:rPr>
          <w:noProof/>
        </w:rPr>
      </w:r>
      <w:r>
        <w:rPr>
          <w:noProof/>
        </w:rPr>
        <w:fldChar w:fldCharType="separate"/>
      </w:r>
      <w:r w:rsidR="00F119E8">
        <w:rPr>
          <w:noProof/>
        </w:rPr>
        <w:t>61</w:t>
      </w:r>
      <w:r>
        <w:rPr>
          <w:noProof/>
        </w:rPr>
        <w:fldChar w:fldCharType="end"/>
      </w:r>
    </w:p>
    <w:p w14:paraId="623A7686" w14:textId="77777777" w:rsidR="00602A04" w:rsidRDefault="00602A04">
      <w:pPr>
        <w:pStyle w:val="TableofFigures"/>
        <w:rPr>
          <w:rFonts w:asciiTheme="minorHAnsi" w:eastAsiaTheme="minorEastAsia" w:hAnsiTheme="minorHAnsi" w:cstheme="minorBidi"/>
          <w:noProof/>
          <w:sz w:val="24"/>
        </w:rPr>
      </w:pPr>
      <w:r>
        <w:rPr>
          <w:noProof/>
        </w:rPr>
        <w:t xml:space="preserve">Figure 11: A topologically valid </w:t>
      </w:r>
      <w:r w:rsidRPr="002C4574">
        <w:rPr>
          <w:b/>
          <w:noProof/>
        </w:rPr>
        <w:t>Threats</w:t>
      </w:r>
      <w:r>
        <w:rPr>
          <w:noProof/>
        </w:rPr>
        <w:t xml:space="preserve"> configuration.</w:t>
      </w:r>
      <w:r>
        <w:rPr>
          <w:noProof/>
        </w:rPr>
        <w:tab/>
      </w:r>
      <w:r>
        <w:rPr>
          <w:noProof/>
        </w:rPr>
        <w:fldChar w:fldCharType="begin"/>
      </w:r>
      <w:r>
        <w:rPr>
          <w:noProof/>
        </w:rPr>
        <w:instrText xml:space="preserve"> PAGEREF _Toc477448945 \h </w:instrText>
      </w:r>
      <w:r>
        <w:rPr>
          <w:noProof/>
        </w:rPr>
      </w:r>
      <w:r>
        <w:rPr>
          <w:noProof/>
        </w:rPr>
        <w:fldChar w:fldCharType="separate"/>
      </w:r>
      <w:r w:rsidR="00F119E8">
        <w:rPr>
          <w:noProof/>
        </w:rPr>
        <w:t>69</w:t>
      </w:r>
      <w:r>
        <w:rPr>
          <w:noProof/>
        </w:rPr>
        <w:fldChar w:fldCharType="end"/>
      </w:r>
    </w:p>
    <w:p w14:paraId="77E1DC07" w14:textId="77777777" w:rsidR="00602A04" w:rsidRDefault="00602A04">
      <w:pPr>
        <w:pStyle w:val="TableofFigures"/>
        <w:rPr>
          <w:rFonts w:asciiTheme="minorHAnsi" w:eastAsiaTheme="minorEastAsia" w:hAnsiTheme="minorHAnsi" w:cstheme="minorBidi"/>
          <w:noProof/>
          <w:sz w:val="24"/>
        </w:rPr>
      </w:pPr>
      <w:r>
        <w:rPr>
          <w:noProof/>
        </w:rPr>
        <w:t xml:space="preserve">Figure 12  A topologically valid </w:t>
      </w:r>
      <w:r w:rsidRPr="002C4574">
        <w:rPr>
          <w:b/>
          <w:noProof/>
        </w:rPr>
        <w:t>CVSS Score Sets</w:t>
      </w:r>
      <w:r>
        <w:rPr>
          <w:noProof/>
        </w:rPr>
        <w:t xml:space="preserve"> configuration.</w:t>
      </w:r>
      <w:r>
        <w:rPr>
          <w:noProof/>
        </w:rPr>
        <w:tab/>
      </w:r>
      <w:r>
        <w:rPr>
          <w:noProof/>
        </w:rPr>
        <w:fldChar w:fldCharType="begin"/>
      </w:r>
      <w:r>
        <w:rPr>
          <w:noProof/>
        </w:rPr>
        <w:instrText xml:space="preserve"> PAGEREF _Toc477448946 \h </w:instrText>
      </w:r>
      <w:r>
        <w:rPr>
          <w:noProof/>
        </w:rPr>
      </w:r>
      <w:r>
        <w:rPr>
          <w:noProof/>
        </w:rPr>
        <w:fldChar w:fldCharType="separate"/>
      </w:r>
      <w:r w:rsidR="00F119E8">
        <w:rPr>
          <w:noProof/>
        </w:rPr>
        <w:t>72</w:t>
      </w:r>
      <w:r>
        <w:rPr>
          <w:noProof/>
        </w:rPr>
        <w:fldChar w:fldCharType="end"/>
      </w:r>
    </w:p>
    <w:p w14:paraId="2EC2E138" w14:textId="77777777" w:rsidR="00602A04" w:rsidRDefault="00602A04">
      <w:pPr>
        <w:pStyle w:val="TableofFigures"/>
        <w:rPr>
          <w:rFonts w:asciiTheme="minorHAnsi" w:eastAsiaTheme="minorEastAsia" w:hAnsiTheme="minorHAnsi" w:cstheme="minorBidi"/>
          <w:noProof/>
          <w:sz w:val="24"/>
        </w:rPr>
      </w:pPr>
      <w:r>
        <w:rPr>
          <w:noProof/>
        </w:rPr>
        <w:t xml:space="preserve">Figure 13: A topologically valid </w:t>
      </w:r>
      <w:r w:rsidRPr="002C4574">
        <w:rPr>
          <w:b/>
          <w:noProof/>
        </w:rPr>
        <w:t>Remediations</w:t>
      </w:r>
      <w:r>
        <w:rPr>
          <w:noProof/>
        </w:rPr>
        <w:t xml:space="preserve"> configuration.</w:t>
      </w:r>
      <w:r>
        <w:rPr>
          <w:noProof/>
        </w:rPr>
        <w:tab/>
      </w:r>
      <w:r>
        <w:rPr>
          <w:noProof/>
        </w:rPr>
        <w:fldChar w:fldCharType="begin"/>
      </w:r>
      <w:r>
        <w:rPr>
          <w:noProof/>
        </w:rPr>
        <w:instrText xml:space="preserve"> PAGEREF _Toc477448947 \h </w:instrText>
      </w:r>
      <w:r>
        <w:rPr>
          <w:noProof/>
        </w:rPr>
      </w:r>
      <w:r>
        <w:rPr>
          <w:noProof/>
        </w:rPr>
        <w:fldChar w:fldCharType="separate"/>
      </w:r>
      <w:r w:rsidR="00F119E8">
        <w:rPr>
          <w:noProof/>
        </w:rPr>
        <w:t>78</w:t>
      </w:r>
      <w:r>
        <w:rPr>
          <w:noProof/>
        </w:rPr>
        <w:fldChar w:fldCharType="end"/>
      </w:r>
    </w:p>
    <w:p w14:paraId="0546F1BF" w14:textId="77777777" w:rsidR="00602A04" w:rsidRDefault="00602A04">
      <w:pPr>
        <w:pStyle w:val="TableofFigures"/>
        <w:rPr>
          <w:rFonts w:asciiTheme="minorHAnsi" w:eastAsiaTheme="minorEastAsia" w:hAnsiTheme="minorHAnsi" w:cstheme="minorBidi"/>
          <w:noProof/>
          <w:sz w:val="24"/>
        </w:rPr>
      </w:pPr>
      <w:r>
        <w:rPr>
          <w:noProof/>
        </w:rPr>
        <w:t xml:space="preserve">Figure 14: A topologically valid </w:t>
      </w:r>
      <w:r w:rsidRPr="002C4574">
        <w:rPr>
          <w:b/>
          <w:noProof/>
        </w:rPr>
        <w:t>Vulnerability</w:t>
      </w:r>
      <w:r>
        <w:rPr>
          <w:noProof/>
        </w:rPr>
        <w:t xml:space="preserve"> </w:t>
      </w:r>
      <w:r w:rsidRPr="002C4574">
        <w:rPr>
          <w:b/>
          <w:noProof/>
        </w:rPr>
        <w:t>References</w:t>
      </w:r>
      <w:r>
        <w:rPr>
          <w:noProof/>
        </w:rPr>
        <w:t xml:space="preserve"> configuration.</w:t>
      </w:r>
      <w:r>
        <w:rPr>
          <w:noProof/>
        </w:rPr>
        <w:tab/>
      </w:r>
      <w:r>
        <w:rPr>
          <w:noProof/>
        </w:rPr>
        <w:fldChar w:fldCharType="begin"/>
      </w:r>
      <w:r>
        <w:rPr>
          <w:noProof/>
        </w:rPr>
        <w:instrText xml:space="preserve"> PAGEREF _Toc477448948 \h </w:instrText>
      </w:r>
      <w:r>
        <w:rPr>
          <w:noProof/>
        </w:rPr>
      </w:r>
      <w:r>
        <w:rPr>
          <w:noProof/>
        </w:rPr>
        <w:fldChar w:fldCharType="separate"/>
      </w:r>
      <w:r w:rsidR="00F119E8">
        <w:rPr>
          <w:noProof/>
        </w:rPr>
        <w:t>82</w:t>
      </w:r>
      <w:r>
        <w:rPr>
          <w:noProof/>
        </w:rPr>
        <w:fldChar w:fldCharType="end"/>
      </w:r>
    </w:p>
    <w:p w14:paraId="0DB4DC0B" w14:textId="77777777" w:rsidR="00602A04" w:rsidRDefault="00602A04">
      <w:pPr>
        <w:pStyle w:val="TableofFigures"/>
        <w:rPr>
          <w:rFonts w:asciiTheme="minorHAnsi" w:eastAsiaTheme="minorEastAsia" w:hAnsiTheme="minorHAnsi" w:cstheme="minorBidi"/>
          <w:noProof/>
          <w:sz w:val="24"/>
        </w:rPr>
      </w:pPr>
      <w:r>
        <w:rPr>
          <w:noProof/>
        </w:rPr>
        <w:t xml:space="preserve">Figure 15: A topologically valid </w:t>
      </w:r>
      <w:r w:rsidRPr="002C4574">
        <w:rPr>
          <w:b/>
          <w:noProof/>
        </w:rPr>
        <w:t>Vulnerability</w:t>
      </w:r>
      <w:r>
        <w:rPr>
          <w:noProof/>
        </w:rPr>
        <w:t xml:space="preserve"> </w:t>
      </w:r>
      <w:r w:rsidRPr="002C4574">
        <w:rPr>
          <w:b/>
          <w:noProof/>
        </w:rPr>
        <w:t>Acknowledgements</w:t>
      </w:r>
      <w:r>
        <w:rPr>
          <w:noProof/>
        </w:rPr>
        <w:t xml:space="preserve"> configuration.</w:t>
      </w:r>
      <w:r>
        <w:rPr>
          <w:noProof/>
        </w:rPr>
        <w:tab/>
      </w:r>
      <w:r>
        <w:rPr>
          <w:noProof/>
        </w:rPr>
        <w:fldChar w:fldCharType="begin"/>
      </w:r>
      <w:r>
        <w:rPr>
          <w:noProof/>
        </w:rPr>
        <w:instrText xml:space="preserve"> PAGEREF _Toc477448949 \h </w:instrText>
      </w:r>
      <w:r>
        <w:rPr>
          <w:noProof/>
        </w:rPr>
      </w:r>
      <w:r>
        <w:rPr>
          <w:noProof/>
        </w:rPr>
        <w:fldChar w:fldCharType="separate"/>
      </w:r>
      <w:r w:rsidR="00F119E8">
        <w:rPr>
          <w:noProof/>
        </w:rPr>
        <w:t>84</w:t>
      </w:r>
      <w:r>
        <w:rPr>
          <w:noProof/>
        </w:rPr>
        <w:fldChar w:fldCharType="end"/>
      </w:r>
    </w:p>
    <w:p w14:paraId="31015267" w14:textId="77777777" w:rsidR="0029548F" w:rsidRPr="00D37FDA" w:rsidRDefault="0029548F" w:rsidP="00D37FDA">
      <w:r>
        <w:fldChar w:fldCharType="end"/>
      </w:r>
    </w:p>
    <w:p w14:paraId="6E9EBE3D" w14:textId="0628746C" w:rsidR="00837A16" w:rsidRDefault="00837A16">
      <w:pPr>
        <w:pStyle w:val="AppendixHeading1"/>
      </w:pPr>
      <w:bookmarkStart w:id="3888" w:name="_Toc478074903"/>
      <w:bookmarkStart w:id="3889" w:name="_Ref477248459"/>
      <w:bookmarkStart w:id="3890" w:name="_Ref477248557"/>
      <w:r>
        <w:t>Demo of a Document Schema Migration</w:t>
      </w:r>
      <w:bookmarkEnd w:id="3888"/>
    </w:p>
    <w:p w14:paraId="5AF50E0A" w14:textId="474CA38B" w:rsidR="00837A16" w:rsidRDefault="00837A16" w:rsidP="00D37FDA">
      <w:r>
        <w:t>To estimate the efforts required for a migration from a CVRF version 1.1 to a CSAF CVRF version 1.2 document, members of the committee have transformed a large body of existing CVRF v1.1 documents into the new format.</w:t>
      </w:r>
    </w:p>
    <w:p w14:paraId="3E471064" w14:textId="3CE7C0AD" w:rsidR="00837A16" w:rsidRDefault="00837A16" w:rsidP="00D37FDA">
      <w:r>
        <w:t xml:space="preserve">Some typical </w:t>
      </w:r>
      <w:r w:rsidR="00A6606B">
        <w:t xml:space="preserve">procedures and real world </w:t>
      </w:r>
      <w:r>
        <w:t>diffs (edited for brevity) are given in this appendix and as service to the reader.</w:t>
      </w:r>
    </w:p>
    <w:p w14:paraId="61A84CEE" w14:textId="1FE2A5E4" w:rsidR="00295F9D" w:rsidRDefault="00326B74" w:rsidP="00D37FDA">
      <w:pPr>
        <w:pStyle w:val="AppendixHeading2"/>
      </w:pPr>
      <w:bookmarkStart w:id="3891" w:name="_Toc478074904"/>
      <w:r>
        <w:t>Transform A — Producer transports CVSSv3 in v1.1 ScoreSet</w:t>
      </w:r>
      <w:bookmarkEnd w:id="3891"/>
    </w:p>
    <w:p w14:paraId="25560C7A" w14:textId="540437A7" w:rsidR="00326B74" w:rsidRDefault="00326B74" w:rsidP="00D37FDA">
      <w:r>
        <w:t>As many vendors already started scoring the vulnerabilities under the CVSS v3 ruling, there was a need to transport these values in the CVRF v1.1 context. It is common practice of producers thus to announce “out of band” somewhere and prominently that the scores communicated are CVSS version 3 scores and then expect the consumers to interpret the content of CVRF version 1.2 document’s ScoreSet elements to be interpreted this way.</w:t>
      </w:r>
    </w:p>
    <w:p w14:paraId="07E0BECB" w14:textId="6453FD2A" w:rsidR="00326B74" w:rsidRDefault="00326B74" w:rsidP="00D37FDA">
      <w:r>
        <w:t>A minor complication could be, that a) CVSS version 3 vectors are expected to have the constant version prefix (which is sometimes missing in these documents) and that b) it is possible, that a version3 CVSS vector does not fit inside the CVRF 1.1 length limit for the Vector element.</w:t>
      </w:r>
    </w:p>
    <w:p w14:paraId="1E78EB2B" w14:textId="657628C4" w:rsidR="00326B74" w:rsidRDefault="00326B74" w:rsidP="00D37FDA">
      <w:r>
        <w:t>Care has been taken during the design phase of CSAF CVRF version 1.2 to add both CVSS score set “universes” (v2 and v3) side by side and renaming the v2 variant from CVRF 1.1 into ScoreSetV2 with the children BaseScoreV2, EnvironmentalScoreV2, TemporalScoreV2 and VectorV2 — and correspondingly with the a V3 postfix the CVSSv3 elements.</w:t>
      </w:r>
    </w:p>
    <w:p w14:paraId="4B004C26" w14:textId="421C9FAC" w:rsidR="00326B74" w:rsidRDefault="00326B74" w:rsidP="00D37FDA">
      <w:pPr>
        <w:pStyle w:val="AppendixHeading3"/>
      </w:pPr>
      <w:bookmarkStart w:id="3892" w:name="_Toc478074905"/>
      <w:r>
        <w:t xml:space="preserve">The actual </w:t>
      </w:r>
      <w:r w:rsidR="005B5BFB">
        <w:t xml:space="preserve">CVSS Score Set V2/3 </w:t>
      </w:r>
      <w:r>
        <w:t>transform</w:t>
      </w:r>
      <w:r w:rsidR="005B5BFB">
        <w:t xml:space="preserve"> procedure</w:t>
      </w:r>
      <w:bookmarkEnd w:id="3892"/>
    </w:p>
    <w:p w14:paraId="39EEAAE3" w14:textId="320F6E28" w:rsidR="005B5BFB" w:rsidRDefault="005B5BFB" w:rsidP="00D37FDA">
      <w:r>
        <w:t>For every document (if</w:t>
      </w:r>
      <w:r w:rsidR="00C70337">
        <w:t xml:space="preserve"> and only i</w:t>
      </w:r>
      <w:r>
        <w:t>f the values represent CVSSv3 scores!):</w:t>
      </w:r>
    </w:p>
    <w:p w14:paraId="612ACD8E" w14:textId="3DD36362" w:rsidR="005B5BFB" w:rsidRDefault="005B5BFB" w:rsidP="00D37FDA">
      <w:pPr>
        <w:pStyle w:val="ListParagraph"/>
        <w:numPr>
          <w:ilvl w:val="0"/>
          <w:numId w:val="36"/>
        </w:numPr>
      </w:pPr>
      <w:r>
        <w:t>Map</w:t>
      </w:r>
      <w:r w:rsidR="00C70337">
        <w:t xml:space="preserve"> the</w:t>
      </w:r>
      <w:r w:rsidR="00C70337">
        <w:tab/>
      </w:r>
      <w:r w:rsidRPr="00D37FDA">
        <w:rPr>
          <w:rStyle w:val="Datatype"/>
          <w:sz w:val="18"/>
        </w:rPr>
        <w:t>/cvrfdoc/Vulnerability/CVSSScoreSets/ScoreSet</w:t>
      </w:r>
      <w:r w:rsidRPr="00D37FDA">
        <w:rPr>
          <w:sz w:val="18"/>
        </w:rPr>
        <w:t xml:space="preserve"> </w:t>
      </w:r>
      <w:r w:rsidR="00C70337">
        <w:br/>
        <w:t>into</w:t>
      </w:r>
      <w:r w:rsidR="00C70337">
        <w:tab/>
      </w:r>
      <w:r w:rsidR="00C70337">
        <w:tab/>
      </w:r>
      <w:r w:rsidRPr="00D37FDA">
        <w:rPr>
          <w:rStyle w:val="Datatype"/>
          <w:sz w:val="18"/>
        </w:rPr>
        <w:t>/cvrfdoc/Vulnerability/CVSSScoreSets/ScoreSetV3</w:t>
      </w:r>
    </w:p>
    <w:p w14:paraId="6380397C" w14:textId="07291019" w:rsidR="005B5BFB" w:rsidRDefault="005B5BFB" w:rsidP="00D37FDA">
      <w:pPr>
        <w:pStyle w:val="ListParagraph"/>
        <w:numPr>
          <w:ilvl w:val="0"/>
          <w:numId w:val="36"/>
        </w:numPr>
        <w:tabs>
          <w:tab w:val="left" w:pos="1418"/>
        </w:tabs>
      </w:pPr>
      <w:r>
        <w:t>Map</w:t>
      </w:r>
      <w:r w:rsidR="00C70337">
        <w:t xml:space="preserve"> the</w:t>
      </w:r>
      <w:r w:rsidR="00C70337">
        <w:tab/>
      </w:r>
      <w:r w:rsidRPr="00D37FDA">
        <w:rPr>
          <w:rStyle w:val="Datatype"/>
          <w:sz w:val="18"/>
        </w:rPr>
        <w:t>/cvrfdoc/Vulnerability/CVSSScoreSets/ScoreSet</w:t>
      </w:r>
      <w:r w:rsidR="00C70337" w:rsidRPr="00D37FDA">
        <w:rPr>
          <w:rStyle w:val="Datatype"/>
          <w:sz w:val="18"/>
        </w:rPr>
        <w:t>V3/BaseScore</w:t>
      </w:r>
      <w:r>
        <w:t xml:space="preserve"> </w:t>
      </w:r>
      <w:r w:rsidR="00C70337">
        <w:br/>
        <w:t>into</w:t>
      </w:r>
      <w:r w:rsidR="00C70337">
        <w:tab/>
      </w:r>
      <w:r w:rsidRPr="00D37FDA">
        <w:rPr>
          <w:rStyle w:val="Datatype"/>
          <w:sz w:val="18"/>
        </w:rPr>
        <w:t>/cvrfdoc/Vulnerability/CVSSScoreSets/ScoreSetV3</w:t>
      </w:r>
      <w:r w:rsidR="00C70337" w:rsidRPr="00D37FDA">
        <w:rPr>
          <w:rStyle w:val="Datatype"/>
          <w:sz w:val="18"/>
        </w:rPr>
        <w:t>/BaseScoreV3</w:t>
      </w:r>
    </w:p>
    <w:p w14:paraId="3D82E63E" w14:textId="0198524D" w:rsidR="005B5BFB" w:rsidRDefault="00C70337" w:rsidP="00D37FDA">
      <w:pPr>
        <w:pStyle w:val="ListParagraph"/>
        <w:numPr>
          <w:ilvl w:val="0"/>
          <w:numId w:val="36"/>
        </w:numPr>
        <w:tabs>
          <w:tab w:val="left" w:pos="1418"/>
        </w:tabs>
      </w:pPr>
      <w:r>
        <w:t>Map any</w:t>
      </w:r>
      <w:r>
        <w:tab/>
      </w:r>
      <w:r w:rsidRPr="00D37FDA">
        <w:rPr>
          <w:rStyle w:val="Datatype"/>
          <w:sz w:val="18"/>
        </w:rPr>
        <w:t>/cvrfdoc/Vulnerability/CVSSScoreSets/ScoreSetV3/EnvironmentalScore</w:t>
      </w:r>
      <w:r>
        <w:t xml:space="preserve"> </w:t>
      </w:r>
      <w:r>
        <w:br/>
        <w:t>into</w:t>
      </w:r>
      <w:r>
        <w:tab/>
      </w:r>
      <w:r w:rsidRPr="00D37FDA">
        <w:rPr>
          <w:rStyle w:val="Datatype"/>
          <w:sz w:val="18"/>
        </w:rPr>
        <w:t>/cvrfdoc/Vulnerab</w:t>
      </w:r>
      <w:r w:rsidR="00607FA9" w:rsidRPr="00D37FDA">
        <w:rPr>
          <w:rStyle w:val="Datatype"/>
          <w:sz w:val="18"/>
        </w:rPr>
        <w:t>ility/CVSSScoreSets/ScoreSetV3/</w:t>
      </w:r>
      <w:r w:rsidRPr="00D37FDA">
        <w:rPr>
          <w:rStyle w:val="Datatype"/>
          <w:sz w:val="18"/>
        </w:rPr>
        <w:t>EnvironmentalScoreV3</w:t>
      </w:r>
    </w:p>
    <w:p w14:paraId="43661EBA" w14:textId="6CA434E6" w:rsidR="005B5BFB" w:rsidRDefault="00C70337" w:rsidP="00D37FDA">
      <w:pPr>
        <w:pStyle w:val="ListParagraph"/>
        <w:numPr>
          <w:ilvl w:val="0"/>
          <w:numId w:val="36"/>
        </w:numPr>
      </w:pPr>
      <w:r>
        <w:t>Map any</w:t>
      </w:r>
      <w:r>
        <w:tab/>
      </w:r>
      <w:r w:rsidRPr="00D37FDA">
        <w:rPr>
          <w:rStyle w:val="Datatype"/>
          <w:sz w:val="18"/>
        </w:rPr>
        <w:t>/cvrfdoc/Vulnerability/CVSSScoreSets/ScoreSetV3/TemporalScore</w:t>
      </w:r>
      <w:r>
        <w:t xml:space="preserve"> </w:t>
      </w:r>
      <w:r>
        <w:br/>
        <w:t>into</w:t>
      </w:r>
      <w:r>
        <w:tab/>
      </w:r>
      <w:r>
        <w:tab/>
      </w:r>
      <w:r w:rsidRPr="00D37FDA">
        <w:rPr>
          <w:rStyle w:val="Datatype"/>
          <w:sz w:val="18"/>
        </w:rPr>
        <w:t>/cvrfdoc/Vulnerab</w:t>
      </w:r>
      <w:r w:rsidR="00607FA9" w:rsidRPr="00D37FDA">
        <w:rPr>
          <w:rStyle w:val="Datatype"/>
          <w:sz w:val="18"/>
        </w:rPr>
        <w:t>ility/CVSSScoreSets/ScoreSetV3/</w:t>
      </w:r>
      <w:r w:rsidRPr="00D37FDA">
        <w:rPr>
          <w:rStyle w:val="Datatype"/>
          <w:sz w:val="18"/>
        </w:rPr>
        <w:t>TemporalScoreV3</w:t>
      </w:r>
    </w:p>
    <w:p w14:paraId="35A8B135" w14:textId="0D37045D" w:rsidR="005B5BFB" w:rsidRDefault="00C70337" w:rsidP="00D37FDA">
      <w:pPr>
        <w:pStyle w:val="ListParagraph"/>
        <w:numPr>
          <w:ilvl w:val="0"/>
          <w:numId w:val="36"/>
        </w:numPr>
      </w:pPr>
      <w:r>
        <w:t>Map any</w:t>
      </w:r>
      <w:r>
        <w:tab/>
      </w:r>
      <w:r w:rsidRPr="00D37FDA">
        <w:rPr>
          <w:rStyle w:val="Datatype"/>
          <w:sz w:val="18"/>
        </w:rPr>
        <w:t>/cvrfdoc/Vulnerability/CVSSScoreSets/ScoreSetV3/Vector</w:t>
      </w:r>
      <w:r>
        <w:t xml:space="preserve"> </w:t>
      </w:r>
      <w:r>
        <w:br/>
        <w:t>into</w:t>
      </w:r>
      <w:r>
        <w:tab/>
      </w:r>
      <w:r>
        <w:tab/>
      </w:r>
      <w:r w:rsidRPr="00D37FDA">
        <w:rPr>
          <w:rStyle w:val="Datatype"/>
          <w:sz w:val="18"/>
        </w:rPr>
        <w:t>/cvrfdoc/Vulnerability/CVSSScoreSets/ScoreSetV3/VectorV3</w:t>
      </w:r>
    </w:p>
    <w:p w14:paraId="68ECA812" w14:textId="637409A9" w:rsidR="00C70337" w:rsidRDefault="00C70337" w:rsidP="00D37FDA">
      <w:pPr>
        <w:pStyle w:val="ListParagraph"/>
        <w:numPr>
          <w:ilvl w:val="0"/>
          <w:numId w:val="36"/>
        </w:numPr>
      </w:pPr>
      <w:r>
        <w:t>Transform any non-prefixed VectorV3 content into the correct CVSSv3 form.</w:t>
      </w:r>
    </w:p>
    <w:p w14:paraId="7AE2453C" w14:textId="77777777" w:rsidR="00607FA9" w:rsidRDefault="00607FA9" w:rsidP="00D37FDA"/>
    <w:p w14:paraId="7D067B4D" w14:textId="4EA14ECA" w:rsidR="00BF0A76" w:rsidRDefault="00607FA9" w:rsidP="00BF0A76">
      <w:pPr>
        <w:pStyle w:val="AppendixHeading2"/>
      </w:pPr>
      <w:bookmarkStart w:id="3893" w:name="_Toc478074906"/>
      <w:r>
        <w:t>Transform B</w:t>
      </w:r>
      <w:r w:rsidR="00BF0A76">
        <w:t xml:space="preserve"> — </w:t>
      </w:r>
      <w:r>
        <w:t>Empty</w:t>
      </w:r>
      <w:r w:rsidR="00BF0A76">
        <w:t xml:space="preserve"> v1.1 </w:t>
      </w:r>
      <w:r>
        <w:t>Acknowledgement/Organization</w:t>
      </w:r>
      <w:bookmarkEnd w:id="3893"/>
    </w:p>
    <w:p w14:paraId="40FF8664" w14:textId="77777777" w:rsidR="000E2A42" w:rsidRDefault="00607FA9">
      <w:r>
        <w:t xml:space="preserve">In </w:t>
      </w:r>
      <w:r w:rsidR="00BF0A76">
        <w:t xml:space="preserve">CVRF v1.1 </w:t>
      </w:r>
      <w:r>
        <w:t xml:space="preserve">documents, it </w:t>
      </w:r>
      <w:r w:rsidR="001564E6">
        <w:t>is</w:t>
      </w:r>
      <w:r>
        <w:t xml:space="preserve"> allowed </w:t>
      </w:r>
      <w:r w:rsidR="001564E6">
        <w:t xml:space="preserve">– albeit redundant – </w:t>
      </w:r>
      <w:r>
        <w:t xml:space="preserve">to have an empty Organization element inside of an Acknowledgement element (instead of simply leaving </w:t>
      </w:r>
      <w:r w:rsidR="000E2A42">
        <w:t>it out).</w:t>
      </w:r>
    </w:p>
    <w:p w14:paraId="01A7674E" w14:textId="6297E187" w:rsidR="00BF0A76" w:rsidRDefault="000E2A42">
      <w:r>
        <w:t>In</w:t>
      </w:r>
      <w:r w:rsidR="00607FA9">
        <w:t xml:space="preserve"> CSAF CVRF v1.2 </w:t>
      </w:r>
      <w:r>
        <w:t xml:space="preserve">an empty Organization element inside of an Acknowledgement element </w:t>
      </w:r>
      <w:r w:rsidR="00607FA9">
        <w:t>is invalid.</w:t>
      </w:r>
    </w:p>
    <w:p w14:paraId="0E32BC9C" w14:textId="723DB74D" w:rsidR="00BF0A76" w:rsidRDefault="00BF0A76" w:rsidP="00BF0A76">
      <w:pPr>
        <w:pStyle w:val="AppendixHeading3"/>
      </w:pPr>
      <w:bookmarkStart w:id="3894" w:name="_Toc478074907"/>
      <w:r>
        <w:t xml:space="preserve">The actual </w:t>
      </w:r>
      <w:r w:rsidR="00607FA9">
        <w:t xml:space="preserve">removal </w:t>
      </w:r>
      <w:r>
        <w:t>transform procedure</w:t>
      </w:r>
      <w:bookmarkEnd w:id="3894"/>
    </w:p>
    <w:p w14:paraId="2EA0E39F" w14:textId="77777777" w:rsidR="00607FA9" w:rsidRDefault="00607FA9" w:rsidP="00BF0A76">
      <w:r>
        <w:t>For every document:</w:t>
      </w:r>
    </w:p>
    <w:p w14:paraId="48B6220D" w14:textId="60D56790" w:rsidR="00607FA9" w:rsidRDefault="00607FA9" w:rsidP="00D37FDA">
      <w:pPr>
        <w:pStyle w:val="ListParagraph"/>
        <w:numPr>
          <w:ilvl w:val="0"/>
          <w:numId w:val="37"/>
        </w:numPr>
      </w:pPr>
      <w:r>
        <w:t xml:space="preserve">Remove any occurrence of empty </w:t>
      </w:r>
      <w:r w:rsidRPr="00145123">
        <w:rPr>
          <w:rStyle w:val="Datatype"/>
          <w:sz w:val="18"/>
        </w:rPr>
        <w:t>/cvrfdoc/</w:t>
      </w:r>
      <w:r>
        <w:rPr>
          <w:rStyle w:val="Datatype"/>
          <w:sz w:val="18"/>
        </w:rPr>
        <w:t>Acknowledgements/Acknowledgement/Organization.</w:t>
      </w:r>
      <w:r w:rsidRPr="00607FA9">
        <w:t xml:space="preserve"> </w:t>
      </w:r>
    </w:p>
    <w:p w14:paraId="7D257E3B" w14:textId="2F436CEA" w:rsidR="00BF0A76" w:rsidRPr="00D37FDA" w:rsidRDefault="00BF0A76" w:rsidP="00D37FDA"/>
    <w:p w14:paraId="668DC842" w14:textId="4CF2F35E" w:rsidR="0052099F" w:rsidRDefault="003F011D">
      <w:pPr>
        <w:pStyle w:val="AppendixHeading1"/>
      </w:pPr>
      <w:bookmarkStart w:id="3895" w:name="_Ref478024000"/>
      <w:bookmarkStart w:id="3896" w:name="sectionAppCompleteExamples"/>
      <w:bookmarkStart w:id="3897" w:name="_Toc478074908"/>
      <w:r>
        <w:t xml:space="preserve">Complete </w:t>
      </w:r>
      <w:r w:rsidR="009437B5">
        <w:t>Examples</w:t>
      </w:r>
      <w:bookmarkEnd w:id="3886"/>
      <w:bookmarkEnd w:id="3887"/>
      <w:bookmarkEnd w:id="3889"/>
      <w:bookmarkEnd w:id="3890"/>
      <w:bookmarkEnd w:id="3895"/>
      <w:bookmarkEnd w:id="3896"/>
      <w:bookmarkEnd w:id="3897"/>
    </w:p>
    <w:p w14:paraId="68486CA2" w14:textId="125457F9" w:rsidR="00225C3B" w:rsidRDefault="009437B5" w:rsidP="00225C3B">
      <w:r>
        <w:t>Some real-world examples of CVRF version 1.2 advisories in XML format</w:t>
      </w:r>
      <w:r w:rsidR="00DE7C62">
        <w:t xml:space="preserve"> are given in this appendix and in the hope, they are useful</w:t>
      </w:r>
      <w:r w:rsidR="00BA3372">
        <w:t xml:space="preserve"> (major edits on text content to emphasize structure)</w:t>
      </w:r>
      <w:r w:rsidR="00DE7C62">
        <w:t>.</w:t>
      </w:r>
    </w:p>
    <w:p w14:paraId="3D7C68D4" w14:textId="1B18AF01" w:rsidR="00225C3B" w:rsidRDefault="00804C45" w:rsidP="00F003C0">
      <w:pPr>
        <w:pStyle w:val="AppendixHeading2"/>
      </w:pPr>
      <w:bookmarkStart w:id="3898" w:name="_Toc478074909"/>
      <w:r>
        <w:t xml:space="preserve">Sample </w:t>
      </w:r>
      <w:r w:rsidR="00985EF2">
        <w:t xml:space="preserve">Security Advisory </w:t>
      </w:r>
      <w:r>
        <w:t>A</w:t>
      </w:r>
      <w:bookmarkEnd w:id="3898"/>
    </w:p>
    <w:p w14:paraId="68CE6F05" w14:textId="1EAA4032" w:rsidR="00225C3B" w:rsidRDefault="0027548B" w:rsidP="00225C3B">
      <w:r>
        <w:t>Security</w:t>
      </w:r>
      <w:r w:rsidR="00804C45">
        <w:t xml:space="preserve"> </w:t>
      </w:r>
      <w:r w:rsidR="002211FA">
        <w:t>a</w:t>
      </w:r>
      <w:r w:rsidR="00804C45">
        <w:t>dvisory from</w:t>
      </w:r>
      <w:r w:rsidR="00BA3372">
        <w:t xml:space="preserve"> the year 2017</w:t>
      </w:r>
      <w:r w:rsidR="00804C45">
        <w:t>:</w:t>
      </w:r>
    </w:p>
    <w:p w14:paraId="3BE16294" w14:textId="5437A616" w:rsidR="00A52BA4" w:rsidRDefault="00A52BA4" w:rsidP="00D37FDA">
      <w:pPr>
        <w:pStyle w:val="Codesmall"/>
      </w:pPr>
      <w:r w:rsidRPr="00A52BA4">
        <w:t>&lt;?xml version="1.0" encoding="UTF-8"?&gt;</w:t>
      </w:r>
      <w:r w:rsidRPr="00A52BA4">
        <w:br/>
        <w:t xml:space="preserve">&lt;cvrfdoc </w:t>
      </w:r>
      <w:r w:rsidRPr="00A52BA4">
        <w:br/>
        <w:t>  xmlns:cpe="http://cpe.mitre.org/language/2.0"</w:t>
      </w:r>
      <w:r w:rsidRPr="00A52BA4">
        <w:br/>
        <w:t>  xmlns:cvrf="http://docs.oasis-open.org/csaf/ns/csaf-cvrf/v1.2/cvrf"</w:t>
      </w:r>
      <w:r w:rsidRPr="00A52BA4">
        <w:br/>
        <w:t>  xmlns:cvrf-common="http://docs.oasis-open.org/csaf/ns/csaf-cvrf/v1.2/common"</w:t>
      </w:r>
      <w:r w:rsidRPr="00A52BA4">
        <w:br/>
        <w:t>  xmlns:cvssv2="http://scap.nist.gov/schema/cvss-v2/1.0"</w:t>
      </w:r>
      <w:r w:rsidRPr="00A52BA4">
        <w:br/>
        <w:t>  xmlns:cvssv3="https://www.first.org/cvss/cvss-v3.0.xsd"</w:t>
      </w:r>
      <w:r w:rsidRPr="00A52BA4">
        <w:br/>
        <w:t>  xmlns:dc="http://purl.org/dc/elements/1.2/"</w:t>
      </w:r>
      <w:r w:rsidRPr="00A52BA4">
        <w:br/>
        <w:t>  xmlns:ns0="http://purl.org/dc/elements/1.1/"</w:t>
      </w:r>
      <w:r w:rsidRPr="00A52BA4">
        <w:br/>
        <w:t>  xmlns:prod="http://docs.oasis-open.org/csaf/ns/csaf-cvrf/v1.2/prod"</w:t>
      </w:r>
      <w:r w:rsidRPr="00A52BA4">
        <w:br/>
        <w:t>  xmlns:scap-core="http://scap.nist.gov/schema/scap-core/1.0"</w:t>
      </w:r>
      <w:r w:rsidRPr="00A52BA4">
        <w:br/>
        <w:t>  xmlns:sch="http://purl.oclc.org/dsdl/schematron"</w:t>
      </w:r>
      <w:r w:rsidRPr="00A52BA4">
        <w:br/>
        <w:t>  xmlns:vuln="http://docs.oasis-open.org/csaf/ns/csaf-cvrf/v1.2/vuln"</w:t>
      </w:r>
      <w:r w:rsidRPr="00A52BA4">
        <w:br/>
        <w:t>  xmlns:xsi="http://www.w3.org/2001/XMLSchema-instance</w:t>
      </w:r>
      <w:r w:rsidR="00ED2CD5">
        <w:br/>
        <w:t xml:space="preserve">  xmlns="http://docs.oasis-open.org/csaf/ns/csaf-cvrf/v1.2/cvrf</w:t>
      </w:r>
      <w:r w:rsidRPr="00A52BA4">
        <w:t>"</w:t>
      </w:r>
      <w:r w:rsidRPr="00A52BA4">
        <w:br/>
        <w:t> </w:t>
      </w:r>
      <w:r w:rsidR="00E37B3F">
        <w:t xml:space="preserve"> </w:t>
      </w:r>
      <w:r w:rsidRPr="00A52BA4">
        <w:t>&gt;</w:t>
      </w:r>
      <w:r w:rsidRPr="00A52BA4">
        <w:br/>
      </w:r>
      <w:r>
        <w:t xml:space="preserve">  </w:t>
      </w:r>
      <w:r w:rsidRPr="00A52BA4">
        <w:t>&lt;!-- Document wide context info --&gt;</w:t>
      </w:r>
      <w:r w:rsidRPr="00A52BA4">
        <w:br/>
      </w:r>
      <w:r>
        <w:t xml:space="preserve">  &lt;DocumentTitle&gt;AppY Stream Control Transmission Protocol&lt;/DocumentTitle&gt;</w:t>
      </w:r>
      <w:r w:rsidR="0073276F">
        <w:br/>
      </w:r>
      <w:r>
        <w:t xml:space="preserve">  &lt;DocumentType&gt;Security Advisory&lt;/DocumentType&gt;</w:t>
      </w:r>
      <w:r w:rsidR="0073276F">
        <w:br/>
      </w:r>
      <w:r>
        <w:t xml:space="preserve">  &lt;DocumentPublisher Type="Vendor"&gt;</w:t>
      </w:r>
      <w:r w:rsidR="0073276F">
        <w:br/>
      </w:r>
      <w:r>
        <w:t xml:space="preserve">      &lt;ContactDetails&gt;Emergency Support: ...&lt;/ContactDetails&gt;</w:t>
      </w:r>
      <w:r w:rsidR="0073276F">
        <w:br/>
      </w:r>
      <w:r>
        <w:t xml:space="preserve">      &lt;IssuingAuthority&gt;... Team (PSIRT)....&lt;/IssuingAuthority&gt;</w:t>
      </w:r>
      <w:r w:rsidR="0073276F">
        <w:br/>
      </w:r>
      <w:r>
        <w:t xml:space="preserve">  &lt;/DocumentPublisher&gt;</w:t>
      </w:r>
      <w:r w:rsidR="0073276F">
        <w:br/>
      </w:r>
      <w:r>
        <w:t xml:space="preserve">  &lt;DocumentTracking&gt;</w:t>
      </w:r>
      <w:r w:rsidR="0073276F">
        <w:br/>
      </w:r>
      <w:r>
        <w:t xml:space="preserve">    &lt;Identification&gt;</w:t>
      </w:r>
      <w:r w:rsidR="0073276F">
        <w:br/>
      </w:r>
      <w:r>
        <w:t xml:space="preserve">      &lt;ID&gt;vendorix-sa-20170301-abc&lt;/ID&gt;</w:t>
      </w:r>
      <w:r w:rsidR="0073276F">
        <w:br/>
      </w:r>
      <w:r>
        <w:t xml:space="preserve">    &lt;/Identification&gt;</w:t>
      </w:r>
      <w:r w:rsidR="0073276F">
        <w:br/>
      </w:r>
      <w:r>
        <w:t xml:space="preserve">    &lt;Status&gt;Final&lt;/Status&gt;</w:t>
      </w:r>
      <w:r w:rsidR="0073276F">
        <w:br/>
      </w:r>
      <w:r>
        <w:t xml:space="preserve">    &lt;Version&gt;1.0&lt;/Version&gt;</w:t>
      </w:r>
      <w:r w:rsidR="0073276F">
        <w:br/>
      </w:r>
      <w:r>
        <w:t xml:space="preserve">    &lt;RevisionHistory&gt;</w:t>
      </w:r>
      <w:r w:rsidR="0073276F">
        <w:br/>
      </w:r>
      <w:r>
        <w:t xml:space="preserve">      &lt;Revision&gt;</w:t>
      </w:r>
      <w:r w:rsidR="0073276F">
        <w:br/>
      </w:r>
      <w:r>
        <w:t xml:space="preserve">        &lt;Number&gt;1.0&lt;/Number&gt;</w:t>
      </w:r>
      <w:r w:rsidR="0073276F">
        <w:br/>
      </w:r>
      <w:r>
        <w:t xml:space="preserve">        &lt;Date&gt;2017-03-01T14:58:48&lt;/Date&gt;</w:t>
      </w:r>
      <w:r w:rsidR="0073276F">
        <w:br/>
      </w:r>
      <w:r>
        <w:t xml:space="preserve">        &lt;Description&gt;Initial public release.&lt;/Description&gt;</w:t>
      </w:r>
      <w:r w:rsidR="0073276F">
        <w:br/>
      </w:r>
      <w:r>
        <w:t xml:space="preserve">      &lt;/Revision&gt;</w:t>
      </w:r>
      <w:r w:rsidR="0073276F">
        <w:br/>
      </w:r>
      <w:r>
        <w:t xml:space="preserve">    &lt;/RevisionHistory&gt;</w:t>
      </w:r>
      <w:r w:rsidR="0073276F">
        <w:br/>
      </w:r>
      <w:r>
        <w:t xml:space="preserve">    &lt;InitialReleaseDate&gt;2017-03-01T16:00:00&lt;/InitialReleaseDate&gt;</w:t>
      </w:r>
      <w:r w:rsidR="0073276F">
        <w:br/>
      </w:r>
      <w:r>
        <w:t xml:space="preserve">    &lt;CurrentReleaseDate&gt;2017-03-01T14:58:48&lt;/CurrentReleaseDate&gt;</w:t>
      </w:r>
      <w:r w:rsidR="0073276F">
        <w:br/>
      </w:r>
      <w:r>
        <w:t xml:space="preserve">    &lt;Generator&gt;</w:t>
      </w:r>
      <w:r w:rsidR="0073276F">
        <w:br/>
      </w:r>
      <w:r>
        <w:t xml:space="preserve">      &lt;Engine&gt;TVCE&lt;/Engine&gt;</w:t>
      </w:r>
      <w:r w:rsidR="0073276F">
        <w:br/>
      </w:r>
      <w:r>
        <w:t xml:space="preserve">    &lt;/Generator&gt;</w:t>
      </w:r>
      <w:r w:rsidR="0073276F">
        <w:br/>
      </w:r>
      <w:r>
        <w:t xml:space="preserve">  &lt;/DocumentTracking&gt;</w:t>
      </w:r>
      <w:r w:rsidR="0073276F">
        <w:br/>
      </w:r>
      <w:r>
        <w:t xml:space="preserve">  &lt;DocumentNotes&gt;</w:t>
      </w:r>
      <w:r w:rsidR="0073276F">
        <w:br/>
      </w:r>
      <w:r>
        <w:t xml:space="preserve">    &lt;Note Title="Summary" Type="Gene</w:t>
      </w:r>
      <w:r w:rsidR="00553A3B">
        <w:t>ral" Ordinal="1"&gt;A vulnerability</w:t>
      </w:r>
      <w:r>
        <w:t>...&lt;/Note&gt;</w:t>
      </w:r>
      <w:r w:rsidR="0073276F">
        <w:br/>
      </w:r>
      <w:r>
        <w:t xml:space="preserve">    &lt;Note Title="CVSS 3.0 Notice" Type="Other" Ordinal="2"&gt;... &lt;/Note&gt;</w:t>
      </w:r>
      <w:r w:rsidR="0073276F">
        <w:br/>
      </w:r>
      <w:r>
        <w:t xml:space="preserve">  &lt;/DocumentNotes&gt;</w:t>
      </w:r>
      <w:r w:rsidR="0073276F">
        <w:br/>
      </w:r>
      <w:r>
        <w:t xml:space="preserve">  &lt;DocumentReferences&gt;</w:t>
      </w:r>
      <w:r w:rsidR="0073276F">
        <w:br/>
      </w:r>
      <w:r>
        <w:t xml:space="preserve">    &lt;Reference Type="Self"&gt;</w:t>
      </w:r>
      <w:r w:rsidR="0073276F">
        <w:br/>
      </w:r>
      <w:r>
        <w:t xml:space="preserve">      &lt;URL&gt;https://example.com/sec/vendorix-sa-20170301-abc&lt;/cvrf:URL&gt;</w:t>
      </w:r>
      <w:r w:rsidR="0073276F">
        <w:br/>
      </w:r>
      <w:r>
        <w:t xml:space="preserve">      &lt;Description&gt;Vendorix Foo AppY...&lt;/Description&gt;</w:t>
      </w:r>
      <w:r w:rsidR="0073276F">
        <w:br/>
      </w:r>
      <w:r>
        <w:t xml:space="preserve">    &lt;/Reference&gt;</w:t>
      </w:r>
      <w:r w:rsidR="0073276F">
        <w:br/>
      </w:r>
      <w:r>
        <w:t xml:space="preserve">  &lt;/DocumentReferences&gt;</w:t>
      </w:r>
      <w:r>
        <w:br w:type="page"/>
      </w:r>
    </w:p>
    <w:p w14:paraId="464A9934" w14:textId="6A4ABA17" w:rsidR="00D66316" w:rsidRDefault="00A52BA4" w:rsidP="00D37FDA">
      <w:pPr>
        <w:pStyle w:val="Codesmall"/>
      </w:pPr>
      <w:r>
        <w:t xml:space="preserve">  </w:t>
      </w:r>
      <w:r w:rsidRPr="00A52BA4">
        <w:t>&lt;!-- Product tree section --&gt;</w:t>
      </w:r>
      <w:r w:rsidRPr="00A52BA4">
        <w:br/>
      </w:r>
      <w:r>
        <w:t xml:space="preserve">  &lt;prod:ProductTree</w:t>
      </w:r>
      <w:r w:rsidR="00ED2CD5">
        <w:t xml:space="preserve"> xmlns="http://docs.oasis-open.org/csaf/ns/csaf-cvrf/v1.2/prod"</w:t>
      </w:r>
      <w:r>
        <w:t>&gt;</w:t>
      </w:r>
      <w:r w:rsidR="0073276F">
        <w:br/>
      </w:r>
      <w:r>
        <w:t xml:space="preserve">    &lt;Branch Name="Vendorix" Type="Vendor"&gt;</w:t>
      </w:r>
      <w:r w:rsidR="0073276F">
        <w:br/>
      </w:r>
      <w:r>
        <w:t xml:space="preserve">      &lt;Branch Name="... Appliances" Type="Product Name"&gt;</w:t>
      </w:r>
      <w:r w:rsidR="0073276F">
        <w:br/>
      </w:r>
      <w:r>
        <w:t xml:space="preserve">        &lt;Branch Name="1.0" Type="Product Version"&gt;</w:t>
      </w:r>
      <w:r w:rsidR="0073276F">
        <w:br/>
      </w:r>
      <w:r>
        <w:t xml:space="preserve">          &lt;Branch Name=".0" Type="Service Pack"&gt;</w:t>
      </w:r>
      <w:r w:rsidR="0073276F">
        <w:br/>
      </w:r>
      <w:r>
        <w:t xml:space="preserve">                &lt;FullProductName</w:t>
      </w:r>
      <w:r w:rsidR="00553A3B">
        <w:t xml:space="preserve"> ProductID="CVRFPID-223152"&gt;...</w:t>
      </w:r>
      <w:r w:rsidR="0073276F">
        <w:br/>
      </w:r>
      <w:r w:rsidR="00553A3B">
        <w:t xml:space="preserve">                  </w:t>
      </w:r>
      <w:r>
        <w:t>AppY 1.0.0&lt;/FullProductName&gt;</w:t>
      </w:r>
      <w:r w:rsidR="0073276F">
        <w:br/>
      </w:r>
      <w:r>
        <w:t xml:space="preserve">          &lt;/Branch&gt;</w:t>
      </w:r>
      <w:r w:rsidR="0073276F">
        <w:br/>
      </w:r>
      <w:r>
        <w:t xml:space="preserve">          &lt;Branch Name="(2)" Type="Service Pack"&gt;</w:t>
      </w:r>
      <w:r w:rsidR="0073276F">
        <w:br/>
      </w:r>
      <w:r>
        <w:t xml:space="preserve">                &lt;FullProductName ProductID="CVRFPID-223153"&gt;... </w:t>
      </w:r>
      <w:r w:rsidR="0073276F">
        <w:br/>
      </w:r>
      <w:r w:rsidR="00553A3B">
        <w:t xml:space="preserve">                  </w:t>
      </w:r>
      <w:r>
        <w:t>AppY 1.0(2)&lt;/FullProductName&gt;</w:t>
      </w:r>
      <w:r w:rsidR="0073276F">
        <w:br/>
      </w:r>
      <w:r>
        <w:t xml:space="preserve">          &lt;/Branch&gt;</w:t>
      </w:r>
      <w:r w:rsidR="0073276F">
        <w:br/>
      </w:r>
      <w:r>
        <w:t xml:space="preserve">        &lt;/Branch&gt;</w:t>
      </w:r>
      <w:r w:rsidR="0073276F">
        <w:br/>
      </w:r>
      <w:r>
        <w:t xml:space="preserve">        &lt;Branch Name="1.1" Type="Product Version"&gt;</w:t>
      </w:r>
      <w:r w:rsidR="0073276F">
        <w:br/>
      </w:r>
      <w:r>
        <w:t xml:space="preserve">          &lt;Branch Name=".0" Type="Service Pack"&gt;</w:t>
      </w:r>
      <w:r w:rsidR="0073276F">
        <w:br/>
      </w:r>
      <w:r>
        <w:t xml:space="preserve">                &lt;FullProductName ProductID="CVRFPID-223155"&gt;... </w:t>
      </w:r>
      <w:r w:rsidR="0073276F">
        <w:br/>
      </w:r>
      <w:r w:rsidR="00553A3B">
        <w:t xml:space="preserve">                  </w:t>
      </w:r>
      <w:r>
        <w:t>AppY 1.1.0&lt;/FullProductName&gt;</w:t>
      </w:r>
      <w:r w:rsidR="0073276F">
        <w:br/>
      </w:r>
      <w:r>
        <w:t xml:space="preserve">          &lt;/Branch&gt;</w:t>
      </w:r>
      <w:r w:rsidR="0073276F">
        <w:br/>
      </w:r>
      <w:r>
        <w:t xml:space="preserve">              &lt;Branch Name="(1)" Type="Service Pack"&gt;</w:t>
      </w:r>
      <w:r w:rsidR="0073276F">
        <w:br/>
      </w:r>
      <w:r>
        <w:t xml:space="preserve">                &lt;FullProductName ProductID="CVRFPID-223156"&gt;... </w:t>
      </w:r>
      <w:r w:rsidR="0073276F">
        <w:br/>
      </w:r>
      <w:r w:rsidR="00553A3B">
        <w:t xml:space="preserve">                  </w:t>
      </w:r>
      <w:r>
        <w:t>AppY 1.1(1)&lt;/FullProductName&gt;</w:t>
      </w:r>
      <w:r w:rsidR="0073276F">
        <w:br/>
      </w:r>
      <w:r>
        <w:t xml:space="preserve">              &lt;/Branch&gt;</w:t>
      </w:r>
      <w:r w:rsidR="0073276F">
        <w:br/>
      </w:r>
      <w:r>
        <w:t xml:space="preserve">        &lt;/Branch&gt;</w:t>
      </w:r>
      <w:r w:rsidR="0073276F">
        <w:br/>
      </w:r>
      <w:r>
        <w:t xml:space="preserve">      &lt;/Branch&gt;</w:t>
      </w:r>
      <w:r w:rsidR="0073276F">
        <w:br/>
      </w:r>
      <w:r>
        <w:t xml:space="preserve">    &lt;/Branch&gt;</w:t>
      </w:r>
      <w:r w:rsidR="0073276F">
        <w:br/>
      </w:r>
      <w:r>
        <w:t xml:space="preserve">  &lt;/ProductTree&gt;</w:t>
      </w:r>
      <w:r w:rsidR="0073276F">
        <w:br/>
      </w:r>
      <w:r>
        <w:t xml:space="preserve">  </w:t>
      </w:r>
      <w:r w:rsidRPr="00A52BA4">
        <w:t>&lt;!-- Vulnerability section --&gt;</w:t>
      </w:r>
      <w:r w:rsidRPr="00A52BA4">
        <w:br/>
      </w:r>
      <w:r>
        <w:t xml:space="preserve">  &lt;vuln:Vulnerability Ordinal="1"</w:t>
      </w:r>
      <w:r w:rsidR="00E7371C">
        <w:t xml:space="preserve"> </w:t>
      </w:r>
      <w:r w:rsidR="00E7371C">
        <w:br/>
        <w:t xml:space="preserve">   xmlns="http://docs.oasis-open.org/csaf/ns/csaf-cvrf/v1.2/vuln"</w:t>
      </w:r>
      <w:r>
        <w:t>&gt;</w:t>
      </w:r>
      <w:r w:rsidR="0073276F">
        <w:br/>
      </w:r>
      <w:r>
        <w:t xml:space="preserve">    &lt;Title&gt;... Transmission Protocol  ...&lt;/Title&gt;</w:t>
      </w:r>
      <w:r w:rsidR="0073276F">
        <w:br/>
      </w:r>
      <w:r>
        <w:t xml:space="preserve">    &lt;ID SystemName="Vendorix Bug ID"&gt;VDXvc83320&lt;/ID&gt;</w:t>
      </w:r>
      <w:r w:rsidR="0073276F">
        <w:br/>
      </w:r>
      <w:r>
        <w:t xml:space="preserve">    &lt;Notes&gt;</w:t>
      </w:r>
      <w:r w:rsidR="0073276F">
        <w:br/>
      </w:r>
      <w:r>
        <w:t xml:space="preserve">      &lt;Note Title="Summary" Type="Summary" Ordinal="1"&gt;A vuln ...&lt;/Note&gt;</w:t>
      </w:r>
      <w:r w:rsidR="0073276F">
        <w:br/>
      </w:r>
      <w:r>
        <w:t xml:space="preserve">      &lt;Note Title="Vendorix Bug IDs" Type="Other" Ordinal="3"&gt;</w:t>
      </w:r>
      <w:r w:rsidR="0073276F">
        <w:br/>
      </w:r>
      <w:r w:rsidR="00553A3B">
        <w:t xml:space="preserve">        </w:t>
      </w:r>
      <w:r>
        <w:t>VDXvc83320&lt;/Note&gt;</w:t>
      </w:r>
      <w:r w:rsidR="0073276F">
        <w:br/>
      </w:r>
      <w:r>
        <w:t xml:space="preserve">    &lt;/Notes&gt;</w:t>
      </w:r>
      <w:r w:rsidR="0073276F">
        <w:br/>
      </w:r>
      <w:r>
        <w:t xml:space="preserve">    &lt;CVE&gt;CVE-2017-3826&lt;/CVE&gt;</w:t>
      </w:r>
      <w:r w:rsidR="0073276F">
        <w:br/>
      </w:r>
      <w:r>
        <w:t xml:space="preserve">    &lt;ProductStatuses&gt;</w:t>
      </w:r>
      <w:r w:rsidR="0073276F">
        <w:br/>
      </w:r>
      <w:r>
        <w:t xml:space="preserve">      &lt;Status Type="Known Affected"&gt;</w:t>
      </w:r>
      <w:r w:rsidR="0073276F">
        <w:br/>
      </w:r>
      <w:r>
        <w:t xml:space="preserve">        &lt;ProductID&gt;CVRFPID-223152&lt;/ProductID&gt;</w:t>
      </w:r>
      <w:r w:rsidR="0073276F">
        <w:br/>
      </w:r>
      <w:r>
        <w:t xml:space="preserve">        &lt;ProductID&gt;CVRFPID-223153&lt;/ProductID&gt;</w:t>
      </w:r>
      <w:r w:rsidR="0073276F">
        <w:br/>
      </w:r>
      <w:r>
        <w:t xml:space="preserve">        &lt;ProductID&gt;CVRFPID-223155&lt;/ProductID&gt;</w:t>
      </w:r>
      <w:r w:rsidR="0073276F">
        <w:br/>
      </w:r>
      <w:r>
        <w:t xml:space="preserve">        &lt;ProductID&gt;CVRFPID-223156&lt;/ProductID&gt;</w:t>
      </w:r>
      <w:r w:rsidR="0073276F">
        <w:br/>
      </w:r>
      <w:r>
        <w:t xml:space="preserve">      &lt;/Status&gt;</w:t>
      </w:r>
      <w:r w:rsidR="0073276F">
        <w:br/>
      </w:r>
      <w:r>
        <w:t xml:space="preserve">    &lt;/ProductStatuses&gt;</w:t>
      </w:r>
      <w:r w:rsidR="0073276F">
        <w:br/>
      </w:r>
      <w:r>
        <w:t xml:space="preserve">    &lt;CVSSScoreSets&gt;</w:t>
      </w:r>
      <w:r w:rsidR="0073276F">
        <w:br/>
      </w:r>
      <w:r>
        <w:t xml:space="preserve">      &lt;ScoreSetV3&gt;</w:t>
      </w:r>
      <w:r w:rsidR="0073276F">
        <w:br/>
      </w:r>
      <w:r>
        <w:t xml:space="preserve">        &lt;BaseScoreV3&gt;7.5&lt;/BaseScoreV3&gt;</w:t>
      </w:r>
      <w:r w:rsidR="0073276F">
        <w:br/>
      </w:r>
      <w:r>
        <w:t xml:space="preserve">        &lt;VectorV3&gt;CVSS:3.0/AV:N/AC:L/PR:N/UI:N/S:U/C:N/I:N/A:H&lt;/VectorV3&gt;</w:t>
      </w:r>
      <w:r w:rsidR="0073276F">
        <w:br/>
      </w:r>
      <w:r>
        <w:t xml:space="preserve">         &lt;/ScoreSetV3&gt;</w:t>
      </w:r>
      <w:r w:rsidR="0073276F">
        <w:br/>
      </w:r>
      <w:r>
        <w:t xml:space="preserve">      &lt;/CVSSScoreSets&gt;</w:t>
      </w:r>
      <w:r w:rsidR="0073276F">
        <w:br/>
      </w:r>
      <w:r>
        <w:t xml:space="preserve">    &lt;Remediations&gt;</w:t>
      </w:r>
      <w:r w:rsidR="0073276F">
        <w:br/>
      </w:r>
      <w:r>
        <w:t xml:space="preserve">      &lt;Remediation Type="Workaround"&gt;</w:t>
      </w:r>
      <w:r w:rsidR="0073276F">
        <w:br/>
      </w:r>
      <w:r>
        <w:t xml:space="preserve">        &lt;Description&gt;There are no workarounds that ...&lt;/vuln:Description&gt;</w:t>
      </w:r>
      <w:r w:rsidR="0073276F">
        <w:br/>
      </w:r>
      <w:r>
        <w:t xml:space="preserve">          &lt;/Remediation&gt;</w:t>
      </w:r>
      <w:r w:rsidR="0073276F">
        <w:br/>
      </w:r>
      <w:r>
        <w:t xml:space="preserve">        &lt;/Remediations&gt;</w:t>
      </w:r>
      <w:r w:rsidR="0073276F">
        <w:br/>
      </w:r>
      <w:r>
        <w:t xml:space="preserve">    &lt;References&gt;</w:t>
      </w:r>
      <w:r w:rsidR="0073276F">
        <w:br/>
      </w:r>
      <w:r>
        <w:t xml:space="preserve">      &lt;Reference Type="Self"&gt;</w:t>
      </w:r>
      <w:r w:rsidR="0073276F">
        <w:br/>
      </w:r>
      <w:r>
        <w:t xml:space="preserve">        &lt;URL&gt;https://example.com/sec/vendorix-sa-20170301-abc&lt;/URL&gt;</w:t>
      </w:r>
      <w:r w:rsidR="0073276F">
        <w:br/>
      </w:r>
      <w:r>
        <w:t xml:space="preserve">        &lt;Description&gt;... AppY Stream ...&lt;/Description&gt;</w:t>
      </w:r>
      <w:r w:rsidR="0073276F">
        <w:br/>
      </w:r>
      <w:r>
        <w:t xml:space="preserve">      &lt;/Reference&gt;</w:t>
      </w:r>
      <w:r w:rsidR="0073276F">
        <w:br/>
      </w:r>
      <w:r>
        <w:t xml:space="preserve">    &lt;/References&gt;</w:t>
      </w:r>
      <w:r w:rsidR="0073276F">
        <w:br/>
      </w:r>
      <w:r>
        <w:t xml:space="preserve">  &lt;/Vulnerability&gt;</w:t>
      </w:r>
      <w:r w:rsidR="0073276F">
        <w:br/>
      </w:r>
      <w:r w:rsidR="00553A3B">
        <w:t xml:space="preserve">  </w:t>
      </w:r>
      <w:r w:rsidRPr="00A52BA4">
        <w:t>&lt;!-- No more elements to follow --&gt;</w:t>
      </w:r>
      <w:r w:rsidRPr="00A52BA4">
        <w:br/>
        <w:t>&lt;/cvrfdoc&gt;</w:t>
      </w:r>
    </w:p>
    <w:p w14:paraId="5BABF082" w14:textId="77777777" w:rsidR="00761141" w:rsidRDefault="00761141">
      <w:pPr>
        <w:spacing w:before="0" w:after="0"/>
        <w:rPr>
          <w:rFonts w:cs="Arial"/>
          <w:b/>
          <w:iCs/>
          <w:color w:val="3B006F"/>
          <w:kern w:val="32"/>
          <w:sz w:val="28"/>
          <w:szCs w:val="28"/>
        </w:rPr>
      </w:pPr>
      <w:r>
        <w:br w:type="page"/>
      </w:r>
    </w:p>
    <w:p w14:paraId="5209DAFA" w14:textId="641ECE89" w:rsidR="00676E4C" w:rsidRDefault="00676E4C" w:rsidP="00676E4C">
      <w:pPr>
        <w:pStyle w:val="AppendixHeading2"/>
      </w:pPr>
      <w:bookmarkStart w:id="3899" w:name="_Toc478074910"/>
      <w:r>
        <w:t>Sample Security Advisory B</w:t>
      </w:r>
      <w:bookmarkEnd w:id="3899"/>
    </w:p>
    <w:p w14:paraId="5F228189" w14:textId="28A0F4F4" w:rsidR="00676E4C" w:rsidRDefault="00676E4C" w:rsidP="00676E4C">
      <w:r>
        <w:t>Another security advisory from the year 2017</w:t>
      </w:r>
      <w:r w:rsidR="00B37352">
        <w:t xml:space="preserve"> </w:t>
      </w:r>
      <w:r w:rsidR="00761141">
        <w:t xml:space="preserve">as issued by Red Hat and migrated to CSAF CVRF 1.2 from the source CVRF 1.1 by simply updating the namespaces and prefixing all elements with the corresponding namespace of either </w:t>
      </w:r>
      <w:r w:rsidR="00761141" w:rsidRPr="00D37FDA">
        <w:rPr>
          <w:rStyle w:val="Element"/>
        </w:rPr>
        <w:t>cvrf</w:t>
      </w:r>
      <w:r w:rsidR="00761141">
        <w:t xml:space="preserve">, </w:t>
      </w:r>
      <w:r w:rsidR="00761141" w:rsidRPr="00D37FDA">
        <w:rPr>
          <w:rStyle w:val="Element"/>
        </w:rPr>
        <w:t>prod</w:t>
      </w:r>
      <w:r w:rsidR="00761141">
        <w:t xml:space="preserve">, or </w:t>
      </w:r>
      <w:r w:rsidR="00761141" w:rsidRPr="00D37FDA">
        <w:rPr>
          <w:rStyle w:val="Element"/>
        </w:rPr>
        <w:t>vuln</w:t>
      </w:r>
      <w:r w:rsidR="00761141">
        <w:rPr>
          <w:rStyle w:val="Element"/>
        </w:rPr>
        <w:t>.</w:t>
      </w:r>
      <w:r w:rsidR="00761141">
        <w:t xml:space="preserve"> </w:t>
      </w:r>
      <w:r w:rsidR="004216DC">
        <w:t>Additionally,</w:t>
      </w:r>
      <w:r w:rsidR="00761141">
        <w:t xml:space="preserve"> 4 comments were added, to visually separate the three semantic top level elements </w:t>
      </w:r>
      <w:r w:rsidR="00761141" w:rsidRPr="00D37FDA">
        <w:rPr>
          <w:b/>
        </w:rPr>
        <w:t>Document</w:t>
      </w:r>
      <w:r w:rsidR="00761141">
        <w:t xml:space="preserve"> Context, </w:t>
      </w:r>
      <w:r w:rsidR="00761141" w:rsidRPr="00D37FDA">
        <w:rPr>
          <w:b/>
        </w:rPr>
        <w:t>Product Tree</w:t>
      </w:r>
      <w:r w:rsidR="00761141">
        <w:t xml:space="preserve">, and </w:t>
      </w:r>
      <w:r w:rsidR="00761141" w:rsidRPr="00D37FDA">
        <w:rPr>
          <w:b/>
        </w:rPr>
        <w:t>Vulnerability</w:t>
      </w:r>
      <w:r w:rsidR="00761141">
        <w:t>)</w:t>
      </w:r>
      <w:r>
        <w:t>:</w:t>
      </w:r>
      <w:r w:rsidR="004216DC">
        <w:t xml:space="preserve"> </w:t>
      </w:r>
      <w:r w:rsidR="004216DC" w:rsidRPr="00D37FDA">
        <w:rPr>
          <w:highlight w:val="yellow"/>
        </w:rPr>
        <w:t>SPECIAL_QUEST_TO_TC_MEMBERS_FROM_RED_HAT_IF_MOD_COPY_OK_?</w:t>
      </w:r>
    </w:p>
    <w:p w14:paraId="677052D4" w14:textId="14F11FA6" w:rsidR="00761141" w:rsidRPr="00761141" w:rsidRDefault="00761141" w:rsidP="00D37FDA">
      <w:pPr>
        <w:pStyle w:val="Codesmall"/>
      </w:pPr>
      <w:r w:rsidRPr="00761141">
        <w:t>&lt;?xml version="1.0" encoding="utf-8"?&gt;</w:t>
      </w:r>
      <w:r w:rsidR="00D64E40">
        <w:br/>
      </w:r>
      <w:r w:rsidR="000A4013">
        <w:t>&lt;</w:t>
      </w:r>
      <w:r w:rsidRPr="00761141">
        <w:t>cvrfdoc xmlns:cpe="http://cpe.mitre.org/language/2.0"</w:t>
      </w:r>
      <w:r w:rsidR="00D64E40">
        <w:br/>
      </w:r>
      <w:r w:rsidRPr="00761141">
        <w:t xml:space="preserve">  xmlns:cvrf="http://docs.oasis-open.org/csaf/ns/csaf-cvrf/v1.2/cvrf"</w:t>
      </w:r>
      <w:r w:rsidR="00D64E40">
        <w:br/>
      </w:r>
      <w:r w:rsidRPr="00761141">
        <w:t xml:space="preserve">  xmlns:cvrf-common="http://docs.oasis-open.org/csaf/ns/csaf-cvrf/v1.2/common"</w:t>
      </w:r>
      <w:r w:rsidR="00D64E40">
        <w:br/>
      </w:r>
      <w:r w:rsidRPr="00761141">
        <w:t xml:space="preserve">  xmlns:cvssv2="http://scap.nist.gov/schema/cvss-v2/1.0"</w:t>
      </w:r>
      <w:r w:rsidR="00D64E40">
        <w:br/>
      </w:r>
      <w:r w:rsidRPr="00761141">
        <w:t xml:space="preserve">  xmlns:cvssv3="https://www.first.org/cvss/cvss-v3.0.xsd"</w:t>
      </w:r>
      <w:r w:rsidR="00D64E40">
        <w:br/>
      </w:r>
      <w:r w:rsidRPr="00761141">
        <w:t xml:space="preserve">  xmlns:dc=</w:t>
      </w:r>
      <w:r>
        <w:t>"http://purl.org/dc/elements/1.1</w:t>
      </w:r>
      <w:r w:rsidR="00D64E40">
        <w:t>/"</w:t>
      </w:r>
      <w:r w:rsidR="00D64E40">
        <w:br/>
      </w:r>
      <w:r w:rsidRPr="00761141">
        <w:t xml:space="preserve">  xmlns:prod="http://docs.oasis-open.org/csaf/ns/csaf-cvrf/v1.2/prod"</w:t>
      </w:r>
      <w:r w:rsidR="00D64E40">
        <w:br/>
      </w:r>
      <w:r w:rsidRPr="00761141">
        <w:t xml:space="preserve">  xmlns:scap-core="http://scap.nist.gov/schema/scap-core/1.0"</w:t>
      </w:r>
      <w:r w:rsidR="00D64E40">
        <w:br/>
      </w:r>
      <w:r w:rsidRPr="00761141">
        <w:t xml:space="preserve">  xmlns:sch="http://purl.oclc.org/dsdl/schematron"</w:t>
      </w:r>
      <w:r w:rsidR="00D64E40">
        <w:br/>
      </w:r>
      <w:r w:rsidRPr="00761141">
        <w:t xml:space="preserve">  xmlns:vuln="http://docs.oasis-open.org/csaf/ns/csaf-cvrf/v1.2/vuln"</w:t>
      </w:r>
      <w:r w:rsidR="00D64E40">
        <w:br/>
      </w:r>
      <w:r w:rsidRPr="00761141">
        <w:t xml:space="preserve">  xmlns:xsi=</w:t>
      </w:r>
      <w:hyperlink r:id="rId63" w:history="1">
        <w:r w:rsidR="000A4013" w:rsidRPr="002A36BD">
          <w:rPr>
            <w:rStyle w:val="Hyperlink"/>
          </w:rPr>
          <w:t>http://www.w3.org/2001/XMLSchema-instance</w:t>
        </w:r>
      </w:hyperlink>
      <w:r w:rsidR="000A4013">
        <w:br/>
        <w:t xml:space="preserve">  xmlns="http://docs.oasis-open.org/csaf/ns/csaf-cvrf/v1.2/cvrf"</w:t>
      </w:r>
      <w:r w:rsidR="00D64E40">
        <w:br/>
      </w:r>
      <w:r>
        <w:t xml:space="preserve">  </w:t>
      </w:r>
      <w:r w:rsidRPr="00761141">
        <w:t>&gt;</w:t>
      </w:r>
      <w:r w:rsidR="00D64E40">
        <w:br/>
      </w:r>
      <w:r w:rsidRPr="00761141">
        <w:t xml:space="preserve">  &lt;!-- Document wide context info --&gt;</w:t>
      </w:r>
      <w:r w:rsidR="00D64E40">
        <w:br/>
      </w:r>
      <w:r w:rsidRPr="00761141">
        <w:t xml:space="preserve">  &lt;DocumentTitle xml:lang="en"&gt;Red Hat Security Advisory: python-oslo-middleware security update&lt;/DocumentTitle&gt;</w:t>
      </w:r>
      <w:r w:rsidR="00D64E40">
        <w:br/>
      </w:r>
      <w:r w:rsidRPr="00761141">
        <w:t xml:space="preserve">  &lt;DocumentType&gt;Security Advisory&lt;/DocumentType&gt;</w:t>
      </w:r>
      <w:r w:rsidR="00D64E40">
        <w:br/>
      </w:r>
      <w:r w:rsidRPr="00761141">
        <w:t xml:space="preserve">  &lt;DocumentPublisher Type="Vendor"&gt;</w:t>
      </w:r>
      <w:r w:rsidR="00D64E40">
        <w:br/>
      </w:r>
      <w:r w:rsidRPr="00761141">
        <w:t xml:space="preserve">    &lt;ContactDetails&gt;secalert@redhat.com&lt;/ContactDetails&gt;</w:t>
      </w:r>
      <w:r w:rsidR="00D64E40">
        <w:br/>
      </w:r>
      <w:r w:rsidRPr="00761141">
        <w:t xml:space="preserve">    &lt;IssuingAuthority&gt;Red Hat Product Security&lt;/IssuingAuthority&gt;</w:t>
      </w:r>
      <w:r w:rsidR="00D64E40">
        <w:br/>
      </w:r>
      <w:r w:rsidRPr="00761141">
        <w:t xml:space="preserve">  &lt;/DocumentPublisher&gt;</w:t>
      </w:r>
      <w:r w:rsidR="00D64E40">
        <w:br/>
      </w:r>
      <w:r w:rsidRPr="00761141">
        <w:t xml:space="preserve">  &lt;DocumentTracking&gt;</w:t>
      </w:r>
      <w:r w:rsidR="00D64E40">
        <w:br/>
      </w:r>
      <w:r w:rsidRPr="00761141">
        <w:t xml:space="preserve">    &lt;Identification&gt;</w:t>
      </w:r>
      <w:r w:rsidR="00D64E40">
        <w:br/>
      </w:r>
      <w:r w:rsidRPr="00761141">
        <w:t xml:space="preserve">      &lt;ID&gt;RHSA-2017:0435&lt;/ID&gt;</w:t>
      </w:r>
      <w:r w:rsidR="00D64E40">
        <w:br/>
      </w:r>
      <w:r w:rsidRPr="00761141">
        <w:t xml:space="preserve">    &lt;/Identification&gt;</w:t>
      </w:r>
      <w:r w:rsidR="00D64E40">
        <w:br/>
      </w:r>
      <w:r w:rsidRPr="00761141">
        <w:t xml:space="preserve">    &lt;Status&gt;Final&lt;/Status&gt;</w:t>
      </w:r>
      <w:r w:rsidR="00D64E40">
        <w:br/>
      </w:r>
      <w:r w:rsidRPr="00761141">
        <w:t xml:space="preserve">    &lt;Version&gt;1&lt;/Version&gt;</w:t>
      </w:r>
      <w:r w:rsidR="00D64E40">
        <w:br/>
      </w:r>
      <w:r w:rsidRPr="00761141">
        <w:t xml:space="preserve">    &lt;RevisionHistory&gt;</w:t>
      </w:r>
      <w:r w:rsidR="00D64E40">
        <w:br/>
      </w:r>
      <w:r w:rsidRPr="00761141">
        <w:t xml:space="preserve">      &lt;Revision&gt;</w:t>
      </w:r>
      <w:r w:rsidR="00D64E40">
        <w:br/>
      </w:r>
      <w:r w:rsidRPr="00761141">
        <w:t xml:space="preserve">        &lt;Number&gt;1&lt;/Number&gt;</w:t>
      </w:r>
      <w:r w:rsidR="00D64E40">
        <w:br/>
      </w:r>
      <w:r w:rsidRPr="00761141">
        <w:t xml:space="preserve">        &lt;Date&gt;2017-03-02T21:13:00Z&lt;/Date&gt;</w:t>
      </w:r>
      <w:r w:rsidR="00D64E40">
        <w:br/>
      </w:r>
      <w:r w:rsidRPr="00761141">
        <w:t xml:space="preserve">        &lt;Description&gt;Current version&lt;/Description&gt;</w:t>
      </w:r>
      <w:r w:rsidR="00D64E40">
        <w:br/>
      </w:r>
      <w:r w:rsidRPr="00761141">
        <w:t xml:space="preserve">      &lt;/Revision&gt;</w:t>
      </w:r>
      <w:r w:rsidR="00D64E40">
        <w:br/>
      </w:r>
      <w:r w:rsidRPr="00761141">
        <w:t xml:space="preserve">    &lt;/RevisionHistory&gt;</w:t>
      </w:r>
      <w:r w:rsidR="00D64E40">
        <w:br/>
      </w:r>
      <w:r w:rsidRPr="00761141">
        <w:t xml:space="preserve">    &lt;InitialReleaseDate&gt;2017-03-02T21:13:00Z&lt;/InitialReleaseDate&gt;</w:t>
      </w:r>
      <w:r w:rsidR="00D64E40">
        <w:br/>
      </w:r>
      <w:r w:rsidRPr="00761141">
        <w:t xml:space="preserve">    &lt;CurrentReleaseDate&gt;2017-03-02T21:13:00Z&lt;/CurrentReleaseDate&gt;</w:t>
      </w:r>
      <w:r w:rsidR="00D64E40">
        <w:br/>
      </w:r>
      <w:r w:rsidRPr="00761141">
        <w:t xml:space="preserve">    &lt;Generator&gt;</w:t>
      </w:r>
      <w:r w:rsidR="00D64E40">
        <w:br/>
      </w:r>
      <w:r w:rsidRPr="00761141">
        <w:t xml:space="preserve">      &lt;Engine&gt;Red Hat rhsa-to-cvrf 2.0&lt;/Engine&gt;</w:t>
      </w:r>
      <w:r w:rsidR="00D64E40">
        <w:br/>
      </w:r>
      <w:r w:rsidRPr="00761141">
        <w:t xml:space="preserve">      &lt;Date&gt;2017-03-04T05:06:05Z&lt;/Date&gt;</w:t>
      </w:r>
      <w:r w:rsidR="00D64E40">
        <w:br/>
      </w:r>
      <w:r w:rsidRPr="00761141">
        <w:t xml:space="preserve">    &lt;/Generator&gt;</w:t>
      </w:r>
      <w:r w:rsidR="00D64E40">
        <w:br/>
      </w:r>
      <w:r w:rsidRPr="00761141">
        <w:t xml:space="preserve">  &lt;/DocumentTracking&gt;</w:t>
      </w:r>
      <w:r w:rsidR="00D64E40">
        <w:br/>
      </w:r>
      <w:r w:rsidRPr="00761141">
        <w:t xml:space="preserve">  &lt;DocumentNotes&gt;</w:t>
      </w:r>
      <w:r w:rsidR="00D64E40">
        <w:br/>
      </w:r>
      <w:r w:rsidRPr="00761141">
        <w:t xml:space="preserve">    &lt;Note Title="Topic" Type="Summary" Ordinal="1" xml:lang="en"&gt;</w:t>
      </w:r>
      <w:r w:rsidR="00D64E40">
        <w:br/>
      </w:r>
      <w:r w:rsidRPr="00761141">
        <w:t>An update for python-oslo-middleware is now available for Red Hat OpenStack Platform 9.0 (Mitaka).</w:t>
      </w:r>
      <w:r w:rsidR="00D64E40">
        <w:br/>
      </w:r>
      <w:r w:rsidR="00041BC3">
        <w:br/>
      </w:r>
      <w:r w:rsidRPr="00761141">
        <w:t>Red Hat Product Security has rated this update as having a security impact of Moderate. A Common Vulnerability Scoring System (CVSS) base score, which gives a detailed severity rating, is available for each vulnerability from the CVE link(s) in the References section.    &lt;/Note&gt;</w:t>
      </w:r>
      <w:r w:rsidR="00041BC3">
        <w:br/>
      </w:r>
      <w:r w:rsidRPr="00761141">
        <w:t xml:space="preserve">    &lt;Note Title="Details" Type="General" Ordinal="2" xml:lang="en"&gt;</w:t>
      </w:r>
      <w:r w:rsidR="00041BC3">
        <w:br/>
      </w:r>
      <w:r w:rsidRPr="00761141">
        <w:t>The OpenStack Oslo Middleware library provides components that can be injected into WSGI pipelines to intercept request and response flows. The base class can be enhanced with functionality like adding or updating HTTP headers, or to offer support for limiting size or connections.</w:t>
      </w:r>
      <w:r w:rsidR="00041BC3">
        <w:br/>
      </w:r>
      <w:r w:rsidR="00041BC3">
        <w:br/>
      </w:r>
      <w:r w:rsidRPr="00761141">
        <w:t>Security Fix(es):</w:t>
      </w:r>
      <w:r w:rsidR="00041BC3">
        <w:br/>
      </w:r>
      <w:r w:rsidR="00041BC3">
        <w:br/>
      </w:r>
      <w:r w:rsidRPr="00761141">
        <w:t>* 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(CVE-2017-2592)</w:t>
      </w:r>
    </w:p>
    <w:p w14:paraId="77C63789" w14:textId="6151671E" w:rsidR="00761141" w:rsidRDefault="00761141" w:rsidP="00D37FDA">
      <w:pPr>
        <w:pStyle w:val="Codesmall"/>
      </w:pPr>
      <w:r w:rsidRPr="00761141">
        <w:t>Red Hat would like to thank the OpenStack project for reporting this issue. Upstream acknowledges Divya K Konoor (IBM) as the original reporter.    &lt;/Note&gt;</w:t>
      </w:r>
      <w:r w:rsidR="00041BC3">
        <w:br/>
      </w:r>
      <w:r w:rsidRPr="00761141">
        <w:t xml:space="preserve">    &lt;Note Title="Terms of Use" Ordinal="3" Type="Legal Disclaimer" xml:lang="en"&gt;Please see https://www.redhat.com/footer/terms-of-use.html&lt;/Note&gt;</w:t>
      </w:r>
      <w:r w:rsidR="00041BC3">
        <w:br/>
      </w:r>
      <w:r w:rsidRPr="00761141">
        <w:t xml:space="preserve">  &lt;/DocumentNotes&gt;</w:t>
      </w:r>
      <w:r w:rsidR="00041BC3">
        <w:br/>
      </w:r>
      <w:r w:rsidRPr="00761141">
        <w:t xml:space="preserve">  &lt;DocumentDistribution xml:lang="en"&gt;Copyright © 2017 Red Hat, Inc. All rights reserved.&lt;/DocumentDistribution&gt;</w:t>
      </w:r>
      <w:r w:rsidR="00041BC3">
        <w:br/>
      </w:r>
      <w:r w:rsidRPr="00761141">
        <w:t xml:space="preserve">  &lt;AggregateSeverity Namespace="https://access.redhat.com/security/updates/classification/"&gt;Moderate&lt;/AggregateSeverity&gt;</w:t>
      </w:r>
      <w:r w:rsidR="00041BC3">
        <w:br/>
      </w:r>
      <w:r w:rsidRPr="00761141">
        <w:t xml:space="preserve">  &lt;DocumentReferences&gt;</w:t>
      </w:r>
      <w:r w:rsidR="00041BC3">
        <w:br/>
      </w:r>
      <w:r w:rsidRPr="00761141">
        <w:t xml:space="preserve">    &lt;Reference Type="Self"&gt;</w:t>
      </w:r>
      <w:r w:rsidR="00041BC3">
        <w:br/>
      </w:r>
      <w:r w:rsidRPr="00761141">
        <w:t xml:space="preserve">      &lt;URL&gt;https://rhn.redhat.com/errata/RHSA-2017-0435.html&lt;/URL&gt;</w:t>
      </w:r>
      <w:r w:rsidR="00041BC3">
        <w:br/>
      </w:r>
      <w:r w:rsidRPr="00761141">
        <w:t xml:space="preserve">      &lt;Description&gt;https://rhn.redhat.com/errata/RHSA-2017-0435.html&lt;/Description&gt;</w:t>
      </w:r>
      <w:r w:rsidR="00041BC3">
        <w:br/>
      </w:r>
      <w:r w:rsidRPr="00761141">
        <w:t xml:space="preserve">    &lt;/Reference&gt;</w:t>
      </w:r>
      <w:r w:rsidR="00041BC3">
        <w:br/>
      </w:r>
      <w:r w:rsidRPr="00761141">
        <w:t xml:space="preserve">    &lt;Reference&gt;</w:t>
      </w:r>
      <w:r w:rsidR="00041BC3">
        <w:br/>
      </w:r>
      <w:r w:rsidRPr="00761141">
        <w:t xml:space="preserve">      &lt;URL&gt;https://access.redhat.com/security/updates/classification/#moderate&lt;/URL&gt;</w:t>
      </w:r>
      <w:r w:rsidR="00041BC3">
        <w:br/>
      </w:r>
      <w:r w:rsidRPr="00761141">
        <w:t xml:space="preserve">      &lt;Description&gt;https://access.redhat.com/security/updates/classification/#moderate&lt;/Description&gt;</w:t>
      </w:r>
      <w:r w:rsidR="00041BC3">
        <w:br/>
      </w:r>
      <w:r w:rsidRPr="00761141">
        <w:t xml:space="preserve">    &lt;/Reference&gt;</w:t>
      </w:r>
      <w:r w:rsidR="00041BC3">
        <w:br/>
      </w:r>
      <w:r w:rsidRPr="00761141">
        <w:t xml:space="preserve">  &lt;/DocumentReferences&gt;</w:t>
      </w:r>
      <w:r w:rsidR="00041BC3">
        <w:br/>
      </w:r>
      <w:r w:rsidRPr="00761141">
        <w:t xml:space="preserve">  &lt;!-- Product tree section --&gt;</w:t>
      </w:r>
      <w:r w:rsidR="00041BC3">
        <w:br/>
      </w:r>
      <w:r w:rsidRPr="00761141">
        <w:t xml:space="preserve">  &lt;prod:ProductTree xmlns</w:t>
      </w:r>
      <w:r w:rsidR="0002498C">
        <w:t>="http://docs.oasis-open.org/csaf/ns/csaf-cvrf/v1.2/prod"</w:t>
      </w:r>
      <w:r w:rsidRPr="00761141">
        <w:t>&gt;</w:t>
      </w:r>
      <w:r w:rsidR="00041BC3">
        <w:br/>
      </w:r>
      <w:r w:rsidRPr="00761141">
        <w:t xml:space="preserve">    &lt;Branch Type="Product Family" Name="Red Hat Enterprise Linux OpenStack Platform"&gt;</w:t>
      </w:r>
      <w:r w:rsidR="00041BC3">
        <w:br/>
      </w:r>
      <w:r w:rsidRPr="00761141">
        <w:t xml:space="preserve">      &lt;Branch Type="Product Name" Name="Red Hat OpenStack Platform 9.0"&gt;</w:t>
      </w:r>
      <w:r w:rsidR="00041BC3">
        <w:br/>
      </w:r>
      <w:r w:rsidRPr="00761141">
        <w:t xml:space="preserve">        &lt;FullProductName ProductID="7Server-RH7-RHOS-9.0"&gt;Red Hat OpenStack Platform 9.0&lt;/FullProductName&gt;</w:t>
      </w:r>
      <w:r w:rsidR="00041BC3">
        <w:br/>
      </w:r>
      <w:r w:rsidRPr="00761141">
        <w:t xml:space="preserve">      &lt;/Branch&gt;</w:t>
      </w:r>
      <w:r w:rsidR="00041BC3">
        <w:br/>
      </w:r>
      <w:r w:rsidRPr="00761141">
        <w:t xml:space="preserve">    &lt;/Branch&gt;</w:t>
      </w:r>
      <w:r w:rsidR="00041BC3">
        <w:br/>
      </w:r>
      <w:r w:rsidRPr="00761141">
        <w:t xml:space="preserve">    &lt;Branch Type="Product Version" Name="python-oslo-middleware-3.7.0-2.el7ost"&gt;</w:t>
      </w:r>
      <w:r w:rsidR="00041BC3">
        <w:br/>
      </w:r>
      <w:r w:rsidRPr="00761141">
        <w:t xml:space="preserve">      &lt;FullProductName ProductID="python-oslo-middleware-3.7.0-2.el7ost"&gt;python-oslo-middleware-3.7.0-2.el7ost.src.rpm&lt;/prod:FullProductName&gt;</w:t>
      </w:r>
      <w:r w:rsidR="00041BC3">
        <w:br/>
      </w:r>
      <w:r w:rsidRPr="00761141">
        <w:t xml:space="preserve">    &lt;/Branch&gt;</w:t>
      </w:r>
      <w:r w:rsidR="00041BC3">
        <w:br/>
      </w:r>
      <w:r w:rsidRPr="00761141">
        <w:t xml:space="preserve">    &lt;Relationship ProductReference="python-oslo-middleware-3.7.0-2.el7ost"</w:t>
      </w:r>
      <w:r w:rsidR="00041BC3">
        <w:br/>
      </w:r>
      <w:r w:rsidRPr="00761141">
        <w:t xml:space="preserve">      RelationType="Default Component Of" RelatesToProductReference="7Server-RH7-RHOS-9.0"&gt;</w:t>
      </w:r>
      <w:r w:rsidR="00041BC3">
        <w:br/>
      </w:r>
      <w:r w:rsidRPr="00761141">
        <w:t xml:space="preserve">      &lt;FullProductName ProductID="7Server-RH7-RHOS-9.0:python-oslo-middleware-3.7.0-2.el7ost"&gt;python-oslo-middleware-3.7.0-2.el7ost as a component of Red Hat OpenStack Platform 9.0&lt;/FullProductName&gt;</w:t>
      </w:r>
      <w:r w:rsidR="00041BC3">
        <w:br/>
      </w:r>
      <w:r w:rsidRPr="00761141">
        <w:t xml:space="preserve">    &lt;/Relationship&gt;</w:t>
      </w:r>
      <w:r w:rsidR="00041BC3">
        <w:br/>
      </w:r>
      <w:r w:rsidRPr="00761141">
        <w:t xml:space="preserve">  &lt;/ProductTree&gt;</w:t>
      </w:r>
      <w:r w:rsidR="00041BC3">
        <w:br/>
      </w:r>
      <w:r w:rsidRPr="00761141">
        <w:t xml:space="preserve">  &lt;!-- Vulnerability section --&gt;</w:t>
      </w:r>
      <w:r w:rsidR="00041BC3">
        <w:br/>
      </w:r>
      <w:r w:rsidRPr="00761141">
        <w:t xml:space="preserve">  &lt;vuln:Vulnerability Ordinal="1" </w:t>
      </w:r>
      <w:r w:rsidR="0002498C">
        <w:br/>
        <w:t xml:space="preserve">   </w:t>
      </w:r>
      <w:r w:rsidRPr="00761141">
        <w:t>xmlns</w:t>
      </w:r>
      <w:r w:rsidR="0002498C">
        <w:t>="http://docs.oasis-open.org/csaf/ns/csaf-cvrf/v1.2/vuln"</w:t>
      </w:r>
      <w:r w:rsidRPr="00761141">
        <w:t>&gt;</w:t>
      </w:r>
      <w:r w:rsidR="00041BC3">
        <w:br/>
      </w:r>
      <w:r w:rsidRPr="00761141">
        <w:t xml:space="preserve">    &lt;Notes&gt;</w:t>
      </w:r>
      <w:r w:rsidR="00041BC3">
        <w:br/>
      </w:r>
      <w:r w:rsidRPr="00761141">
        <w:t xml:space="preserve">      &lt;Note Title="Vulnerability Description" Type="General" Ordinal="1" xml:lang="en"&gt;An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&lt;/Note&gt;</w:t>
      </w:r>
      <w:r w:rsidR="00041BC3">
        <w:br/>
      </w:r>
      <w:r w:rsidRPr="00761141">
        <w:t xml:space="preserve">    &lt;/Notes&gt;</w:t>
      </w:r>
      <w:r w:rsidR="00041BC3">
        <w:br/>
      </w:r>
      <w:r w:rsidRPr="00761141">
        <w:t xml:space="preserve">    &lt;DiscoveryDate&gt;2017-01-18T00:00:00Z&lt;/DiscoveryDate&gt;</w:t>
      </w:r>
      <w:r w:rsidR="00041BC3">
        <w:br/>
      </w:r>
      <w:r w:rsidRPr="00761141">
        <w:t xml:space="preserve">    &lt;ReleaseDate&gt;2017-01-26T00:00:00Z&lt;/ReleaseDate&gt;</w:t>
      </w:r>
      <w:r w:rsidR="00041BC3">
        <w:br/>
      </w:r>
      <w:r w:rsidRPr="00761141">
        <w:t xml:space="preserve">    &lt;Involvements&gt;</w:t>
      </w:r>
      <w:r w:rsidR="00041BC3">
        <w:br/>
      </w:r>
      <w:r w:rsidRPr="00761141">
        <w:t xml:space="preserve">      &lt;Involvement Party="Vendor" Status="Completed"/&gt;</w:t>
      </w:r>
      <w:r w:rsidR="00041BC3">
        <w:br/>
      </w:r>
      <w:r w:rsidRPr="00761141">
        <w:t xml:space="preserve">    &lt;/Involvements&gt;</w:t>
      </w:r>
      <w:r w:rsidR="00041BC3">
        <w:br/>
      </w:r>
      <w:r w:rsidRPr="00761141">
        <w:t xml:space="preserve">    &lt;CVE&gt;CVE-2017-2592&lt;/CVE&gt;</w:t>
      </w:r>
      <w:r w:rsidR="00041BC3">
        <w:br/>
      </w:r>
      <w:r w:rsidRPr="00761141">
        <w:t xml:space="preserve">    &lt;ProductStatuses&gt;</w:t>
      </w:r>
      <w:r w:rsidR="00041BC3">
        <w:br/>
      </w:r>
      <w:r w:rsidRPr="00761141">
        <w:t xml:space="preserve">      &lt;Status Type="Fixed"&gt;</w:t>
      </w:r>
      <w:r w:rsidR="00041BC3">
        <w:br/>
      </w:r>
      <w:r w:rsidRPr="00761141">
        <w:t xml:space="preserve">        &lt;ProductID&gt;7Server-RH7-RHOS-9.0:python-oslo-middleware-3.7.0-2.el7ost&lt;/ProductID&gt;</w:t>
      </w:r>
      <w:r w:rsidR="00041BC3">
        <w:br/>
      </w:r>
      <w:r w:rsidRPr="00761141">
        <w:t xml:space="preserve">      &lt;/Status&gt;</w:t>
      </w:r>
      <w:r w:rsidR="00041BC3">
        <w:br/>
      </w:r>
      <w:r w:rsidRPr="00761141">
        <w:t xml:space="preserve">    &lt;/ProductStatuses&gt;</w:t>
      </w:r>
      <w:r w:rsidR="00041BC3">
        <w:br/>
      </w:r>
      <w:r w:rsidRPr="00761141">
        <w:t xml:space="preserve">    &lt;Threats&gt;</w:t>
      </w:r>
      <w:r w:rsidR="00041BC3">
        <w:br/>
      </w:r>
      <w:r w:rsidRPr="00761141">
        <w:t xml:space="preserve">      &lt;Threat Type="Impact"&gt;</w:t>
      </w:r>
      <w:r w:rsidR="00041BC3">
        <w:br/>
      </w:r>
      <w:r w:rsidRPr="00761141">
        <w:t xml:space="preserve">        &lt;Description&gt;Moderate&lt;/Description&gt;</w:t>
      </w:r>
      <w:r w:rsidR="00041BC3">
        <w:br/>
      </w:r>
      <w:r w:rsidRPr="00761141">
        <w:t xml:space="preserve">      &lt;/Threat&gt;</w:t>
      </w:r>
      <w:r w:rsidR="00041BC3">
        <w:br/>
      </w:r>
      <w:r w:rsidRPr="00761141">
        <w:t xml:space="preserve">    &lt;/Threats&gt;</w:t>
      </w:r>
    </w:p>
    <w:p w14:paraId="4EB39A0B" w14:textId="77777777" w:rsidR="00761141" w:rsidRDefault="00761141" w:rsidP="00D37FDA">
      <w:pPr>
        <w:pStyle w:val="Codesmall"/>
      </w:pPr>
    </w:p>
    <w:p w14:paraId="42231BDE" w14:textId="5E50FBE7" w:rsidR="00676E4C" w:rsidRDefault="00041BC3" w:rsidP="00D37FDA">
      <w:pPr>
        <w:pStyle w:val="Codesmall"/>
      </w:pPr>
      <w:r>
        <w:br/>
      </w:r>
      <w:r w:rsidR="00761141" w:rsidRPr="00761141">
        <w:t xml:space="preserve">    &lt;Remediations&gt;</w:t>
      </w:r>
      <w:r>
        <w:br/>
      </w:r>
      <w:r w:rsidR="00761141" w:rsidRPr="00761141">
        <w:t xml:space="preserve">      &lt;Remediation Type="Vendor Fix"&gt;</w:t>
      </w:r>
      <w:r>
        <w:br/>
      </w:r>
      <w:r w:rsidR="00761141" w:rsidRPr="00761141">
        <w:t xml:space="preserve">        </w:t>
      </w:r>
      <w:r w:rsidR="00761141" w:rsidRPr="00041BC3">
        <w:t>&lt;Description xml:lang="en"&gt;</w:t>
      </w:r>
      <w:r w:rsidRPr="00D37FDA">
        <w:br/>
      </w:r>
      <w:r w:rsidR="00761141" w:rsidRPr="00761141">
        <w:t>For details on how to apply this update, which includes the changes described in this advisory, refer to:</w:t>
      </w:r>
      <w:r>
        <w:br/>
      </w:r>
      <w:r>
        <w:br/>
      </w:r>
      <w:r w:rsidR="00761141" w:rsidRPr="00761141">
        <w:t>https://access.redhat.com/articles/11258    &lt;/Description&gt;</w:t>
      </w:r>
      <w:r>
        <w:br/>
      </w:r>
      <w:r w:rsidR="00761141" w:rsidRPr="00761141">
        <w:t xml:space="preserve">        &lt;URL&gt;https://rhn.redhat.com/errata/RHSA-2017-0435.html&lt;/URL&gt;</w:t>
      </w:r>
      <w:r>
        <w:br/>
      </w:r>
      <w:r w:rsidR="00761141" w:rsidRPr="00761141">
        <w:t xml:space="preserve">      &lt;/Remediation&gt;</w:t>
      </w:r>
      <w:r>
        <w:br/>
      </w:r>
      <w:r w:rsidR="00761141" w:rsidRPr="00761141">
        <w:t xml:space="preserve">    &lt;/Remediations&gt;</w:t>
      </w:r>
      <w:r>
        <w:br/>
      </w:r>
      <w:r w:rsidR="00761141" w:rsidRPr="00761141">
        <w:t xml:space="preserve">    &lt;References&gt;</w:t>
      </w:r>
      <w:r>
        <w:br/>
      </w:r>
      <w:r w:rsidR="00761141" w:rsidRPr="00761141">
        <w:t xml:space="preserve">      &lt;Reference&gt;</w:t>
      </w:r>
      <w:r>
        <w:br/>
      </w:r>
      <w:r w:rsidR="00761141" w:rsidRPr="001B6C06">
        <w:t xml:space="preserve">        &lt;URL&gt;https://access.redhat.com/security/cve/CVE-2017-2592&lt;/URL&gt;</w:t>
      </w:r>
      <w:r>
        <w:br/>
      </w:r>
      <w:r w:rsidR="00761141" w:rsidRPr="001B6C06">
        <w:t xml:space="preserve">        </w:t>
      </w:r>
      <w:r w:rsidR="00761141" w:rsidRPr="00761141">
        <w:t>&lt;Description&gt;CVE-2017-2592&lt;/vuln:Description&gt;</w:t>
      </w:r>
      <w:r>
        <w:br/>
      </w:r>
      <w:r w:rsidR="00761141" w:rsidRPr="00761141">
        <w:t xml:space="preserve">      &lt;/Reference&gt;</w:t>
      </w:r>
      <w:r>
        <w:br/>
      </w:r>
      <w:r w:rsidR="00761141" w:rsidRPr="00761141">
        <w:t xml:space="preserve">      &lt;Reference&gt;</w:t>
      </w:r>
      <w:r>
        <w:br/>
      </w:r>
      <w:r w:rsidR="00761141" w:rsidRPr="00761141">
        <w:t xml:space="preserve">        &lt;URL&gt;https://bugzilla.redhat.com/show_bug.cgi?id=1414698&lt;/URL&gt;</w:t>
      </w:r>
      <w:r>
        <w:br/>
      </w:r>
      <w:r w:rsidR="00761141" w:rsidRPr="00761141">
        <w:t xml:space="preserve">        &lt;Description&gt;bz#1414698: CVE-2017-2592 python-oslo-middleware: CatchErrors leaks sensitive values into error logs&lt;/Description&gt;</w:t>
      </w:r>
      <w:r>
        <w:br/>
      </w:r>
      <w:r w:rsidR="00761141" w:rsidRPr="00761141">
        <w:t xml:space="preserve">      &lt;/Reference&gt;</w:t>
      </w:r>
      <w:r>
        <w:br/>
      </w:r>
      <w:r w:rsidR="00761141" w:rsidRPr="00761141">
        <w:t xml:space="preserve">    &lt;/References&gt;</w:t>
      </w:r>
      <w:r>
        <w:br/>
      </w:r>
      <w:r w:rsidR="00761141" w:rsidRPr="00761141">
        <w:t xml:space="preserve">    &lt;Acknowledgments&gt;</w:t>
      </w:r>
      <w:r>
        <w:br/>
      </w:r>
      <w:r w:rsidR="00761141" w:rsidRPr="00761141">
        <w:t xml:space="preserve">      &lt;Acknowledgment&gt;</w:t>
      </w:r>
      <w:r>
        <w:br/>
      </w:r>
      <w:r w:rsidR="00761141" w:rsidRPr="00761141">
        <w:t xml:space="preserve">        &lt;Description&gt;Red Hat would like to thank the OpenStack project for reporting this issue. Upstream acknowledges Divya K Konoor (IBM) as the original reporter.&lt;/Description&gt;</w:t>
      </w:r>
      <w:r>
        <w:br/>
      </w:r>
      <w:r w:rsidR="00761141" w:rsidRPr="00761141">
        <w:t xml:space="preserve">      &lt;/Acknowledgment&gt;</w:t>
      </w:r>
      <w:r>
        <w:br/>
      </w:r>
      <w:r w:rsidR="00761141" w:rsidRPr="00761141">
        <w:t xml:space="preserve">    &lt;/Acknowledgments&gt;</w:t>
      </w:r>
      <w:r>
        <w:br/>
      </w:r>
      <w:r w:rsidR="00761141" w:rsidRPr="00761141">
        <w:t xml:space="preserve">  &lt;/Vulnerability&gt;</w:t>
      </w:r>
      <w:r>
        <w:br/>
      </w:r>
      <w:r w:rsidR="00761141" w:rsidRPr="00761141">
        <w:t xml:space="preserve">  &lt;!-- No more elements to follow --&gt;</w:t>
      </w:r>
      <w:r>
        <w:br/>
      </w:r>
      <w:r w:rsidR="00761141" w:rsidRPr="00761141">
        <w:t>&lt;/cvrfdoc&gt;</w:t>
      </w:r>
      <w:r>
        <w:br/>
      </w:r>
    </w:p>
    <w:p w14:paraId="31A08BE4" w14:textId="77777777" w:rsidR="00B25BB1" w:rsidRDefault="00B25BB1">
      <w:pPr>
        <w:spacing w:before="0" w:after="0"/>
      </w:pPr>
      <w:r>
        <w:br w:type="page"/>
      </w:r>
    </w:p>
    <w:p w14:paraId="41E1FD9F" w14:textId="1F385418" w:rsidR="005E26A1" w:rsidRDefault="005E26A1" w:rsidP="00D37FDA">
      <w:pPr>
        <w:pStyle w:val="AppendixHeading2"/>
      </w:pPr>
      <w:bookmarkStart w:id="3900" w:name="_Toc478074911"/>
      <w:r>
        <w:t>Sample Security Advisory C</w:t>
      </w:r>
      <w:bookmarkEnd w:id="3900"/>
    </w:p>
    <w:p w14:paraId="7CA877AC" w14:textId="62834F35" w:rsidR="005E26A1" w:rsidRDefault="005E26A1" w:rsidP="00D37FDA">
      <w:r>
        <w:t xml:space="preserve">Yet another security advisory from the year 2017 as issued by Cisco and migrated to CSAF CVRF 1.2 from the source CVRF 1.1 by simply updating the namespaces and prefixing all elements with the corresponding namespace of either </w:t>
      </w:r>
      <w:r w:rsidRPr="00755ABD">
        <w:rPr>
          <w:rStyle w:val="Element"/>
        </w:rPr>
        <w:t>cvrf</w:t>
      </w:r>
      <w:r>
        <w:t xml:space="preserve"> or </w:t>
      </w:r>
      <w:r w:rsidRPr="00755ABD">
        <w:rPr>
          <w:rStyle w:val="Element"/>
        </w:rPr>
        <w:t>vuln</w:t>
      </w:r>
      <w:r>
        <w:rPr>
          <w:rStyle w:val="Element"/>
        </w:rPr>
        <w:t>.</w:t>
      </w:r>
      <w:r>
        <w:t xml:space="preserve"> Additionally, 3 comments are added, to visually separate the three semantic top level elements </w:t>
      </w:r>
      <w:r w:rsidRPr="00755ABD">
        <w:rPr>
          <w:b/>
        </w:rPr>
        <w:t>Document</w:t>
      </w:r>
      <w:r>
        <w:t xml:space="preserve"> Context, and </w:t>
      </w:r>
      <w:r w:rsidRPr="00755ABD">
        <w:rPr>
          <w:b/>
        </w:rPr>
        <w:t>Vulnerability</w:t>
      </w:r>
      <w:r>
        <w:t xml:space="preserve"> (Note: This advisory has no Product Tree instance!): </w:t>
      </w:r>
      <w:r w:rsidRPr="00755ABD">
        <w:rPr>
          <w:highlight w:val="yellow"/>
        </w:rPr>
        <w:t>QUEST_TO_TC_MEMBERS_FROM_</w:t>
      </w:r>
      <w:r>
        <w:rPr>
          <w:highlight w:val="yellow"/>
        </w:rPr>
        <w:t>CISCO</w:t>
      </w:r>
      <w:r w:rsidRPr="00755ABD">
        <w:rPr>
          <w:highlight w:val="yellow"/>
        </w:rPr>
        <w:t>_IF_MOD_COPY_OK_?</w:t>
      </w:r>
    </w:p>
    <w:p w14:paraId="79ACEADD" w14:textId="4CCEE36A" w:rsidR="00373151" w:rsidRDefault="005E26A1" w:rsidP="005E26A1">
      <w:pPr>
        <w:pStyle w:val="Codesmall"/>
      </w:pPr>
      <w:r>
        <w:t>&lt;?xml version="1.0" encoding="UTF-8"?&gt;</w:t>
      </w:r>
      <w:r w:rsidR="00373151">
        <w:br/>
      </w:r>
      <w:r w:rsidR="00790A96">
        <w:t>&lt;</w:t>
      </w:r>
      <w:r>
        <w:t>cvrfdoc xmlns:xsd="http://www.w3.org/2001/XMLSchema"</w:t>
      </w:r>
      <w:r w:rsidR="00373151">
        <w:br/>
      </w:r>
      <w:r>
        <w:t xml:space="preserve">  xmlns:xsi="http://www.w3.org/2001/XMLSchema-instance"</w:t>
      </w:r>
      <w:r w:rsidR="00373151">
        <w:br/>
      </w:r>
      <w:r>
        <w:t xml:space="preserve">  xmlns:cvrf="http://docs.oasis-open.org/csaf/ns/csaf-cvrf/v1.2/cvrf"</w:t>
      </w:r>
      <w:r w:rsidR="00373151">
        <w:br/>
      </w:r>
      <w:r>
        <w:t xml:space="preserve">  xmlns:cvrf-common="http://docs.oasis-open.org/csaf/ns/csaf-cvrf/v1.2/common"</w:t>
      </w:r>
      <w:r w:rsidR="00373151">
        <w:br/>
      </w:r>
      <w:r>
        <w:t xml:space="preserve">  xmlns:prod="http://docs.oasis-open.org/csaf/ns/csaf-cvrf/v1.2/prod"</w:t>
      </w:r>
      <w:r w:rsidR="00373151">
        <w:br/>
      </w:r>
      <w:r>
        <w:t xml:space="preserve">  xmlns:vuln="http://docs.oasis-open.org/csaf/ns/csaf-cvrf/v1.2/vuln"</w:t>
      </w:r>
      <w:r w:rsidR="00790A96">
        <w:br/>
        <w:t xml:space="preserve">  xmlns=="http://docs.oasis-open.org/csaf/ns/csaf-cvrf/v1.2/cvrf"</w:t>
      </w:r>
      <w:r w:rsidR="00373151">
        <w:br/>
      </w:r>
      <w:r>
        <w:t xml:space="preserve">  &gt;</w:t>
      </w:r>
      <w:r w:rsidR="00373151">
        <w:br/>
      </w:r>
      <w:r>
        <w:t xml:space="preserve">  </w:t>
      </w:r>
      <w:r w:rsidRPr="00761141">
        <w:t>&lt;!-- Document wide context info --&gt;</w:t>
      </w:r>
      <w:r>
        <w:br/>
        <w:t xml:space="preserve">  </w:t>
      </w:r>
      <w:r w:rsidR="00790A96">
        <w:t>&lt;</w:t>
      </w:r>
      <w:r>
        <w:t>DocumentTitle&gt;Apache Struts2 Jakarta Multipart Parser File Upload Code Execution Vulnerability</w:t>
      </w:r>
      <w:r w:rsidR="00790A96">
        <w:t xml:space="preserve"> Affecting Cisco Products&lt;</w:t>
      </w:r>
      <w:r>
        <w:t>DocumentTitle&gt;</w:t>
      </w:r>
      <w:r w:rsidR="00373151">
        <w:br/>
      </w:r>
      <w:r w:rsidR="00790A96">
        <w:t xml:space="preserve">  &lt;</w:t>
      </w:r>
      <w:r>
        <w:t>DocumentTyp</w:t>
      </w:r>
      <w:r w:rsidR="00790A96">
        <w:t>e&gt;Cisco Security Advisory&lt;</w:t>
      </w:r>
      <w:r>
        <w:t>DocumentType&gt;</w:t>
      </w:r>
      <w:r w:rsidR="00373151">
        <w:br/>
      </w:r>
      <w:r>
        <w:t xml:space="preserve">  &lt;DocumentPublisher Type="Vendor"&gt;</w:t>
      </w:r>
      <w:r w:rsidR="00373151">
        <w:br/>
      </w:r>
      <w:r>
        <w:t xml:space="preserve">    &lt;ContactDetails&gt;Emergency Support:</w:t>
      </w:r>
      <w:r w:rsidR="00373151">
        <w:t xml:space="preserve"> </w:t>
      </w:r>
      <w:r w:rsidR="00373151">
        <w:br/>
      </w:r>
      <w:r>
        <w:t>+1 877 228 7302 (toll-free within North America)</w:t>
      </w:r>
      <w:r w:rsidR="00373151">
        <w:br/>
      </w:r>
      <w:r>
        <w:t>+1 408 525 6532 (International direct-dial)</w:t>
      </w:r>
      <w:r w:rsidR="00373151">
        <w:br/>
      </w:r>
      <w:r>
        <w:t>Non-emergency Support:</w:t>
      </w:r>
      <w:r w:rsidR="00373151">
        <w:br/>
      </w:r>
      <w:r>
        <w:t xml:space="preserve">Email: </w:t>
      </w:r>
      <w:hyperlink r:id="rId64" w:history="1">
        <w:r w:rsidR="00373151" w:rsidRPr="00897B56">
          <w:rPr>
            <w:rStyle w:val="Hyperlink"/>
          </w:rPr>
          <w:t>psirt@cisco.com</w:t>
        </w:r>
      </w:hyperlink>
      <w:r w:rsidR="00373151">
        <w:br/>
      </w:r>
      <w:r>
        <w:t>Support requests that are received via e-mail are typically acknowledged within 48 hours.&lt;/ContactDetails&gt;</w:t>
      </w:r>
      <w:r w:rsidR="00373151">
        <w:br/>
      </w:r>
      <w:r>
        <w:t xml:space="preserve">    &lt;IssuingAuthority&gt;Cisco product security incident response is the responsibility of the Cisco Product Security Incident Response Team (PSIRT). The Cisco PSIRT is a dedicated, global team that manages the receipt, investigation, and public reporting of security vulnerability information that is related to Cisco products and networks. The on-call Cisco PSIRT works 24x7 with Cisco customers, independent security researchers, consultants, industry organizations, and other vendors to identify possible security issues with Cisco products and networks.</w:t>
      </w:r>
      <w:r w:rsidR="00373151">
        <w:br/>
      </w:r>
      <w:r>
        <w:t>More information can be found in Cisco Security Vulnerability Policy available at http://www.cisco.com/web/about/security/psirt/security_vulnerability_policy.html&lt;/cvrf:IssuingAuthority&gt;</w:t>
      </w:r>
      <w:r w:rsidR="00373151">
        <w:br/>
      </w:r>
      <w:r>
        <w:t xml:space="preserve">  &lt;/DocumentPublisher&gt;</w:t>
      </w:r>
      <w:r w:rsidR="00373151">
        <w:br/>
      </w:r>
      <w:r>
        <w:t xml:space="preserve">  &lt;DocumentTracking&gt;</w:t>
      </w:r>
      <w:r w:rsidR="00373151">
        <w:br/>
      </w:r>
      <w:r>
        <w:t xml:space="preserve">    &lt;Identification&gt;</w:t>
      </w:r>
      <w:r w:rsidR="00373151">
        <w:br/>
      </w:r>
      <w:r>
        <w:t xml:space="preserve">      &lt;ID&gt;cisco-sa-20170310-struts2&lt;/ID&gt;</w:t>
      </w:r>
      <w:r w:rsidR="00373151">
        <w:br/>
      </w:r>
      <w:r>
        <w:t xml:space="preserve">    &lt;/Identification&gt;</w:t>
      </w:r>
      <w:r w:rsidR="00373151">
        <w:br/>
      </w:r>
      <w:r>
        <w:t xml:space="preserve">    &lt;Status&gt;Interim&lt;/Status&gt;</w:t>
      </w:r>
      <w:r w:rsidR="00373151">
        <w:br/>
      </w:r>
      <w:r>
        <w:t xml:space="preserve">    &lt;Version&gt;1.4&lt;/Version&gt;</w:t>
      </w:r>
      <w:r w:rsidR="00373151">
        <w:br/>
      </w:r>
      <w:r>
        <w:t xml:space="preserve">    &lt;RevisionHistory&gt;</w:t>
      </w:r>
      <w:r w:rsidR="00373151">
        <w:br/>
      </w:r>
      <w:r>
        <w:t xml:space="preserve">      &lt;Revision&gt;</w:t>
      </w:r>
      <w:r w:rsidR="00373151">
        <w:br/>
      </w:r>
      <w:r>
        <w:t xml:space="preserve">        &lt;Number&gt;1.0&lt;/Number&gt;</w:t>
      </w:r>
      <w:r w:rsidR="00373151">
        <w:br/>
      </w:r>
      <w:r>
        <w:t xml:space="preserve">        &lt;Date&gt;2017-03-10T20:43:55&lt;/Date&gt;</w:t>
      </w:r>
      <w:r w:rsidR="00373151">
        <w:br/>
      </w:r>
      <w:r>
        <w:t xml:space="preserve">        &lt;Description&gt;Initial public release.&lt;/Description&gt;</w:t>
      </w:r>
      <w:r w:rsidR="00373151">
        <w:br/>
      </w:r>
      <w:r>
        <w:t xml:space="preserve">      &lt;/Revision&gt;</w:t>
      </w:r>
      <w:r w:rsidR="00373151">
        <w:br/>
      </w:r>
      <w:r>
        <w:t xml:space="preserve">      &lt;Revision&gt;</w:t>
      </w:r>
      <w:r w:rsidR="00373151">
        <w:br/>
      </w:r>
      <w:r>
        <w:t xml:space="preserve">        &lt;Number&gt;1.1&lt;/Number&gt;</w:t>
      </w:r>
      <w:r w:rsidR="00373151">
        <w:br/>
      </w:r>
      <w:r>
        <w:t xml:space="preserve">        &lt;Date&gt;2017-03-11T23:37:26&lt;/Date&gt;</w:t>
      </w:r>
      <w:r w:rsidR="00373151">
        <w:br/>
      </w:r>
      <w:r>
        <w:t xml:space="preserve">        &lt;Description&gt;Updated product lists.&lt;/Description&gt;</w:t>
      </w:r>
      <w:r w:rsidR="00373151">
        <w:br/>
      </w:r>
      <w:r>
        <w:t xml:space="preserve">      &lt;/Revision&gt;</w:t>
      </w:r>
      <w:r w:rsidR="00373151">
        <w:br/>
      </w:r>
      <w:r>
        <w:t xml:space="preserve">      &lt;Revision&gt;</w:t>
      </w:r>
      <w:r w:rsidR="00373151">
        <w:br/>
      </w:r>
      <w:r>
        <w:t xml:space="preserve">        &lt;Number&gt;1.2&lt;/Number&gt;</w:t>
      </w:r>
      <w:r w:rsidR="00373151">
        <w:br/>
      </w:r>
      <w:r>
        <w:t xml:space="preserve">        &lt;Date&gt;2017-03-13T00:06:20&lt;/Date&gt;</w:t>
      </w:r>
      <w:r w:rsidR="00373151">
        <w:br/>
      </w:r>
      <w:r>
        <w:t xml:space="preserve">        &lt;Description&gt;Updated product lists.&lt;/Description&gt;</w:t>
      </w:r>
      <w:r w:rsidR="00373151">
        <w:br/>
      </w:r>
      <w:r>
        <w:t xml:space="preserve">      &lt;/Revision&gt;</w:t>
      </w:r>
      <w:r w:rsidR="00373151">
        <w:br/>
      </w:r>
      <w:r>
        <w:t xml:space="preserve">      &lt;Revision&gt;</w:t>
      </w:r>
      <w:r w:rsidR="00373151">
        <w:br/>
      </w:r>
      <w:r>
        <w:t xml:space="preserve">        &lt;Number&gt;1.3&lt;/Number&gt;</w:t>
      </w:r>
      <w:r w:rsidR="00373151">
        <w:br/>
      </w:r>
      <w:r>
        <w:t xml:space="preserve">        &lt;Date&gt;2017-03-13T22:24:49&lt;/Date&gt;</w:t>
      </w:r>
      <w:r w:rsidR="00373151">
        <w:br/>
      </w:r>
      <w:r>
        <w:t xml:space="preserve">        &lt;Description&gt;Updated product lists.&lt;/Description&gt;</w:t>
      </w:r>
      <w:r w:rsidR="00373151">
        <w:br/>
      </w:r>
      <w:r>
        <w:t xml:space="preserve">      &lt;/Revision&gt;</w:t>
      </w:r>
    </w:p>
    <w:p w14:paraId="4D59F650" w14:textId="0DE7F50B" w:rsidR="000D7B69" w:rsidRDefault="00373151" w:rsidP="005E26A1">
      <w:pPr>
        <w:pStyle w:val="Codesmall"/>
      </w:pPr>
      <w:r>
        <w:br/>
      </w:r>
      <w:r w:rsidR="005E26A1">
        <w:t xml:space="preserve">      &lt;Revision&gt;</w:t>
      </w:r>
      <w:r>
        <w:br/>
      </w:r>
      <w:r w:rsidR="005E26A1">
        <w:t xml:space="preserve">        &lt;Number&gt;1.4&lt;/Number&gt;</w:t>
      </w:r>
      <w:r>
        <w:br/>
      </w:r>
      <w:r w:rsidR="005E26A1">
        <w:t xml:space="preserve">        &lt;Date&gt;2017-03-14T21:03:12&lt;/Date&gt;</w:t>
      </w:r>
      <w:r>
        <w:br/>
      </w:r>
      <w:r w:rsidR="005E26A1">
        <w:t xml:space="preserve">        &lt;Description&gt;Updated product lists.&lt;/Description&gt;</w:t>
      </w:r>
      <w:r>
        <w:br/>
      </w:r>
      <w:r w:rsidR="005E26A1">
        <w:t xml:space="preserve">      &lt;/Revision&gt;</w:t>
      </w:r>
      <w:r>
        <w:br/>
      </w:r>
      <w:r w:rsidR="005E26A1">
        <w:t xml:space="preserve">    &lt;/RevisionHistory&gt;</w:t>
      </w:r>
      <w:r>
        <w:br/>
      </w:r>
      <w:r w:rsidR="005E26A1">
        <w:t xml:space="preserve">    &lt;InitialReleaseDate&gt;2017-03-10T19:30:00&lt;/InitialReleaseDate&gt;</w:t>
      </w:r>
      <w:r>
        <w:br/>
      </w:r>
      <w:r w:rsidR="005E26A1">
        <w:t xml:space="preserve">    &lt;CurrentReleaseDate&gt;2017-03-14T21:03:12&lt;/CurrentReleaseDate&gt;</w:t>
      </w:r>
      <w:r>
        <w:br/>
      </w:r>
      <w:r w:rsidR="005E26A1">
        <w:t xml:space="preserve">    &lt;Generator&gt;</w:t>
      </w:r>
      <w:r>
        <w:br/>
      </w:r>
      <w:r w:rsidR="005E26A1">
        <w:t xml:space="preserve">      &lt;Engine&gt;TVCE&lt;/Engine&gt;</w:t>
      </w:r>
      <w:r>
        <w:br/>
      </w:r>
      <w:r w:rsidR="005E26A1">
        <w:t xml:space="preserve">    &lt;/Generator&gt;</w:t>
      </w:r>
      <w:r>
        <w:br/>
      </w:r>
      <w:r w:rsidR="005E26A1">
        <w:t xml:space="preserve">  &lt;/DocumentTracking&gt;</w:t>
      </w:r>
      <w:r>
        <w:br/>
      </w:r>
      <w:r w:rsidR="005E26A1">
        <w:t xml:space="preserve">  &lt;DocumentNotes&gt;</w:t>
      </w:r>
      <w:r>
        <w:br/>
      </w:r>
      <w:r w:rsidR="005E26A1">
        <w:t xml:space="preserve">    &lt;Note Title="Summary" Type="General" Ordinal="1"&gt;On March 6, 2017, Apache disclosed a vulnerability in the Jakarta multipart parser used in Apache Struts2 that could allow an attacker to execute commands remotely on the targeted system using a crafted Content-Type header value.</w:t>
      </w:r>
      <w:r>
        <w:br/>
      </w:r>
      <w:r>
        <w:br/>
      </w:r>
      <w:r w:rsidR="005E26A1">
        <w:t>This vulnerability has been assigned CVE-ID CVE-2017-5638.</w:t>
      </w:r>
      <w:r>
        <w:br/>
      </w:r>
      <w:r>
        <w:br/>
      </w:r>
      <w:r w:rsidR="005E26A1">
        <w:t>This advisory is available at the following link:</w:t>
      </w:r>
      <w:r>
        <w:br/>
      </w:r>
      <w:r w:rsidR="005E26A1">
        <w:t>https://tools.cisco.com/security/center/content/CiscoSecurityAdvisory/cisco-sa-20170310-struts2 ["https://tools.cisco.com/security/center/content/CiscoSecurityAdvisory/cisco-sa-20170310-struts2"]&lt;/Note&gt;</w:t>
      </w:r>
      <w:r>
        <w:br/>
      </w:r>
      <w:r w:rsidR="005E26A1">
        <w:t xml:space="preserve">    &lt;Note Title="CVSS 3.0 Notice" Type="Other" Ordinal="2"&gt;Although CVRF version 1.1 does not support CVSS version 3, the CVSS score in this CVRF file is a CVSSv3 base and temporal score, as Cisco is now scoring vulnerabilities in CVSSv3.&lt;/Note&gt;</w:t>
      </w:r>
      <w:r w:rsidR="000D7B69">
        <w:br/>
      </w:r>
      <w:r w:rsidR="005E26A1">
        <w:t xml:space="preserve">  &lt;/DocumentNotes&gt;</w:t>
      </w:r>
      <w:r>
        <w:br/>
      </w:r>
      <w:r w:rsidR="005E26A1">
        <w:t xml:space="preserve">  &lt;DocumentReferences&gt;</w:t>
      </w:r>
      <w:r>
        <w:br/>
      </w:r>
      <w:r w:rsidR="005E26A1">
        <w:t xml:space="preserve">    &lt;Reference Type="Self"&gt;</w:t>
      </w:r>
      <w:r>
        <w:br/>
      </w:r>
      <w:r w:rsidR="005E26A1">
        <w:t xml:space="preserve">      &lt;URL&gt;https://tools.cisco.com/security/center/content/CiscoSecurityAdvisory/cisco-sa-20170310-struts2&lt;/URL&gt;</w:t>
      </w:r>
      <w:r>
        <w:br/>
      </w:r>
      <w:r w:rsidR="005E26A1">
        <w:t xml:space="preserve">      &lt;Description&gt;Apache Struts2 Jakarta Multipart Parser File Upload Code Execution Vulnerability Affecting Cisco Products&lt;/Description&gt;</w:t>
      </w:r>
      <w:r>
        <w:br/>
      </w:r>
      <w:r w:rsidR="005E26A1">
        <w:t xml:space="preserve">    &lt;/Reference&gt;</w:t>
      </w:r>
      <w:r>
        <w:br/>
      </w:r>
      <w:r w:rsidR="005E26A1">
        <w:t xml:space="preserve">  &lt;/DocumentReferences&gt;</w:t>
      </w:r>
      <w:r>
        <w:br/>
      </w:r>
      <w:r w:rsidR="005E26A1">
        <w:t xml:space="preserve">  </w:t>
      </w:r>
      <w:r w:rsidR="005E26A1" w:rsidRPr="00761141">
        <w:t>&lt;!-- Vulnerability section --&gt;</w:t>
      </w:r>
      <w:r w:rsidR="005E26A1">
        <w:br/>
        <w:t xml:space="preserve">  &lt;Vulnerability Ordinal="1"</w:t>
      </w:r>
      <w:r w:rsidR="00351289">
        <w:t xml:space="preserve"> </w:t>
      </w:r>
      <w:r w:rsidR="00351289">
        <w:br/>
        <w:t xml:space="preserve">   xmlns="http://docs.oasis-open.org/csaf/ns/csaf-cvrf/v1.2/vuln"</w:t>
      </w:r>
      <w:r w:rsidR="005E26A1">
        <w:t>&gt;</w:t>
      </w:r>
      <w:r>
        <w:br/>
      </w:r>
      <w:r w:rsidR="005E26A1">
        <w:t xml:space="preserve">    &lt;Title&gt;Apache Struts Jakarta Multipart Parser File Upload Code Execution Vulnerability&lt;/Title&gt;</w:t>
      </w:r>
      <w:r>
        <w:br/>
      </w:r>
      <w:r w:rsidR="005E26A1">
        <w:t xml:space="preserve">    &lt;Notes&gt;</w:t>
      </w:r>
      <w:r>
        <w:br/>
      </w:r>
      <w:r w:rsidR="005E26A1">
        <w:t xml:space="preserve">      &lt;Note Title="Summary" Type="Summary" Ordinal="1"&gt;A vulnerability in the Jakarta multipart parser of Apache Struts could allow an unauthenticated, remote attacker to execute arbitrary code on an affected system.</w:t>
      </w:r>
      <w:r>
        <w:br/>
      </w:r>
      <w:r w:rsidR="000D7B69">
        <w:br/>
      </w:r>
      <w:r w:rsidR="000D7B69">
        <w:br/>
      </w:r>
      <w:r w:rsidR="000D7B69">
        <w:br/>
      </w:r>
      <w:r w:rsidR="005E26A1">
        <w:t>The vulnerability is due to improper handling of the Content-Type header value when performing a file upload based on the Jakarta multipart parser of the affected software. An attacker could exploit this vulnerability by persuading a targeted user to upload a malicious file. Once the Jakarta multipart parser of the affected application uploads the file, the attacker could have the ability to execute arbitrary code.&lt;/Note&gt;</w:t>
      </w:r>
      <w:r w:rsidR="000D7B69">
        <w:br/>
      </w:r>
      <w:r w:rsidR="005E26A1">
        <w:t xml:space="preserve">    &lt;/Notes&gt;</w:t>
      </w:r>
      <w:r w:rsidR="000D7B69">
        <w:br/>
      </w:r>
      <w:r w:rsidR="005E26A1">
        <w:t xml:space="preserve">    &lt;CVE&gt;CVE-2017-5638&lt;/CVE&gt;</w:t>
      </w:r>
      <w:r w:rsidR="000D7B69">
        <w:br/>
      </w:r>
      <w:r w:rsidR="005E26A1">
        <w:t xml:space="preserve">    &lt;Remediations&gt;</w:t>
      </w:r>
      <w:r w:rsidR="000D7B69">
        <w:br/>
      </w:r>
      <w:r w:rsidR="005E26A1">
        <w:t xml:space="preserve">      &lt;Remediation Type="Workaround"&gt;</w:t>
      </w:r>
      <w:r w:rsidR="000D7B69">
        <w:br/>
      </w:r>
      <w:r w:rsidR="005E26A1">
        <w:t xml:space="preserve">        &lt;Description&gt;Any workarounds, when available, are documented in the Cisco bugs, which are accessible through the Cisco Bug Search Tool ["https://bst.cloudapps.cisco.com/bugsearch/bug/BUGID"].&lt;/Description&gt;</w:t>
      </w:r>
      <w:r w:rsidR="000D7B69">
        <w:br/>
      </w:r>
      <w:r w:rsidR="005E26A1">
        <w:t xml:space="preserve">      &lt;/Remediation&gt;</w:t>
      </w:r>
      <w:r w:rsidR="000D7B69">
        <w:br/>
      </w:r>
      <w:r w:rsidR="005E26A1">
        <w:t xml:space="preserve">    &lt;/Remediations&gt;</w:t>
      </w:r>
    </w:p>
    <w:p w14:paraId="6603EE6E" w14:textId="2188C68F" w:rsidR="005E26A1" w:rsidRPr="00D37FDA" w:rsidRDefault="000D7B69" w:rsidP="00D37FDA">
      <w:pPr>
        <w:pStyle w:val="Codesmall"/>
      </w:pPr>
      <w:r>
        <w:br/>
      </w:r>
      <w:r w:rsidR="005E26A1">
        <w:t xml:space="preserve">    &lt;References&gt;</w:t>
      </w:r>
      <w:r>
        <w:br/>
      </w:r>
      <w:r w:rsidR="005E26A1">
        <w:t xml:space="preserve">      &lt;Reference Type="Self"&gt;</w:t>
      </w:r>
      <w:r>
        <w:br/>
      </w:r>
      <w:r w:rsidR="005E26A1">
        <w:t xml:space="preserve">        &lt;vuln:URL&gt;https://tools.cisco.com/security/center/content/CiscoSecurityAdvisory/cisco-sa-20170310-struts2&lt;/vuln:URL&gt;</w:t>
      </w:r>
      <w:r>
        <w:br/>
      </w:r>
      <w:r w:rsidR="005E26A1">
        <w:t xml:space="preserve">        &lt;Description&gt;Apache Struts2 Jakarta Multipart Parser File Upload Code Execution Vulnerability Affecting Cisco Products&lt;/Description&gt;</w:t>
      </w:r>
      <w:r>
        <w:br/>
      </w:r>
      <w:r w:rsidR="005E26A1">
        <w:t xml:space="preserve">      &lt;/Reference&gt;</w:t>
      </w:r>
      <w:r>
        <w:br/>
      </w:r>
      <w:r w:rsidR="005E26A1">
        <w:t xml:space="preserve">    &lt;/References&gt;</w:t>
      </w:r>
      <w:r>
        <w:br/>
      </w:r>
      <w:r w:rsidR="005E26A1">
        <w:t xml:space="preserve">  &lt;/Vulnerability&gt;</w:t>
      </w:r>
      <w:r>
        <w:br/>
      </w:r>
      <w:r w:rsidR="005E26A1">
        <w:t xml:space="preserve">  </w:t>
      </w:r>
      <w:r w:rsidR="005E26A1" w:rsidRPr="00761141">
        <w:t>&lt;!-- No more elements to follow --&gt;</w:t>
      </w:r>
      <w:r w:rsidR="005E26A1">
        <w:br/>
        <w:t>&lt;/cvrfdoc&gt;</w:t>
      </w:r>
      <w:r>
        <w:br/>
      </w:r>
    </w:p>
    <w:p w14:paraId="6779DE0C" w14:textId="094CA651" w:rsidR="00676E4C" w:rsidRDefault="00676E4C" w:rsidP="00676E4C">
      <w:pPr>
        <w:pStyle w:val="AppendixHeading2"/>
      </w:pPr>
      <w:bookmarkStart w:id="3901" w:name="_Toc478074912"/>
      <w:r>
        <w:t xml:space="preserve">Sample Security Advisory </w:t>
      </w:r>
      <w:r w:rsidR="005E26A1">
        <w:t>D</w:t>
      </w:r>
      <w:bookmarkEnd w:id="3901"/>
    </w:p>
    <w:p w14:paraId="49486C44" w14:textId="609BA4C1" w:rsidR="00676E4C" w:rsidRDefault="00676E4C" w:rsidP="00676E4C">
      <w:r>
        <w:t>Minimal valid CSAF CVRF version 1.2 document (</w:t>
      </w:r>
      <w:r w:rsidR="00071591">
        <w:t xml:space="preserve">neither </w:t>
      </w:r>
      <w:r w:rsidR="00071591" w:rsidRPr="00D37FDA">
        <w:rPr>
          <w:b/>
        </w:rPr>
        <w:t>Product Tree</w:t>
      </w:r>
      <w:r w:rsidR="00071591">
        <w:t xml:space="preserve"> nor </w:t>
      </w:r>
      <w:r w:rsidR="00071591" w:rsidRPr="00D37FDA">
        <w:rPr>
          <w:b/>
        </w:rPr>
        <w:t>Vulnerability</w:t>
      </w:r>
      <w:r w:rsidR="00071591">
        <w:t xml:space="preserve"> noted</w:t>
      </w:r>
      <w:r>
        <w:t xml:space="preserve">, but </w:t>
      </w:r>
      <w:r w:rsidR="00071591">
        <w:t xml:space="preserve">nevertheless </w:t>
      </w:r>
      <w:r w:rsidR="00F74DFE">
        <w:t xml:space="preserve">well-formed and </w:t>
      </w:r>
      <w:r>
        <w:t>valid):</w:t>
      </w:r>
    </w:p>
    <w:p w14:paraId="7A6E5AD8" w14:textId="4E0C583A" w:rsidR="00676E4C" w:rsidRDefault="00231874" w:rsidP="00D37FDA">
      <w:pPr>
        <w:pStyle w:val="Codesmall"/>
      </w:pPr>
      <w:r w:rsidRPr="00231874">
        <w:t>&lt;?xml version="1.0" encoding="UTF-8"?&gt;</w:t>
      </w:r>
      <w:r w:rsidRPr="00231874">
        <w:br/>
        <w:t>&lt;cvrfdoc xmlns:cvrf="http://docs.oasis-open.org/csaf/ns/csaf-cvrf/v1.2/cvrf"&gt;</w:t>
      </w:r>
      <w:r w:rsidRPr="00231874">
        <w:br/>
      </w:r>
      <w:r>
        <w:t xml:space="preserve">  </w:t>
      </w:r>
      <w:r w:rsidRPr="00231874">
        <w:t>&lt;DocumentTitle&gt;DocumentTitle0&lt;/DocumentTitle&gt;</w:t>
      </w:r>
      <w:r w:rsidRPr="00231874">
        <w:br/>
        <w:t>  &lt;DocumentType&gt;DocumentType0&lt;/DocumentType&gt;</w:t>
      </w:r>
      <w:r w:rsidRPr="00231874">
        <w:br/>
        <w:t>  &lt;DocumentPublisher Type="Vendor"&gt;</w:t>
      </w:r>
      <w:r w:rsidRPr="00231874">
        <w:br/>
        <w:t>  &lt;/DocumentPublisher&gt;</w:t>
      </w:r>
      <w:r w:rsidRPr="00231874">
        <w:br/>
        <w:t>  &lt;DocumentTracking&gt;</w:t>
      </w:r>
      <w:r w:rsidRPr="00231874">
        <w:br/>
        <w:t>    &lt;Identification&gt;</w:t>
      </w:r>
      <w:r w:rsidRPr="00231874">
        <w:br/>
        <w:t>      &lt;ID&gt;ID0&lt;/ID&gt;</w:t>
      </w:r>
      <w:r w:rsidRPr="00231874">
        <w:br/>
        <w:t>    &lt;/Identification&gt;</w:t>
      </w:r>
      <w:r w:rsidRPr="00231874">
        <w:br/>
        <w:t>    &lt;Status&gt;Draft&lt;/Status&gt;</w:t>
      </w:r>
      <w:r w:rsidRPr="00231874">
        <w:br/>
        <w:t>    &lt;</w:t>
      </w:r>
      <w:r w:rsidR="00625DDE">
        <w:t>Version&gt;1</w:t>
      </w:r>
      <w:r w:rsidRPr="00231874">
        <w:t>&lt;/Version&gt;</w:t>
      </w:r>
      <w:r w:rsidRPr="00231874">
        <w:br/>
        <w:t>    &lt;RevisionHistory&gt;</w:t>
      </w:r>
      <w:r w:rsidRPr="00231874">
        <w:br/>
        <w:t>      &lt;Revision&gt;</w:t>
      </w:r>
      <w:r w:rsidRPr="00231874">
        <w:br/>
        <w:t>        &lt;</w:t>
      </w:r>
      <w:r w:rsidR="00625DDE">
        <w:t>Number&gt;1.0</w:t>
      </w:r>
      <w:r w:rsidRPr="00231874">
        <w:t>&lt;/Number&gt;</w:t>
      </w:r>
      <w:r w:rsidRPr="00231874">
        <w:br/>
        <w:t>        &lt;Date&gt;</w:t>
      </w:r>
      <w:r>
        <w:t>2038</w:t>
      </w:r>
      <w:r w:rsidRPr="00231874">
        <w:t>-05-04T18:13:51.0&lt;/Date&gt;</w:t>
      </w:r>
      <w:r w:rsidRPr="00231874">
        <w:br/>
        <w:t>        &lt;Description&gt;</w:t>
      </w:r>
      <w:r w:rsidR="00625DDE">
        <w:t>Something wrong with some product</w:t>
      </w:r>
      <w:r w:rsidRPr="00231874">
        <w:t>&lt;/Description&gt;</w:t>
      </w:r>
      <w:r w:rsidRPr="00231874">
        <w:br/>
        <w:t>      &lt;/Revision&gt;</w:t>
      </w:r>
      <w:r w:rsidRPr="00231874">
        <w:br/>
        <w:t>      &lt;Revision&gt;</w:t>
      </w:r>
      <w:r w:rsidRPr="00231874">
        <w:br/>
        <w:t>        &lt;</w:t>
      </w:r>
      <w:r w:rsidR="00625DDE">
        <w:t>Number&gt;1.1</w:t>
      </w:r>
      <w:r w:rsidRPr="00231874">
        <w:t>&lt;/Number&gt;</w:t>
      </w:r>
      <w:r w:rsidRPr="00231874">
        <w:br/>
        <w:t>        &lt;Date&gt;</w:t>
      </w:r>
      <w:r>
        <w:t>2038</w:t>
      </w:r>
      <w:r w:rsidR="00625DDE">
        <w:t>-05-04T18:13:52</w:t>
      </w:r>
      <w:r w:rsidRPr="00231874">
        <w:t>.0&lt;/Date&gt;</w:t>
      </w:r>
      <w:r w:rsidRPr="00231874">
        <w:br/>
        <w:t>        &lt;Description&gt;</w:t>
      </w:r>
      <w:r w:rsidR="00625DDE">
        <w:t>We excluded some products, but still in the fog</w:t>
      </w:r>
      <w:r w:rsidRPr="00231874">
        <w:t>&lt;/Description&gt;</w:t>
      </w:r>
      <w:r w:rsidRPr="00231874">
        <w:br/>
        <w:t>      &lt;/Revision&gt;</w:t>
      </w:r>
      <w:r w:rsidRPr="00231874">
        <w:br/>
        <w:t>    &lt;/RevisionHistory&gt;</w:t>
      </w:r>
      <w:r w:rsidRPr="00231874">
        <w:br/>
        <w:t>    &lt;InitialReleaseDate&gt;</w:t>
      </w:r>
      <w:r>
        <w:t>2038</w:t>
      </w:r>
      <w:r w:rsidRPr="00231874">
        <w:t>-05-04T18:13:51.0&lt;/InitialReleaseDate&gt;</w:t>
      </w:r>
      <w:r w:rsidRPr="00231874">
        <w:br/>
        <w:t>    &lt;CurrentReleaseDate&gt;</w:t>
      </w:r>
      <w:r>
        <w:t>2038</w:t>
      </w:r>
      <w:r w:rsidR="00625DDE">
        <w:t>-05-04T18:13:52</w:t>
      </w:r>
      <w:r w:rsidRPr="00231874">
        <w:t>.0&lt;/CurrentReleaseDate&gt;</w:t>
      </w:r>
      <w:r w:rsidRPr="00231874">
        <w:br/>
        <w:t>  &lt;/DocumentTracking&gt;</w:t>
      </w:r>
      <w:r w:rsidRPr="00231874">
        <w:br/>
        <w:t>&lt;/cvrfdoc&gt;</w:t>
      </w:r>
    </w:p>
    <w:p w14:paraId="2593AA6B" w14:textId="77777777" w:rsidR="00B25BB1" w:rsidRDefault="00B25BB1">
      <w:pPr>
        <w:spacing w:before="0" w:after="0"/>
        <w:rPr>
          <w:rFonts w:cs="Arial"/>
          <w:b/>
          <w:iCs/>
          <w:color w:val="3B006F"/>
          <w:kern w:val="32"/>
          <w:sz w:val="28"/>
          <w:szCs w:val="28"/>
        </w:rPr>
      </w:pPr>
      <w:r>
        <w:br w:type="page"/>
      </w:r>
    </w:p>
    <w:p w14:paraId="75BDA774" w14:textId="39079764" w:rsidR="00676E4C" w:rsidRDefault="00676E4C" w:rsidP="00676E4C">
      <w:pPr>
        <w:pStyle w:val="AppendixHeading2"/>
      </w:pPr>
      <w:bookmarkStart w:id="3902" w:name="_Toc478074913"/>
      <w:r>
        <w:t xml:space="preserve">Sample Security Advisory </w:t>
      </w:r>
      <w:r w:rsidR="005E26A1">
        <w:t>E</w:t>
      </w:r>
      <w:bookmarkEnd w:id="3902"/>
    </w:p>
    <w:p w14:paraId="718FBFB7" w14:textId="1E67C730" w:rsidR="00EF52C2" w:rsidRDefault="00EF52C2" w:rsidP="00676E4C">
      <w:r>
        <w:t>A “</w:t>
      </w:r>
      <w:r w:rsidR="00676E4C">
        <w:t xml:space="preserve">Minimal </w:t>
      </w:r>
      <w:r>
        <w:t>V</w:t>
      </w:r>
      <w:r w:rsidR="00676E4C">
        <w:t xml:space="preserve">iable </w:t>
      </w:r>
      <w:r>
        <w:t>P</w:t>
      </w:r>
      <w:r w:rsidR="00676E4C">
        <w:t>roduct</w:t>
      </w:r>
      <w:r>
        <w:t>”</w:t>
      </w:r>
      <w:r w:rsidR="00676E4C">
        <w:t xml:space="preserve"> like fictitious sample valid CSAF CVRF version 1.2 document</w:t>
      </w:r>
      <w:r>
        <w:t xml:space="preserve"> is given in the following example.</w:t>
      </w:r>
    </w:p>
    <w:p w14:paraId="209625F1" w14:textId="3361E943" w:rsidR="00EF52C2" w:rsidRDefault="00EF52C2" w:rsidP="00676E4C">
      <w:r>
        <w:t xml:space="preserve">The vendor is assumed to be named </w:t>
      </w:r>
      <w:r w:rsidRPr="00D37FDA">
        <w:rPr>
          <w:rStyle w:val="Datatype"/>
        </w:rPr>
        <w:t>ACME Inc.</w:t>
      </w:r>
      <w:r>
        <w:t xml:space="preserve">, and DNS-wise only hosted on a subdomain of </w:t>
      </w:r>
      <w:r w:rsidRPr="00D37FDA">
        <w:rPr>
          <w:rStyle w:val="Datatype"/>
        </w:rPr>
        <w:t>example.com</w:t>
      </w:r>
      <w:r>
        <w:t xml:space="preserve"> i.e. </w:t>
      </w:r>
      <w:hyperlink r:id="rId65" w:history="1">
        <w:r w:rsidRPr="00EF52C2">
          <w:rPr>
            <w:rStyle w:val="Hyperlink"/>
          </w:rPr>
          <w:t>https://acme.example.com/</w:t>
        </w:r>
      </w:hyperlink>
      <w:r w:rsidR="00AA47C7">
        <w:t xml:space="preserve"> and per time zone offset 6 hours “behind” UTC</w:t>
      </w:r>
      <w:r>
        <w:t xml:space="preserve">. </w:t>
      </w:r>
    </w:p>
    <w:p w14:paraId="30857949" w14:textId="77777777" w:rsidR="00EF52C2" w:rsidRDefault="00EF52C2" w:rsidP="00676E4C">
      <w:r>
        <w:t xml:space="preserve">A product </w:t>
      </w:r>
      <w:r w:rsidRPr="00D37FDA">
        <w:rPr>
          <w:rStyle w:val="Datatype"/>
        </w:rPr>
        <w:t>foo</w:t>
      </w:r>
      <w:r>
        <w:t xml:space="preserve"> is declared to be available on platforms </w:t>
      </w:r>
      <w:r w:rsidRPr="00D37FDA">
        <w:rPr>
          <w:rStyle w:val="Datatype"/>
        </w:rPr>
        <w:t>bar</w:t>
      </w:r>
      <w:r>
        <w:t xml:space="preserve"> and </w:t>
      </w:r>
      <w:r w:rsidRPr="00D37FDA">
        <w:rPr>
          <w:rStyle w:val="Datatype"/>
        </w:rPr>
        <w:t>baz</w:t>
      </w:r>
      <w:r>
        <w:t xml:space="preserve"> alike and in version </w:t>
      </w:r>
      <w:r w:rsidRPr="00D37FDA">
        <w:rPr>
          <w:rStyle w:val="Datatype"/>
        </w:rPr>
        <w:t>1.9</w:t>
      </w:r>
      <w:r>
        <w:t xml:space="preserve"> and </w:t>
      </w:r>
      <w:r w:rsidRPr="00D37FDA">
        <w:rPr>
          <w:rStyle w:val="Datatype"/>
        </w:rPr>
        <w:t>2.1</w:t>
      </w:r>
      <w:r>
        <w:t xml:space="preserve">. </w:t>
      </w:r>
    </w:p>
    <w:p w14:paraId="2A4918E4" w14:textId="77777777" w:rsidR="00EF52C2" w:rsidRDefault="00EF52C2" w:rsidP="00676E4C">
      <w:r>
        <w:t xml:space="preserve">The CVE is made up and uses the new format (as it exceeds the historic 9999 limit of early years, in the hope, that in 2017 there will never be a real </w:t>
      </w:r>
      <w:r w:rsidRPr="00D37FDA">
        <w:rPr>
          <w:rStyle w:val="Datatype"/>
        </w:rPr>
        <w:t>CVE-2017-99999</w:t>
      </w:r>
      <w:r>
        <w:t>.</w:t>
      </w:r>
    </w:p>
    <w:p w14:paraId="5095C361" w14:textId="77777777" w:rsidR="00AA47C7" w:rsidRDefault="00EF52C2" w:rsidP="00676E4C">
      <w:r>
        <w:t xml:space="preserve">No CWE is given. A CVSS Score is given in CVSSv3 and this is repeated in the human readable portions (maybe because the vendor uses this as </w:t>
      </w:r>
      <w:r w:rsidR="00AA47C7">
        <w:t>accessibility feature).</w:t>
      </w:r>
    </w:p>
    <w:p w14:paraId="0FFF0F86" w14:textId="36A9C759" w:rsidR="00AA47C7" w:rsidRDefault="00EF52C2" w:rsidP="00676E4C">
      <w:r>
        <w:t>Some possible combinations of vulnerability and mitigation states are realized</w:t>
      </w:r>
      <w:r w:rsidR="006042C1">
        <w:t xml:space="preserve"> </w:t>
      </w:r>
      <w:r w:rsidR="00AA47C7">
        <w:t xml:space="preserve">i.e.: </w:t>
      </w:r>
    </w:p>
    <w:p w14:paraId="5D4A1A44" w14:textId="77777777" w:rsidR="00AA47C7" w:rsidRDefault="00AA47C7" w:rsidP="00D37FDA">
      <w:pPr>
        <w:pStyle w:val="ListParagraph"/>
        <w:numPr>
          <w:ilvl w:val="0"/>
          <w:numId w:val="39"/>
        </w:numPr>
      </w:pPr>
      <w:r>
        <w:t xml:space="preserve">Product </w:t>
      </w:r>
      <w:r w:rsidRPr="00D37FDA">
        <w:rPr>
          <w:rStyle w:val="Datatype"/>
        </w:rPr>
        <w:t>foo</w:t>
      </w:r>
      <w:r>
        <w:t xml:space="preserve"> is always known to be affected on platform </w:t>
      </w:r>
      <w:r w:rsidRPr="00D37FDA">
        <w:rPr>
          <w:rStyle w:val="Datatype"/>
        </w:rPr>
        <w:t>bar</w:t>
      </w:r>
      <w:r w:rsidR="00EF52C2">
        <w:t>.</w:t>
      </w:r>
    </w:p>
    <w:p w14:paraId="3BE069B1" w14:textId="77777777" w:rsidR="00AA47C7" w:rsidRDefault="00AA47C7" w:rsidP="00D37FDA">
      <w:pPr>
        <w:pStyle w:val="ListParagraph"/>
        <w:numPr>
          <w:ilvl w:val="0"/>
          <w:numId w:val="39"/>
        </w:numPr>
      </w:pPr>
      <w:r>
        <w:t xml:space="preserve">Product </w:t>
      </w:r>
      <w:r w:rsidRPr="00D37FDA">
        <w:rPr>
          <w:rStyle w:val="Datatype"/>
        </w:rPr>
        <w:t>foo</w:t>
      </w:r>
      <w:r>
        <w:t xml:space="preserve"> is always known not to be affected on platform </w:t>
      </w:r>
      <w:r w:rsidRPr="00D37FDA">
        <w:rPr>
          <w:rStyle w:val="Datatype"/>
        </w:rPr>
        <w:t>baz</w:t>
      </w:r>
      <w:r>
        <w:t>.</w:t>
      </w:r>
    </w:p>
    <w:p w14:paraId="53AC0F36" w14:textId="40CF3313" w:rsidR="00AA47C7" w:rsidRDefault="00AA47C7">
      <w:r>
        <w:t xml:space="preserve">A remediation page is offered at </w:t>
      </w:r>
      <w:hyperlink r:id="rId66" w:history="1">
        <w:r w:rsidRPr="00AA47C7">
          <w:rPr>
            <w:rStyle w:val="Hyperlink"/>
          </w:rPr>
          <w:t>https://acme.example.com/sa/acme-2017-42-1-1.html</w:t>
        </w:r>
      </w:hyperlink>
      <w:r>
        <w:t xml:space="preserve"> an everyone is entitled, but this fact is written in Italian: “</w:t>
      </w:r>
      <w:r w:rsidRPr="00D37FDA">
        <w:rPr>
          <w:rStyle w:val="Datatype"/>
        </w:rPr>
        <w:t>Tutte le persone su questo pianeta</w:t>
      </w:r>
      <w:r>
        <w:t>” (English: “</w:t>
      </w:r>
      <w:r w:rsidRPr="00AA47C7">
        <w:t>All people on this planet</w:t>
      </w:r>
      <w:r>
        <w:t>”).</w:t>
      </w:r>
    </w:p>
    <w:p w14:paraId="1E437A0D" w14:textId="77777777" w:rsidR="00AA47C7" w:rsidRDefault="00AA47C7">
      <w:r>
        <w:t xml:space="preserve">The source of the CSAF CVRF version 1.2 security advisory (XML) is offered at </w:t>
      </w:r>
      <w:hyperlink r:id="rId67" w:history="1">
        <w:r w:rsidRPr="00AA47C7">
          <w:rPr>
            <w:rStyle w:val="Hyperlink"/>
          </w:rPr>
          <w:t>https://acme.example.com/sa/acme-2017-42-1-1.xml</w:t>
        </w:r>
      </w:hyperlink>
      <w:r>
        <w:t xml:space="preserve"> and an also fictitious variant (for now vendor private) in JSON at </w:t>
      </w:r>
      <w:hyperlink r:id="rId68" w:history="1">
        <w:r w:rsidRPr="00AA47C7">
          <w:rPr>
            <w:rStyle w:val="Hyperlink"/>
          </w:rPr>
          <w:t>https://acme.example.com/sa/acme-2017-42-1-1.json</w:t>
        </w:r>
      </w:hyperlink>
      <w:r>
        <w:t>.</w:t>
      </w:r>
    </w:p>
    <w:p w14:paraId="72942A35" w14:textId="77777777" w:rsidR="00AA47C7" w:rsidRDefault="00AA47C7">
      <w:r>
        <w:t xml:space="preserve">Note also the two revisions (in total), maybe the initial release of the security advisory did not take into account, that the product when installed on the </w:t>
      </w:r>
      <w:r w:rsidRPr="00D37FDA">
        <w:rPr>
          <w:rStyle w:val="Datatype"/>
        </w:rPr>
        <w:t>baz</w:t>
      </w:r>
      <w:r>
        <w:t xml:space="preserve"> platform is unaffected, or there was given the wrong exploit byte value (not the current </w:t>
      </w:r>
      <w:r w:rsidRPr="00D37FDA">
        <w:rPr>
          <w:rStyle w:val="Datatype"/>
        </w:rPr>
        <w:t>0x42</w:t>
      </w:r>
      <w:r w:rsidRPr="00D37FDA">
        <w:t xml:space="preserve"> w</w:t>
      </w:r>
      <w:r>
        <w:t>ithout access to the initial revision, and no explanation in the release notes, the world will never know (only that something has been corrected).</w:t>
      </w:r>
    </w:p>
    <w:p w14:paraId="33A59E0F" w14:textId="77777777" w:rsidR="006042C1" w:rsidRDefault="00AA47C7">
      <w:r>
        <w:t>The acknowledgment was maybe chosen by the company lawyers to not list the real name of the external contributor where the below sample content states “</w:t>
      </w:r>
      <w:r w:rsidRPr="00D37FDA">
        <w:rPr>
          <w:rStyle w:val="Datatype"/>
        </w:rPr>
        <w:t>Some One (not to be named explicitly)</w:t>
      </w:r>
      <w:r>
        <w:t xml:space="preserve">” </w:t>
      </w:r>
      <w:r w:rsidR="00F260F2">
        <w:t>– and no dummy Organization is added.</w:t>
      </w:r>
    </w:p>
    <w:p w14:paraId="155388F9" w14:textId="77777777" w:rsidR="006042C1" w:rsidRDefault="006042C1">
      <w:r>
        <w:t>The complexity of the Affected/Non-Affected mixture may have forced the publisher to not take the internal usual product IDs but instead append the interesting dimension in a simple serialization as:</w:t>
      </w:r>
      <w:r>
        <w:br/>
        <w:t xml:space="preserve"> “</w:t>
      </w:r>
      <w:r w:rsidRPr="00D37FDA">
        <w:rPr>
          <w:rStyle w:val="Datatype"/>
        </w:rPr>
        <w:t>-on-bar</w:t>
      </w:r>
      <w:r>
        <w:t xml:space="preserve">” and </w:t>
      </w:r>
      <w:r w:rsidRPr="006042C1">
        <w:t>“</w:t>
      </w:r>
      <w:r w:rsidRPr="00D37FDA">
        <w:rPr>
          <w:rStyle w:val="Datatype"/>
        </w:rPr>
        <w:t>-on-baz</w:t>
      </w:r>
      <w:r>
        <w:t>” respectively. In a real life advisory, these simple platform names might have become fully fledged product entries themselves with relationship link elements between them.</w:t>
      </w:r>
    </w:p>
    <w:p w14:paraId="07CDFB37" w14:textId="4E3E7B77" w:rsidR="00676E4C" w:rsidRDefault="006042C1">
      <w:r>
        <w:t xml:space="preserve">Albeit speculating here, there might have been some time pressure on the publishing vendor </w:t>
      </w:r>
      <w:r w:rsidRPr="00D37FDA">
        <w:rPr>
          <w:rStyle w:val="Datatype"/>
        </w:rPr>
        <w:t>Acme Inc.</w:t>
      </w:r>
      <w:r>
        <w:t xml:space="preserve"> of the products </w:t>
      </w:r>
      <w:r w:rsidRPr="00D37FDA">
        <w:rPr>
          <w:rStyle w:val="Datatype"/>
        </w:rPr>
        <w:t>foo</w:t>
      </w:r>
      <w:r>
        <w:t xml:space="preserve"> version </w:t>
      </w:r>
      <w:r w:rsidRPr="00D37FDA">
        <w:rPr>
          <w:rStyle w:val="Datatype"/>
        </w:rPr>
        <w:t>1.9</w:t>
      </w:r>
      <w:r>
        <w:t xml:space="preserve"> and </w:t>
      </w:r>
      <w:r w:rsidRPr="00D37FDA">
        <w:rPr>
          <w:rStyle w:val="Datatype"/>
        </w:rPr>
        <w:t>2.1</w:t>
      </w:r>
      <w:r>
        <w:t xml:space="preserve">, as sending the byte </w:t>
      </w:r>
      <w:r w:rsidRPr="00D37FDA">
        <w:rPr>
          <w:rStyle w:val="Datatype"/>
        </w:rPr>
        <w:t>0x42</w:t>
      </w:r>
      <w:r w:rsidRPr="00D37FDA">
        <w:t xml:space="preserve"> to some port</w:t>
      </w:r>
      <w:r>
        <w:t xml:space="preserve"> seems to be cheap on the attacker side … at least for the effect of it, when the products are hosted on platform </w:t>
      </w:r>
      <w:r w:rsidRPr="00D37FDA">
        <w:rPr>
          <w:rStyle w:val="Datatype"/>
        </w:rPr>
        <w:t>baz</w:t>
      </w:r>
      <w:r>
        <w:t>.</w:t>
      </w:r>
    </w:p>
    <w:p w14:paraId="779928F5" w14:textId="77777777" w:rsidR="006042C1" w:rsidRDefault="0029529B" w:rsidP="00D37FDA">
      <w:pPr>
        <w:pStyle w:val="Codesmall"/>
      </w:pPr>
      <w:r w:rsidRPr="0029529B">
        <w:t>&lt;?xml version='1.0' encoding='UTF-8'?&gt;</w:t>
      </w:r>
      <w:r w:rsidR="00F54B9E">
        <w:br/>
      </w:r>
      <w:r w:rsidRPr="0029529B">
        <w:t>&lt;cvrfdoc xmlns:cpe="http://cpe.mitre.org/language/2.0"</w:t>
      </w:r>
      <w:r w:rsidR="00F54B9E">
        <w:br/>
      </w:r>
      <w:r w:rsidRPr="0029529B">
        <w:t xml:space="preserve">   xmlns:cvrf="http://docs.oasis-open.org/csaf/ns/csaf-cvrf/v1.2/cvrf"</w:t>
      </w:r>
      <w:r w:rsidR="00F54B9E">
        <w:br/>
      </w:r>
      <w:r w:rsidRPr="0029529B">
        <w:t xml:space="preserve">   xmlns:cvrf-common="http://docs.oasis-open.org/csaf/ns/csaf-cvrf/v1.2/common"</w:t>
      </w:r>
      <w:r w:rsidR="00F54B9E">
        <w:br/>
      </w:r>
      <w:r w:rsidRPr="0029529B">
        <w:t xml:space="preserve">   xmlns:cvssv2="http://scap.nist.gov/schema/cvss-v2/1.0"</w:t>
      </w:r>
      <w:r w:rsidR="00F54B9E">
        <w:br/>
      </w:r>
      <w:r w:rsidRPr="0029529B">
        <w:t xml:space="preserve">   xmlns:cvssv3="https://www.first.org/cvss/cvss-v3.0.xsd"</w:t>
      </w:r>
      <w:r w:rsidR="00F54B9E">
        <w:br/>
      </w:r>
      <w:r w:rsidRPr="0029529B">
        <w:t xml:space="preserve">   xmlns:dc="http://purl.org/dc/elements/1.2/"</w:t>
      </w:r>
      <w:r w:rsidR="00F54B9E">
        <w:br/>
        <w:t xml:space="preserve">  </w:t>
      </w:r>
      <w:r w:rsidRPr="0029529B">
        <w:t xml:space="preserve"> xmlns:ns0="http://purl.org/dc/elements/1.1/"</w:t>
      </w:r>
      <w:r w:rsidR="00F54B9E">
        <w:br/>
      </w:r>
      <w:r w:rsidRPr="0029529B">
        <w:t xml:space="preserve">   xmlns:prod="http://docs.oasis-open.org/csaf/ns/csaf-cvrf/v1.2/prod"</w:t>
      </w:r>
      <w:r w:rsidR="00F54B9E">
        <w:br/>
      </w:r>
      <w:r w:rsidRPr="0029529B">
        <w:t xml:space="preserve">   xmlns:scap-core="http://scap.nist.gov/schema/scap-core/1.0"</w:t>
      </w:r>
      <w:r w:rsidR="00F54B9E">
        <w:br/>
      </w:r>
      <w:r w:rsidRPr="0029529B">
        <w:t xml:space="preserve">   xmlns:sch="http://purl.oclc.org/dsdl/schematron"</w:t>
      </w:r>
      <w:r w:rsidR="00F54B9E">
        <w:br/>
      </w:r>
      <w:r w:rsidRPr="0029529B">
        <w:t xml:space="preserve">   xmlns:vuln="http://docs.oasis-open.org/csaf/ns/csaf-cvrf/v1.2/vuln"</w:t>
      </w:r>
      <w:r w:rsidR="00F54B9E">
        <w:br/>
      </w:r>
      <w:r w:rsidRPr="0029529B">
        <w:t xml:space="preserve">   xmlns:xsi="http://www.w3.org/2001/XMLSchema-instance"</w:t>
      </w:r>
      <w:r w:rsidR="00F54B9E">
        <w:br/>
      </w:r>
      <w:r w:rsidRPr="0029529B">
        <w:t xml:space="preserve">   xmlns="http://docs.oasis-open.org/csaf/ns/csaf-cvrf/v1.2/cvrf"&gt;</w:t>
      </w:r>
      <w:r w:rsidR="00F54B9E">
        <w:br/>
      </w:r>
    </w:p>
    <w:p w14:paraId="2E395009" w14:textId="77777777" w:rsidR="006042C1" w:rsidRDefault="0029529B" w:rsidP="00D37FDA">
      <w:pPr>
        <w:pStyle w:val="Codesmall"/>
      </w:pPr>
      <w:r w:rsidRPr="0029529B">
        <w:t xml:space="preserve">   &lt;!-- Document wide context info --&gt;</w:t>
      </w:r>
      <w:r w:rsidR="00F54B9E">
        <w:br/>
      </w:r>
      <w:r w:rsidRPr="0029529B">
        <w:t xml:space="preserve">   &lt;DocumentTitle xml:lang="en"&gt;Acme Security Advisory for foo on bar - March 2017 - CSAF CVRF&lt;/DocumentTitle&gt;</w:t>
      </w:r>
      <w:r w:rsidR="00F54B9E">
        <w:br/>
      </w:r>
      <w:r w:rsidRPr="0029529B">
        <w:t xml:space="preserve">   &lt;DocumentType xml:lang="en"&gt;Acme Security Advisory&lt;/DocumentType&gt;</w:t>
      </w:r>
      <w:r w:rsidR="00F54B9E">
        <w:br/>
      </w:r>
      <w:r w:rsidRPr="0029529B">
        <w:t xml:space="preserve">   &lt;DocumentPublisher Type="Vendor"/&gt;</w:t>
      </w:r>
      <w:r w:rsidR="00F54B9E">
        <w:br/>
      </w:r>
      <w:r w:rsidRPr="0029529B">
        <w:t xml:space="preserve">   &lt;DocumentTracking&gt;</w:t>
      </w:r>
      <w:r w:rsidR="00F54B9E">
        <w:br/>
      </w:r>
      <w:r w:rsidRPr="0029529B">
        <w:t xml:space="preserve">      &lt;Identification&gt;</w:t>
      </w:r>
      <w:r w:rsidR="00F54B9E">
        <w:br/>
      </w:r>
      <w:r w:rsidRPr="0029529B">
        <w:t xml:space="preserve">         &lt;ID&gt;acme-2017-42&lt;/ID&gt;</w:t>
      </w:r>
      <w:r w:rsidR="00F54B9E">
        <w:br/>
      </w:r>
      <w:r w:rsidRPr="0029529B">
        <w:t xml:space="preserve">      &lt;/Identification&gt;</w:t>
      </w:r>
      <w:r w:rsidR="00F54B9E">
        <w:br/>
      </w:r>
      <w:r w:rsidRPr="0029529B">
        <w:t xml:space="preserve">      &lt;Status&gt;Final&lt;/Status&gt;</w:t>
      </w:r>
      <w:r w:rsidR="00F54B9E">
        <w:br/>
      </w:r>
      <w:r w:rsidRPr="0029529B">
        <w:t xml:space="preserve">      &lt;Version&gt;1.0&lt;/Version&gt;</w:t>
      </w:r>
      <w:r w:rsidR="00F54B9E">
        <w:br/>
      </w:r>
      <w:r w:rsidRPr="0029529B">
        <w:t xml:space="preserve">      &lt;RevisionHistory&gt;</w:t>
      </w:r>
      <w:r w:rsidR="00F54B9E">
        <w:br/>
      </w:r>
      <w:r w:rsidRPr="0029529B">
        <w:t xml:space="preserve">         &lt;Revision&gt;</w:t>
      </w:r>
      <w:r w:rsidR="00F54B9E">
        <w:br/>
      </w:r>
      <w:r w:rsidRPr="0029529B">
        <w:t xml:space="preserve">            &lt;Number&gt;1.0&lt;/Number&gt;</w:t>
      </w:r>
      <w:r w:rsidR="00F54B9E">
        <w:br/>
      </w:r>
      <w:r w:rsidRPr="0029529B">
        <w:t xml:space="preserve">            &lt;Date&gt;2017-03-17T12:34:56-06:00&lt;/Date&gt;</w:t>
      </w:r>
      <w:r w:rsidR="00F54B9E">
        <w:br/>
      </w:r>
      <w:r w:rsidRPr="0029529B">
        <w:t xml:space="preserve">            &lt;Description&gt;Initial Distribution&lt;/Description&gt;</w:t>
      </w:r>
      <w:r w:rsidR="00F54B9E">
        <w:br/>
      </w:r>
      <w:r w:rsidRPr="0029529B">
        <w:t xml:space="preserve">         &lt;/Revision&gt;</w:t>
      </w:r>
      <w:r w:rsidR="00F54B9E">
        <w:br/>
      </w:r>
      <w:r w:rsidRPr="0029529B">
        <w:t xml:space="preserve">         &lt;Revision&gt;</w:t>
      </w:r>
      <w:r w:rsidR="00F54B9E">
        <w:br/>
      </w:r>
      <w:r w:rsidRPr="0029529B">
        <w:t xml:space="preserve">            &lt;Number&gt;1.1&lt;/Number&gt;</w:t>
      </w:r>
      <w:r w:rsidR="00F54B9E">
        <w:br/>
      </w:r>
      <w:r w:rsidRPr="0029529B">
        <w:t xml:space="preserve">            &lt;Date&gt;2017-03-18T01:23:45-06:00&lt;/Date&gt;</w:t>
      </w:r>
      <w:r w:rsidR="00F54B9E">
        <w:br/>
      </w:r>
      <w:r w:rsidRPr="0029529B">
        <w:t xml:space="preserve">            &lt;Description&gt;Corrected Distribution&lt;/Description&gt;</w:t>
      </w:r>
      <w:r w:rsidR="00F54B9E">
        <w:br/>
      </w:r>
      <w:r w:rsidRPr="0029529B">
        <w:t xml:space="preserve">         &lt;/Revision&gt;</w:t>
      </w:r>
      <w:r w:rsidR="00F54B9E">
        <w:br/>
      </w:r>
      <w:r w:rsidRPr="0029529B">
        <w:t xml:space="preserve">      &lt;/RevisionHistory&gt;</w:t>
      </w:r>
      <w:r w:rsidR="00F54B9E">
        <w:br/>
      </w:r>
      <w:r w:rsidRPr="0029529B">
        <w:t xml:space="preserve">      &lt;InitialReleaseDate&gt;2017-01-17T12:34:56-06:00&lt;/InitialReleaseDate&gt;</w:t>
      </w:r>
      <w:r w:rsidR="00F54B9E">
        <w:br/>
      </w:r>
      <w:r w:rsidRPr="0029529B">
        <w:t xml:space="preserve">      &lt;CurrentReleaseDate&gt;2017-01-18T01:23:34-06:00&lt;/CurrentReleaseDate&gt;</w:t>
      </w:r>
      <w:r w:rsidR="00F54B9E">
        <w:br/>
      </w:r>
      <w:r w:rsidRPr="0029529B">
        <w:t xml:space="preserve">   &lt;/DocumentTracking&gt;</w:t>
      </w:r>
      <w:r w:rsidR="00F54B9E">
        <w:br/>
      </w:r>
      <w:r w:rsidRPr="0029529B">
        <w:t xml:space="preserve">   &lt;DocumentNotes&gt;</w:t>
      </w:r>
      <w:r w:rsidR="00F54B9E">
        <w:br/>
      </w:r>
      <w:r w:rsidRPr="0029529B">
        <w:t xml:space="preserve">      &lt;Note Audience="All" Ordinal="1" Title="Summary" Type="Summary" xml:lang="en"&gt;</w:t>
      </w:r>
      <w:r w:rsidR="00F54B9E">
        <w:br/>
      </w:r>
      <w:r w:rsidRPr="0029529B">
        <w:t xml:space="preserve">         This document contains descriptions of Acme product security vulnerabilities with details on impacted and non-impacted platform product combinations.</w:t>
      </w:r>
      <w:r w:rsidR="00F54B9E">
        <w:br/>
      </w:r>
      <w:r w:rsidRPr="0029529B">
        <w:t xml:space="preserve">         Additional information regarding these vulnerabilities including fix distribution information can be found at the Acme sites referenced in this document.&lt;/Note&gt;</w:t>
      </w:r>
      <w:r w:rsidR="00F54B9E">
        <w:br/>
      </w:r>
      <w:r w:rsidRPr="0029529B">
        <w:t xml:space="preserve">   &lt;/DocumentNotes&gt;</w:t>
      </w:r>
      <w:r w:rsidR="00F54B9E">
        <w:br/>
      </w:r>
      <w:r w:rsidRPr="0029529B">
        <w:t xml:space="preserve">   &lt;DocumentDistribution&gt;This document is published at: https://acme.example.com/sa/acme-2017-42-1-1.xml&lt;/DocumentDistribution&gt;</w:t>
      </w:r>
      <w:r w:rsidR="00F54B9E">
        <w:br/>
      </w:r>
      <w:r w:rsidRPr="0029529B">
        <w:t xml:space="preserve">   &lt;DocumentReferences&gt;</w:t>
      </w:r>
      <w:r w:rsidR="00F54B9E">
        <w:br/>
      </w:r>
      <w:r w:rsidRPr="0029529B">
        <w:t xml:space="preserve">      &lt;Reference Type="External"&gt;</w:t>
      </w:r>
      <w:r w:rsidR="00F54B9E">
        <w:br/>
      </w:r>
      <w:r w:rsidRPr="0029529B">
        <w:t xml:space="preserve">         &lt;URL&gt;https://acme.example.com/sa/acme-2017-42-1-1.json&lt;/URL&gt;</w:t>
      </w:r>
      <w:r w:rsidR="00F54B9E">
        <w:br/>
      </w:r>
      <w:r w:rsidRPr="0029529B">
        <w:t xml:space="preserve">         &lt;Description&gt;URL to JSON version of Advisory&lt;/Description&gt;</w:t>
      </w:r>
      <w:r w:rsidR="00F54B9E">
        <w:br/>
      </w:r>
      <w:r w:rsidRPr="0029529B">
        <w:t xml:space="preserve">      &lt;/Reference&gt;</w:t>
      </w:r>
      <w:r w:rsidR="00F54B9E">
        <w:br/>
      </w:r>
      <w:r w:rsidRPr="0029529B">
        <w:t xml:space="preserve">   &lt;/DocumentReferences&gt;</w:t>
      </w:r>
      <w:r w:rsidR="00F54B9E">
        <w:br/>
      </w:r>
      <w:r w:rsidRPr="0029529B">
        <w:t xml:space="preserve">   &lt;Acknowledgments&gt;</w:t>
      </w:r>
      <w:r w:rsidR="00F54B9E">
        <w:br/>
      </w:r>
      <w:r w:rsidRPr="0029529B">
        <w:t xml:space="preserve">      &lt;Acknowledgment&gt;</w:t>
      </w:r>
      <w:r w:rsidR="00F54B9E">
        <w:br/>
      </w:r>
      <w:r w:rsidRPr="0029529B">
        <w:t xml:space="preserve">         &lt;Name&gt;Som</w:t>
      </w:r>
      <w:r w:rsidR="00AA47C7">
        <w:t>e One (not to be named explicit</w:t>
      </w:r>
      <w:r w:rsidRPr="0029529B">
        <w:t>ly)&lt;/Name&gt;</w:t>
      </w:r>
      <w:r w:rsidR="00F54B9E">
        <w:br/>
      </w:r>
      <w:r w:rsidRPr="0029529B">
        <w:t xml:space="preserve">      &lt;/Acknowledgment&gt;</w:t>
      </w:r>
      <w:r w:rsidR="00F54B9E">
        <w:br/>
      </w:r>
      <w:r w:rsidRPr="0029529B">
        <w:t xml:space="preserve">      &lt;Acknowledgment&gt;</w:t>
      </w:r>
      <w:r w:rsidR="00F54B9E">
        <w:br/>
      </w:r>
      <w:r w:rsidRPr="0029529B">
        <w:t xml:space="preserve">         &lt;Name&gt;Jane Employee&lt;/Name&gt;</w:t>
      </w:r>
      <w:r w:rsidR="00F54B9E">
        <w:br/>
      </w:r>
      <w:r w:rsidRPr="0029529B">
        <w:t xml:space="preserve">         &lt;Organization&gt;Acme Inc.&lt;/Organization&gt;</w:t>
      </w:r>
      <w:r w:rsidR="00F54B9E">
        <w:br/>
      </w:r>
      <w:r w:rsidRPr="0029529B">
        <w:t xml:space="preserve">      &lt;/Acknowledgment&gt;</w:t>
      </w:r>
      <w:r w:rsidR="00F54B9E">
        <w:br/>
      </w:r>
      <w:r w:rsidRPr="0029529B">
        <w:t xml:space="preserve">   &lt;/Acknowledgments&gt;</w:t>
      </w:r>
      <w:r w:rsidR="00F54B9E">
        <w:br/>
      </w:r>
    </w:p>
    <w:p w14:paraId="53B093CD" w14:textId="77777777" w:rsidR="006042C1" w:rsidRDefault="0029529B" w:rsidP="00D37FDA">
      <w:pPr>
        <w:pStyle w:val="Codesmall"/>
      </w:pPr>
      <w:r w:rsidRPr="0029529B">
        <w:t xml:space="preserve">   &lt;!-- Product tree section --&gt;</w:t>
      </w:r>
      <w:r w:rsidR="00F54B9E">
        <w:br/>
      </w:r>
      <w:r w:rsidRPr="0029529B">
        <w:t xml:space="preserve">   &lt;ProductTree xmlns="http://docs.oasis-open.org/csaf/ns/csaf-cvrf/v1.2/prod"&gt;</w:t>
      </w:r>
      <w:r w:rsidR="00F54B9E">
        <w:br/>
      </w:r>
      <w:r w:rsidRPr="0029529B">
        <w:t xml:space="preserve">      &lt;Branch Name="Acme" Type="Vendor"&gt;</w:t>
      </w:r>
      <w:r w:rsidR="00F54B9E">
        <w:br/>
      </w:r>
      <w:r w:rsidRPr="0029529B">
        <w:t xml:space="preserve">         &lt;Branch Name="Acme Things" Type="Product Family"&gt;</w:t>
      </w:r>
      <w:r w:rsidR="00F54B9E">
        <w:br/>
      </w:r>
      <w:r w:rsidRPr="0029529B">
        <w:t xml:space="preserve">            &lt;Branch Name="Things On bar" Type="Product Name"&gt;</w:t>
      </w:r>
      <w:r w:rsidR="00F54B9E">
        <w:br/>
      </w:r>
      <w:r w:rsidRPr="0029529B">
        <w:t xml:space="preserve">               &lt;Branch Name="1.9" Type="Product Version"&gt;</w:t>
      </w:r>
      <w:r w:rsidR="00F54B9E">
        <w:br/>
      </w:r>
      <w:r w:rsidRPr="0029529B">
        <w:t xml:space="preserve">                  &lt;FullProductName ProductID="AC-FOO-1.9-on-bar"&gt;Foo 1.9 on bar&lt;/FullProductName&gt;</w:t>
      </w:r>
      <w:r w:rsidR="00F54B9E">
        <w:br/>
      </w:r>
      <w:r w:rsidRPr="0029529B">
        <w:t xml:space="preserve">               &lt;/Branch&gt;</w:t>
      </w:r>
      <w:r w:rsidR="00F54B9E">
        <w:br/>
      </w:r>
      <w:r w:rsidRPr="0029529B">
        <w:t xml:space="preserve">               &lt;Branch Name="2.1" Type="Product Version"&gt;</w:t>
      </w:r>
      <w:r w:rsidR="00F54B9E">
        <w:br/>
      </w:r>
      <w:r w:rsidRPr="0029529B">
        <w:t xml:space="preserve">                  &lt;FullProductName ProductID="AC-FOO-2.1-on-bar"&gt;Foo 2.1 on bar&lt;/FullProductName&gt;</w:t>
      </w:r>
      <w:r w:rsidR="00F54B9E">
        <w:br/>
      </w:r>
      <w:r w:rsidRPr="0029529B">
        <w:t xml:space="preserve">               &lt;/Branch&gt;</w:t>
      </w:r>
      <w:r w:rsidR="00F54B9E">
        <w:br/>
      </w:r>
      <w:r w:rsidRPr="0029529B">
        <w:t xml:space="preserve">            &lt;/Branch&gt;</w:t>
      </w:r>
      <w:r w:rsidR="00F54B9E">
        <w:br/>
      </w:r>
      <w:r w:rsidRPr="0029529B">
        <w:t xml:space="preserve">            &lt;Branch Name="Things On baz" Type="Product Name"&gt;</w:t>
      </w:r>
      <w:r w:rsidR="00F54B9E">
        <w:br/>
      </w:r>
      <w:r w:rsidRPr="0029529B">
        <w:t xml:space="preserve">               &lt;Branch Name="1.9" Type="Product Version"&gt;</w:t>
      </w:r>
      <w:r w:rsidR="00F54B9E">
        <w:br/>
      </w:r>
      <w:r w:rsidRPr="0029529B">
        <w:t xml:space="preserve">                  &lt;FullProductName ProductID="AC-FOO-1.9-on-baz"&gt;Foo 1.9 on baz&lt;/FullProductName&gt;</w:t>
      </w:r>
      <w:r w:rsidR="00F54B9E">
        <w:br/>
      </w:r>
      <w:r w:rsidRPr="0029529B">
        <w:t xml:space="preserve">               &lt;/Branch&gt;</w:t>
      </w:r>
      <w:r w:rsidR="00F54B9E">
        <w:br/>
      </w:r>
      <w:r w:rsidRPr="0029529B">
        <w:t xml:space="preserve">               &lt;Branch Name="2.1" Type="Product Version"&gt;</w:t>
      </w:r>
      <w:r w:rsidR="00EF52C2">
        <w:br/>
      </w:r>
      <w:r w:rsidRPr="0029529B">
        <w:t xml:space="preserve">                  &lt;FullProductName ProductID="AC-FOO-2.1-on-baz"&gt;Foo 2.1 on baz&lt;/FullProductName&gt;</w:t>
      </w:r>
      <w:r w:rsidR="00EF52C2">
        <w:br/>
      </w:r>
      <w:r w:rsidRPr="0029529B">
        <w:t xml:space="preserve">               &lt;/Branch&gt;</w:t>
      </w:r>
      <w:r w:rsidR="00EF52C2">
        <w:br/>
      </w:r>
      <w:r w:rsidRPr="0029529B">
        <w:t xml:space="preserve">            &lt;/Branch&gt;</w:t>
      </w:r>
      <w:r w:rsidR="00EF52C2">
        <w:br/>
      </w:r>
      <w:r w:rsidRPr="0029529B">
        <w:t xml:space="preserve">         &lt;/Branch&gt;</w:t>
      </w:r>
      <w:r w:rsidR="00EF52C2">
        <w:br/>
      </w:r>
      <w:r w:rsidRPr="0029529B">
        <w:t xml:space="preserve">       &lt;/Branch&gt;</w:t>
      </w:r>
      <w:r w:rsidR="00EF52C2">
        <w:br/>
      </w:r>
      <w:r w:rsidRPr="0029529B">
        <w:t xml:space="preserve">   &lt;/ProductTree&gt;</w:t>
      </w:r>
      <w:r w:rsidR="00EF52C2">
        <w:br/>
      </w:r>
    </w:p>
    <w:p w14:paraId="042B1A04" w14:textId="4E13730D" w:rsidR="00676E4C" w:rsidRDefault="0029529B" w:rsidP="00D37FDA">
      <w:pPr>
        <w:pStyle w:val="Codesmall"/>
      </w:pPr>
      <w:r w:rsidRPr="0029529B">
        <w:t xml:space="preserve">   &lt;!-- Vulnerability sections --&gt;</w:t>
      </w:r>
      <w:r w:rsidR="00EF52C2">
        <w:br/>
      </w:r>
      <w:r w:rsidRPr="0029529B">
        <w:t xml:space="preserve">   &lt;Vulnerability Ordinal="1" xmlns="http://docs.oasis-open.org/csaf/ns/csaf-cvrf/v1.2/vuln"&gt;</w:t>
      </w:r>
      <w:r w:rsidR="00EF52C2">
        <w:br/>
      </w:r>
      <w:r w:rsidRPr="0029529B">
        <w:t xml:space="preserve">      &lt;Title&gt;Vulnerability in the TCP component of Acme foo (CVE-2017-99999)&lt;/Title&gt;</w:t>
      </w:r>
      <w:r w:rsidR="00EF52C2">
        <w:br/>
      </w:r>
      <w:r w:rsidRPr="0029529B">
        <w:t xml:space="preserve">      &lt;Notes&gt;</w:t>
      </w:r>
      <w:r w:rsidR="00EF52C2">
        <w:br/>
      </w:r>
      <w:r w:rsidRPr="0029529B">
        <w:t xml:space="preserve">         &lt;Note Audience="All" Ordinal="1" Title="Details" Type="Details"&gt;</w:t>
      </w:r>
      <w:r w:rsidR="00EF52C2">
        <w:br/>
      </w:r>
      <w:r w:rsidRPr="0029529B">
        <w:t xml:space="preserve">            Vulnerability in the TCP component of Acme foo.  </w:t>
      </w:r>
      <w:r w:rsidR="00EF52C2">
        <w:br/>
      </w:r>
      <w:r w:rsidRPr="0029529B">
        <w:t xml:space="preserve">            Supported versions that are affected are 1.9, and 2.0 when installed on bar but not affected when on baz. </w:t>
      </w:r>
      <w:r w:rsidR="00EF52C2">
        <w:br/>
      </w:r>
      <w:r w:rsidRPr="0029529B">
        <w:t xml:space="preserve">            Easily exploitable vulnerability allows unauthenticated attacker with network access via a single 0x42 value payload byte to compromise Acme foo.</w:t>
      </w:r>
      <w:r w:rsidR="00EF52C2">
        <w:br/>
      </w:r>
      <w:r w:rsidRPr="0029529B">
        <w:t xml:space="preserve">            Successful attacks of th</w:t>
      </w:r>
      <w:r w:rsidR="00EF52C2">
        <w:t xml:space="preserve">is vulnerability can result in </w:t>
      </w:r>
      <w:r w:rsidRPr="0029529B">
        <w:t xml:space="preserve">unauthorized read access to a subset of Acme foo accessible data and unauthorized ability to cause a complete denial of service (DOS) of Acme foo. </w:t>
      </w:r>
      <w:r w:rsidR="00EF52C2">
        <w:br/>
      </w:r>
      <w:r w:rsidRPr="0029529B">
        <w:t xml:space="preserve">            CVSS 3.0 Base Score 9.8 (Confidentiality and Availability impacts). </w:t>
      </w:r>
      <w:r w:rsidR="00EF52C2">
        <w:br/>
      </w:r>
      <w:r w:rsidRPr="0029529B">
        <w:t xml:space="preserve">            CVSS Vector: CVSS:3.0/AV:N/AC:L/PR:N/UI:N/S:U/C:H/I:H/A:H).&lt;/Note&gt;</w:t>
      </w:r>
      <w:r w:rsidR="00EF52C2">
        <w:br/>
      </w:r>
      <w:r w:rsidRPr="0029529B">
        <w:t xml:space="preserve">      &lt;/Notes&gt;</w:t>
      </w:r>
      <w:r w:rsidR="00EF52C2">
        <w:br/>
      </w:r>
      <w:r w:rsidRPr="0029529B">
        <w:t xml:space="preserve">      &lt;Involvements&gt;</w:t>
      </w:r>
      <w:r w:rsidR="00EF52C2">
        <w:br/>
      </w:r>
      <w:r w:rsidRPr="0029529B">
        <w:t xml:space="preserve">         &lt;Involvement Party="Vendor" Status="Completed"&gt;</w:t>
      </w:r>
      <w:r w:rsidR="00EF52C2">
        <w:br/>
      </w:r>
      <w:r w:rsidRPr="0029529B">
        <w:t xml:space="preserve">            &lt;Description&gt;Fix has been released&lt;/Description&gt;</w:t>
      </w:r>
      <w:r w:rsidR="00EF52C2">
        <w:br/>
      </w:r>
      <w:r w:rsidRPr="0029529B">
        <w:t xml:space="preserve">         &lt;/Involvement&gt;</w:t>
      </w:r>
      <w:r w:rsidR="00EF52C2">
        <w:br/>
      </w:r>
      <w:r w:rsidRPr="0029529B">
        <w:t xml:space="preserve">      &lt;/Involvements&gt;</w:t>
      </w:r>
      <w:r w:rsidR="00EF52C2">
        <w:br/>
      </w:r>
      <w:r w:rsidRPr="0029529B">
        <w:t xml:space="preserve">      &lt;CVE&gt;CVE-2017-99999&lt;/CVE&gt;</w:t>
      </w:r>
      <w:r w:rsidR="00EF52C2">
        <w:br/>
      </w:r>
      <w:r w:rsidRPr="0029529B">
        <w:t xml:space="preserve">      &lt;ProductStatuses&gt;</w:t>
      </w:r>
      <w:r w:rsidR="00EF52C2">
        <w:br/>
      </w:r>
      <w:r w:rsidRPr="0029529B">
        <w:t xml:space="preserve">         &lt;Status Type="Known Affected"&gt;</w:t>
      </w:r>
      <w:r w:rsidR="00EF52C2">
        <w:br/>
      </w:r>
      <w:r w:rsidRPr="0029529B">
        <w:t xml:space="preserve">            &lt;ProductID&gt;AC-FOO-1.9-on-bar&lt;/ProductID&gt;</w:t>
      </w:r>
      <w:r w:rsidR="00EF52C2">
        <w:br/>
      </w:r>
      <w:r w:rsidRPr="0029529B">
        <w:t xml:space="preserve">            &lt;ProductID&gt;AC-FOO-2.1-on-bar&lt;/ProductID&gt;</w:t>
      </w:r>
      <w:r w:rsidR="00EF52C2">
        <w:br/>
      </w:r>
      <w:r w:rsidRPr="0029529B">
        <w:t xml:space="preserve">         &lt;/Status&gt;</w:t>
      </w:r>
      <w:r w:rsidR="00EF52C2">
        <w:br/>
      </w:r>
      <w:r w:rsidRPr="0029529B">
        <w:t xml:space="preserve">         &lt;Status Type="Known Not Affected"&gt;</w:t>
      </w:r>
      <w:r w:rsidR="00EF52C2">
        <w:br/>
      </w:r>
      <w:r w:rsidRPr="0029529B">
        <w:t xml:space="preserve">            &lt;ProductID&gt;AC-FOO-1.9-on-baz&lt;/ProductID&gt;</w:t>
      </w:r>
      <w:r w:rsidR="00EF52C2">
        <w:br/>
      </w:r>
      <w:r w:rsidRPr="0029529B">
        <w:t xml:space="preserve">            &lt;ProductID&gt;AC-FOO-2.1-on-baz&lt;/ProductID&gt;</w:t>
      </w:r>
      <w:r w:rsidR="00EF52C2">
        <w:br/>
      </w:r>
      <w:r w:rsidRPr="0029529B">
        <w:t xml:space="preserve">         &lt;/Status&gt;</w:t>
      </w:r>
      <w:r w:rsidR="00EF52C2">
        <w:br/>
      </w:r>
      <w:r w:rsidRPr="0029529B">
        <w:t xml:space="preserve">      &lt;/ProductStatuses&gt;</w:t>
      </w:r>
      <w:r w:rsidR="00EF52C2">
        <w:br/>
      </w:r>
      <w:r w:rsidRPr="0029529B">
        <w:t xml:space="preserve">      &lt;CVSSScoreSets&gt;</w:t>
      </w:r>
      <w:r w:rsidR="00EF52C2">
        <w:br/>
      </w:r>
      <w:r w:rsidRPr="0029529B">
        <w:t xml:space="preserve">         &lt;ScoreSetV3&gt;</w:t>
      </w:r>
      <w:r w:rsidR="00EF52C2">
        <w:br/>
      </w:r>
      <w:r w:rsidRPr="0029529B">
        <w:t xml:space="preserve">            &lt;BaseScoreV3&gt;9.8&lt;/BaseScoreV3&gt;</w:t>
      </w:r>
      <w:r w:rsidR="00EF52C2">
        <w:br/>
      </w:r>
      <w:r w:rsidRPr="0029529B">
        <w:t xml:space="preserve">            &lt;VectorV3&gt;CVSS:3.0/AV:N/AC:L/PR:N/UI:N/S:U/C:H/I:H/A:H&lt;/VectorV3&gt;</w:t>
      </w:r>
      <w:r w:rsidR="00EF52C2">
        <w:br/>
      </w:r>
      <w:r w:rsidRPr="0029529B">
        <w:t xml:space="preserve">         &lt;/ScoreSetV3&gt;</w:t>
      </w:r>
      <w:r w:rsidR="00EF52C2">
        <w:br/>
      </w:r>
      <w:r w:rsidRPr="0029529B">
        <w:t xml:space="preserve">      &lt;/CVSSScoreSets&gt;</w:t>
      </w:r>
      <w:r w:rsidR="00EF52C2">
        <w:br/>
      </w:r>
      <w:r w:rsidRPr="0029529B">
        <w:t xml:space="preserve">      &lt;Remediations&gt;</w:t>
      </w:r>
      <w:r w:rsidR="00EF52C2">
        <w:br/>
      </w:r>
      <w:r w:rsidRPr="0029529B">
        <w:t xml:space="preserve">         &lt;Remediation Type="Vendor Fix"&gt;</w:t>
      </w:r>
      <w:r w:rsidR="00EF52C2">
        <w:br/>
      </w:r>
      <w:r w:rsidRPr="0029529B">
        <w:t xml:space="preserve">            &lt;Description&gt;acme-2017-42&lt;/Description&gt;</w:t>
      </w:r>
      <w:r w:rsidR="00EF52C2">
        <w:br/>
      </w:r>
      <w:r w:rsidRPr="0029529B">
        <w:t xml:space="preserve">            &lt;Entitlement xml:lang="it"&gt;Tutte le persone su questo pianeta&lt;/Entitlement&gt;</w:t>
      </w:r>
      <w:r w:rsidR="00EF52C2">
        <w:br/>
      </w:r>
      <w:r w:rsidRPr="0029529B">
        <w:t xml:space="preserve">            &lt;URL&gt;https://acme.e</w:t>
      </w:r>
      <w:r w:rsidR="00AA47C7">
        <w:t>xample.com/sa/acme-2017-42-1-1.ht</w:t>
      </w:r>
      <w:r w:rsidRPr="0029529B">
        <w:t>ml&lt;/URL&gt;</w:t>
      </w:r>
      <w:r w:rsidR="00EF52C2">
        <w:br/>
      </w:r>
      <w:r w:rsidRPr="0029529B">
        <w:t xml:space="preserve">            &lt;ProductID&gt;AC-FOO-1.9-on-bar&lt;/ProductID&gt;</w:t>
      </w:r>
      <w:r w:rsidR="00EF52C2">
        <w:br/>
      </w:r>
      <w:r w:rsidRPr="0029529B">
        <w:t xml:space="preserve">            &lt;ProductID&gt;AC-FOO-2.1-on-bar&lt;/ProductID&gt;</w:t>
      </w:r>
      <w:r w:rsidR="00EF52C2">
        <w:br/>
      </w:r>
      <w:r w:rsidRPr="0029529B">
        <w:t xml:space="preserve">         &lt;/Remediation&gt;</w:t>
      </w:r>
      <w:r w:rsidR="00EF52C2">
        <w:br/>
      </w:r>
      <w:r w:rsidRPr="0029529B">
        <w:t xml:space="preserve">      &lt;/Remediations&gt;</w:t>
      </w:r>
      <w:r w:rsidR="00EF52C2">
        <w:br/>
      </w:r>
      <w:r w:rsidRPr="0029529B">
        <w:t xml:space="preserve">   &lt;/Vulnerability&gt;</w:t>
      </w:r>
      <w:r w:rsidR="00EF52C2">
        <w:br/>
      </w:r>
      <w:r w:rsidRPr="0029529B">
        <w:t xml:space="preserve">   &lt;!-- No more elements to follow --&gt;</w:t>
      </w:r>
      <w:r w:rsidR="00EF52C2">
        <w:br/>
      </w:r>
      <w:r w:rsidRPr="0029529B">
        <w:t>&lt;/cvrfdoc&gt;</w:t>
      </w:r>
    </w:p>
    <w:p w14:paraId="0491C54D" w14:textId="41B418C1" w:rsidR="00676E4C" w:rsidRDefault="00676E4C" w:rsidP="00676E4C">
      <w:pPr>
        <w:spacing w:before="0" w:after="0"/>
      </w:pPr>
      <w:r>
        <w:br w:type="page"/>
      </w:r>
    </w:p>
    <w:p w14:paraId="3F39EAD7" w14:textId="243704BF" w:rsidR="001D1C3B" w:rsidRDefault="001D1C3B" w:rsidP="00D37FDA">
      <w:pPr>
        <w:pStyle w:val="AppendixHeading1"/>
      </w:pPr>
      <w:bookmarkStart w:id="3903" w:name="_Toc478074914"/>
      <w:r>
        <w:t>Index</w:t>
      </w:r>
      <w:bookmarkEnd w:id="3903"/>
    </w:p>
    <w:p w14:paraId="0DFEA8C2" w14:textId="77777777" w:rsidR="00F119E8" w:rsidRDefault="009E694E" w:rsidP="00D37FDA">
      <w:pPr>
        <w:rPr>
          <w:noProof/>
        </w:rPr>
        <w:sectPr w:rsidR="00F119E8" w:rsidSect="00F119E8">
          <w:type w:val="continuous"/>
          <w:pgSz w:w="12240" w:h="15840" w:code="1"/>
          <w:pgMar w:top="1440" w:right="1440" w:bottom="720" w:left="1440" w:header="720" w:footer="720" w:gutter="0"/>
          <w:cols w:space="720"/>
          <w:docGrid w:linePitch="360"/>
        </w:sectPr>
      </w:pPr>
      <w:r>
        <w:fldChar w:fldCharType="begin"/>
      </w:r>
      <w:r>
        <w:instrText xml:space="preserve"> INDEX \c "2" </w:instrText>
      </w:r>
      <w:r>
        <w:fldChar w:fldCharType="separate"/>
      </w:r>
    </w:p>
    <w:p w14:paraId="7D9CE03B" w14:textId="77777777" w:rsidR="00F119E8" w:rsidRDefault="00F119E8">
      <w:pPr>
        <w:pStyle w:val="Index1"/>
        <w:tabs>
          <w:tab w:val="right" w:leader="dot" w:pos="4310"/>
        </w:tabs>
        <w:rPr>
          <w:noProof/>
        </w:rPr>
      </w:pPr>
      <w:r w:rsidRPr="0054348B">
        <w:rPr>
          <w:b/>
          <w:noProof/>
        </w:rPr>
        <w:t>Advisory</w:t>
      </w:r>
      <w:r>
        <w:rPr>
          <w:noProof/>
        </w:rPr>
        <w:t>, 11, 12</w:t>
      </w:r>
    </w:p>
    <w:p w14:paraId="06533BC3" w14:textId="77777777" w:rsidR="00F119E8" w:rsidRDefault="00F119E8">
      <w:pPr>
        <w:pStyle w:val="Index1"/>
        <w:tabs>
          <w:tab w:val="right" w:leader="dot" w:pos="4310"/>
        </w:tabs>
        <w:rPr>
          <w:noProof/>
        </w:rPr>
      </w:pPr>
      <w:r w:rsidRPr="0054348B">
        <w:rPr>
          <w:b/>
          <w:noProof/>
        </w:rPr>
        <w:t>CPE</w:t>
      </w:r>
      <w:r>
        <w:rPr>
          <w:noProof/>
        </w:rPr>
        <w:t>, 12</w:t>
      </w:r>
    </w:p>
    <w:p w14:paraId="422852EC" w14:textId="77777777" w:rsidR="00F119E8" w:rsidRDefault="00F119E8">
      <w:pPr>
        <w:pStyle w:val="Index1"/>
        <w:tabs>
          <w:tab w:val="right" w:leader="dot" w:pos="4310"/>
        </w:tabs>
        <w:rPr>
          <w:noProof/>
        </w:rPr>
      </w:pPr>
      <w:r>
        <w:rPr>
          <w:noProof/>
        </w:rPr>
        <w:t>CSAF, 12</w:t>
      </w:r>
    </w:p>
    <w:p w14:paraId="20021296" w14:textId="77777777" w:rsidR="00F119E8" w:rsidRDefault="00F119E8">
      <w:pPr>
        <w:pStyle w:val="Index1"/>
        <w:tabs>
          <w:tab w:val="right" w:leader="dot" w:pos="4310"/>
        </w:tabs>
        <w:rPr>
          <w:noProof/>
        </w:rPr>
      </w:pPr>
      <w:r>
        <w:rPr>
          <w:noProof/>
        </w:rPr>
        <w:t>CVRF, 12</w:t>
      </w:r>
    </w:p>
    <w:p w14:paraId="0A8FB8B9" w14:textId="77777777" w:rsidR="00F119E8" w:rsidRDefault="00F119E8">
      <w:pPr>
        <w:pStyle w:val="Index1"/>
        <w:tabs>
          <w:tab w:val="right" w:leader="dot" w:pos="4310"/>
        </w:tabs>
        <w:rPr>
          <w:noProof/>
        </w:rPr>
      </w:pPr>
      <w:r w:rsidRPr="0054348B">
        <w:rPr>
          <w:b/>
          <w:noProof/>
        </w:rPr>
        <w:t>CVSS</w:t>
      </w:r>
      <w:r>
        <w:rPr>
          <w:noProof/>
        </w:rPr>
        <w:t>, 11, 12, 13</w:t>
      </w:r>
    </w:p>
    <w:p w14:paraId="46AE3579" w14:textId="77777777" w:rsidR="00F119E8" w:rsidRDefault="00F119E8">
      <w:pPr>
        <w:pStyle w:val="Index1"/>
        <w:tabs>
          <w:tab w:val="right" w:leader="dot" w:pos="4310"/>
        </w:tabs>
        <w:rPr>
          <w:noProof/>
        </w:rPr>
      </w:pPr>
      <w:r>
        <w:rPr>
          <w:noProof/>
        </w:rPr>
        <w:t>ISO8601, 13</w:t>
      </w:r>
    </w:p>
    <w:p w14:paraId="24463980" w14:textId="77777777" w:rsidR="00F119E8" w:rsidRDefault="00F119E8">
      <w:pPr>
        <w:pStyle w:val="Index1"/>
        <w:tabs>
          <w:tab w:val="right" w:leader="dot" w:pos="4310"/>
        </w:tabs>
        <w:rPr>
          <w:noProof/>
        </w:rPr>
      </w:pPr>
      <w:r w:rsidRPr="0054348B">
        <w:rPr>
          <w:b/>
          <w:noProof/>
        </w:rPr>
        <w:t>Product</w:t>
      </w:r>
      <w:r>
        <w:rPr>
          <w:noProof/>
        </w:rPr>
        <w:t>, 11, 12, 48</w:t>
      </w:r>
    </w:p>
    <w:p w14:paraId="3518B579" w14:textId="77777777" w:rsidR="00F119E8" w:rsidRDefault="00F119E8">
      <w:pPr>
        <w:pStyle w:val="Index1"/>
        <w:tabs>
          <w:tab w:val="right" w:leader="dot" w:pos="4310"/>
        </w:tabs>
        <w:rPr>
          <w:noProof/>
        </w:rPr>
      </w:pPr>
      <w:r w:rsidRPr="0054348B">
        <w:rPr>
          <w:b/>
          <w:noProof/>
        </w:rPr>
        <w:t>UTC</w:t>
      </w:r>
      <w:r>
        <w:rPr>
          <w:noProof/>
        </w:rPr>
        <w:t>, 13, 37</w:t>
      </w:r>
    </w:p>
    <w:p w14:paraId="0FF6B1DC" w14:textId="77777777" w:rsidR="00F119E8" w:rsidRDefault="00F119E8">
      <w:pPr>
        <w:pStyle w:val="Index1"/>
        <w:tabs>
          <w:tab w:val="right" w:leader="dot" w:pos="4310"/>
        </w:tabs>
        <w:rPr>
          <w:noProof/>
        </w:rPr>
      </w:pPr>
      <w:r w:rsidRPr="0054348B">
        <w:rPr>
          <w:b/>
          <w:noProof/>
        </w:rPr>
        <w:t>Vulnerability</w:t>
      </w:r>
      <w:r>
        <w:rPr>
          <w:noProof/>
        </w:rPr>
        <w:t>, 11, 12, 59, 77</w:t>
      </w:r>
    </w:p>
    <w:p w14:paraId="061202AB" w14:textId="77777777" w:rsidR="00F119E8" w:rsidRDefault="00F119E8">
      <w:pPr>
        <w:pStyle w:val="Index2"/>
        <w:tabs>
          <w:tab w:val="right" w:leader="dot" w:pos="4310"/>
        </w:tabs>
        <w:rPr>
          <w:noProof/>
        </w:rPr>
      </w:pPr>
      <w:r>
        <w:rPr>
          <w:noProof/>
        </w:rPr>
        <w:t>Remediations, 77</w:t>
      </w:r>
    </w:p>
    <w:p w14:paraId="778A4179" w14:textId="77777777" w:rsidR="00F119E8" w:rsidRDefault="00F119E8" w:rsidP="00D37FDA">
      <w:pPr>
        <w:rPr>
          <w:noProof/>
        </w:rPr>
        <w:sectPr w:rsidR="00F119E8" w:rsidSect="00F119E8">
          <w:type w:val="continuous"/>
          <w:pgSz w:w="12240" w:h="15840" w:code="1"/>
          <w:pgMar w:top="1440" w:right="1440" w:bottom="720" w:left="1440" w:header="720" w:footer="720" w:gutter="0"/>
          <w:cols w:num="2" w:space="720"/>
          <w:docGrid w:linePitch="360"/>
        </w:sectPr>
      </w:pPr>
    </w:p>
    <w:p w14:paraId="21474CFA" w14:textId="77777777" w:rsidR="009E694E" w:rsidRPr="009E694E" w:rsidRDefault="009E694E" w:rsidP="00D37FDA">
      <w:r>
        <w:fldChar w:fldCharType="end"/>
      </w:r>
    </w:p>
    <w:p w14:paraId="1E152332" w14:textId="574A735E" w:rsidR="00A05FDF" w:rsidRDefault="00676E4C" w:rsidP="00A05FDF">
      <w:pPr>
        <w:pStyle w:val="AppendixHeading1"/>
      </w:pPr>
      <w:bookmarkStart w:id="3904" w:name="_Toc85472898"/>
      <w:bookmarkStart w:id="3905" w:name="_Toc287332014"/>
      <w:bookmarkStart w:id="3906" w:name="_Toc478074915"/>
      <w:r>
        <w:t>R</w:t>
      </w:r>
      <w:r w:rsidR="00A05FDF">
        <w:t>evision History</w:t>
      </w:r>
      <w:bookmarkEnd w:id="3904"/>
      <w:bookmarkEnd w:id="3905"/>
      <w:bookmarkEnd w:id="39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324"/>
        <w:gridCol w:w="1795"/>
        <w:gridCol w:w="4393"/>
      </w:tblGrid>
      <w:tr w:rsidR="00F03CF7" w14:paraId="676F309C" w14:textId="77777777" w:rsidTr="00F03CF7">
        <w:tc>
          <w:tcPr>
            <w:tcW w:w="1838" w:type="dxa"/>
          </w:tcPr>
          <w:p w14:paraId="2BF3EB7D" w14:textId="77777777" w:rsidR="00A05FDF" w:rsidRPr="00C7321D" w:rsidRDefault="00A05FDF" w:rsidP="00C7321D">
            <w:pPr>
              <w:jc w:val="center"/>
              <w:rPr>
                <w:b/>
              </w:rPr>
            </w:pPr>
            <w:r w:rsidRPr="00C7321D">
              <w:rPr>
                <w:b/>
              </w:rPr>
              <w:t>Revision</w:t>
            </w:r>
          </w:p>
        </w:tc>
        <w:tc>
          <w:tcPr>
            <w:tcW w:w="1324" w:type="dxa"/>
          </w:tcPr>
          <w:p w14:paraId="479DE856" w14:textId="77777777" w:rsidR="00A05FDF" w:rsidRPr="00C7321D" w:rsidRDefault="00A05FDF" w:rsidP="00C7321D">
            <w:pPr>
              <w:jc w:val="center"/>
              <w:rPr>
                <w:b/>
              </w:rPr>
            </w:pPr>
            <w:r w:rsidRPr="00C7321D">
              <w:rPr>
                <w:b/>
              </w:rPr>
              <w:t>Date</w:t>
            </w:r>
          </w:p>
        </w:tc>
        <w:tc>
          <w:tcPr>
            <w:tcW w:w="1795" w:type="dxa"/>
          </w:tcPr>
          <w:p w14:paraId="0FE7017D" w14:textId="77777777" w:rsidR="00A05FDF" w:rsidRPr="00C7321D" w:rsidRDefault="00A05FDF" w:rsidP="00C7321D">
            <w:pPr>
              <w:jc w:val="center"/>
              <w:rPr>
                <w:b/>
              </w:rPr>
            </w:pPr>
            <w:r w:rsidRPr="00C7321D">
              <w:rPr>
                <w:b/>
              </w:rPr>
              <w:t>Editor</w:t>
            </w:r>
          </w:p>
        </w:tc>
        <w:tc>
          <w:tcPr>
            <w:tcW w:w="4393" w:type="dxa"/>
          </w:tcPr>
          <w:p w14:paraId="2C30CE83" w14:textId="77777777" w:rsidR="00A05FDF" w:rsidRPr="00C7321D" w:rsidRDefault="00A05FDF" w:rsidP="00AC5012">
            <w:pPr>
              <w:rPr>
                <w:b/>
              </w:rPr>
            </w:pPr>
            <w:r w:rsidRPr="00C7321D">
              <w:rPr>
                <w:b/>
              </w:rPr>
              <w:t>Changes Made</w:t>
            </w:r>
          </w:p>
        </w:tc>
      </w:tr>
      <w:tr w:rsidR="00F03CF7" w14:paraId="470A66A3" w14:textId="77777777" w:rsidTr="00F03CF7">
        <w:tc>
          <w:tcPr>
            <w:tcW w:w="1838" w:type="dxa"/>
          </w:tcPr>
          <w:p w14:paraId="2FA8B347" w14:textId="28833832" w:rsidR="00A05FDF" w:rsidRDefault="00DF65B8" w:rsidP="00AC5012">
            <w:r>
              <w:t>Working Draft 01</w:t>
            </w:r>
          </w:p>
        </w:tc>
        <w:tc>
          <w:tcPr>
            <w:tcW w:w="1324" w:type="dxa"/>
          </w:tcPr>
          <w:p w14:paraId="75F28621" w14:textId="44C601CD" w:rsidR="00A05FDF" w:rsidRDefault="000F6BF0" w:rsidP="00AC5012">
            <w:r>
              <w:t>2017-03-</w:t>
            </w:r>
            <w:r w:rsidR="00F91F45">
              <w:t>2</w:t>
            </w:r>
            <w:r w:rsidR="00C10D73">
              <w:t>4</w:t>
            </w:r>
          </w:p>
        </w:tc>
        <w:tc>
          <w:tcPr>
            <w:tcW w:w="1795" w:type="dxa"/>
          </w:tcPr>
          <w:p w14:paraId="741089EF" w14:textId="656217E9" w:rsidR="00A05FDF" w:rsidRDefault="000F6BF0" w:rsidP="00AC5012">
            <w:r>
              <w:t>Stefan Hagen</w:t>
            </w:r>
          </w:p>
        </w:tc>
        <w:tc>
          <w:tcPr>
            <w:tcW w:w="4393" w:type="dxa"/>
          </w:tcPr>
          <w:p w14:paraId="39889008" w14:textId="09AFA733" w:rsidR="00A05FDF" w:rsidRDefault="000F6BF0" w:rsidP="00960F60">
            <w:r>
              <w:t xml:space="preserve">Combined and migrated CVRF version 1.1 contribution to </w:t>
            </w:r>
            <w:r w:rsidR="00F03CF7">
              <w:t xml:space="preserve">OASIS </w:t>
            </w:r>
            <w:r w:rsidR="00960F60">
              <w:t xml:space="preserve">CSAF </w:t>
            </w:r>
            <w:r>
              <w:t>CVRF version 1.2</w:t>
            </w:r>
            <w:r w:rsidR="00470981">
              <w:t xml:space="preserve"> and added feedback from TC members.</w:t>
            </w:r>
          </w:p>
        </w:tc>
      </w:tr>
    </w:tbl>
    <w:p w14:paraId="75104BFC" w14:textId="77777777" w:rsidR="003129C6" w:rsidRPr="003129C6" w:rsidRDefault="003129C6" w:rsidP="003129C6"/>
    <w:sectPr w:rsidR="003129C6" w:rsidRPr="003129C6" w:rsidSect="00F119E8">
      <w:type w:val="continuous"/>
      <w:pgSz w:w="12240" w:h="15840" w:code="1"/>
      <w:pgMar w:top="1440" w:right="1440" w:bottom="72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A44970" w14:textId="77777777" w:rsidR="0018284E" w:rsidRDefault="0018284E" w:rsidP="008C100C">
      <w:r>
        <w:separator/>
      </w:r>
    </w:p>
    <w:p w14:paraId="34A22BF3" w14:textId="77777777" w:rsidR="0018284E" w:rsidRDefault="0018284E" w:rsidP="008C100C"/>
    <w:p w14:paraId="4C7CD016" w14:textId="77777777" w:rsidR="0018284E" w:rsidRDefault="0018284E" w:rsidP="008C100C"/>
    <w:p w14:paraId="6B47A86B" w14:textId="77777777" w:rsidR="0018284E" w:rsidRDefault="0018284E" w:rsidP="008C100C"/>
    <w:p w14:paraId="3714F533" w14:textId="77777777" w:rsidR="0018284E" w:rsidRDefault="0018284E" w:rsidP="008C100C"/>
    <w:p w14:paraId="3A0F87C2" w14:textId="77777777" w:rsidR="0018284E" w:rsidRDefault="0018284E" w:rsidP="008C100C"/>
    <w:p w14:paraId="00D7FC57" w14:textId="77777777" w:rsidR="0018284E" w:rsidRDefault="0018284E" w:rsidP="008C100C"/>
  </w:endnote>
  <w:endnote w:type="continuationSeparator" w:id="0">
    <w:p w14:paraId="67D93F25" w14:textId="77777777" w:rsidR="0018284E" w:rsidRDefault="0018284E" w:rsidP="008C100C">
      <w:r>
        <w:continuationSeparator/>
      </w:r>
    </w:p>
    <w:p w14:paraId="1458614F" w14:textId="77777777" w:rsidR="0018284E" w:rsidRDefault="0018284E" w:rsidP="008C100C"/>
    <w:p w14:paraId="1D99D8A3" w14:textId="77777777" w:rsidR="0018284E" w:rsidRDefault="0018284E" w:rsidP="008C100C"/>
    <w:p w14:paraId="32189CE3" w14:textId="77777777" w:rsidR="0018284E" w:rsidRDefault="0018284E" w:rsidP="008C100C"/>
    <w:p w14:paraId="754788BA" w14:textId="77777777" w:rsidR="0018284E" w:rsidRDefault="0018284E" w:rsidP="008C100C"/>
    <w:p w14:paraId="545546B9" w14:textId="77777777" w:rsidR="0018284E" w:rsidRDefault="0018284E" w:rsidP="008C100C"/>
    <w:p w14:paraId="66870A7C" w14:textId="77777777" w:rsidR="0018284E" w:rsidRDefault="0018284E" w:rsidP="008C1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4D"/>
    <w:family w:val="swiss"/>
    <w:notTrueType/>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ADAEB" w14:textId="142D7FF1" w:rsidR="00EF52C2" w:rsidRPr="00195F88" w:rsidRDefault="00EF52C2" w:rsidP="008F61FB">
    <w:pPr>
      <w:pStyle w:val="Footer"/>
      <w:tabs>
        <w:tab w:val="clear" w:pos="4320"/>
        <w:tab w:val="clear" w:pos="8640"/>
        <w:tab w:val="center" w:pos="4680"/>
        <w:tab w:val="right" w:pos="9360"/>
      </w:tabs>
      <w:spacing w:after="0"/>
      <w:rPr>
        <w:sz w:val="16"/>
        <w:szCs w:val="16"/>
        <w:lang w:val="en-US"/>
      </w:rPr>
    </w:pPr>
    <w:r>
      <w:rPr>
        <w:sz w:val="16"/>
        <w:szCs w:val="16"/>
        <w:lang w:val="en-US"/>
      </w:rPr>
      <w:t>csaf-cvrf-v1.2-wd01</w:t>
    </w:r>
    <w:r>
      <w:rPr>
        <w:sz w:val="16"/>
        <w:szCs w:val="16"/>
      </w:rPr>
      <w:tab/>
      <w:t>Working Draft 01</w:t>
    </w:r>
    <w:r>
      <w:rPr>
        <w:sz w:val="16"/>
        <w:szCs w:val="16"/>
      </w:rPr>
      <w:tab/>
    </w:r>
    <w:r>
      <w:rPr>
        <w:sz w:val="16"/>
        <w:szCs w:val="16"/>
        <w:lang w:val="en-US"/>
      </w:rPr>
      <w:t>24 March</w:t>
    </w:r>
    <w:r>
      <w:rPr>
        <w:sz w:val="16"/>
        <w:szCs w:val="16"/>
      </w:rPr>
      <w:t xml:space="preserve"> </w:t>
    </w:r>
    <w:r>
      <w:rPr>
        <w:sz w:val="16"/>
        <w:szCs w:val="16"/>
        <w:lang w:val="en-US"/>
      </w:rPr>
      <w:t>2017</w:t>
    </w:r>
  </w:p>
  <w:p w14:paraId="545D4010" w14:textId="77777777" w:rsidR="00EF52C2" w:rsidRPr="00195F88" w:rsidRDefault="00EF52C2" w:rsidP="00195F88">
    <w:pPr>
      <w:pStyle w:val="Footer"/>
      <w:tabs>
        <w:tab w:val="clear" w:pos="4320"/>
        <w:tab w:val="clear" w:pos="8640"/>
        <w:tab w:val="center" w:pos="4680"/>
        <w:tab w:val="right" w:pos="9360"/>
      </w:tabs>
      <w:spacing w:before="0" w:after="0"/>
      <w:rPr>
        <w:sz w:val="16"/>
        <w:szCs w:val="16"/>
        <w:lang w:val="en-US"/>
      </w:rPr>
    </w:pPr>
    <w:r w:rsidRPr="00F50E2C">
      <w:rPr>
        <w:sz w:val="16"/>
        <w:szCs w:val="16"/>
      </w:rPr>
      <w:t xml:space="preserve">Standards Track </w:t>
    </w:r>
    <w:r>
      <w:rPr>
        <w:sz w:val="16"/>
        <w:szCs w:val="16"/>
        <w:lang w:val="en-US"/>
      </w:rPr>
      <w:t>Draft</w:t>
    </w:r>
    <w:r>
      <w:rPr>
        <w:sz w:val="16"/>
        <w:szCs w:val="16"/>
      </w:rPr>
      <w:tab/>
      <w:t xml:space="preserve">Copyright </w:t>
    </w:r>
    <w:r>
      <w:rPr>
        <w:rFonts w:cs="Arial"/>
        <w:sz w:val="16"/>
        <w:szCs w:val="16"/>
      </w:rPr>
      <w:t>©</w:t>
    </w:r>
    <w:r w:rsidRPr="000E28CA">
      <w:rPr>
        <w:sz w:val="16"/>
        <w:szCs w:val="16"/>
      </w:rPr>
      <w:t xml:space="preserve"> O</w:t>
    </w:r>
    <w:r>
      <w:rPr>
        <w:sz w:val="16"/>
        <w:szCs w:val="16"/>
      </w:rPr>
      <w:t>ASIS Open 201</w:t>
    </w:r>
    <w:r>
      <w:rPr>
        <w:sz w:val="16"/>
        <w:szCs w:val="16"/>
        <w:lang w:val="en-US"/>
      </w:rPr>
      <w:t>7</w:t>
    </w:r>
    <w:r w:rsidRPr="00852E10">
      <w:rPr>
        <w:sz w:val="16"/>
        <w:szCs w:val="16"/>
      </w:rPr>
      <w:t>. All Rights Reserved.</w:t>
    </w:r>
    <w:r>
      <w:rPr>
        <w:sz w:val="16"/>
        <w:szCs w:val="16"/>
      </w:rPr>
      <w:tab/>
    </w:r>
    <w:r w:rsidRPr="0051640A">
      <w:rPr>
        <w:sz w:val="16"/>
        <w:szCs w:val="16"/>
      </w:rPr>
      <w:t xml:space="preserve">Page </w:t>
    </w:r>
    <w:r w:rsidRPr="0051640A">
      <w:rPr>
        <w:rStyle w:val="PageNumber"/>
        <w:sz w:val="16"/>
        <w:szCs w:val="16"/>
      </w:rPr>
      <w:fldChar w:fldCharType="begin"/>
    </w:r>
    <w:r w:rsidRPr="0051640A">
      <w:rPr>
        <w:rStyle w:val="PageNumber"/>
        <w:sz w:val="16"/>
        <w:szCs w:val="16"/>
      </w:rPr>
      <w:instrText xml:space="preserve"> PAGE </w:instrText>
    </w:r>
    <w:r w:rsidRPr="0051640A">
      <w:rPr>
        <w:rStyle w:val="PageNumber"/>
        <w:sz w:val="16"/>
        <w:szCs w:val="16"/>
      </w:rPr>
      <w:fldChar w:fldCharType="separate"/>
    </w:r>
    <w:r w:rsidR="00D1675A">
      <w:rPr>
        <w:rStyle w:val="PageNumber"/>
        <w:noProof/>
        <w:sz w:val="16"/>
        <w:szCs w:val="16"/>
      </w:rPr>
      <w:t>1</w:t>
    </w:r>
    <w:r w:rsidRPr="0051640A">
      <w:rPr>
        <w:rStyle w:val="PageNumber"/>
        <w:sz w:val="16"/>
        <w:szCs w:val="16"/>
      </w:rPr>
      <w:fldChar w:fldCharType="end"/>
    </w:r>
    <w:r w:rsidRPr="0051640A">
      <w:rPr>
        <w:rStyle w:val="PageNumber"/>
        <w:sz w:val="16"/>
        <w:szCs w:val="16"/>
      </w:rPr>
      <w:t xml:space="preserve"> of </w:t>
    </w:r>
    <w:r w:rsidRPr="0051640A">
      <w:rPr>
        <w:rStyle w:val="PageNumber"/>
        <w:sz w:val="16"/>
        <w:szCs w:val="16"/>
      </w:rPr>
      <w:fldChar w:fldCharType="begin"/>
    </w:r>
    <w:r w:rsidRPr="0051640A">
      <w:rPr>
        <w:rStyle w:val="PageNumber"/>
        <w:sz w:val="16"/>
        <w:szCs w:val="16"/>
      </w:rPr>
      <w:instrText xml:space="preserve"> NUMPAGES </w:instrText>
    </w:r>
    <w:r w:rsidRPr="0051640A">
      <w:rPr>
        <w:rStyle w:val="PageNumber"/>
        <w:sz w:val="16"/>
        <w:szCs w:val="16"/>
      </w:rPr>
      <w:fldChar w:fldCharType="separate"/>
    </w:r>
    <w:r w:rsidR="00D1675A">
      <w:rPr>
        <w:rStyle w:val="PageNumber"/>
        <w:noProof/>
        <w:sz w:val="16"/>
        <w:szCs w:val="16"/>
      </w:rPr>
      <w:t>15</w:t>
    </w:r>
    <w:r w:rsidRPr="0051640A">
      <w:rPr>
        <w:rStyle w:val="PageNumbe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DCD380" w14:textId="77777777" w:rsidR="0018284E" w:rsidRDefault="0018284E" w:rsidP="008C100C">
      <w:r>
        <w:separator/>
      </w:r>
    </w:p>
    <w:p w14:paraId="1CAAB7BC" w14:textId="77777777" w:rsidR="0018284E" w:rsidRDefault="0018284E" w:rsidP="008C100C"/>
  </w:footnote>
  <w:footnote w:type="continuationSeparator" w:id="0">
    <w:p w14:paraId="1F05A6CF" w14:textId="77777777" w:rsidR="0018284E" w:rsidRDefault="0018284E" w:rsidP="008C100C">
      <w:r>
        <w:continuationSeparator/>
      </w:r>
    </w:p>
    <w:p w14:paraId="36DD20E7" w14:textId="77777777" w:rsidR="0018284E" w:rsidRDefault="0018284E" w:rsidP="008C100C"/>
  </w:footnote>
  <w:footnote w:id="1">
    <w:p w14:paraId="3CABA49D" w14:textId="6FE14455" w:rsidR="00EF52C2" w:rsidRPr="00D07145" w:rsidRDefault="00EF52C2">
      <w:pPr>
        <w:pStyle w:val="FootnoteText"/>
      </w:pPr>
      <w:r>
        <w:rPr>
          <w:rStyle w:val="FootnoteReference"/>
        </w:rPr>
        <w:footnoteRef/>
      </w:r>
      <w:r>
        <w:t xml:space="preserve"> Deprecated CVSS v2</w:t>
      </w:r>
      <w:r w:rsidRPr="00D07145">
        <w:t xml:space="preserve"> provided for compatibility</w:t>
      </w:r>
      <w:r>
        <w:t>;</w:t>
      </w:r>
      <w:r w:rsidRPr="00D07145">
        <w:t xml:space="preserve"> some vendors swi</w:t>
      </w:r>
      <w:r>
        <w:t>tched to CVSS v3 in 2016 already.</w:t>
      </w:r>
    </w:p>
  </w:footnote>
  <w:footnote w:id="2">
    <w:p w14:paraId="5DFFD4F7" w14:textId="0315FCAD" w:rsidR="00EF52C2" w:rsidRPr="004A52DA" w:rsidRDefault="00EF52C2" w:rsidP="002D2C47">
      <w:pPr>
        <w:pStyle w:val="FootnoteText"/>
      </w:pPr>
      <w:r>
        <w:rPr>
          <w:rStyle w:val="FootnoteReference"/>
        </w:rPr>
        <w:footnoteRef/>
      </w:r>
      <w:r>
        <w:t xml:space="preserve"> Here we deviate</w:t>
      </w:r>
      <w:r w:rsidRPr="002D2C47">
        <w:t xml:space="preserve"> from ISO8601 where in section 4.3.2 “Complete representations” at the start of the first paragraph after the initial list that: “The zone designator is empty if use is made of local time ...”</w:t>
      </w:r>
      <w:r>
        <w:t xml:space="preserve"> is stated</w:t>
      </w:r>
      <w:r w:rsidRPr="002D2C47">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C12F7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3"/>
    <w:multiLevelType w:val="singleLevel"/>
    <w:tmpl w:val="8C703C70"/>
    <w:lvl w:ilvl="0">
      <w:start w:val="1"/>
      <w:numFmt w:val="bullet"/>
      <w:pStyle w:val="ListBullet2"/>
      <w:lvlText w:val="–"/>
      <w:lvlJc w:val="left"/>
      <w:pPr>
        <w:tabs>
          <w:tab w:val="num" w:pos="720"/>
        </w:tabs>
        <w:ind w:left="720" w:hanging="360"/>
      </w:pPr>
      <w:rPr>
        <w:rFonts w:hAnsi="Arial" w:hint="default"/>
      </w:rPr>
    </w:lvl>
  </w:abstractNum>
  <w:abstractNum w:abstractNumId="2">
    <w:nsid w:val="FFFFFF89"/>
    <w:multiLevelType w:val="singleLevel"/>
    <w:tmpl w:val="3DD4544A"/>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25E772C"/>
    <w:multiLevelType w:val="hybridMultilevel"/>
    <w:tmpl w:val="5580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6E1FC0"/>
    <w:multiLevelType w:val="hybridMultilevel"/>
    <w:tmpl w:val="7720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35ED0"/>
    <w:multiLevelType w:val="hybridMultilevel"/>
    <w:tmpl w:val="1C36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77F59"/>
    <w:multiLevelType w:val="hybridMultilevel"/>
    <w:tmpl w:val="B73E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E426D"/>
    <w:multiLevelType w:val="hybridMultilevel"/>
    <w:tmpl w:val="42C8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4D5B33"/>
    <w:multiLevelType w:val="hybridMultilevel"/>
    <w:tmpl w:val="4722536A"/>
    <w:lvl w:ilvl="0" w:tplc="DAF47B6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2D1D76"/>
    <w:multiLevelType w:val="hybridMultilevel"/>
    <w:tmpl w:val="CC2AF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BB787D"/>
    <w:multiLevelType w:val="hybridMultilevel"/>
    <w:tmpl w:val="67BE5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CD6989"/>
    <w:multiLevelType w:val="hybridMultilevel"/>
    <w:tmpl w:val="EB083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CD09E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4">
    <w:nsid w:val="1E3C1208"/>
    <w:multiLevelType w:val="hybridMultilevel"/>
    <w:tmpl w:val="C0F02FC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
    <w:nsid w:val="20ED69AF"/>
    <w:multiLevelType w:val="hybridMultilevel"/>
    <w:tmpl w:val="5E9A9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0C7BF3"/>
    <w:multiLevelType w:val="hybridMultilevel"/>
    <w:tmpl w:val="CC2AF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14578B"/>
    <w:multiLevelType w:val="hybridMultilevel"/>
    <w:tmpl w:val="7FD80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771450"/>
    <w:multiLevelType w:val="hybridMultilevel"/>
    <w:tmpl w:val="D952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A63C85"/>
    <w:multiLevelType w:val="hybridMultilevel"/>
    <w:tmpl w:val="E3B2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ED3F0F"/>
    <w:multiLevelType w:val="multilevel"/>
    <w:tmpl w:val="A7F25B20"/>
    <w:lvl w:ilvl="0">
      <w:start w:val="1"/>
      <w:numFmt w:val="upperLetter"/>
      <w:pStyle w:val="AppendixHeading1"/>
      <w:suff w:val="space"/>
      <w:lvlText w:val="Appendix %1."/>
      <w:lvlJc w:val="left"/>
      <w:pPr>
        <w:ind w:left="360" w:hanging="360"/>
      </w:pPr>
      <w:rPr>
        <w:rFonts w:hint="default"/>
      </w:rPr>
    </w:lvl>
    <w:lvl w:ilvl="1">
      <w:start w:val="1"/>
      <w:numFmt w:val="decimal"/>
      <w:pStyle w:val="AppendixHeading2"/>
      <w:suff w:val="space"/>
      <w:lvlText w:val="%1.%2"/>
      <w:lvlJc w:val="left"/>
      <w:pPr>
        <w:ind w:left="1026" w:hanging="576"/>
      </w:pPr>
      <w:rPr>
        <w:rFonts w:hint="default"/>
      </w:rPr>
    </w:lvl>
    <w:lvl w:ilvl="2">
      <w:start w:val="1"/>
      <w:numFmt w:val="decimal"/>
      <w:pStyle w:val="AppendixHeading3"/>
      <w:suff w:val="space"/>
      <w:lvlText w:val="%1.%2.%3"/>
      <w:lvlJc w:val="left"/>
      <w:pPr>
        <w:ind w:left="360" w:hanging="360"/>
      </w:pPr>
      <w:rPr>
        <w:rFonts w:hint="default"/>
      </w:rPr>
    </w:lvl>
    <w:lvl w:ilvl="3">
      <w:start w:val="1"/>
      <w:numFmt w:val="decimal"/>
      <w:pStyle w:val="AppendixHeading4"/>
      <w:suff w:val="space"/>
      <w:lvlText w:val="%1.%2.%3.%4"/>
      <w:lvlJc w:val="left"/>
      <w:pPr>
        <w:ind w:left="810" w:hanging="360"/>
      </w:pPr>
      <w:rPr>
        <w:rFonts w:hint="default"/>
      </w:rPr>
    </w:lvl>
    <w:lvl w:ilvl="4">
      <w:start w:val="1"/>
      <w:numFmt w:val="decimal"/>
      <w:pStyle w:val="AppendixHeading5"/>
      <w:suff w:val="space"/>
      <w:lvlText w:val="%1.%2.%3.%4.%5"/>
      <w:lvlJc w:val="left"/>
      <w:pPr>
        <w:ind w:left="1008" w:hanging="1008"/>
      </w:pPr>
      <w:rPr>
        <w:rFonts w:hint="default"/>
        <w:b/>
        <w:bCs w:val="0"/>
        <w:i/>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3A5E65D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2">
    <w:nsid w:val="3E155971"/>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EE04E8A"/>
    <w:multiLevelType w:val="hybridMultilevel"/>
    <w:tmpl w:val="7B04C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FE0907"/>
    <w:multiLevelType w:val="hybridMultilevel"/>
    <w:tmpl w:val="13564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26140D1"/>
    <w:multiLevelType w:val="hybridMultilevel"/>
    <w:tmpl w:val="93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E7673A"/>
    <w:multiLevelType w:val="hybridMultilevel"/>
    <w:tmpl w:val="CB1EE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94A40B0"/>
    <w:multiLevelType w:val="hybridMultilevel"/>
    <w:tmpl w:val="C0949E22"/>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28">
    <w:nsid w:val="5FB31357"/>
    <w:multiLevelType w:val="multilevel"/>
    <w:tmpl w:val="1A6A952A"/>
    <w:lvl w:ilvl="0">
      <w:start w:val="1"/>
      <w:numFmt w:val="decimal"/>
      <w:pStyle w:val="Heading1"/>
      <w:lvlText w:val="%1"/>
      <w:lvlJc w:val="left"/>
      <w:pPr>
        <w:tabs>
          <w:tab w:val="num" w:pos="432"/>
        </w:tabs>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61677E2E"/>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0">
    <w:nsid w:val="648C2D52"/>
    <w:multiLevelType w:val="hybridMultilevel"/>
    <w:tmpl w:val="9C2E0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A14535"/>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54A5642"/>
    <w:multiLevelType w:val="hybridMultilevel"/>
    <w:tmpl w:val="28D265B2"/>
    <w:lvl w:ilvl="0" w:tplc="BB008B04">
      <w:start w:val="1"/>
      <w:numFmt w:val="bullet"/>
      <w:pStyle w:val="RelatedWork"/>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nsid w:val="76614850"/>
    <w:multiLevelType w:val="hybridMultilevel"/>
    <w:tmpl w:val="B9C0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6D3845"/>
    <w:multiLevelType w:val="hybridMultilevel"/>
    <w:tmpl w:val="BB7AC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285430"/>
    <w:multiLevelType w:val="hybridMultilevel"/>
    <w:tmpl w:val="FEBAB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881B8D"/>
    <w:multiLevelType w:val="hybridMultilevel"/>
    <w:tmpl w:val="5A08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8"/>
  </w:num>
  <w:num w:numId="3">
    <w:abstractNumId w:val="1"/>
  </w:num>
  <w:num w:numId="4">
    <w:abstractNumId w:val="32"/>
  </w:num>
  <w:num w:numId="5">
    <w:abstractNumId w:val="20"/>
  </w:num>
  <w:num w:numId="6">
    <w:abstractNumId w:val="33"/>
  </w:num>
  <w:num w:numId="7">
    <w:abstractNumId w:val="13"/>
  </w:num>
  <w:num w:numId="8">
    <w:abstractNumId w:val="21"/>
  </w:num>
  <w:num w:numId="9">
    <w:abstractNumId w:val="14"/>
  </w:num>
  <w:num w:numId="10">
    <w:abstractNumId w:val="15"/>
  </w:num>
  <w:num w:numId="11">
    <w:abstractNumId w:val="27"/>
  </w:num>
  <w:num w:numId="12">
    <w:abstractNumId w:val="18"/>
  </w:num>
  <w:num w:numId="13">
    <w:abstractNumId w:val="3"/>
  </w:num>
  <w:num w:numId="14">
    <w:abstractNumId w:val="24"/>
  </w:num>
  <w:num w:numId="15">
    <w:abstractNumId w:val="23"/>
  </w:num>
  <w:num w:numId="16">
    <w:abstractNumId w:val="12"/>
  </w:num>
  <w:num w:numId="17">
    <w:abstractNumId w:val="19"/>
  </w:num>
  <w:num w:numId="18">
    <w:abstractNumId w:val="34"/>
  </w:num>
  <w:num w:numId="19">
    <w:abstractNumId w:val="29"/>
  </w:num>
  <w:num w:numId="20">
    <w:abstractNumId w:val="8"/>
  </w:num>
  <w:num w:numId="21">
    <w:abstractNumId w:val="25"/>
  </w:num>
  <w:num w:numId="22">
    <w:abstractNumId w:val="5"/>
  </w:num>
  <w:num w:numId="23">
    <w:abstractNumId w:val="11"/>
  </w:num>
  <w:num w:numId="24">
    <w:abstractNumId w:val="36"/>
  </w:num>
  <w:num w:numId="25">
    <w:abstractNumId w:val="35"/>
  </w:num>
  <w:num w:numId="26">
    <w:abstractNumId w:val="7"/>
  </w:num>
  <w:num w:numId="27">
    <w:abstractNumId w:val="6"/>
  </w:num>
  <w:num w:numId="28">
    <w:abstractNumId w:val="16"/>
  </w:num>
  <w:num w:numId="29">
    <w:abstractNumId w:val="10"/>
  </w:num>
  <w:num w:numId="30">
    <w:abstractNumId w:val="26"/>
  </w:num>
  <w:num w:numId="31">
    <w:abstractNumId w:val="17"/>
  </w:num>
  <w:num w:numId="32">
    <w:abstractNumId w:val="4"/>
  </w:num>
  <w:num w:numId="33">
    <w:abstractNumId w:val="9"/>
  </w:num>
  <w:num w:numId="34">
    <w:abstractNumId w:val="28"/>
  </w:num>
  <w:num w:numId="35">
    <w:abstractNumId w:val="28"/>
  </w:num>
  <w:num w:numId="36">
    <w:abstractNumId w:val="31"/>
  </w:num>
  <w:num w:numId="37">
    <w:abstractNumId w:val="22"/>
  </w:num>
  <w:num w:numId="38">
    <w:abstractNumId w:val="0"/>
  </w:num>
  <w:num w:numId="39">
    <w:abstractNumId w:val="3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displayBackgroundShape/>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13A"/>
    <w:rsid w:val="00005F1F"/>
    <w:rsid w:val="00006B3A"/>
    <w:rsid w:val="00007776"/>
    <w:rsid w:val="00014CF1"/>
    <w:rsid w:val="000153C8"/>
    <w:rsid w:val="0001697D"/>
    <w:rsid w:val="000227B8"/>
    <w:rsid w:val="00022CB7"/>
    <w:rsid w:val="000233BC"/>
    <w:rsid w:val="00023918"/>
    <w:rsid w:val="000244E7"/>
    <w:rsid w:val="0002498C"/>
    <w:rsid w:val="00024C43"/>
    <w:rsid w:val="00025117"/>
    <w:rsid w:val="00026429"/>
    <w:rsid w:val="0003162A"/>
    <w:rsid w:val="0003338A"/>
    <w:rsid w:val="000345CF"/>
    <w:rsid w:val="00035E41"/>
    <w:rsid w:val="000412BA"/>
    <w:rsid w:val="00041BC3"/>
    <w:rsid w:val="00045D0F"/>
    <w:rsid w:val="000467B8"/>
    <w:rsid w:val="000517EC"/>
    <w:rsid w:val="000522A0"/>
    <w:rsid w:val="000527EC"/>
    <w:rsid w:val="00053906"/>
    <w:rsid w:val="000542F2"/>
    <w:rsid w:val="0006026A"/>
    <w:rsid w:val="0006742B"/>
    <w:rsid w:val="00071591"/>
    <w:rsid w:val="0007362C"/>
    <w:rsid w:val="00073B25"/>
    <w:rsid w:val="00075DEE"/>
    <w:rsid w:val="00076EFC"/>
    <w:rsid w:val="00077253"/>
    <w:rsid w:val="00080415"/>
    <w:rsid w:val="00080F49"/>
    <w:rsid w:val="00082DBB"/>
    <w:rsid w:val="000838EF"/>
    <w:rsid w:val="00087461"/>
    <w:rsid w:val="0009247D"/>
    <w:rsid w:val="00095A1B"/>
    <w:rsid w:val="00096E2D"/>
    <w:rsid w:val="00096EF9"/>
    <w:rsid w:val="00097BF4"/>
    <w:rsid w:val="000A147F"/>
    <w:rsid w:val="000A4013"/>
    <w:rsid w:val="000A45DE"/>
    <w:rsid w:val="000A7C0C"/>
    <w:rsid w:val="000B071A"/>
    <w:rsid w:val="000B46EB"/>
    <w:rsid w:val="000B473A"/>
    <w:rsid w:val="000B64D3"/>
    <w:rsid w:val="000B6913"/>
    <w:rsid w:val="000C00A2"/>
    <w:rsid w:val="000C0246"/>
    <w:rsid w:val="000C471B"/>
    <w:rsid w:val="000C5677"/>
    <w:rsid w:val="000C669B"/>
    <w:rsid w:val="000C66BB"/>
    <w:rsid w:val="000D0733"/>
    <w:rsid w:val="000D14C1"/>
    <w:rsid w:val="000D2922"/>
    <w:rsid w:val="000D2A5C"/>
    <w:rsid w:val="000D782C"/>
    <w:rsid w:val="000D7B69"/>
    <w:rsid w:val="000E0532"/>
    <w:rsid w:val="000E0725"/>
    <w:rsid w:val="000E1683"/>
    <w:rsid w:val="000E2883"/>
    <w:rsid w:val="000E28CA"/>
    <w:rsid w:val="000E2A42"/>
    <w:rsid w:val="000E4DFE"/>
    <w:rsid w:val="000E505F"/>
    <w:rsid w:val="000E5166"/>
    <w:rsid w:val="000E53CE"/>
    <w:rsid w:val="000E5AA4"/>
    <w:rsid w:val="000E60EC"/>
    <w:rsid w:val="000E79A0"/>
    <w:rsid w:val="000F09CB"/>
    <w:rsid w:val="000F10CF"/>
    <w:rsid w:val="000F2CB1"/>
    <w:rsid w:val="000F36D1"/>
    <w:rsid w:val="000F3A82"/>
    <w:rsid w:val="000F6BF0"/>
    <w:rsid w:val="00100996"/>
    <w:rsid w:val="00101FF7"/>
    <w:rsid w:val="0010539E"/>
    <w:rsid w:val="001057D2"/>
    <w:rsid w:val="00105DFC"/>
    <w:rsid w:val="00113841"/>
    <w:rsid w:val="00114108"/>
    <w:rsid w:val="0012387E"/>
    <w:rsid w:val="00123F2F"/>
    <w:rsid w:val="00124EDB"/>
    <w:rsid w:val="00125EA7"/>
    <w:rsid w:val="00126FC3"/>
    <w:rsid w:val="00127552"/>
    <w:rsid w:val="00130749"/>
    <w:rsid w:val="001328DF"/>
    <w:rsid w:val="0013367C"/>
    <w:rsid w:val="00135945"/>
    <w:rsid w:val="001362DE"/>
    <w:rsid w:val="00141310"/>
    <w:rsid w:val="001478F2"/>
    <w:rsid w:val="00147C8E"/>
    <w:rsid w:val="00147F63"/>
    <w:rsid w:val="00151B41"/>
    <w:rsid w:val="00154461"/>
    <w:rsid w:val="00154FE4"/>
    <w:rsid w:val="00155251"/>
    <w:rsid w:val="001564E6"/>
    <w:rsid w:val="00162F8A"/>
    <w:rsid w:val="00165F54"/>
    <w:rsid w:val="00170D3A"/>
    <w:rsid w:val="00174363"/>
    <w:rsid w:val="001753A7"/>
    <w:rsid w:val="00176B0C"/>
    <w:rsid w:val="00177C62"/>
    <w:rsid w:val="00177DED"/>
    <w:rsid w:val="001808E4"/>
    <w:rsid w:val="00182820"/>
    <w:rsid w:val="0018284E"/>
    <w:rsid w:val="00183FFE"/>
    <w:rsid w:val="00184027"/>
    <w:rsid w:val="001847BD"/>
    <w:rsid w:val="001852CC"/>
    <w:rsid w:val="001859A8"/>
    <w:rsid w:val="0018799E"/>
    <w:rsid w:val="001929F1"/>
    <w:rsid w:val="001945A5"/>
    <w:rsid w:val="00195F88"/>
    <w:rsid w:val="001A0321"/>
    <w:rsid w:val="001A10CD"/>
    <w:rsid w:val="001A28EB"/>
    <w:rsid w:val="001A2D84"/>
    <w:rsid w:val="001A4401"/>
    <w:rsid w:val="001A52C9"/>
    <w:rsid w:val="001A53EB"/>
    <w:rsid w:val="001A64DB"/>
    <w:rsid w:val="001A7143"/>
    <w:rsid w:val="001A7D48"/>
    <w:rsid w:val="001A7F02"/>
    <w:rsid w:val="001B103C"/>
    <w:rsid w:val="001B2A38"/>
    <w:rsid w:val="001B2E22"/>
    <w:rsid w:val="001B409A"/>
    <w:rsid w:val="001B6C06"/>
    <w:rsid w:val="001C235B"/>
    <w:rsid w:val="001C2F92"/>
    <w:rsid w:val="001D1C3B"/>
    <w:rsid w:val="001D1D6C"/>
    <w:rsid w:val="001D378F"/>
    <w:rsid w:val="001D3F78"/>
    <w:rsid w:val="001D5F2E"/>
    <w:rsid w:val="001D6A23"/>
    <w:rsid w:val="001D6C7D"/>
    <w:rsid w:val="001D78C5"/>
    <w:rsid w:val="001E1579"/>
    <w:rsid w:val="001E392A"/>
    <w:rsid w:val="001E46CF"/>
    <w:rsid w:val="001E7206"/>
    <w:rsid w:val="001F05E0"/>
    <w:rsid w:val="001F2095"/>
    <w:rsid w:val="001F5270"/>
    <w:rsid w:val="0020354E"/>
    <w:rsid w:val="002060B1"/>
    <w:rsid w:val="00206C47"/>
    <w:rsid w:val="002079FD"/>
    <w:rsid w:val="00214D31"/>
    <w:rsid w:val="00215BB7"/>
    <w:rsid w:val="00215BFC"/>
    <w:rsid w:val="00216E8C"/>
    <w:rsid w:val="002211FA"/>
    <w:rsid w:val="002223DB"/>
    <w:rsid w:val="00225C3B"/>
    <w:rsid w:val="00226430"/>
    <w:rsid w:val="002304B4"/>
    <w:rsid w:val="00231874"/>
    <w:rsid w:val="00232009"/>
    <w:rsid w:val="002327A9"/>
    <w:rsid w:val="0023282D"/>
    <w:rsid w:val="0023482D"/>
    <w:rsid w:val="002370AF"/>
    <w:rsid w:val="002379FE"/>
    <w:rsid w:val="002455B7"/>
    <w:rsid w:val="00246FF1"/>
    <w:rsid w:val="00255317"/>
    <w:rsid w:val="00257BC6"/>
    <w:rsid w:val="00266693"/>
    <w:rsid w:val="00272C3F"/>
    <w:rsid w:val="00273AC1"/>
    <w:rsid w:val="00273E05"/>
    <w:rsid w:val="00274FA2"/>
    <w:rsid w:val="0027548B"/>
    <w:rsid w:val="00275FD8"/>
    <w:rsid w:val="0028261F"/>
    <w:rsid w:val="00282A65"/>
    <w:rsid w:val="00285F85"/>
    <w:rsid w:val="002866D3"/>
    <w:rsid w:val="00286EC7"/>
    <w:rsid w:val="002930C5"/>
    <w:rsid w:val="0029529B"/>
    <w:rsid w:val="0029548F"/>
    <w:rsid w:val="00295C45"/>
    <w:rsid w:val="00295F9D"/>
    <w:rsid w:val="002A3D6F"/>
    <w:rsid w:val="002A5CA9"/>
    <w:rsid w:val="002B197B"/>
    <w:rsid w:val="002B44DD"/>
    <w:rsid w:val="002B60D0"/>
    <w:rsid w:val="002B7E99"/>
    <w:rsid w:val="002C0868"/>
    <w:rsid w:val="002C5B89"/>
    <w:rsid w:val="002D0FAE"/>
    <w:rsid w:val="002D14C7"/>
    <w:rsid w:val="002D17C7"/>
    <w:rsid w:val="002D27DB"/>
    <w:rsid w:val="002D2C47"/>
    <w:rsid w:val="002D669E"/>
    <w:rsid w:val="002D7749"/>
    <w:rsid w:val="002E1512"/>
    <w:rsid w:val="002E1925"/>
    <w:rsid w:val="002E2122"/>
    <w:rsid w:val="002E5B31"/>
    <w:rsid w:val="002E73CD"/>
    <w:rsid w:val="002E7DF1"/>
    <w:rsid w:val="002F0011"/>
    <w:rsid w:val="002F08EB"/>
    <w:rsid w:val="002F6990"/>
    <w:rsid w:val="002F793A"/>
    <w:rsid w:val="003009EA"/>
    <w:rsid w:val="003028DB"/>
    <w:rsid w:val="00302CE1"/>
    <w:rsid w:val="003072C1"/>
    <w:rsid w:val="0031027A"/>
    <w:rsid w:val="00310E8A"/>
    <w:rsid w:val="003129C6"/>
    <w:rsid w:val="00317D10"/>
    <w:rsid w:val="003201BA"/>
    <w:rsid w:val="0032147A"/>
    <w:rsid w:val="00324FB0"/>
    <w:rsid w:val="00325E2A"/>
    <w:rsid w:val="0032658C"/>
    <w:rsid w:val="0032685E"/>
    <w:rsid w:val="00326B74"/>
    <w:rsid w:val="00327D73"/>
    <w:rsid w:val="00331A2E"/>
    <w:rsid w:val="003374BB"/>
    <w:rsid w:val="003400D7"/>
    <w:rsid w:val="00341293"/>
    <w:rsid w:val="003423A1"/>
    <w:rsid w:val="00342662"/>
    <w:rsid w:val="003426DD"/>
    <w:rsid w:val="00343AE5"/>
    <w:rsid w:val="003476C1"/>
    <w:rsid w:val="00347C4B"/>
    <w:rsid w:val="00351289"/>
    <w:rsid w:val="00352375"/>
    <w:rsid w:val="00352F05"/>
    <w:rsid w:val="00353EC5"/>
    <w:rsid w:val="00354DAF"/>
    <w:rsid w:val="00355F00"/>
    <w:rsid w:val="00356042"/>
    <w:rsid w:val="00361537"/>
    <w:rsid w:val="0036505D"/>
    <w:rsid w:val="00367564"/>
    <w:rsid w:val="00373151"/>
    <w:rsid w:val="00373A3E"/>
    <w:rsid w:val="00377176"/>
    <w:rsid w:val="003817AC"/>
    <w:rsid w:val="0038415A"/>
    <w:rsid w:val="00385D61"/>
    <w:rsid w:val="003913CC"/>
    <w:rsid w:val="00391829"/>
    <w:rsid w:val="00393162"/>
    <w:rsid w:val="0039445F"/>
    <w:rsid w:val="0039536D"/>
    <w:rsid w:val="00395F0A"/>
    <w:rsid w:val="003960C0"/>
    <w:rsid w:val="003A1C21"/>
    <w:rsid w:val="003A433A"/>
    <w:rsid w:val="003A4878"/>
    <w:rsid w:val="003A494E"/>
    <w:rsid w:val="003A49D1"/>
    <w:rsid w:val="003B09A8"/>
    <w:rsid w:val="003B0E37"/>
    <w:rsid w:val="003B3445"/>
    <w:rsid w:val="003B3870"/>
    <w:rsid w:val="003B406C"/>
    <w:rsid w:val="003B476D"/>
    <w:rsid w:val="003B5036"/>
    <w:rsid w:val="003B60FC"/>
    <w:rsid w:val="003C18EF"/>
    <w:rsid w:val="003C4516"/>
    <w:rsid w:val="003C5DC7"/>
    <w:rsid w:val="003C61EA"/>
    <w:rsid w:val="003C7DDA"/>
    <w:rsid w:val="003D1945"/>
    <w:rsid w:val="003D25F1"/>
    <w:rsid w:val="003D428C"/>
    <w:rsid w:val="003D4EA6"/>
    <w:rsid w:val="003D5D39"/>
    <w:rsid w:val="003E196F"/>
    <w:rsid w:val="003E21F2"/>
    <w:rsid w:val="003E2243"/>
    <w:rsid w:val="003E50A3"/>
    <w:rsid w:val="003F011D"/>
    <w:rsid w:val="003F10E2"/>
    <w:rsid w:val="003F3865"/>
    <w:rsid w:val="003F487C"/>
    <w:rsid w:val="003F7A00"/>
    <w:rsid w:val="00401B55"/>
    <w:rsid w:val="00402451"/>
    <w:rsid w:val="00402E81"/>
    <w:rsid w:val="00407058"/>
    <w:rsid w:val="00410B91"/>
    <w:rsid w:val="00411B73"/>
    <w:rsid w:val="00412A4B"/>
    <w:rsid w:val="00412F13"/>
    <w:rsid w:val="00415893"/>
    <w:rsid w:val="00417AFA"/>
    <w:rsid w:val="004216DC"/>
    <w:rsid w:val="004226B7"/>
    <w:rsid w:val="00424C1B"/>
    <w:rsid w:val="004258D4"/>
    <w:rsid w:val="004266E0"/>
    <w:rsid w:val="00433746"/>
    <w:rsid w:val="004377E7"/>
    <w:rsid w:val="004408C2"/>
    <w:rsid w:val="00441060"/>
    <w:rsid w:val="004416DD"/>
    <w:rsid w:val="004419E8"/>
    <w:rsid w:val="004446CD"/>
    <w:rsid w:val="004469B6"/>
    <w:rsid w:val="00450B00"/>
    <w:rsid w:val="004510BC"/>
    <w:rsid w:val="004536CE"/>
    <w:rsid w:val="00457B0A"/>
    <w:rsid w:val="00457B88"/>
    <w:rsid w:val="00462BBD"/>
    <w:rsid w:val="00463B76"/>
    <w:rsid w:val="00466B8B"/>
    <w:rsid w:val="00467666"/>
    <w:rsid w:val="00470981"/>
    <w:rsid w:val="00475434"/>
    <w:rsid w:val="00475E8C"/>
    <w:rsid w:val="004763D4"/>
    <w:rsid w:val="004804E7"/>
    <w:rsid w:val="004846EC"/>
    <w:rsid w:val="004858E0"/>
    <w:rsid w:val="0048683B"/>
    <w:rsid w:val="0048741F"/>
    <w:rsid w:val="004925B5"/>
    <w:rsid w:val="00495012"/>
    <w:rsid w:val="00496562"/>
    <w:rsid w:val="004A0689"/>
    <w:rsid w:val="004A22EC"/>
    <w:rsid w:val="004A59AE"/>
    <w:rsid w:val="004B0764"/>
    <w:rsid w:val="004B0A4B"/>
    <w:rsid w:val="004B1E52"/>
    <w:rsid w:val="004B203E"/>
    <w:rsid w:val="004B2692"/>
    <w:rsid w:val="004C1F0A"/>
    <w:rsid w:val="004C3877"/>
    <w:rsid w:val="004C3D28"/>
    <w:rsid w:val="004C4D7C"/>
    <w:rsid w:val="004C7E29"/>
    <w:rsid w:val="004D0E5E"/>
    <w:rsid w:val="004D196B"/>
    <w:rsid w:val="004D19A4"/>
    <w:rsid w:val="004D7CBE"/>
    <w:rsid w:val="004E51D7"/>
    <w:rsid w:val="004E5956"/>
    <w:rsid w:val="004F21D8"/>
    <w:rsid w:val="004F390D"/>
    <w:rsid w:val="004F7F92"/>
    <w:rsid w:val="00501622"/>
    <w:rsid w:val="005016F3"/>
    <w:rsid w:val="0050475C"/>
    <w:rsid w:val="0050720D"/>
    <w:rsid w:val="00510AD8"/>
    <w:rsid w:val="005126F2"/>
    <w:rsid w:val="0051443F"/>
    <w:rsid w:val="00514964"/>
    <w:rsid w:val="00514F76"/>
    <w:rsid w:val="0051640A"/>
    <w:rsid w:val="0052099F"/>
    <w:rsid w:val="00520A66"/>
    <w:rsid w:val="00520F45"/>
    <w:rsid w:val="005217DB"/>
    <w:rsid w:val="00522E14"/>
    <w:rsid w:val="00532999"/>
    <w:rsid w:val="00532C46"/>
    <w:rsid w:val="00533A8E"/>
    <w:rsid w:val="00533D02"/>
    <w:rsid w:val="00541156"/>
    <w:rsid w:val="00542191"/>
    <w:rsid w:val="00542477"/>
    <w:rsid w:val="00543DAF"/>
    <w:rsid w:val="00544386"/>
    <w:rsid w:val="005443E3"/>
    <w:rsid w:val="00544ACF"/>
    <w:rsid w:val="005456F9"/>
    <w:rsid w:val="005460D6"/>
    <w:rsid w:val="00547CF1"/>
    <w:rsid w:val="00547D8B"/>
    <w:rsid w:val="00553A3B"/>
    <w:rsid w:val="00554B41"/>
    <w:rsid w:val="00555286"/>
    <w:rsid w:val="0055561C"/>
    <w:rsid w:val="005564DC"/>
    <w:rsid w:val="00556709"/>
    <w:rsid w:val="0055756B"/>
    <w:rsid w:val="00557BF2"/>
    <w:rsid w:val="0056749C"/>
    <w:rsid w:val="00571339"/>
    <w:rsid w:val="00573ED1"/>
    <w:rsid w:val="00573F50"/>
    <w:rsid w:val="005743C8"/>
    <w:rsid w:val="0057520A"/>
    <w:rsid w:val="00575F89"/>
    <w:rsid w:val="00576770"/>
    <w:rsid w:val="00580073"/>
    <w:rsid w:val="00584502"/>
    <w:rsid w:val="00585D72"/>
    <w:rsid w:val="00586609"/>
    <w:rsid w:val="00587E5D"/>
    <w:rsid w:val="00590FE3"/>
    <w:rsid w:val="00596067"/>
    <w:rsid w:val="00597CDD"/>
    <w:rsid w:val="005A14D5"/>
    <w:rsid w:val="005A293B"/>
    <w:rsid w:val="005A2BBA"/>
    <w:rsid w:val="005A5E41"/>
    <w:rsid w:val="005B54EE"/>
    <w:rsid w:val="005B5BFB"/>
    <w:rsid w:val="005B61E6"/>
    <w:rsid w:val="005B6447"/>
    <w:rsid w:val="005B64C0"/>
    <w:rsid w:val="005B661B"/>
    <w:rsid w:val="005B7853"/>
    <w:rsid w:val="005C605D"/>
    <w:rsid w:val="005C7B18"/>
    <w:rsid w:val="005D035F"/>
    <w:rsid w:val="005D1A9B"/>
    <w:rsid w:val="005D2EE1"/>
    <w:rsid w:val="005D4C36"/>
    <w:rsid w:val="005D4C8E"/>
    <w:rsid w:val="005E1CDD"/>
    <w:rsid w:val="005E26A1"/>
    <w:rsid w:val="005E33D7"/>
    <w:rsid w:val="005E587C"/>
    <w:rsid w:val="005F0AB5"/>
    <w:rsid w:val="005F4043"/>
    <w:rsid w:val="0060251C"/>
    <w:rsid w:val="00602A04"/>
    <w:rsid w:val="006042C1"/>
    <w:rsid w:val="006047D8"/>
    <w:rsid w:val="00607FA9"/>
    <w:rsid w:val="006103BD"/>
    <w:rsid w:val="006107FC"/>
    <w:rsid w:val="00610BF0"/>
    <w:rsid w:val="00610C93"/>
    <w:rsid w:val="00611CE9"/>
    <w:rsid w:val="00613302"/>
    <w:rsid w:val="006145BE"/>
    <w:rsid w:val="0062486C"/>
    <w:rsid w:val="00625DDE"/>
    <w:rsid w:val="00626152"/>
    <w:rsid w:val="006303A1"/>
    <w:rsid w:val="00632A86"/>
    <w:rsid w:val="00633D82"/>
    <w:rsid w:val="00633F47"/>
    <w:rsid w:val="0063671A"/>
    <w:rsid w:val="00636AE3"/>
    <w:rsid w:val="0063727F"/>
    <w:rsid w:val="0064051F"/>
    <w:rsid w:val="00640F05"/>
    <w:rsid w:val="00641473"/>
    <w:rsid w:val="00643397"/>
    <w:rsid w:val="00644911"/>
    <w:rsid w:val="00644ABC"/>
    <w:rsid w:val="00645735"/>
    <w:rsid w:val="00657456"/>
    <w:rsid w:val="00657512"/>
    <w:rsid w:val="00657CEA"/>
    <w:rsid w:val="00657E12"/>
    <w:rsid w:val="00660EE6"/>
    <w:rsid w:val="00665A17"/>
    <w:rsid w:val="006678EB"/>
    <w:rsid w:val="00671000"/>
    <w:rsid w:val="00672A78"/>
    <w:rsid w:val="00672FF2"/>
    <w:rsid w:val="00674583"/>
    <w:rsid w:val="00676E4C"/>
    <w:rsid w:val="00676F89"/>
    <w:rsid w:val="0068398A"/>
    <w:rsid w:val="00684A62"/>
    <w:rsid w:val="006855D8"/>
    <w:rsid w:val="00686436"/>
    <w:rsid w:val="00687C98"/>
    <w:rsid w:val="00691866"/>
    <w:rsid w:val="00693918"/>
    <w:rsid w:val="006A0BE4"/>
    <w:rsid w:val="006A137D"/>
    <w:rsid w:val="006A1B10"/>
    <w:rsid w:val="006A2623"/>
    <w:rsid w:val="006A48F3"/>
    <w:rsid w:val="006A53BE"/>
    <w:rsid w:val="006A577E"/>
    <w:rsid w:val="006A6A3A"/>
    <w:rsid w:val="006A6A6D"/>
    <w:rsid w:val="006A7C89"/>
    <w:rsid w:val="006A7CE5"/>
    <w:rsid w:val="006B0254"/>
    <w:rsid w:val="006B65C7"/>
    <w:rsid w:val="006C0C75"/>
    <w:rsid w:val="006C156C"/>
    <w:rsid w:val="006C453A"/>
    <w:rsid w:val="006C4B76"/>
    <w:rsid w:val="006C5C3D"/>
    <w:rsid w:val="006C787E"/>
    <w:rsid w:val="006C7C7D"/>
    <w:rsid w:val="006D1207"/>
    <w:rsid w:val="006D31DB"/>
    <w:rsid w:val="006D6537"/>
    <w:rsid w:val="006D7B68"/>
    <w:rsid w:val="006D7EF9"/>
    <w:rsid w:val="006E0754"/>
    <w:rsid w:val="006E0A7B"/>
    <w:rsid w:val="006E0CBE"/>
    <w:rsid w:val="006E242D"/>
    <w:rsid w:val="006E4329"/>
    <w:rsid w:val="006E56AE"/>
    <w:rsid w:val="006F1024"/>
    <w:rsid w:val="006F2371"/>
    <w:rsid w:val="006F2F05"/>
    <w:rsid w:val="006F3E2E"/>
    <w:rsid w:val="00700E6E"/>
    <w:rsid w:val="00701DCC"/>
    <w:rsid w:val="00703A27"/>
    <w:rsid w:val="00704CB6"/>
    <w:rsid w:val="00707262"/>
    <w:rsid w:val="0071217C"/>
    <w:rsid w:val="00712BCA"/>
    <w:rsid w:val="007139F4"/>
    <w:rsid w:val="00713D19"/>
    <w:rsid w:val="00714E15"/>
    <w:rsid w:val="007165BD"/>
    <w:rsid w:val="007176DA"/>
    <w:rsid w:val="007200F9"/>
    <w:rsid w:val="00727F08"/>
    <w:rsid w:val="0073010D"/>
    <w:rsid w:val="0073276F"/>
    <w:rsid w:val="00735E3A"/>
    <w:rsid w:val="0074463C"/>
    <w:rsid w:val="00744B2F"/>
    <w:rsid w:val="00744BB1"/>
    <w:rsid w:val="00745446"/>
    <w:rsid w:val="0074551D"/>
    <w:rsid w:val="007457EC"/>
    <w:rsid w:val="00746631"/>
    <w:rsid w:val="00750387"/>
    <w:rsid w:val="007504C7"/>
    <w:rsid w:val="0075061F"/>
    <w:rsid w:val="007529A4"/>
    <w:rsid w:val="00753960"/>
    <w:rsid w:val="00754545"/>
    <w:rsid w:val="00755189"/>
    <w:rsid w:val="00755A54"/>
    <w:rsid w:val="0076113A"/>
    <w:rsid w:val="00761141"/>
    <w:rsid w:val="007611CD"/>
    <w:rsid w:val="00764114"/>
    <w:rsid w:val="00770030"/>
    <w:rsid w:val="007716F4"/>
    <w:rsid w:val="0077347A"/>
    <w:rsid w:val="00777299"/>
    <w:rsid w:val="00777D23"/>
    <w:rsid w:val="00780A30"/>
    <w:rsid w:val="00780E3A"/>
    <w:rsid w:val="007816D7"/>
    <w:rsid w:val="007874E0"/>
    <w:rsid w:val="007904C3"/>
    <w:rsid w:val="00790A96"/>
    <w:rsid w:val="00793680"/>
    <w:rsid w:val="00793DA6"/>
    <w:rsid w:val="007979C4"/>
    <w:rsid w:val="007A09EE"/>
    <w:rsid w:val="007A0F5C"/>
    <w:rsid w:val="007A538D"/>
    <w:rsid w:val="007B1CF8"/>
    <w:rsid w:val="007B4BEB"/>
    <w:rsid w:val="007B5BF0"/>
    <w:rsid w:val="007B6D13"/>
    <w:rsid w:val="007C2C52"/>
    <w:rsid w:val="007C4B93"/>
    <w:rsid w:val="007C4F20"/>
    <w:rsid w:val="007C5B27"/>
    <w:rsid w:val="007C5D11"/>
    <w:rsid w:val="007C77AF"/>
    <w:rsid w:val="007C7A87"/>
    <w:rsid w:val="007D079E"/>
    <w:rsid w:val="007D412F"/>
    <w:rsid w:val="007D51E0"/>
    <w:rsid w:val="007E04AF"/>
    <w:rsid w:val="007E1D40"/>
    <w:rsid w:val="007E3373"/>
    <w:rsid w:val="007E394E"/>
    <w:rsid w:val="007E69F9"/>
    <w:rsid w:val="007E71C6"/>
    <w:rsid w:val="007E7B19"/>
    <w:rsid w:val="007F10FE"/>
    <w:rsid w:val="007F34C7"/>
    <w:rsid w:val="007F35E7"/>
    <w:rsid w:val="007F5126"/>
    <w:rsid w:val="007F52D4"/>
    <w:rsid w:val="007F6541"/>
    <w:rsid w:val="007F733E"/>
    <w:rsid w:val="00801EF2"/>
    <w:rsid w:val="00802CEF"/>
    <w:rsid w:val="00804C45"/>
    <w:rsid w:val="00806D7D"/>
    <w:rsid w:val="00807675"/>
    <w:rsid w:val="00810349"/>
    <w:rsid w:val="00811B42"/>
    <w:rsid w:val="00811E98"/>
    <w:rsid w:val="00816643"/>
    <w:rsid w:val="00823B05"/>
    <w:rsid w:val="00823B12"/>
    <w:rsid w:val="00824CB5"/>
    <w:rsid w:val="0082566D"/>
    <w:rsid w:val="00827F68"/>
    <w:rsid w:val="008303BE"/>
    <w:rsid w:val="00833E5C"/>
    <w:rsid w:val="008341CC"/>
    <w:rsid w:val="008354A2"/>
    <w:rsid w:val="00835F52"/>
    <w:rsid w:val="00837A16"/>
    <w:rsid w:val="00840A91"/>
    <w:rsid w:val="008410AD"/>
    <w:rsid w:val="00841B34"/>
    <w:rsid w:val="00842B34"/>
    <w:rsid w:val="00844A6D"/>
    <w:rsid w:val="00844B2F"/>
    <w:rsid w:val="00847693"/>
    <w:rsid w:val="00850BA6"/>
    <w:rsid w:val="00850F1B"/>
    <w:rsid w:val="00850F6A"/>
    <w:rsid w:val="00851329"/>
    <w:rsid w:val="00851BFF"/>
    <w:rsid w:val="00852678"/>
    <w:rsid w:val="008528EA"/>
    <w:rsid w:val="00852E10"/>
    <w:rsid w:val="008546B3"/>
    <w:rsid w:val="00857B8C"/>
    <w:rsid w:val="00860008"/>
    <w:rsid w:val="00860558"/>
    <w:rsid w:val="00862043"/>
    <w:rsid w:val="00863813"/>
    <w:rsid w:val="00864554"/>
    <w:rsid w:val="00864BEA"/>
    <w:rsid w:val="00866FAB"/>
    <w:rsid w:val="008677C6"/>
    <w:rsid w:val="008702AE"/>
    <w:rsid w:val="008770F0"/>
    <w:rsid w:val="00882FC4"/>
    <w:rsid w:val="00885F6B"/>
    <w:rsid w:val="0088732F"/>
    <w:rsid w:val="00890065"/>
    <w:rsid w:val="0089074A"/>
    <w:rsid w:val="00890B54"/>
    <w:rsid w:val="008918B9"/>
    <w:rsid w:val="008919BC"/>
    <w:rsid w:val="00893867"/>
    <w:rsid w:val="00894637"/>
    <w:rsid w:val="00897333"/>
    <w:rsid w:val="008A04C4"/>
    <w:rsid w:val="008A4670"/>
    <w:rsid w:val="008A6250"/>
    <w:rsid w:val="008B2BF9"/>
    <w:rsid w:val="008B35FC"/>
    <w:rsid w:val="008B4219"/>
    <w:rsid w:val="008B4E1F"/>
    <w:rsid w:val="008C0477"/>
    <w:rsid w:val="008C0BBA"/>
    <w:rsid w:val="008C100C"/>
    <w:rsid w:val="008C13EB"/>
    <w:rsid w:val="008C2C23"/>
    <w:rsid w:val="008C6646"/>
    <w:rsid w:val="008C6D82"/>
    <w:rsid w:val="008C7076"/>
    <w:rsid w:val="008C711A"/>
    <w:rsid w:val="008C7396"/>
    <w:rsid w:val="008D1290"/>
    <w:rsid w:val="008D23C9"/>
    <w:rsid w:val="008D464F"/>
    <w:rsid w:val="008D5112"/>
    <w:rsid w:val="008D54A4"/>
    <w:rsid w:val="008D5F94"/>
    <w:rsid w:val="008E1963"/>
    <w:rsid w:val="008E23AC"/>
    <w:rsid w:val="008E2903"/>
    <w:rsid w:val="008E4F91"/>
    <w:rsid w:val="008F1AC6"/>
    <w:rsid w:val="008F56DF"/>
    <w:rsid w:val="008F61FB"/>
    <w:rsid w:val="009031E0"/>
    <w:rsid w:val="00903557"/>
    <w:rsid w:val="00903BE1"/>
    <w:rsid w:val="009052EF"/>
    <w:rsid w:val="0091403D"/>
    <w:rsid w:val="00916746"/>
    <w:rsid w:val="00916A83"/>
    <w:rsid w:val="009201CA"/>
    <w:rsid w:val="009244B4"/>
    <w:rsid w:val="009248AB"/>
    <w:rsid w:val="00924C76"/>
    <w:rsid w:val="00926941"/>
    <w:rsid w:val="00926F6A"/>
    <w:rsid w:val="009313F1"/>
    <w:rsid w:val="00933ED8"/>
    <w:rsid w:val="009344E0"/>
    <w:rsid w:val="009371EF"/>
    <w:rsid w:val="00940C3B"/>
    <w:rsid w:val="009437B5"/>
    <w:rsid w:val="00946C99"/>
    <w:rsid w:val="00950160"/>
    <w:rsid w:val="00951C02"/>
    <w:rsid w:val="009523EF"/>
    <w:rsid w:val="00954837"/>
    <w:rsid w:val="009562BA"/>
    <w:rsid w:val="0095728B"/>
    <w:rsid w:val="00960D49"/>
    <w:rsid w:val="00960F60"/>
    <w:rsid w:val="009634E8"/>
    <w:rsid w:val="009670F2"/>
    <w:rsid w:val="009738A4"/>
    <w:rsid w:val="00973DD0"/>
    <w:rsid w:val="009762E1"/>
    <w:rsid w:val="00977EFE"/>
    <w:rsid w:val="00981434"/>
    <w:rsid w:val="00985889"/>
    <w:rsid w:val="00985EF2"/>
    <w:rsid w:val="00986D4B"/>
    <w:rsid w:val="00990E50"/>
    <w:rsid w:val="00995224"/>
    <w:rsid w:val="00996CE2"/>
    <w:rsid w:val="00996D43"/>
    <w:rsid w:val="009A1CFF"/>
    <w:rsid w:val="009A2AB0"/>
    <w:rsid w:val="009A30F5"/>
    <w:rsid w:val="009A3A37"/>
    <w:rsid w:val="009A44D0"/>
    <w:rsid w:val="009A4680"/>
    <w:rsid w:val="009A4C1B"/>
    <w:rsid w:val="009A5157"/>
    <w:rsid w:val="009A6D6D"/>
    <w:rsid w:val="009B0207"/>
    <w:rsid w:val="009B1A41"/>
    <w:rsid w:val="009B42DF"/>
    <w:rsid w:val="009B5683"/>
    <w:rsid w:val="009B70F2"/>
    <w:rsid w:val="009C163D"/>
    <w:rsid w:val="009C2628"/>
    <w:rsid w:val="009C3A0C"/>
    <w:rsid w:val="009C506C"/>
    <w:rsid w:val="009C596C"/>
    <w:rsid w:val="009C719E"/>
    <w:rsid w:val="009C7DCE"/>
    <w:rsid w:val="009D1A3B"/>
    <w:rsid w:val="009D568C"/>
    <w:rsid w:val="009D5946"/>
    <w:rsid w:val="009E023C"/>
    <w:rsid w:val="009E06FA"/>
    <w:rsid w:val="009E1531"/>
    <w:rsid w:val="009E2635"/>
    <w:rsid w:val="009E4011"/>
    <w:rsid w:val="009E435B"/>
    <w:rsid w:val="009E5ACB"/>
    <w:rsid w:val="009E694E"/>
    <w:rsid w:val="009F03D2"/>
    <w:rsid w:val="009F11E5"/>
    <w:rsid w:val="009F276C"/>
    <w:rsid w:val="009F438A"/>
    <w:rsid w:val="009F59F5"/>
    <w:rsid w:val="00A000C3"/>
    <w:rsid w:val="00A001B9"/>
    <w:rsid w:val="00A02D11"/>
    <w:rsid w:val="00A046ED"/>
    <w:rsid w:val="00A05FDF"/>
    <w:rsid w:val="00A0789C"/>
    <w:rsid w:val="00A07A1F"/>
    <w:rsid w:val="00A11784"/>
    <w:rsid w:val="00A13A87"/>
    <w:rsid w:val="00A14E78"/>
    <w:rsid w:val="00A20081"/>
    <w:rsid w:val="00A231F0"/>
    <w:rsid w:val="00A23840"/>
    <w:rsid w:val="00A24C00"/>
    <w:rsid w:val="00A25B76"/>
    <w:rsid w:val="00A277A7"/>
    <w:rsid w:val="00A27BF4"/>
    <w:rsid w:val="00A30115"/>
    <w:rsid w:val="00A31E82"/>
    <w:rsid w:val="00A36268"/>
    <w:rsid w:val="00A371F0"/>
    <w:rsid w:val="00A42000"/>
    <w:rsid w:val="00A44E81"/>
    <w:rsid w:val="00A46091"/>
    <w:rsid w:val="00A471E7"/>
    <w:rsid w:val="00A50716"/>
    <w:rsid w:val="00A52BA4"/>
    <w:rsid w:val="00A5464A"/>
    <w:rsid w:val="00A54ECA"/>
    <w:rsid w:val="00A57F51"/>
    <w:rsid w:val="00A60FAA"/>
    <w:rsid w:val="00A63137"/>
    <w:rsid w:val="00A632DC"/>
    <w:rsid w:val="00A647B7"/>
    <w:rsid w:val="00A65BFC"/>
    <w:rsid w:val="00A6606B"/>
    <w:rsid w:val="00A70825"/>
    <w:rsid w:val="00A710C8"/>
    <w:rsid w:val="00A72783"/>
    <w:rsid w:val="00A728A4"/>
    <w:rsid w:val="00A72F0F"/>
    <w:rsid w:val="00A736C8"/>
    <w:rsid w:val="00A74817"/>
    <w:rsid w:val="00A74D99"/>
    <w:rsid w:val="00A76969"/>
    <w:rsid w:val="00A76D76"/>
    <w:rsid w:val="00A77641"/>
    <w:rsid w:val="00A80EC8"/>
    <w:rsid w:val="00A83CAA"/>
    <w:rsid w:val="00A84884"/>
    <w:rsid w:val="00A9135E"/>
    <w:rsid w:val="00A91DDC"/>
    <w:rsid w:val="00A96FBF"/>
    <w:rsid w:val="00A979FC"/>
    <w:rsid w:val="00AA137D"/>
    <w:rsid w:val="00AA2C90"/>
    <w:rsid w:val="00AA47C7"/>
    <w:rsid w:val="00AA75E9"/>
    <w:rsid w:val="00AA7BD8"/>
    <w:rsid w:val="00AB3039"/>
    <w:rsid w:val="00AB6FA4"/>
    <w:rsid w:val="00AB7624"/>
    <w:rsid w:val="00AB7692"/>
    <w:rsid w:val="00AC3E78"/>
    <w:rsid w:val="00AC4858"/>
    <w:rsid w:val="00AC48D8"/>
    <w:rsid w:val="00AC5012"/>
    <w:rsid w:val="00AC5DEA"/>
    <w:rsid w:val="00AC6AFD"/>
    <w:rsid w:val="00AD0665"/>
    <w:rsid w:val="00AD0D52"/>
    <w:rsid w:val="00AD0F45"/>
    <w:rsid w:val="00AD201E"/>
    <w:rsid w:val="00AD48AF"/>
    <w:rsid w:val="00AD6C00"/>
    <w:rsid w:val="00AD7F06"/>
    <w:rsid w:val="00AE0702"/>
    <w:rsid w:val="00AE34E8"/>
    <w:rsid w:val="00AE75DE"/>
    <w:rsid w:val="00AF03A4"/>
    <w:rsid w:val="00AF3A58"/>
    <w:rsid w:val="00AF4107"/>
    <w:rsid w:val="00AF5CB6"/>
    <w:rsid w:val="00AF5EEC"/>
    <w:rsid w:val="00AF657B"/>
    <w:rsid w:val="00AF7F83"/>
    <w:rsid w:val="00B020C1"/>
    <w:rsid w:val="00B07128"/>
    <w:rsid w:val="00B07D0E"/>
    <w:rsid w:val="00B103B8"/>
    <w:rsid w:val="00B11580"/>
    <w:rsid w:val="00B13AF7"/>
    <w:rsid w:val="00B16C68"/>
    <w:rsid w:val="00B23046"/>
    <w:rsid w:val="00B2415D"/>
    <w:rsid w:val="00B245DC"/>
    <w:rsid w:val="00B2522F"/>
    <w:rsid w:val="00B25BB1"/>
    <w:rsid w:val="00B261DF"/>
    <w:rsid w:val="00B30459"/>
    <w:rsid w:val="00B32142"/>
    <w:rsid w:val="00B359D1"/>
    <w:rsid w:val="00B37352"/>
    <w:rsid w:val="00B37B90"/>
    <w:rsid w:val="00B403BF"/>
    <w:rsid w:val="00B40B01"/>
    <w:rsid w:val="00B431EB"/>
    <w:rsid w:val="00B467EA"/>
    <w:rsid w:val="00B47E92"/>
    <w:rsid w:val="00B500FF"/>
    <w:rsid w:val="00B517BF"/>
    <w:rsid w:val="00B53807"/>
    <w:rsid w:val="00B55606"/>
    <w:rsid w:val="00B55786"/>
    <w:rsid w:val="00B557AF"/>
    <w:rsid w:val="00B56878"/>
    <w:rsid w:val="00B569DB"/>
    <w:rsid w:val="00B62E2E"/>
    <w:rsid w:val="00B641A5"/>
    <w:rsid w:val="00B65456"/>
    <w:rsid w:val="00B705AF"/>
    <w:rsid w:val="00B70659"/>
    <w:rsid w:val="00B77E32"/>
    <w:rsid w:val="00B80CDB"/>
    <w:rsid w:val="00B86723"/>
    <w:rsid w:val="00B90D76"/>
    <w:rsid w:val="00B915EA"/>
    <w:rsid w:val="00B92592"/>
    <w:rsid w:val="00B93485"/>
    <w:rsid w:val="00B9568C"/>
    <w:rsid w:val="00BA093D"/>
    <w:rsid w:val="00BA1BA4"/>
    <w:rsid w:val="00BA2083"/>
    <w:rsid w:val="00BA260C"/>
    <w:rsid w:val="00BA3372"/>
    <w:rsid w:val="00BA6162"/>
    <w:rsid w:val="00BA7A1D"/>
    <w:rsid w:val="00BB166F"/>
    <w:rsid w:val="00BB18DE"/>
    <w:rsid w:val="00BB2F24"/>
    <w:rsid w:val="00BB32CF"/>
    <w:rsid w:val="00BB5BEB"/>
    <w:rsid w:val="00BC1349"/>
    <w:rsid w:val="00BC23D7"/>
    <w:rsid w:val="00BC29AB"/>
    <w:rsid w:val="00BC2C73"/>
    <w:rsid w:val="00BC439B"/>
    <w:rsid w:val="00BD28BF"/>
    <w:rsid w:val="00BD2E64"/>
    <w:rsid w:val="00BD50A3"/>
    <w:rsid w:val="00BD5C4F"/>
    <w:rsid w:val="00BD74E8"/>
    <w:rsid w:val="00BE0637"/>
    <w:rsid w:val="00BE1CE0"/>
    <w:rsid w:val="00BF036F"/>
    <w:rsid w:val="00BF06C6"/>
    <w:rsid w:val="00BF0A76"/>
    <w:rsid w:val="00BF1E9D"/>
    <w:rsid w:val="00BF44F2"/>
    <w:rsid w:val="00BF75E5"/>
    <w:rsid w:val="00BF7AAA"/>
    <w:rsid w:val="00C002E1"/>
    <w:rsid w:val="00C02062"/>
    <w:rsid w:val="00C02DEC"/>
    <w:rsid w:val="00C044E5"/>
    <w:rsid w:val="00C05D49"/>
    <w:rsid w:val="00C06268"/>
    <w:rsid w:val="00C07565"/>
    <w:rsid w:val="00C10D73"/>
    <w:rsid w:val="00C11518"/>
    <w:rsid w:val="00C1256F"/>
    <w:rsid w:val="00C20C97"/>
    <w:rsid w:val="00C23558"/>
    <w:rsid w:val="00C244FD"/>
    <w:rsid w:val="00C24A6A"/>
    <w:rsid w:val="00C2579E"/>
    <w:rsid w:val="00C25990"/>
    <w:rsid w:val="00C26604"/>
    <w:rsid w:val="00C26D93"/>
    <w:rsid w:val="00C32606"/>
    <w:rsid w:val="00C32BF1"/>
    <w:rsid w:val="00C361D0"/>
    <w:rsid w:val="00C36FC8"/>
    <w:rsid w:val="00C41ED3"/>
    <w:rsid w:val="00C4479E"/>
    <w:rsid w:val="00C44CF5"/>
    <w:rsid w:val="00C45E27"/>
    <w:rsid w:val="00C45F5B"/>
    <w:rsid w:val="00C52EFC"/>
    <w:rsid w:val="00C56322"/>
    <w:rsid w:val="00C56A12"/>
    <w:rsid w:val="00C56D70"/>
    <w:rsid w:val="00C5779E"/>
    <w:rsid w:val="00C6042A"/>
    <w:rsid w:val="00C6111F"/>
    <w:rsid w:val="00C630AC"/>
    <w:rsid w:val="00C64D1D"/>
    <w:rsid w:val="00C67D79"/>
    <w:rsid w:val="00C70337"/>
    <w:rsid w:val="00C70B27"/>
    <w:rsid w:val="00C71349"/>
    <w:rsid w:val="00C7242E"/>
    <w:rsid w:val="00C7321D"/>
    <w:rsid w:val="00C76CAA"/>
    <w:rsid w:val="00C77916"/>
    <w:rsid w:val="00C80CDE"/>
    <w:rsid w:val="00C85475"/>
    <w:rsid w:val="00C86078"/>
    <w:rsid w:val="00C86BA8"/>
    <w:rsid w:val="00C9132D"/>
    <w:rsid w:val="00C9139F"/>
    <w:rsid w:val="00C915BD"/>
    <w:rsid w:val="00C91C69"/>
    <w:rsid w:val="00C92232"/>
    <w:rsid w:val="00C923F6"/>
    <w:rsid w:val="00C93194"/>
    <w:rsid w:val="00C93F2E"/>
    <w:rsid w:val="00C944C3"/>
    <w:rsid w:val="00C944EF"/>
    <w:rsid w:val="00C94607"/>
    <w:rsid w:val="00C947A4"/>
    <w:rsid w:val="00CA025D"/>
    <w:rsid w:val="00CA2698"/>
    <w:rsid w:val="00CA6550"/>
    <w:rsid w:val="00CA6713"/>
    <w:rsid w:val="00CB007A"/>
    <w:rsid w:val="00CB16CC"/>
    <w:rsid w:val="00CB79A5"/>
    <w:rsid w:val="00CC3802"/>
    <w:rsid w:val="00CC5E83"/>
    <w:rsid w:val="00CC5EC1"/>
    <w:rsid w:val="00CD1021"/>
    <w:rsid w:val="00CD2507"/>
    <w:rsid w:val="00CD2B19"/>
    <w:rsid w:val="00CD2DFA"/>
    <w:rsid w:val="00CD6F04"/>
    <w:rsid w:val="00CD746D"/>
    <w:rsid w:val="00CE0648"/>
    <w:rsid w:val="00CE06CB"/>
    <w:rsid w:val="00CE1E3E"/>
    <w:rsid w:val="00CE1F32"/>
    <w:rsid w:val="00CE7035"/>
    <w:rsid w:val="00CE74B8"/>
    <w:rsid w:val="00CF59F5"/>
    <w:rsid w:val="00CF6658"/>
    <w:rsid w:val="00CF7031"/>
    <w:rsid w:val="00D0085E"/>
    <w:rsid w:val="00D017A1"/>
    <w:rsid w:val="00D01F55"/>
    <w:rsid w:val="00D030CA"/>
    <w:rsid w:val="00D036D3"/>
    <w:rsid w:val="00D06421"/>
    <w:rsid w:val="00D07145"/>
    <w:rsid w:val="00D07C36"/>
    <w:rsid w:val="00D10495"/>
    <w:rsid w:val="00D11D58"/>
    <w:rsid w:val="00D1341F"/>
    <w:rsid w:val="00D142A8"/>
    <w:rsid w:val="00D1675A"/>
    <w:rsid w:val="00D17F06"/>
    <w:rsid w:val="00D21C9B"/>
    <w:rsid w:val="00D263A0"/>
    <w:rsid w:val="00D27B99"/>
    <w:rsid w:val="00D322C8"/>
    <w:rsid w:val="00D3397A"/>
    <w:rsid w:val="00D339AE"/>
    <w:rsid w:val="00D34E24"/>
    <w:rsid w:val="00D352E6"/>
    <w:rsid w:val="00D37FDA"/>
    <w:rsid w:val="00D411BF"/>
    <w:rsid w:val="00D4133B"/>
    <w:rsid w:val="00D42F3D"/>
    <w:rsid w:val="00D43CB9"/>
    <w:rsid w:val="00D46024"/>
    <w:rsid w:val="00D46278"/>
    <w:rsid w:val="00D47DE0"/>
    <w:rsid w:val="00D506F0"/>
    <w:rsid w:val="00D50E1D"/>
    <w:rsid w:val="00D5207A"/>
    <w:rsid w:val="00D53226"/>
    <w:rsid w:val="00D53D31"/>
    <w:rsid w:val="00D54431"/>
    <w:rsid w:val="00D56563"/>
    <w:rsid w:val="00D57FAD"/>
    <w:rsid w:val="00D611EC"/>
    <w:rsid w:val="00D613EF"/>
    <w:rsid w:val="00D62722"/>
    <w:rsid w:val="00D634C9"/>
    <w:rsid w:val="00D64E40"/>
    <w:rsid w:val="00D66316"/>
    <w:rsid w:val="00D72477"/>
    <w:rsid w:val="00D72FAF"/>
    <w:rsid w:val="00D8216B"/>
    <w:rsid w:val="00D84534"/>
    <w:rsid w:val="00D852A1"/>
    <w:rsid w:val="00D902BC"/>
    <w:rsid w:val="00D9382C"/>
    <w:rsid w:val="00DA0E8B"/>
    <w:rsid w:val="00DA1354"/>
    <w:rsid w:val="00DA149B"/>
    <w:rsid w:val="00DA5475"/>
    <w:rsid w:val="00DB00C0"/>
    <w:rsid w:val="00DB264F"/>
    <w:rsid w:val="00DB3B52"/>
    <w:rsid w:val="00DB5841"/>
    <w:rsid w:val="00DB6541"/>
    <w:rsid w:val="00DB69AB"/>
    <w:rsid w:val="00DB7169"/>
    <w:rsid w:val="00DB7C1F"/>
    <w:rsid w:val="00DC0063"/>
    <w:rsid w:val="00DC18B5"/>
    <w:rsid w:val="00DD1C37"/>
    <w:rsid w:val="00DD1E2A"/>
    <w:rsid w:val="00DD47B5"/>
    <w:rsid w:val="00DD67FC"/>
    <w:rsid w:val="00DD73AA"/>
    <w:rsid w:val="00DE0319"/>
    <w:rsid w:val="00DE1052"/>
    <w:rsid w:val="00DE3BB8"/>
    <w:rsid w:val="00DE46EE"/>
    <w:rsid w:val="00DE657A"/>
    <w:rsid w:val="00DE6F0E"/>
    <w:rsid w:val="00DE7C62"/>
    <w:rsid w:val="00DE7CEF"/>
    <w:rsid w:val="00DE7F16"/>
    <w:rsid w:val="00DF1AC6"/>
    <w:rsid w:val="00DF1F29"/>
    <w:rsid w:val="00DF36A3"/>
    <w:rsid w:val="00DF3FEA"/>
    <w:rsid w:val="00DF4AFF"/>
    <w:rsid w:val="00DF51B6"/>
    <w:rsid w:val="00DF5575"/>
    <w:rsid w:val="00DF5EAF"/>
    <w:rsid w:val="00DF65B8"/>
    <w:rsid w:val="00E00133"/>
    <w:rsid w:val="00E00F38"/>
    <w:rsid w:val="00E01912"/>
    <w:rsid w:val="00E05BE0"/>
    <w:rsid w:val="00E06AA8"/>
    <w:rsid w:val="00E12F20"/>
    <w:rsid w:val="00E13ACA"/>
    <w:rsid w:val="00E16B9E"/>
    <w:rsid w:val="00E21636"/>
    <w:rsid w:val="00E22730"/>
    <w:rsid w:val="00E230BA"/>
    <w:rsid w:val="00E257E2"/>
    <w:rsid w:val="00E27656"/>
    <w:rsid w:val="00E31A55"/>
    <w:rsid w:val="00E31D58"/>
    <w:rsid w:val="00E321EE"/>
    <w:rsid w:val="00E32D9E"/>
    <w:rsid w:val="00E33877"/>
    <w:rsid w:val="00E34AC3"/>
    <w:rsid w:val="00E35769"/>
    <w:rsid w:val="00E36FE1"/>
    <w:rsid w:val="00E37B3F"/>
    <w:rsid w:val="00E42761"/>
    <w:rsid w:val="00E4299F"/>
    <w:rsid w:val="00E42C91"/>
    <w:rsid w:val="00E43039"/>
    <w:rsid w:val="00E437FB"/>
    <w:rsid w:val="00E43C11"/>
    <w:rsid w:val="00E46488"/>
    <w:rsid w:val="00E47648"/>
    <w:rsid w:val="00E50609"/>
    <w:rsid w:val="00E50713"/>
    <w:rsid w:val="00E5253A"/>
    <w:rsid w:val="00E52FA2"/>
    <w:rsid w:val="00E552F7"/>
    <w:rsid w:val="00E63B1B"/>
    <w:rsid w:val="00E66917"/>
    <w:rsid w:val="00E67440"/>
    <w:rsid w:val="00E70B49"/>
    <w:rsid w:val="00E72330"/>
    <w:rsid w:val="00E7371C"/>
    <w:rsid w:val="00E76105"/>
    <w:rsid w:val="00E7674F"/>
    <w:rsid w:val="00E779C3"/>
    <w:rsid w:val="00E77BDE"/>
    <w:rsid w:val="00E77F1B"/>
    <w:rsid w:val="00E77FDA"/>
    <w:rsid w:val="00E80493"/>
    <w:rsid w:val="00E8273B"/>
    <w:rsid w:val="00E848E0"/>
    <w:rsid w:val="00E86B6D"/>
    <w:rsid w:val="00E872E2"/>
    <w:rsid w:val="00E9034C"/>
    <w:rsid w:val="00E947B6"/>
    <w:rsid w:val="00E9659D"/>
    <w:rsid w:val="00E97CC8"/>
    <w:rsid w:val="00EA19A0"/>
    <w:rsid w:val="00EA6A90"/>
    <w:rsid w:val="00EA7D8B"/>
    <w:rsid w:val="00EA7FC1"/>
    <w:rsid w:val="00EB2658"/>
    <w:rsid w:val="00EB5750"/>
    <w:rsid w:val="00EB6DE1"/>
    <w:rsid w:val="00EC0A73"/>
    <w:rsid w:val="00EC1016"/>
    <w:rsid w:val="00EC1395"/>
    <w:rsid w:val="00EC407F"/>
    <w:rsid w:val="00EC4D9D"/>
    <w:rsid w:val="00EC6609"/>
    <w:rsid w:val="00EC7A64"/>
    <w:rsid w:val="00ED19C9"/>
    <w:rsid w:val="00ED2AB4"/>
    <w:rsid w:val="00ED2CD5"/>
    <w:rsid w:val="00ED7427"/>
    <w:rsid w:val="00EE2E69"/>
    <w:rsid w:val="00EE32B1"/>
    <w:rsid w:val="00EE3C80"/>
    <w:rsid w:val="00EE40DA"/>
    <w:rsid w:val="00EE4597"/>
    <w:rsid w:val="00EE4E64"/>
    <w:rsid w:val="00EF1FD0"/>
    <w:rsid w:val="00EF4226"/>
    <w:rsid w:val="00EF42E6"/>
    <w:rsid w:val="00EF4C1D"/>
    <w:rsid w:val="00EF52C2"/>
    <w:rsid w:val="00EF565E"/>
    <w:rsid w:val="00EF5B8E"/>
    <w:rsid w:val="00EF5DE6"/>
    <w:rsid w:val="00F003C0"/>
    <w:rsid w:val="00F007D8"/>
    <w:rsid w:val="00F019C8"/>
    <w:rsid w:val="00F03CF7"/>
    <w:rsid w:val="00F0405D"/>
    <w:rsid w:val="00F07595"/>
    <w:rsid w:val="00F07E6A"/>
    <w:rsid w:val="00F10B93"/>
    <w:rsid w:val="00F1115F"/>
    <w:rsid w:val="00F119E8"/>
    <w:rsid w:val="00F129AD"/>
    <w:rsid w:val="00F13A8A"/>
    <w:rsid w:val="00F14040"/>
    <w:rsid w:val="00F153B1"/>
    <w:rsid w:val="00F158A7"/>
    <w:rsid w:val="00F16BCB"/>
    <w:rsid w:val="00F23776"/>
    <w:rsid w:val="00F260F2"/>
    <w:rsid w:val="00F2729F"/>
    <w:rsid w:val="00F3051F"/>
    <w:rsid w:val="00F32D93"/>
    <w:rsid w:val="00F3320F"/>
    <w:rsid w:val="00F341E1"/>
    <w:rsid w:val="00F35432"/>
    <w:rsid w:val="00F36F1E"/>
    <w:rsid w:val="00F402AB"/>
    <w:rsid w:val="00F41E0E"/>
    <w:rsid w:val="00F43006"/>
    <w:rsid w:val="00F45E0E"/>
    <w:rsid w:val="00F479E5"/>
    <w:rsid w:val="00F5066A"/>
    <w:rsid w:val="00F51836"/>
    <w:rsid w:val="00F5240A"/>
    <w:rsid w:val="00F53627"/>
    <w:rsid w:val="00F53893"/>
    <w:rsid w:val="00F54B9E"/>
    <w:rsid w:val="00F557C9"/>
    <w:rsid w:val="00F56AD7"/>
    <w:rsid w:val="00F56DD9"/>
    <w:rsid w:val="00F61C67"/>
    <w:rsid w:val="00F633FA"/>
    <w:rsid w:val="00F636FC"/>
    <w:rsid w:val="00F63E2E"/>
    <w:rsid w:val="00F644D0"/>
    <w:rsid w:val="00F70CB3"/>
    <w:rsid w:val="00F719DB"/>
    <w:rsid w:val="00F71C1D"/>
    <w:rsid w:val="00F7409A"/>
    <w:rsid w:val="00F74DFE"/>
    <w:rsid w:val="00F80719"/>
    <w:rsid w:val="00F81243"/>
    <w:rsid w:val="00F82886"/>
    <w:rsid w:val="00F82FD2"/>
    <w:rsid w:val="00F8359B"/>
    <w:rsid w:val="00F84692"/>
    <w:rsid w:val="00F87487"/>
    <w:rsid w:val="00F91F38"/>
    <w:rsid w:val="00F91F45"/>
    <w:rsid w:val="00F92CBD"/>
    <w:rsid w:val="00F9362E"/>
    <w:rsid w:val="00F957D1"/>
    <w:rsid w:val="00FA361D"/>
    <w:rsid w:val="00FA7661"/>
    <w:rsid w:val="00FB0A91"/>
    <w:rsid w:val="00FB384A"/>
    <w:rsid w:val="00FB3A75"/>
    <w:rsid w:val="00FB3D40"/>
    <w:rsid w:val="00FB3D59"/>
    <w:rsid w:val="00FB3F3C"/>
    <w:rsid w:val="00FB4988"/>
    <w:rsid w:val="00FB5CDA"/>
    <w:rsid w:val="00FC0753"/>
    <w:rsid w:val="00FC1E14"/>
    <w:rsid w:val="00FC348B"/>
    <w:rsid w:val="00FC44D5"/>
    <w:rsid w:val="00FC55C8"/>
    <w:rsid w:val="00FC5615"/>
    <w:rsid w:val="00FD0DD9"/>
    <w:rsid w:val="00FD1B04"/>
    <w:rsid w:val="00FD22AC"/>
    <w:rsid w:val="00FD445B"/>
    <w:rsid w:val="00FD6515"/>
    <w:rsid w:val="00FD6885"/>
    <w:rsid w:val="00FD7B2E"/>
    <w:rsid w:val="00FE0603"/>
    <w:rsid w:val="00FE1713"/>
    <w:rsid w:val="00FE3E24"/>
    <w:rsid w:val="00FE4221"/>
    <w:rsid w:val="00FE5278"/>
    <w:rsid w:val="00FE5C13"/>
    <w:rsid w:val="00FE6675"/>
    <w:rsid w:val="00FF02D5"/>
    <w:rsid w:val="00FF1F69"/>
    <w:rsid w:val="00FF45C8"/>
    <w:rsid w:val="00FF79E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DF924A"/>
  <w15:docId w15:val="{64716BC3-26C0-4E08-9296-1B91EAA00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DB264F"/>
    <w:pPr>
      <w:spacing w:before="80" w:after="80"/>
    </w:pPr>
    <w:rPr>
      <w:rFonts w:ascii="Arial" w:hAnsi="Arial"/>
      <w:szCs w:val="24"/>
    </w:rPr>
  </w:style>
  <w:style w:type="paragraph" w:styleId="Heading1">
    <w:name w:val="heading 1"/>
    <w:basedOn w:val="Normal"/>
    <w:next w:val="Normal"/>
    <w:qFormat/>
    <w:rsid w:val="00E01912"/>
    <w:pPr>
      <w:keepNext/>
      <w:pageBreakBefore/>
      <w:numPr>
        <w:numId w:val="2"/>
      </w:numPr>
      <w:pBdr>
        <w:top w:val="single" w:sz="4" w:space="6" w:color="808080"/>
      </w:pBdr>
      <w:spacing w:before="480" w:after="120"/>
      <w:outlineLvl w:val="0"/>
    </w:pPr>
    <w:rPr>
      <w:rFonts w:cs="Arial"/>
      <w:b/>
      <w:bCs/>
      <w:color w:val="3B006F"/>
      <w:kern w:val="32"/>
      <w:sz w:val="36"/>
      <w:szCs w:val="36"/>
    </w:rPr>
  </w:style>
  <w:style w:type="paragraph" w:styleId="Heading2">
    <w:name w:val="heading 2"/>
    <w:aliases w:val="H2"/>
    <w:basedOn w:val="Heading1"/>
    <w:next w:val="Normal"/>
    <w:qFormat/>
    <w:rsid w:val="00A710C8"/>
    <w:pPr>
      <w:pageBreakBefore w:val="0"/>
      <w:numPr>
        <w:ilvl w:val="1"/>
      </w:numPr>
      <w:pBdr>
        <w:top w:val="none" w:sz="0" w:space="0" w:color="auto"/>
      </w:pBdr>
      <w:spacing w:before="240"/>
      <w:outlineLvl w:val="1"/>
    </w:pPr>
    <w:rPr>
      <w:bCs w:val="0"/>
      <w:iCs/>
      <w:sz w:val="28"/>
      <w:szCs w:val="28"/>
    </w:rPr>
  </w:style>
  <w:style w:type="paragraph" w:styleId="Heading3">
    <w:name w:val="heading 3"/>
    <w:aliases w:val="H3"/>
    <w:basedOn w:val="Heading2"/>
    <w:next w:val="Normal"/>
    <w:qFormat/>
    <w:pPr>
      <w:numPr>
        <w:ilvl w:val="2"/>
      </w:numPr>
      <w:outlineLvl w:val="2"/>
    </w:pPr>
    <w:rPr>
      <w:bCs/>
      <w:sz w:val="26"/>
      <w:szCs w:val="26"/>
    </w:rPr>
  </w:style>
  <w:style w:type="paragraph" w:styleId="Heading4">
    <w:name w:val="heading 4"/>
    <w:aliases w:val="H4"/>
    <w:basedOn w:val="Heading3"/>
    <w:next w:val="Normal"/>
    <w:qFormat/>
    <w:pPr>
      <w:numPr>
        <w:ilvl w:val="3"/>
      </w:numPr>
      <w:outlineLvl w:val="3"/>
    </w:pPr>
    <w:rPr>
      <w:bCs w:val="0"/>
      <w:sz w:val="24"/>
      <w:szCs w:val="28"/>
    </w:rPr>
  </w:style>
  <w:style w:type="paragraph" w:styleId="Heading5">
    <w:name w:val="heading 5"/>
    <w:basedOn w:val="Heading4"/>
    <w:next w:val="Normal"/>
    <w:qFormat/>
    <w:pPr>
      <w:numPr>
        <w:ilvl w:val="4"/>
      </w:numPr>
      <w:outlineLvl w:val="4"/>
    </w:pPr>
    <w:rPr>
      <w:bCs/>
      <w:iCs w:val="0"/>
      <w:szCs w:val="26"/>
    </w:rPr>
  </w:style>
  <w:style w:type="paragraph" w:styleId="Heading6">
    <w:name w:val="heading 6"/>
    <w:basedOn w:val="Heading5"/>
    <w:next w:val="Normal"/>
    <w:qFormat/>
    <w:pPr>
      <w:numPr>
        <w:ilvl w:val="5"/>
      </w:numPr>
      <w:outlineLvl w:val="5"/>
    </w:pPr>
    <w:rPr>
      <w:bCs w:val="0"/>
      <w:sz w:val="22"/>
      <w:szCs w:val="22"/>
    </w:rPr>
  </w:style>
  <w:style w:type="paragraph" w:styleId="Heading7">
    <w:name w:val="heading 7"/>
    <w:basedOn w:val="Heading6"/>
    <w:next w:val="Normal"/>
    <w:qFormat/>
    <w:pPr>
      <w:numPr>
        <w:ilvl w:val="6"/>
      </w:numPr>
      <w:outlineLvl w:val="6"/>
    </w:pPr>
  </w:style>
  <w:style w:type="paragraph" w:styleId="Heading8">
    <w:name w:val="heading 8"/>
    <w:basedOn w:val="Heading7"/>
    <w:next w:val="Normal"/>
    <w:qFormat/>
    <w:pPr>
      <w:numPr>
        <w:ilvl w:val="7"/>
      </w:numPr>
      <w:outlineLvl w:val="7"/>
    </w:pPr>
    <w:rPr>
      <w:i/>
      <w:iCs/>
    </w:r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2415D"/>
    <w:pPr>
      <w:pBdr>
        <w:top w:val="single" w:sz="4" w:space="1" w:color="808080"/>
      </w:pBdr>
      <w:spacing w:before="0" w:after="240"/>
    </w:pPr>
    <w:rPr>
      <w:rFonts w:cs="Arial"/>
      <w:b/>
      <w:bCs/>
      <w:color w:val="3B006F"/>
      <w:kern w:val="28"/>
      <w:sz w:val="48"/>
      <w:szCs w:val="48"/>
    </w:rPr>
  </w:style>
  <w:style w:type="paragraph" w:styleId="Subtitle">
    <w:name w:val="Subtitle"/>
    <w:basedOn w:val="Title"/>
    <w:qFormat/>
    <w:rsid w:val="00B2415D"/>
    <w:rPr>
      <w:sz w:val="36"/>
      <w:szCs w:val="36"/>
    </w:rPr>
  </w:style>
  <w:style w:type="paragraph" w:customStyle="1" w:styleId="Titlepageinfo">
    <w:name w:val="Title page info"/>
    <w:basedOn w:val="Normal"/>
    <w:next w:val="Titlepageinfodescription"/>
    <w:rsid w:val="00B2415D"/>
    <w:pPr>
      <w:keepNext/>
      <w:spacing w:before="0" w:after="0"/>
    </w:pPr>
    <w:rPr>
      <w:b/>
      <w:color w:val="3B006F"/>
      <w:szCs w:val="20"/>
    </w:rPr>
  </w:style>
  <w:style w:type="paragraph" w:customStyle="1" w:styleId="Titlepageinfodescription">
    <w:name w:val="Title page info description"/>
    <w:basedOn w:val="Titlepageinfo"/>
    <w:next w:val="Titlepageinfo"/>
    <w:rsid w:val="003D1945"/>
    <w:pPr>
      <w:keepNext w:val="0"/>
      <w:spacing w:after="80"/>
      <w:ind w:left="720"/>
      <w:contextualSpacing/>
    </w:pPr>
    <w:rPr>
      <w:b w:val="0"/>
      <w:color w:val="auto"/>
    </w:rPr>
  </w:style>
  <w:style w:type="paragraph" w:customStyle="1" w:styleId="Contributor">
    <w:name w:val="Contributor"/>
    <w:basedOn w:val="Titlepageinfodescription"/>
    <w:rsid w:val="00E31A55"/>
  </w:style>
  <w:style w:type="paragraph" w:customStyle="1" w:styleId="Legalnotice">
    <w:name w:val="Legal notice"/>
    <w:basedOn w:val="Titlepageinfodescription"/>
    <w:pPr>
      <w:spacing w:before="240"/>
      <w:ind w:left="0"/>
    </w:pPr>
  </w:style>
  <w:style w:type="character" w:customStyle="1" w:styleId="Datatype">
    <w:name w:val="Datatype"/>
    <w:qFormat/>
    <w:rPr>
      <w:rFonts w:ascii="Courier New" w:hAnsi="Courier New"/>
    </w:rPr>
  </w:style>
  <w:style w:type="character" w:styleId="Hyperlink">
    <w:name w:val="Hyperlink"/>
    <w:uiPriority w:val="99"/>
    <w:rPr>
      <w:color w:val="0000EE"/>
      <w:u w:val="none"/>
    </w:rPr>
  </w:style>
  <w:style w:type="paragraph" w:styleId="TOC1">
    <w:name w:val="toc 1"/>
    <w:basedOn w:val="Normal"/>
    <w:next w:val="Normal"/>
    <w:autoRedefine/>
    <w:uiPriority w:val="39"/>
    <w:rsid w:val="00F003C0"/>
    <w:pPr>
      <w:tabs>
        <w:tab w:val="left" w:pos="480"/>
        <w:tab w:val="right" w:leader="dot" w:pos="9350"/>
      </w:tabs>
      <w:spacing w:before="60" w:after="60"/>
    </w:pPr>
  </w:style>
  <w:style w:type="paragraph" w:styleId="TOC2">
    <w:name w:val="toc 2"/>
    <w:basedOn w:val="Normal"/>
    <w:next w:val="Normal"/>
    <w:autoRedefine/>
    <w:uiPriority w:val="39"/>
    <w:pPr>
      <w:spacing w:before="60" w:after="60"/>
      <w:ind w:left="240"/>
    </w:pPr>
  </w:style>
  <w:style w:type="paragraph" w:styleId="TOC3">
    <w:name w:val="toc 3"/>
    <w:basedOn w:val="Normal"/>
    <w:next w:val="Normal"/>
    <w:autoRedefine/>
    <w:uiPriority w:val="39"/>
    <w:pPr>
      <w:spacing w:before="60" w:after="60"/>
      <w:ind w:left="480"/>
    </w:pPr>
  </w:style>
  <w:style w:type="paragraph" w:customStyle="1" w:styleId="Code">
    <w:name w:val="Code"/>
    <w:basedOn w:val="Normal"/>
    <w:qFormat/>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next w:val="Normal"/>
    <w:rsid w:val="00F003C0"/>
    <w:pPr>
      <w:numPr>
        <w:numId w:val="5"/>
      </w:numPr>
      <w:ind w:left="576"/>
    </w:pPr>
  </w:style>
  <w:style w:type="character" w:styleId="FollowedHyperlink">
    <w:name w:val="FollowedHyperlink"/>
    <w:rPr>
      <w:color w:val="800080"/>
      <w:u w:val="single"/>
    </w:rPr>
  </w:style>
  <w:style w:type="character" w:customStyle="1" w:styleId="Element">
    <w:name w:val="Element"/>
    <w:rPr>
      <w:rFonts w:ascii="Courier New" w:hAnsi="Courier New"/>
      <w:sz w:val="20"/>
    </w:rPr>
  </w:style>
  <w:style w:type="character" w:customStyle="1" w:styleId="Attribute">
    <w:name w:val="Attribute"/>
    <w:rPr>
      <w:rFonts w:ascii="Courier New" w:hAnsi="Courier New"/>
      <w:sz w:val="20"/>
    </w:rPr>
  </w:style>
  <w:style w:type="character" w:customStyle="1" w:styleId="Keyword">
    <w:name w:val="Keyword"/>
    <w:basedOn w:val="Element"/>
    <w:rPr>
      <w:rFonts w:ascii="Courier New" w:hAnsi="Courier New"/>
      <w:sz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character" w:styleId="Emphasis">
    <w:name w:val="Emphasis"/>
    <w:qFormat/>
    <w:rPr>
      <w:i/>
      <w:iCs/>
    </w:rPr>
  </w:style>
  <w:style w:type="character" w:styleId="HTMLTypewriter">
    <w:name w:val="HTML Typewriter"/>
    <w:rPr>
      <w:rFonts w:ascii="Arial Unicode MS" w:eastAsia="Arial Unicode MS" w:hAnsi="Arial Unicode MS" w:cs="Arial Unicode MS"/>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paragraph" w:styleId="NoteHeading">
    <w:name w:val="Note Heading"/>
    <w:basedOn w:val="Normal"/>
    <w:next w:val="Normal"/>
  </w:style>
  <w:style w:type="paragraph" w:customStyle="1" w:styleId="Note">
    <w:name w:val="Note"/>
    <w:basedOn w:val="Normal"/>
    <w:next w:val="Normal"/>
    <w:pPr>
      <w:spacing w:before="120" w:after="120"/>
      <w:ind w:left="720" w:right="720"/>
    </w:pPr>
  </w:style>
  <w:style w:type="paragraph" w:customStyle="1" w:styleId="Definitionterm">
    <w:name w:val="Definition term"/>
    <w:basedOn w:val="Normal"/>
    <w:next w:val="Definition"/>
    <w:pPr>
      <w:ind w:right="2880"/>
    </w:pPr>
    <w:rPr>
      <w:rFonts w:eastAsia="Arial Unicode MS"/>
      <w:b/>
    </w:rPr>
  </w:style>
  <w:style w:type="paragraph" w:customStyle="1" w:styleId="Definition">
    <w:name w:val="Definition"/>
    <w:basedOn w:val="Normal"/>
    <w:next w:val="Definitionterm"/>
    <w:pPr>
      <w:spacing w:after="120"/>
      <w:ind w:left="720"/>
    </w:pPr>
    <w:rPr>
      <w:rFonts w:eastAsia="Arial Unicode MS"/>
    </w:rPr>
  </w:style>
  <w:style w:type="paragraph" w:customStyle="1" w:styleId="Ref">
    <w:name w:val="Ref"/>
    <w:basedOn w:val="Normal"/>
    <w:autoRedefine/>
    <w:rsid w:val="00AE0702"/>
    <w:pPr>
      <w:spacing w:before="40" w:after="40"/>
      <w:ind w:left="2160" w:hanging="1800"/>
    </w:pPr>
    <w:rPr>
      <w:bCs/>
      <w:color w:val="000000"/>
    </w:rPr>
  </w:style>
  <w:style w:type="paragraph" w:styleId="Header">
    <w:name w:val="header"/>
    <w:basedOn w:val="Normal"/>
    <w:pPr>
      <w:tabs>
        <w:tab w:val="center" w:pos="4320"/>
        <w:tab w:val="right" w:pos="8640"/>
      </w:tabs>
    </w:pPr>
  </w:style>
  <w:style w:type="paragraph" w:styleId="Footer">
    <w:name w:val="footer"/>
    <w:basedOn w:val="Normal"/>
    <w:link w:val="FooterChar"/>
    <w:pPr>
      <w:tabs>
        <w:tab w:val="center" w:pos="4320"/>
        <w:tab w:val="right" w:pos="8640"/>
      </w:tabs>
    </w:pPr>
    <w:rPr>
      <w:lang w:val="x-none" w:eastAsia="x-none"/>
    </w:rPr>
  </w:style>
  <w:style w:type="character" w:styleId="PageNumber">
    <w:name w:val="page number"/>
    <w:basedOn w:val="DefaultParagraphFont"/>
  </w:style>
  <w:style w:type="paragraph" w:customStyle="1" w:styleId="AppendixHeading1">
    <w:name w:val="AppendixHeading1"/>
    <w:basedOn w:val="Heading1"/>
    <w:next w:val="Normal"/>
    <w:rsid w:val="00225C3B"/>
    <w:pPr>
      <w:numPr>
        <w:numId w:val="5"/>
      </w:numPr>
      <w:spacing w:before="100" w:beforeAutospacing="1" w:after="100" w:afterAutospacing="1"/>
    </w:pPr>
    <w:rPr>
      <w:kern w:val="36"/>
    </w:rPr>
  </w:style>
  <w:style w:type="character" w:customStyle="1" w:styleId="Refterm">
    <w:name w:val="Ref term"/>
    <w:rPr>
      <w:b/>
    </w:rPr>
  </w:style>
  <w:style w:type="character" w:styleId="LineNumber">
    <w:name w:val="line number"/>
    <w:basedOn w:val="DefaultParagraphFont"/>
  </w:style>
  <w:style w:type="paragraph" w:styleId="TOC7">
    <w:name w:val="toc 7"/>
    <w:basedOn w:val="Normal"/>
    <w:next w:val="Normal"/>
    <w:autoRedefine/>
    <w:uiPriority w:val="39"/>
    <w:pPr>
      <w:spacing w:before="0" w:after="120"/>
      <w:ind w:left="1440"/>
    </w:pPr>
  </w:style>
  <w:style w:type="paragraph" w:customStyle="1" w:styleId="Example">
    <w:name w:val="Example"/>
    <w:basedOn w:val="Code"/>
    <w:pPr>
      <w:pBdr>
        <w:top w:val="none" w:sz="0" w:space="0" w:color="auto"/>
        <w:bottom w:val="none" w:sz="0" w:space="0" w:color="auto"/>
      </w:pBdr>
      <w:shd w:val="clear" w:color="auto" w:fill="E6E6E6"/>
    </w:pPr>
  </w:style>
  <w:style w:type="character" w:customStyle="1" w:styleId="CODEtemp">
    <w:name w:val="CODE temp"/>
    <w:rPr>
      <w:rFonts w:ascii="Courier New" w:hAnsi="Courier New"/>
      <w:sz w:val="20"/>
    </w:rPr>
  </w:style>
  <w:style w:type="paragraph" w:customStyle="1" w:styleId="Codesmall">
    <w:name w:val="Code small"/>
    <w:basedOn w:val="Code"/>
    <w:pPr>
      <w:shd w:val="clear" w:color="auto" w:fill="E6E6E6"/>
    </w:pPr>
    <w:rPr>
      <w:sz w:val="16"/>
    </w:rPr>
  </w:style>
  <w:style w:type="paragraph" w:customStyle="1" w:styleId="Examplesmall">
    <w:name w:val="Example small"/>
    <w:basedOn w:val="Example"/>
    <w:rPr>
      <w:sz w:val="16"/>
    </w:rPr>
  </w:style>
  <w:style w:type="paragraph" w:styleId="ListBullet">
    <w:name w:val="List Bullet"/>
    <w:basedOn w:val="Normal"/>
    <w:pPr>
      <w:numPr>
        <w:numId w:val="1"/>
      </w:numPr>
    </w:pPr>
  </w:style>
  <w:style w:type="paragraph" w:styleId="TOC4">
    <w:name w:val="toc 4"/>
    <w:basedOn w:val="TOC3"/>
    <w:next w:val="Normal"/>
    <w:autoRedefine/>
    <w:uiPriority w:val="39"/>
    <w:pPr>
      <w:ind w:left="720"/>
    </w:pPr>
    <w:rPr>
      <w:sz w:val="18"/>
    </w:rPr>
  </w:style>
  <w:style w:type="character" w:customStyle="1" w:styleId="Variable">
    <w:name w:val="Variable"/>
    <w:rPr>
      <w:i/>
    </w:rPr>
  </w:style>
  <w:style w:type="paragraph" w:styleId="TOC5">
    <w:name w:val="toc 5"/>
    <w:basedOn w:val="TOC4"/>
    <w:next w:val="Normal"/>
    <w:autoRedefine/>
    <w:uiPriority w:val="39"/>
    <w:pPr>
      <w:ind w:left="960"/>
    </w:pPr>
  </w:style>
  <w:style w:type="paragraph" w:styleId="TOC6">
    <w:name w:val="toc 6"/>
    <w:basedOn w:val="Normal"/>
    <w:next w:val="Normal"/>
    <w:autoRedefine/>
    <w:uiPriority w:val="39"/>
    <w:pPr>
      <w:ind w:left="1200"/>
    </w:pPr>
    <w:rPr>
      <w:sz w:val="18"/>
    </w:rPr>
  </w:style>
  <w:style w:type="paragraph" w:customStyle="1" w:styleId="AppendixHeading4">
    <w:name w:val="AppendixHeading4"/>
    <w:basedOn w:val="AppendixHeading3"/>
    <w:next w:val="Normal"/>
    <w:rsid w:val="00F003C0"/>
    <w:pPr>
      <w:numPr>
        <w:ilvl w:val="3"/>
      </w:numPr>
      <w:ind w:left="360"/>
      <w:outlineLvl w:val="3"/>
    </w:pPr>
    <w:rPr>
      <w:iCs w:val="0"/>
      <w:sz w:val="24"/>
    </w:rPr>
  </w:style>
  <w:style w:type="character" w:customStyle="1" w:styleId="FooterChar">
    <w:name w:val="Footer Char"/>
    <w:link w:val="Footer"/>
    <w:rsid w:val="00735E3A"/>
    <w:rPr>
      <w:rFonts w:ascii="Arial" w:hAnsi="Arial"/>
      <w:szCs w:val="24"/>
    </w:rPr>
  </w:style>
  <w:style w:type="paragraph" w:styleId="Caption">
    <w:name w:val="caption"/>
    <w:basedOn w:val="Normal"/>
    <w:next w:val="Normal"/>
    <w:autoRedefine/>
    <w:qFormat/>
    <w:rsid w:val="00D84534"/>
    <w:pPr>
      <w:keepNext/>
      <w:spacing w:before="120" w:after="120"/>
    </w:pPr>
    <w:rPr>
      <w:bCs/>
      <w:i/>
      <w:sz w:val="18"/>
      <w:szCs w:val="20"/>
    </w:rPr>
  </w:style>
  <w:style w:type="paragraph" w:styleId="ListBullet2">
    <w:name w:val="List Bullet 2"/>
    <w:basedOn w:val="Normal"/>
    <w:pPr>
      <w:numPr>
        <w:numId w:val="3"/>
      </w:numPr>
    </w:pPr>
  </w:style>
  <w:style w:type="paragraph" w:customStyle="1" w:styleId="RelatedWork">
    <w:name w:val="Related Work"/>
    <w:basedOn w:val="Titlepageinfodescription"/>
    <w:rsid w:val="0023482D"/>
    <w:pPr>
      <w:numPr>
        <w:numId w:val="4"/>
      </w:numPr>
      <w:tabs>
        <w:tab w:val="clear" w:pos="1440"/>
        <w:tab w:val="num" w:pos="1080"/>
      </w:tabs>
      <w:ind w:left="1080"/>
    </w:pPr>
  </w:style>
  <w:style w:type="paragraph" w:customStyle="1" w:styleId="Abstract">
    <w:name w:val="Abstract"/>
    <w:basedOn w:val="Titlepageinfodescription"/>
    <w:rsid w:val="00B569DB"/>
    <w:pPr>
      <w:contextualSpacing w:val="0"/>
    </w:pPr>
  </w:style>
  <w:style w:type="paragraph" w:customStyle="1" w:styleId="Notices">
    <w:name w:val="Notices"/>
    <w:basedOn w:val="Subtitle"/>
    <w:next w:val="TextBody"/>
    <w:rsid w:val="00B2415D"/>
    <w:pPr>
      <w:pageBreakBefore/>
    </w:pPr>
  </w:style>
  <w:style w:type="paragraph" w:customStyle="1" w:styleId="TextBody">
    <w:name w:val="Text Body"/>
    <w:basedOn w:val="Abstract"/>
    <w:rsid w:val="008677C6"/>
    <w:pPr>
      <w:ind w:left="0"/>
    </w:pPr>
  </w:style>
  <w:style w:type="table" w:styleId="TableGrid">
    <w:name w:val="Table Grid"/>
    <w:basedOn w:val="TableNormal"/>
    <w:rsid w:val="008C100C"/>
    <w:pPr>
      <w:spacing w:before="80" w:after="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pendixHeading3">
    <w:name w:val="AppendixHeading3"/>
    <w:basedOn w:val="Heading3"/>
    <w:next w:val="Normal"/>
    <w:rsid w:val="00B2415D"/>
    <w:pPr>
      <w:numPr>
        <w:numId w:val="5"/>
      </w:numPr>
    </w:pPr>
  </w:style>
  <w:style w:type="paragraph" w:styleId="BalloonText">
    <w:name w:val="Balloon Text"/>
    <w:basedOn w:val="Normal"/>
    <w:link w:val="BalloonTextChar"/>
    <w:rsid w:val="00BE0637"/>
    <w:pPr>
      <w:spacing w:before="0" w:after="0"/>
    </w:pPr>
    <w:rPr>
      <w:rFonts w:ascii="Tahoma" w:hAnsi="Tahoma"/>
      <w:sz w:val="16"/>
      <w:szCs w:val="16"/>
      <w:lang w:val="x-none" w:eastAsia="x-none"/>
    </w:rPr>
  </w:style>
  <w:style w:type="character" w:customStyle="1" w:styleId="BalloonTextChar">
    <w:name w:val="Balloon Text Char"/>
    <w:link w:val="BalloonText"/>
    <w:rsid w:val="00BE0637"/>
    <w:rPr>
      <w:rFonts w:ascii="Tahoma" w:hAnsi="Tahoma" w:cs="Tahoma"/>
      <w:sz w:val="16"/>
      <w:szCs w:val="16"/>
    </w:rPr>
  </w:style>
  <w:style w:type="paragraph" w:styleId="FootnoteText">
    <w:name w:val="footnote text"/>
    <w:basedOn w:val="Normal"/>
    <w:link w:val="FootnoteTextChar"/>
    <w:rsid w:val="00025117"/>
    <w:rPr>
      <w:szCs w:val="20"/>
    </w:rPr>
  </w:style>
  <w:style w:type="character" w:customStyle="1" w:styleId="FootnoteTextChar">
    <w:name w:val="Footnote Text Char"/>
    <w:link w:val="FootnoteText"/>
    <w:rsid w:val="00025117"/>
    <w:rPr>
      <w:rFonts w:ascii="Arial" w:hAnsi="Arial"/>
    </w:rPr>
  </w:style>
  <w:style w:type="character" w:styleId="FootnoteReference">
    <w:name w:val="footnote reference"/>
    <w:rsid w:val="00025117"/>
    <w:rPr>
      <w:vertAlign w:val="superscript"/>
    </w:rPr>
  </w:style>
  <w:style w:type="paragraph" w:customStyle="1" w:styleId="AppendixHeading5">
    <w:name w:val="AppendixHeading5"/>
    <w:basedOn w:val="AppendixHeading4"/>
    <w:next w:val="Normal"/>
    <w:rsid w:val="00FD445B"/>
    <w:pPr>
      <w:numPr>
        <w:ilvl w:val="4"/>
      </w:numPr>
      <w:spacing w:before="200"/>
      <w:outlineLvl w:val="4"/>
    </w:pPr>
    <w:rPr>
      <w:i/>
      <w:sz w:val="20"/>
    </w:rPr>
  </w:style>
  <w:style w:type="paragraph" w:styleId="TOC8">
    <w:name w:val="toc 8"/>
    <w:basedOn w:val="Normal"/>
    <w:next w:val="Normal"/>
    <w:autoRedefine/>
    <w:uiPriority w:val="39"/>
    <w:unhideWhenUsed/>
    <w:rsid w:val="00402451"/>
    <w:pPr>
      <w:spacing w:after="100"/>
      <w:ind w:left="1400"/>
    </w:pPr>
  </w:style>
  <w:style w:type="paragraph" w:styleId="TOC9">
    <w:name w:val="toc 9"/>
    <w:basedOn w:val="Normal"/>
    <w:next w:val="Normal"/>
    <w:autoRedefine/>
    <w:uiPriority w:val="39"/>
    <w:unhideWhenUsed/>
    <w:rsid w:val="00402451"/>
    <w:pPr>
      <w:spacing w:after="100"/>
      <w:ind w:left="1600"/>
    </w:pPr>
  </w:style>
  <w:style w:type="paragraph" w:customStyle="1" w:styleId="SourceCode">
    <w:name w:val="Source Code"/>
    <w:basedOn w:val="Normal"/>
    <w:link w:val="VerbatimChar"/>
    <w:qFormat/>
    <w:rsid w:val="000B46EB"/>
    <w:pPr>
      <w:wordWrap w:val="0"/>
      <w:spacing w:before="0" w:after="200"/>
      <w:ind w:left="425"/>
      <w:contextualSpacing/>
    </w:pPr>
    <w:rPr>
      <w:rFonts w:ascii="Courier New" w:hAnsi="Courier New"/>
      <w:szCs w:val="20"/>
    </w:rPr>
  </w:style>
  <w:style w:type="character" w:customStyle="1" w:styleId="VerbatimChar">
    <w:name w:val="Verbatim Char"/>
    <w:link w:val="SourceCode"/>
    <w:rsid w:val="000B46EB"/>
    <w:rPr>
      <w:rFonts w:ascii="Courier New" w:hAnsi="Courier New"/>
    </w:rPr>
  </w:style>
  <w:style w:type="paragraph" w:styleId="ListParagraph">
    <w:name w:val="List Paragraph"/>
    <w:basedOn w:val="Normal"/>
    <w:uiPriority w:val="34"/>
    <w:qFormat/>
    <w:rsid w:val="004469B6"/>
    <w:pPr>
      <w:ind w:left="720"/>
      <w:contextualSpacing/>
    </w:pPr>
  </w:style>
  <w:style w:type="paragraph" w:customStyle="1" w:styleId="MemberHeading">
    <w:name w:val="Member Heading"/>
    <w:basedOn w:val="Heading5"/>
    <w:next w:val="Normal"/>
    <w:qFormat/>
    <w:rsid w:val="005D4C8E"/>
    <w:pPr>
      <w:numPr>
        <w:ilvl w:val="0"/>
        <w:numId w:val="0"/>
      </w:numPr>
      <w:pBdr>
        <w:left w:val="triple" w:sz="4" w:space="8" w:color="auto"/>
      </w:pBdr>
      <w:spacing w:before="200" w:after="80"/>
      <w:ind w:left="431"/>
      <w:outlineLvl w:val="9"/>
    </w:pPr>
  </w:style>
  <w:style w:type="paragraph" w:customStyle="1" w:styleId="Member">
    <w:name w:val="Member"/>
    <w:basedOn w:val="Normal"/>
    <w:qFormat/>
    <w:rsid w:val="005D4C8E"/>
    <w:pPr>
      <w:keepNext/>
      <w:keepLines/>
      <w:pBdr>
        <w:left w:val="triple" w:sz="4" w:space="8" w:color="auto"/>
      </w:pBdr>
      <w:ind w:left="431" w:right="431"/>
    </w:pPr>
  </w:style>
  <w:style w:type="paragraph" w:customStyle="1" w:styleId="p1">
    <w:name w:val="p1"/>
    <w:basedOn w:val="Normal"/>
    <w:rsid w:val="00C36FC8"/>
    <w:pPr>
      <w:spacing w:before="0" w:after="0"/>
    </w:pPr>
    <w:rPr>
      <w:rFonts w:ascii="Helvetica" w:hAnsi="Helvetica"/>
      <w:sz w:val="21"/>
      <w:szCs w:val="21"/>
    </w:rPr>
  </w:style>
  <w:style w:type="paragraph" w:customStyle="1" w:styleId="MemberHeading-noTOC">
    <w:name w:val="Member Heading - no TOC"/>
    <w:basedOn w:val="Normal"/>
    <w:qFormat/>
    <w:rsid w:val="00377176"/>
    <w:pPr>
      <w:keepNext/>
      <w:pBdr>
        <w:left w:val="triple" w:sz="4" w:space="8" w:color="auto"/>
      </w:pBdr>
      <w:spacing w:before="200"/>
      <w:ind w:left="431"/>
    </w:pPr>
    <w:rPr>
      <w:rFonts w:cs="Arial"/>
      <w:b/>
      <w:bCs/>
      <w:color w:val="3B006F"/>
      <w:kern w:val="32"/>
      <w:sz w:val="24"/>
      <w:szCs w:val="26"/>
    </w:rPr>
  </w:style>
  <w:style w:type="paragraph" w:customStyle="1" w:styleId="ObjectHeading">
    <w:name w:val="Object Heading"/>
    <w:basedOn w:val="Normal"/>
    <w:next w:val="Member"/>
    <w:qFormat/>
    <w:rsid w:val="009562BA"/>
    <w:pPr>
      <w:keepNext/>
      <w:pBdr>
        <w:left w:val="triple" w:sz="4" w:space="8" w:color="auto"/>
      </w:pBdr>
      <w:spacing w:before="200"/>
      <w:ind w:left="431"/>
    </w:pPr>
    <w:rPr>
      <w:rFonts w:cs="Arial"/>
      <w:b/>
      <w:bCs/>
      <w:color w:val="3B006F"/>
      <w:kern w:val="32"/>
      <w:sz w:val="24"/>
      <w:szCs w:val="26"/>
    </w:rPr>
  </w:style>
  <w:style w:type="paragraph" w:styleId="TableofFigures">
    <w:name w:val="table of figures"/>
    <w:basedOn w:val="TOC1"/>
    <w:next w:val="Normal"/>
    <w:uiPriority w:val="99"/>
    <w:unhideWhenUsed/>
    <w:rsid w:val="00F82FD2"/>
    <w:pPr>
      <w:tabs>
        <w:tab w:val="right" w:leader="dot" w:pos="4536"/>
      </w:tabs>
      <w:spacing w:after="0"/>
    </w:pPr>
  </w:style>
  <w:style w:type="paragraph" w:styleId="Index1">
    <w:name w:val="index 1"/>
    <w:basedOn w:val="Normal"/>
    <w:next w:val="Normal"/>
    <w:autoRedefine/>
    <w:uiPriority w:val="99"/>
    <w:unhideWhenUsed/>
    <w:rsid w:val="00CD2507"/>
    <w:pPr>
      <w:spacing w:before="0" w:after="0"/>
      <w:ind w:left="200" w:hanging="200"/>
    </w:pPr>
  </w:style>
  <w:style w:type="paragraph" w:styleId="Index2">
    <w:name w:val="index 2"/>
    <w:basedOn w:val="Normal"/>
    <w:next w:val="Normal"/>
    <w:autoRedefine/>
    <w:uiPriority w:val="99"/>
    <w:unhideWhenUsed/>
    <w:rsid w:val="00355F00"/>
    <w:pPr>
      <w:ind w:left="400" w:hanging="200"/>
    </w:pPr>
  </w:style>
  <w:style w:type="paragraph" w:styleId="Index3">
    <w:name w:val="index 3"/>
    <w:basedOn w:val="Normal"/>
    <w:next w:val="Normal"/>
    <w:autoRedefine/>
    <w:unhideWhenUsed/>
    <w:rsid w:val="00355F00"/>
    <w:pPr>
      <w:ind w:left="600" w:hanging="200"/>
    </w:pPr>
  </w:style>
  <w:style w:type="paragraph" w:styleId="Index4">
    <w:name w:val="index 4"/>
    <w:basedOn w:val="Normal"/>
    <w:next w:val="Normal"/>
    <w:autoRedefine/>
    <w:unhideWhenUsed/>
    <w:rsid w:val="00355F00"/>
    <w:pPr>
      <w:ind w:left="800" w:hanging="200"/>
    </w:pPr>
  </w:style>
  <w:style w:type="paragraph" w:styleId="Index5">
    <w:name w:val="index 5"/>
    <w:basedOn w:val="Normal"/>
    <w:next w:val="Normal"/>
    <w:autoRedefine/>
    <w:unhideWhenUsed/>
    <w:rsid w:val="00355F00"/>
    <w:pPr>
      <w:ind w:left="1000" w:hanging="200"/>
    </w:pPr>
  </w:style>
  <w:style w:type="paragraph" w:styleId="Index6">
    <w:name w:val="index 6"/>
    <w:basedOn w:val="Normal"/>
    <w:next w:val="Normal"/>
    <w:autoRedefine/>
    <w:unhideWhenUsed/>
    <w:rsid w:val="00355F00"/>
    <w:pPr>
      <w:ind w:left="1200" w:hanging="200"/>
    </w:pPr>
  </w:style>
  <w:style w:type="paragraph" w:styleId="Index7">
    <w:name w:val="index 7"/>
    <w:basedOn w:val="Normal"/>
    <w:next w:val="Normal"/>
    <w:autoRedefine/>
    <w:unhideWhenUsed/>
    <w:rsid w:val="00355F00"/>
    <w:pPr>
      <w:ind w:left="1400" w:hanging="200"/>
    </w:pPr>
  </w:style>
  <w:style w:type="paragraph" w:styleId="Index8">
    <w:name w:val="index 8"/>
    <w:basedOn w:val="Normal"/>
    <w:next w:val="Normal"/>
    <w:autoRedefine/>
    <w:unhideWhenUsed/>
    <w:rsid w:val="00355F00"/>
    <w:pPr>
      <w:ind w:left="1600" w:hanging="200"/>
    </w:pPr>
  </w:style>
  <w:style w:type="paragraph" w:styleId="Index9">
    <w:name w:val="index 9"/>
    <w:basedOn w:val="Normal"/>
    <w:next w:val="Normal"/>
    <w:autoRedefine/>
    <w:unhideWhenUsed/>
    <w:rsid w:val="00355F00"/>
    <w:pPr>
      <w:ind w:left="1800" w:hanging="200"/>
    </w:pPr>
  </w:style>
  <w:style w:type="paragraph" w:styleId="IndexHeading">
    <w:name w:val="index heading"/>
    <w:basedOn w:val="Normal"/>
    <w:next w:val="Index1"/>
    <w:unhideWhenUsed/>
    <w:rsid w:val="00355F00"/>
  </w:style>
  <w:style w:type="paragraph" w:customStyle="1" w:styleId="None-normativeCommentHeading">
    <w:name w:val="None-normative Comment Heading"/>
    <w:basedOn w:val="NoteHeading"/>
    <w:next w:val="Non-normativeComment"/>
    <w:qFormat/>
    <w:rsid w:val="00F153B1"/>
    <w:pPr>
      <w:keepNext/>
      <w:keepLines/>
      <w:ind w:left="227"/>
    </w:pPr>
    <w:rPr>
      <w:b/>
      <w:i/>
      <w:sz w:val="24"/>
    </w:rPr>
  </w:style>
  <w:style w:type="paragraph" w:customStyle="1" w:styleId="Non-normativeComment">
    <w:name w:val="Non-normative Comment"/>
    <w:basedOn w:val="Member"/>
    <w:qFormat/>
    <w:rsid w:val="00100996"/>
    <w:pPr>
      <w:pBdr>
        <w:left w:val="dotDotDash" w:sz="4" w:space="8" w:color="auto"/>
      </w:pBd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027448">
      <w:bodyDiv w:val="1"/>
      <w:marLeft w:val="0"/>
      <w:marRight w:val="0"/>
      <w:marTop w:val="0"/>
      <w:marBottom w:val="0"/>
      <w:divBdr>
        <w:top w:val="none" w:sz="0" w:space="0" w:color="auto"/>
        <w:left w:val="none" w:sz="0" w:space="0" w:color="auto"/>
        <w:bottom w:val="none" w:sz="0" w:space="0" w:color="auto"/>
        <w:right w:val="none" w:sz="0" w:space="0" w:color="auto"/>
      </w:divBdr>
    </w:div>
    <w:div w:id="357391701">
      <w:bodyDiv w:val="1"/>
      <w:marLeft w:val="0"/>
      <w:marRight w:val="0"/>
      <w:marTop w:val="0"/>
      <w:marBottom w:val="0"/>
      <w:divBdr>
        <w:top w:val="none" w:sz="0" w:space="0" w:color="auto"/>
        <w:left w:val="none" w:sz="0" w:space="0" w:color="auto"/>
        <w:bottom w:val="none" w:sz="0" w:space="0" w:color="auto"/>
        <w:right w:val="none" w:sz="0" w:space="0" w:color="auto"/>
      </w:divBdr>
      <w:divsChild>
        <w:div w:id="39091311">
          <w:blockQuote w:val="1"/>
          <w:marLeft w:val="720"/>
          <w:marRight w:val="720"/>
          <w:marTop w:val="86"/>
          <w:marBottom w:val="100"/>
          <w:divBdr>
            <w:top w:val="none" w:sz="0" w:space="0" w:color="auto"/>
            <w:left w:val="none" w:sz="0" w:space="0" w:color="auto"/>
            <w:bottom w:val="none" w:sz="0" w:space="0" w:color="auto"/>
            <w:right w:val="none" w:sz="0" w:space="0" w:color="auto"/>
          </w:divBdr>
        </w:div>
        <w:div w:id="78791658">
          <w:blockQuote w:val="1"/>
          <w:marLeft w:val="720"/>
          <w:marRight w:val="720"/>
          <w:marTop w:val="86"/>
          <w:marBottom w:val="100"/>
          <w:divBdr>
            <w:top w:val="none" w:sz="0" w:space="0" w:color="auto"/>
            <w:left w:val="none" w:sz="0" w:space="0" w:color="auto"/>
            <w:bottom w:val="none" w:sz="0" w:space="0" w:color="auto"/>
            <w:right w:val="none" w:sz="0" w:space="0" w:color="auto"/>
          </w:divBdr>
        </w:div>
        <w:div w:id="482627936">
          <w:blockQuote w:val="1"/>
          <w:marLeft w:val="720"/>
          <w:marRight w:val="720"/>
          <w:marTop w:val="86"/>
          <w:marBottom w:val="100"/>
          <w:divBdr>
            <w:top w:val="none" w:sz="0" w:space="0" w:color="auto"/>
            <w:left w:val="none" w:sz="0" w:space="0" w:color="auto"/>
            <w:bottom w:val="none" w:sz="0" w:space="0" w:color="auto"/>
            <w:right w:val="none" w:sz="0" w:space="0" w:color="auto"/>
          </w:divBdr>
        </w:div>
        <w:div w:id="1146894887">
          <w:blockQuote w:val="1"/>
          <w:marLeft w:val="720"/>
          <w:marRight w:val="720"/>
          <w:marTop w:val="86"/>
          <w:marBottom w:val="100"/>
          <w:divBdr>
            <w:top w:val="none" w:sz="0" w:space="0" w:color="auto"/>
            <w:left w:val="none" w:sz="0" w:space="0" w:color="auto"/>
            <w:bottom w:val="none" w:sz="0" w:space="0" w:color="auto"/>
            <w:right w:val="none" w:sz="0" w:space="0" w:color="auto"/>
          </w:divBdr>
        </w:div>
        <w:div w:id="1409039306">
          <w:blockQuote w:val="1"/>
          <w:marLeft w:val="720"/>
          <w:marRight w:val="720"/>
          <w:marTop w:val="86"/>
          <w:marBottom w:val="100"/>
          <w:divBdr>
            <w:top w:val="none" w:sz="0" w:space="0" w:color="auto"/>
            <w:left w:val="none" w:sz="0" w:space="0" w:color="auto"/>
            <w:bottom w:val="none" w:sz="0" w:space="0" w:color="auto"/>
            <w:right w:val="none" w:sz="0" w:space="0" w:color="auto"/>
          </w:divBdr>
        </w:div>
        <w:div w:id="1571235596">
          <w:blockQuote w:val="1"/>
          <w:marLeft w:val="720"/>
          <w:marRight w:val="720"/>
          <w:marTop w:val="86"/>
          <w:marBottom w:val="100"/>
          <w:divBdr>
            <w:top w:val="none" w:sz="0" w:space="0" w:color="auto"/>
            <w:left w:val="none" w:sz="0" w:space="0" w:color="auto"/>
            <w:bottom w:val="none" w:sz="0" w:space="0" w:color="auto"/>
            <w:right w:val="none" w:sz="0" w:space="0" w:color="auto"/>
          </w:divBdr>
        </w:div>
        <w:div w:id="1934511894">
          <w:blockQuote w:val="1"/>
          <w:marLeft w:val="720"/>
          <w:marRight w:val="720"/>
          <w:marTop w:val="86"/>
          <w:marBottom w:val="100"/>
          <w:divBdr>
            <w:top w:val="none" w:sz="0" w:space="0" w:color="auto"/>
            <w:left w:val="none" w:sz="0" w:space="0" w:color="auto"/>
            <w:bottom w:val="none" w:sz="0" w:space="0" w:color="auto"/>
            <w:right w:val="none" w:sz="0" w:space="0" w:color="auto"/>
          </w:divBdr>
        </w:div>
        <w:div w:id="1953051118">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518811814">
      <w:bodyDiv w:val="1"/>
      <w:marLeft w:val="0"/>
      <w:marRight w:val="0"/>
      <w:marTop w:val="0"/>
      <w:marBottom w:val="0"/>
      <w:divBdr>
        <w:top w:val="none" w:sz="0" w:space="0" w:color="auto"/>
        <w:left w:val="none" w:sz="0" w:space="0" w:color="auto"/>
        <w:bottom w:val="none" w:sz="0" w:space="0" w:color="auto"/>
        <w:right w:val="none" w:sz="0" w:space="0" w:color="auto"/>
      </w:divBdr>
    </w:div>
    <w:div w:id="590970467">
      <w:bodyDiv w:val="1"/>
      <w:marLeft w:val="0"/>
      <w:marRight w:val="0"/>
      <w:marTop w:val="0"/>
      <w:marBottom w:val="0"/>
      <w:divBdr>
        <w:top w:val="none" w:sz="0" w:space="0" w:color="auto"/>
        <w:left w:val="none" w:sz="0" w:space="0" w:color="auto"/>
        <w:bottom w:val="none" w:sz="0" w:space="0" w:color="auto"/>
        <w:right w:val="none" w:sz="0" w:space="0" w:color="auto"/>
      </w:divBdr>
    </w:div>
    <w:div w:id="595787781">
      <w:bodyDiv w:val="1"/>
      <w:marLeft w:val="0"/>
      <w:marRight w:val="0"/>
      <w:marTop w:val="0"/>
      <w:marBottom w:val="0"/>
      <w:divBdr>
        <w:top w:val="none" w:sz="0" w:space="0" w:color="auto"/>
        <w:left w:val="none" w:sz="0" w:space="0" w:color="auto"/>
        <w:bottom w:val="none" w:sz="0" w:space="0" w:color="auto"/>
        <w:right w:val="none" w:sz="0" w:space="0" w:color="auto"/>
      </w:divBdr>
    </w:div>
    <w:div w:id="764424694">
      <w:bodyDiv w:val="1"/>
      <w:marLeft w:val="0"/>
      <w:marRight w:val="0"/>
      <w:marTop w:val="0"/>
      <w:marBottom w:val="0"/>
      <w:divBdr>
        <w:top w:val="none" w:sz="0" w:space="0" w:color="auto"/>
        <w:left w:val="none" w:sz="0" w:space="0" w:color="auto"/>
        <w:bottom w:val="none" w:sz="0" w:space="0" w:color="auto"/>
        <w:right w:val="none" w:sz="0" w:space="0" w:color="auto"/>
      </w:divBdr>
      <w:divsChild>
        <w:div w:id="1035155648">
          <w:marLeft w:val="0"/>
          <w:marRight w:val="0"/>
          <w:marTop w:val="0"/>
          <w:marBottom w:val="0"/>
          <w:divBdr>
            <w:top w:val="none" w:sz="0" w:space="0" w:color="auto"/>
            <w:left w:val="none" w:sz="0" w:space="0" w:color="auto"/>
            <w:bottom w:val="none" w:sz="0" w:space="0" w:color="auto"/>
            <w:right w:val="none" w:sz="0" w:space="0" w:color="auto"/>
          </w:divBdr>
        </w:div>
        <w:div w:id="607739531">
          <w:marLeft w:val="0"/>
          <w:marRight w:val="0"/>
          <w:marTop w:val="0"/>
          <w:marBottom w:val="0"/>
          <w:divBdr>
            <w:top w:val="none" w:sz="0" w:space="0" w:color="auto"/>
            <w:left w:val="none" w:sz="0" w:space="0" w:color="auto"/>
            <w:bottom w:val="none" w:sz="0" w:space="0" w:color="auto"/>
            <w:right w:val="none" w:sz="0" w:space="0" w:color="auto"/>
          </w:divBdr>
        </w:div>
      </w:divsChild>
    </w:div>
    <w:div w:id="810025516">
      <w:bodyDiv w:val="1"/>
      <w:marLeft w:val="0"/>
      <w:marRight w:val="0"/>
      <w:marTop w:val="0"/>
      <w:marBottom w:val="0"/>
      <w:divBdr>
        <w:top w:val="none" w:sz="0" w:space="0" w:color="auto"/>
        <w:left w:val="none" w:sz="0" w:space="0" w:color="auto"/>
        <w:bottom w:val="none" w:sz="0" w:space="0" w:color="auto"/>
        <w:right w:val="none" w:sz="0" w:space="0" w:color="auto"/>
      </w:divBdr>
    </w:div>
    <w:div w:id="810639259">
      <w:bodyDiv w:val="1"/>
      <w:marLeft w:val="0"/>
      <w:marRight w:val="0"/>
      <w:marTop w:val="0"/>
      <w:marBottom w:val="0"/>
      <w:divBdr>
        <w:top w:val="none" w:sz="0" w:space="0" w:color="auto"/>
        <w:left w:val="none" w:sz="0" w:space="0" w:color="auto"/>
        <w:bottom w:val="none" w:sz="0" w:space="0" w:color="auto"/>
        <w:right w:val="none" w:sz="0" w:space="0" w:color="auto"/>
      </w:divBdr>
      <w:divsChild>
        <w:div w:id="16124502">
          <w:blockQuote w:val="1"/>
          <w:marLeft w:val="720"/>
          <w:marRight w:val="720"/>
          <w:marTop w:val="86"/>
          <w:marBottom w:val="100"/>
          <w:divBdr>
            <w:top w:val="none" w:sz="0" w:space="0" w:color="auto"/>
            <w:left w:val="none" w:sz="0" w:space="0" w:color="auto"/>
            <w:bottom w:val="none" w:sz="0" w:space="0" w:color="auto"/>
            <w:right w:val="none" w:sz="0" w:space="0" w:color="auto"/>
          </w:divBdr>
        </w:div>
        <w:div w:id="169490777">
          <w:blockQuote w:val="1"/>
          <w:marLeft w:val="720"/>
          <w:marRight w:val="720"/>
          <w:marTop w:val="86"/>
          <w:marBottom w:val="100"/>
          <w:divBdr>
            <w:top w:val="none" w:sz="0" w:space="0" w:color="auto"/>
            <w:left w:val="none" w:sz="0" w:space="0" w:color="auto"/>
            <w:bottom w:val="none" w:sz="0" w:space="0" w:color="auto"/>
            <w:right w:val="none" w:sz="0" w:space="0" w:color="auto"/>
          </w:divBdr>
        </w:div>
        <w:div w:id="1003556952">
          <w:blockQuote w:val="1"/>
          <w:marLeft w:val="720"/>
          <w:marRight w:val="720"/>
          <w:marTop w:val="86"/>
          <w:marBottom w:val="100"/>
          <w:divBdr>
            <w:top w:val="none" w:sz="0" w:space="0" w:color="auto"/>
            <w:left w:val="none" w:sz="0" w:space="0" w:color="auto"/>
            <w:bottom w:val="none" w:sz="0" w:space="0" w:color="auto"/>
            <w:right w:val="none" w:sz="0" w:space="0" w:color="auto"/>
          </w:divBdr>
        </w:div>
        <w:div w:id="1150248586">
          <w:blockQuote w:val="1"/>
          <w:marLeft w:val="720"/>
          <w:marRight w:val="720"/>
          <w:marTop w:val="86"/>
          <w:marBottom w:val="100"/>
          <w:divBdr>
            <w:top w:val="none" w:sz="0" w:space="0" w:color="auto"/>
            <w:left w:val="none" w:sz="0" w:space="0" w:color="auto"/>
            <w:bottom w:val="none" w:sz="0" w:space="0" w:color="auto"/>
            <w:right w:val="none" w:sz="0" w:space="0" w:color="auto"/>
          </w:divBdr>
        </w:div>
        <w:div w:id="1213074541">
          <w:blockQuote w:val="1"/>
          <w:marLeft w:val="720"/>
          <w:marRight w:val="720"/>
          <w:marTop w:val="86"/>
          <w:marBottom w:val="100"/>
          <w:divBdr>
            <w:top w:val="none" w:sz="0" w:space="0" w:color="auto"/>
            <w:left w:val="none" w:sz="0" w:space="0" w:color="auto"/>
            <w:bottom w:val="none" w:sz="0" w:space="0" w:color="auto"/>
            <w:right w:val="none" w:sz="0" w:space="0" w:color="auto"/>
          </w:divBdr>
        </w:div>
        <w:div w:id="1236470533">
          <w:blockQuote w:val="1"/>
          <w:marLeft w:val="720"/>
          <w:marRight w:val="720"/>
          <w:marTop w:val="86"/>
          <w:marBottom w:val="100"/>
          <w:divBdr>
            <w:top w:val="none" w:sz="0" w:space="0" w:color="auto"/>
            <w:left w:val="none" w:sz="0" w:space="0" w:color="auto"/>
            <w:bottom w:val="none" w:sz="0" w:space="0" w:color="auto"/>
            <w:right w:val="none" w:sz="0" w:space="0" w:color="auto"/>
          </w:divBdr>
        </w:div>
        <w:div w:id="1638946580">
          <w:blockQuote w:val="1"/>
          <w:marLeft w:val="720"/>
          <w:marRight w:val="720"/>
          <w:marTop w:val="86"/>
          <w:marBottom w:val="100"/>
          <w:divBdr>
            <w:top w:val="none" w:sz="0" w:space="0" w:color="auto"/>
            <w:left w:val="none" w:sz="0" w:space="0" w:color="auto"/>
            <w:bottom w:val="none" w:sz="0" w:space="0" w:color="auto"/>
            <w:right w:val="none" w:sz="0" w:space="0" w:color="auto"/>
          </w:divBdr>
        </w:div>
        <w:div w:id="1934434389">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1064181971">
      <w:bodyDiv w:val="1"/>
      <w:marLeft w:val="0"/>
      <w:marRight w:val="0"/>
      <w:marTop w:val="0"/>
      <w:marBottom w:val="0"/>
      <w:divBdr>
        <w:top w:val="none" w:sz="0" w:space="0" w:color="auto"/>
        <w:left w:val="none" w:sz="0" w:space="0" w:color="auto"/>
        <w:bottom w:val="none" w:sz="0" w:space="0" w:color="auto"/>
        <w:right w:val="none" w:sz="0" w:space="0" w:color="auto"/>
      </w:divBdr>
    </w:div>
    <w:div w:id="1099254875">
      <w:bodyDiv w:val="1"/>
      <w:marLeft w:val="0"/>
      <w:marRight w:val="0"/>
      <w:marTop w:val="0"/>
      <w:marBottom w:val="0"/>
      <w:divBdr>
        <w:top w:val="none" w:sz="0" w:space="0" w:color="auto"/>
        <w:left w:val="none" w:sz="0" w:space="0" w:color="auto"/>
        <w:bottom w:val="none" w:sz="0" w:space="0" w:color="auto"/>
        <w:right w:val="none" w:sz="0" w:space="0" w:color="auto"/>
      </w:divBdr>
    </w:div>
    <w:div w:id="1182205718">
      <w:bodyDiv w:val="1"/>
      <w:marLeft w:val="0"/>
      <w:marRight w:val="0"/>
      <w:marTop w:val="0"/>
      <w:marBottom w:val="0"/>
      <w:divBdr>
        <w:top w:val="none" w:sz="0" w:space="0" w:color="auto"/>
        <w:left w:val="none" w:sz="0" w:space="0" w:color="auto"/>
        <w:bottom w:val="none" w:sz="0" w:space="0" w:color="auto"/>
        <w:right w:val="none" w:sz="0" w:space="0" w:color="auto"/>
      </w:divBdr>
      <w:divsChild>
        <w:div w:id="1101295758">
          <w:marLeft w:val="0"/>
          <w:marRight w:val="0"/>
          <w:marTop w:val="0"/>
          <w:marBottom w:val="0"/>
          <w:divBdr>
            <w:top w:val="none" w:sz="0" w:space="0" w:color="auto"/>
            <w:left w:val="none" w:sz="0" w:space="0" w:color="auto"/>
            <w:bottom w:val="none" w:sz="0" w:space="0" w:color="auto"/>
            <w:right w:val="none" w:sz="0" w:space="0" w:color="auto"/>
          </w:divBdr>
        </w:div>
        <w:div w:id="755056522">
          <w:marLeft w:val="0"/>
          <w:marRight w:val="0"/>
          <w:marTop w:val="0"/>
          <w:marBottom w:val="0"/>
          <w:divBdr>
            <w:top w:val="none" w:sz="0" w:space="0" w:color="auto"/>
            <w:left w:val="none" w:sz="0" w:space="0" w:color="auto"/>
            <w:bottom w:val="none" w:sz="0" w:space="0" w:color="auto"/>
            <w:right w:val="none" w:sz="0" w:space="0" w:color="auto"/>
          </w:divBdr>
        </w:div>
        <w:div w:id="724837256">
          <w:marLeft w:val="0"/>
          <w:marRight w:val="0"/>
          <w:marTop w:val="0"/>
          <w:marBottom w:val="0"/>
          <w:divBdr>
            <w:top w:val="none" w:sz="0" w:space="0" w:color="auto"/>
            <w:left w:val="none" w:sz="0" w:space="0" w:color="auto"/>
            <w:bottom w:val="none" w:sz="0" w:space="0" w:color="auto"/>
            <w:right w:val="none" w:sz="0" w:space="0" w:color="auto"/>
          </w:divBdr>
        </w:div>
        <w:div w:id="918905560">
          <w:marLeft w:val="0"/>
          <w:marRight w:val="0"/>
          <w:marTop w:val="0"/>
          <w:marBottom w:val="0"/>
          <w:divBdr>
            <w:top w:val="none" w:sz="0" w:space="0" w:color="auto"/>
            <w:left w:val="none" w:sz="0" w:space="0" w:color="auto"/>
            <w:bottom w:val="none" w:sz="0" w:space="0" w:color="auto"/>
            <w:right w:val="none" w:sz="0" w:space="0" w:color="auto"/>
          </w:divBdr>
        </w:div>
        <w:div w:id="786896215">
          <w:marLeft w:val="0"/>
          <w:marRight w:val="0"/>
          <w:marTop w:val="0"/>
          <w:marBottom w:val="0"/>
          <w:divBdr>
            <w:top w:val="none" w:sz="0" w:space="0" w:color="auto"/>
            <w:left w:val="none" w:sz="0" w:space="0" w:color="auto"/>
            <w:bottom w:val="none" w:sz="0" w:space="0" w:color="auto"/>
            <w:right w:val="none" w:sz="0" w:space="0" w:color="auto"/>
          </w:divBdr>
        </w:div>
        <w:div w:id="1029837233">
          <w:marLeft w:val="0"/>
          <w:marRight w:val="0"/>
          <w:marTop w:val="0"/>
          <w:marBottom w:val="0"/>
          <w:divBdr>
            <w:top w:val="none" w:sz="0" w:space="0" w:color="auto"/>
            <w:left w:val="none" w:sz="0" w:space="0" w:color="auto"/>
            <w:bottom w:val="none" w:sz="0" w:space="0" w:color="auto"/>
            <w:right w:val="none" w:sz="0" w:space="0" w:color="auto"/>
          </w:divBdr>
        </w:div>
      </w:divsChild>
    </w:div>
    <w:div w:id="1195264084">
      <w:bodyDiv w:val="1"/>
      <w:marLeft w:val="0"/>
      <w:marRight w:val="0"/>
      <w:marTop w:val="0"/>
      <w:marBottom w:val="0"/>
      <w:divBdr>
        <w:top w:val="none" w:sz="0" w:space="0" w:color="auto"/>
        <w:left w:val="none" w:sz="0" w:space="0" w:color="auto"/>
        <w:bottom w:val="none" w:sz="0" w:space="0" w:color="auto"/>
        <w:right w:val="none" w:sz="0" w:space="0" w:color="auto"/>
      </w:divBdr>
    </w:div>
    <w:div w:id="1229074199">
      <w:bodyDiv w:val="1"/>
      <w:marLeft w:val="0"/>
      <w:marRight w:val="0"/>
      <w:marTop w:val="0"/>
      <w:marBottom w:val="0"/>
      <w:divBdr>
        <w:top w:val="none" w:sz="0" w:space="0" w:color="auto"/>
        <w:left w:val="none" w:sz="0" w:space="0" w:color="auto"/>
        <w:bottom w:val="none" w:sz="0" w:space="0" w:color="auto"/>
        <w:right w:val="none" w:sz="0" w:space="0" w:color="auto"/>
      </w:divBdr>
    </w:div>
    <w:div w:id="1256666288">
      <w:bodyDiv w:val="1"/>
      <w:marLeft w:val="0"/>
      <w:marRight w:val="0"/>
      <w:marTop w:val="0"/>
      <w:marBottom w:val="0"/>
      <w:divBdr>
        <w:top w:val="none" w:sz="0" w:space="0" w:color="auto"/>
        <w:left w:val="none" w:sz="0" w:space="0" w:color="auto"/>
        <w:bottom w:val="none" w:sz="0" w:space="0" w:color="auto"/>
        <w:right w:val="none" w:sz="0" w:space="0" w:color="auto"/>
      </w:divBdr>
    </w:div>
    <w:div w:id="1260064197">
      <w:bodyDiv w:val="1"/>
      <w:marLeft w:val="0"/>
      <w:marRight w:val="0"/>
      <w:marTop w:val="0"/>
      <w:marBottom w:val="0"/>
      <w:divBdr>
        <w:top w:val="none" w:sz="0" w:space="0" w:color="auto"/>
        <w:left w:val="none" w:sz="0" w:space="0" w:color="auto"/>
        <w:bottom w:val="none" w:sz="0" w:space="0" w:color="auto"/>
        <w:right w:val="none" w:sz="0" w:space="0" w:color="auto"/>
      </w:divBdr>
    </w:div>
    <w:div w:id="1377969798">
      <w:bodyDiv w:val="1"/>
      <w:marLeft w:val="0"/>
      <w:marRight w:val="0"/>
      <w:marTop w:val="0"/>
      <w:marBottom w:val="0"/>
      <w:divBdr>
        <w:top w:val="none" w:sz="0" w:space="0" w:color="auto"/>
        <w:left w:val="none" w:sz="0" w:space="0" w:color="auto"/>
        <w:bottom w:val="none" w:sz="0" w:space="0" w:color="auto"/>
        <w:right w:val="none" w:sz="0" w:space="0" w:color="auto"/>
      </w:divBdr>
    </w:div>
    <w:div w:id="1414857235">
      <w:bodyDiv w:val="1"/>
      <w:marLeft w:val="0"/>
      <w:marRight w:val="0"/>
      <w:marTop w:val="0"/>
      <w:marBottom w:val="0"/>
      <w:divBdr>
        <w:top w:val="none" w:sz="0" w:space="0" w:color="auto"/>
        <w:left w:val="none" w:sz="0" w:space="0" w:color="auto"/>
        <w:bottom w:val="none" w:sz="0" w:space="0" w:color="auto"/>
        <w:right w:val="none" w:sz="0" w:space="0" w:color="auto"/>
      </w:divBdr>
    </w:div>
    <w:div w:id="1421490482">
      <w:bodyDiv w:val="1"/>
      <w:marLeft w:val="0"/>
      <w:marRight w:val="0"/>
      <w:marTop w:val="0"/>
      <w:marBottom w:val="0"/>
      <w:divBdr>
        <w:top w:val="none" w:sz="0" w:space="0" w:color="auto"/>
        <w:left w:val="none" w:sz="0" w:space="0" w:color="auto"/>
        <w:bottom w:val="none" w:sz="0" w:space="0" w:color="auto"/>
        <w:right w:val="none" w:sz="0" w:space="0" w:color="auto"/>
      </w:divBdr>
    </w:div>
    <w:div w:id="1541936435">
      <w:bodyDiv w:val="1"/>
      <w:marLeft w:val="0"/>
      <w:marRight w:val="0"/>
      <w:marTop w:val="0"/>
      <w:marBottom w:val="0"/>
      <w:divBdr>
        <w:top w:val="none" w:sz="0" w:space="0" w:color="auto"/>
        <w:left w:val="none" w:sz="0" w:space="0" w:color="auto"/>
        <w:bottom w:val="none" w:sz="0" w:space="0" w:color="auto"/>
        <w:right w:val="none" w:sz="0" w:space="0" w:color="auto"/>
      </w:divBdr>
    </w:div>
    <w:div w:id="1585216214">
      <w:bodyDiv w:val="1"/>
      <w:marLeft w:val="0"/>
      <w:marRight w:val="0"/>
      <w:marTop w:val="0"/>
      <w:marBottom w:val="0"/>
      <w:divBdr>
        <w:top w:val="none" w:sz="0" w:space="0" w:color="auto"/>
        <w:left w:val="none" w:sz="0" w:space="0" w:color="auto"/>
        <w:bottom w:val="none" w:sz="0" w:space="0" w:color="auto"/>
        <w:right w:val="none" w:sz="0" w:space="0" w:color="auto"/>
      </w:divBdr>
    </w:div>
    <w:div w:id="1658267628">
      <w:bodyDiv w:val="1"/>
      <w:marLeft w:val="0"/>
      <w:marRight w:val="0"/>
      <w:marTop w:val="0"/>
      <w:marBottom w:val="0"/>
      <w:divBdr>
        <w:top w:val="none" w:sz="0" w:space="0" w:color="auto"/>
        <w:left w:val="none" w:sz="0" w:space="0" w:color="auto"/>
        <w:bottom w:val="none" w:sz="0" w:space="0" w:color="auto"/>
        <w:right w:val="none" w:sz="0" w:space="0" w:color="auto"/>
      </w:divBdr>
    </w:div>
    <w:div w:id="1680036848">
      <w:bodyDiv w:val="1"/>
      <w:marLeft w:val="0"/>
      <w:marRight w:val="0"/>
      <w:marTop w:val="0"/>
      <w:marBottom w:val="0"/>
      <w:divBdr>
        <w:top w:val="none" w:sz="0" w:space="0" w:color="auto"/>
        <w:left w:val="none" w:sz="0" w:space="0" w:color="auto"/>
        <w:bottom w:val="none" w:sz="0" w:space="0" w:color="auto"/>
        <w:right w:val="none" w:sz="0" w:space="0" w:color="auto"/>
      </w:divBdr>
    </w:div>
    <w:div w:id="1719745271">
      <w:bodyDiv w:val="1"/>
      <w:marLeft w:val="0"/>
      <w:marRight w:val="0"/>
      <w:marTop w:val="0"/>
      <w:marBottom w:val="0"/>
      <w:divBdr>
        <w:top w:val="none" w:sz="0" w:space="0" w:color="auto"/>
        <w:left w:val="none" w:sz="0" w:space="0" w:color="auto"/>
        <w:bottom w:val="none" w:sz="0" w:space="0" w:color="auto"/>
        <w:right w:val="none" w:sz="0" w:space="0" w:color="auto"/>
      </w:divBdr>
    </w:div>
    <w:div w:id="1745182241">
      <w:bodyDiv w:val="1"/>
      <w:marLeft w:val="0"/>
      <w:marRight w:val="0"/>
      <w:marTop w:val="0"/>
      <w:marBottom w:val="0"/>
      <w:divBdr>
        <w:top w:val="none" w:sz="0" w:space="0" w:color="auto"/>
        <w:left w:val="none" w:sz="0" w:space="0" w:color="auto"/>
        <w:bottom w:val="none" w:sz="0" w:space="0" w:color="auto"/>
        <w:right w:val="none" w:sz="0" w:space="0" w:color="auto"/>
      </w:divBdr>
    </w:div>
    <w:div w:id="1802918809">
      <w:bodyDiv w:val="1"/>
      <w:marLeft w:val="0"/>
      <w:marRight w:val="0"/>
      <w:marTop w:val="0"/>
      <w:marBottom w:val="0"/>
      <w:divBdr>
        <w:top w:val="none" w:sz="0" w:space="0" w:color="auto"/>
        <w:left w:val="none" w:sz="0" w:space="0" w:color="auto"/>
        <w:bottom w:val="none" w:sz="0" w:space="0" w:color="auto"/>
        <w:right w:val="none" w:sz="0" w:space="0" w:color="auto"/>
      </w:divBdr>
    </w:div>
    <w:div w:id="1913849098">
      <w:bodyDiv w:val="1"/>
      <w:marLeft w:val="0"/>
      <w:marRight w:val="0"/>
      <w:marTop w:val="0"/>
      <w:marBottom w:val="0"/>
      <w:divBdr>
        <w:top w:val="none" w:sz="0" w:space="0" w:color="auto"/>
        <w:left w:val="none" w:sz="0" w:space="0" w:color="auto"/>
        <w:bottom w:val="none" w:sz="0" w:space="0" w:color="auto"/>
        <w:right w:val="none" w:sz="0" w:space="0" w:color="auto"/>
      </w:divBdr>
    </w:div>
    <w:div w:id="1994678497">
      <w:bodyDiv w:val="1"/>
      <w:marLeft w:val="0"/>
      <w:marRight w:val="0"/>
      <w:marTop w:val="0"/>
      <w:marBottom w:val="0"/>
      <w:divBdr>
        <w:top w:val="none" w:sz="0" w:space="0" w:color="auto"/>
        <w:left w:val="none" w:sz="0" w:space="0" w:color="auto"/>
        <w:bottom w:val="none" w:sz="0" w:space="0" w:color="auto"/>
        <w:right w:val="none" w:sz="0" w:space="0" w:color="auto"/>
      </w:divBdr>
    </w:div>
    <w:div w:id="205010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www.icasi.org/the-common-vulnerability-reporting-framework-cvrf-v1-1/" TargetMode="External"/><Relationship Id="rId14" Type="http://schemas.openxmlformats.org/officeDocument/2006/relationships/hyperlink" Target="http://docs.oasis-open.org/csaf/ns/csaf-cvrf/v1.2/common" TargetMode="External"/><Relationship Id="rId15" Type="http://schemas.openxmlformats.org/officeDocument/2006/relationships/hyperlink" Target="http://docs.oasis-open.org/csaf/ns/csaf-cvrf/v1.2/cvrf" TargetMode="External"/><Relationship Id="rId16" Type="http://schemas.openxmlformats.org/officeDocument/2006/relationships/hyperlink" Target="http://docs.oasis-open.org/csaf/ns/csaf-cvrf/v1.2/prod" TargetMode="External"/><Relationship Id="rId17" Type="http://schemas.openxmlformats.org/officeDocument/2006/relationships/hyperlink" Target="http://docs.oasis-open.org/csaf/ns/csaf-cvrf/v1.2/vuln" TargetMode="External"/><Relationship Id="rId18" Type="http://schemas.openxmlformats.org/officeDocument/2006/relationships/hyperlink" Target="https://www.oasis-open.org/policies-guidelines/tc-process" TargetMode="External"/><Relationship Id="rId19" Type="http://schemas.openxmlformats.org/officeDocument/2006/relationships/hyperlink" Target="https://www.oasis-open.org/policies-guidelines/tc-process" TargetMode="External"/><Relationship Id="rId63" Type="http://schemas.openxmlformats.org/officeDocument/2006/relationships/hyperlink" Target="http://www.w3.org/2001/XMLSchema-instance" TargetMode="External"/><Relationship Id="rId64" Type="http://schemas.openxmlformats.org/officeDocument/2006/relationships/hyperlink" Target="mailto:psirt@cisco.com" TargetMode="External"/><Relationship Id="rId65" Type="http://schemas.openxmlformats.org/officeDocument/2006/relationships/hyperlink" Target="https://acme.example.com/" TargetMode="External"/><Relationship Id="rId66" Type="http://schemas.openxmlformats.org/officeDocument/2006/relationships/hyperlink" Target="https://acme.example.com/sa/acme-2017-42-1-1.html" TargetMode="External"/><Relationship Id="rId67" Type="http://schemas.openxmlformats.org/officeDocument/2006/relationships/hyperlink" Target="https://acme.example.com/sa/acme-2017-42-1-1.xml" TargetMode="External"/><Relationship Id="rId68" Type="http://schemas.openxmlformats.org/officeDocument/2006/relationships/hyperlink" Target="https://acme.example.com/sa/acme-2017-42-1-1.json" TargetMode="External"/><Relationship Id="rId69" Type="http://schemas.openxmlformats.org/officeDocument/2006/relationships/fontTable" Target="fontTable.xml"/><Relationship Id="rId50" Type="http://schemas.openxmlformats.org/officeDocument/2006/relationships/hyperlink" Target="http://oid-info.com/get/1.3.6.1.4.1.9" TargetMode="External"/><Relationship Id="rId51" Type="http://schemas.openxmlformats.org/officeDocument/2006/relationships/image" Target="media/image4.png"/><Relationship Id="rId52" Type="http://schemas.openxmlformats.org/officeDocument/2006/relationships/image" Target="media/image5.png"/><Relationship Id="rId53" Type="http://schemas.openxmlformats.org/officeDocument/2006/relationships/image" Target="media/image6.png"/><Relationship Id="rId54" Type="http://schemas.openxmlformats.org/officeDocument/2006/relationships/image" Target="media/image7.png"/><Relationship Id="rId55" Type="http://schemas.openxmlformats.org/officeDocument/2006/relationships/image" Target="media/image8.png"/><Relationship Id="rId56" Type="http://schemas.openxmlformats.org/officeDocument/2006/relationships/image" Target="media/image9.png"/><Relationship Id="rId57" Type="http://schemas.openxmlformats.org/officeDocument/2006/relationships/image" Target="media/image10.png"/><Relationship Id="rId58" Type="http://schemas.openxmlformats.org/officeDocument/2006/relationships/image" Target="media/image11.png"/><Relationship Id="rId59" Type="http://schemas.openxmlformats.org/officeDocument/2006/relationships/image" Target="media/image12.png"/><Relationship Id="rId40" Type="http://schemas.openxmlformats.org/officeDocument/2006/relationships/hyperlink" Target="https://www.first.org/cvss/cvss-v30-specification-v1.7.pdf" TargetMode="External"/><Relationship Id="rId41" Type="http://schemas.openxmlformats.org/officeDocument/2006/relationships/hyperlink" Target="http://cwe.mitre.org/about/" TargetMode="External"/><Relationship Id="rId42" Type="http://schemas.openxmlformats.org/officeDocument/2006/relationships/hyperlink" Target="http://dublincore.org/documents/2012/06/14/dcmi-terms/" TargetMode="External"/><Relationship Id="rId43" Type="http://schemas.openxmlformats.org/officeDocument/2006/relationships/hyperlink" Target="http://dublincore.org/documents/dcmi-terms/" TargetMode="External"/><Relationship Id="rId44" Type="http://schemas.openxmlformats.org/officeDocument/2006/relationships/hyperlink" Target="https://www.iso.org/standard/40874.html" TargetMode="External"/><Relationship Id="rId45" Type="http://schemas.openxmlformats.org/officeDocument/2006/relationships/hyperlink" Target="https://www.iso.org/standard/45170.html" TargetMode="External"/><Relationship Id="rId46" Type="http://schemas.openxmlformats.org/officeDocument/2006/relationships/hyperlink" Target="http://dx.doi.org/10.6028/NIST.SP.800-126r2" TargetMode="External"/><Relationship Id="rId47" Type="http://schemas.openxmlformats.org/officeDocument/2006/relationships/image" Target="media/image1.png"/><Relationship Id="rId48" Type="http://schemas.openxmlformats.org/officeDocument/2006/relationships/image" Target="media/image2.png"/><Relationship Id="rId4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asis-open.org/committees/csaf/" TargetMode="External"/><Relationship Id="rId9" Type="http://schemas.openxmlformats.org/officeDocument/2006/relationships/hyperlink" Target="mailto:os@cisco.com" TargetMode="External"/><Relationship Id="rId30" Type="http://schemas.openxmlformats.org/officeDocument/2006/relationships/hyperlink" Target="http://www.w3.org/TR/2012/REC-xmlschema11-2-20120405/" TargetMode="External"/><Relationship Id="rId31" Type="http://schemas.openxmlformats.org/officeDocument/2006/relationships/hyperlink" Target="http://www.w3.org/TR/xmlschema11-2/" TargetMode="External"/><Relationship Id="rId32" Type="http://schemas.openxmlformats.org/officeDocument/2006/relationships/hyperlink" Target="http://dx.doi.org/10.6028/NIST.IR.7695" TargetMode="External"/><Relationship Id="rId33" Type="http://schemas.openxmlformats.org/officeDocument/2006/relationships/hyperlink" Target="http://dx.doi.org/10.6028/NIST.IR.7696" TargetMode="External"/><Relationship Id="rId34" Type="http://schemas.openxmlformats.org/officeDocument/2006/relationships/hyperlink" Target="http://dx.doi.org/10.6028/NIST.IR.7697" TargetMode="External"/><Relationship Id="rId35" Type="http://schemas.openxmlformats.org/officeDocument/2006/relationships/hyperlink" Target="http://dx.doi.org/10.6028/NIST.IR.7698" TargetMode="External"/><Relationship Id="rId36" Type="http://schemas.openxmlformats.org/officeDocument/2006/relationships/hyperlink" Target="https://cve.mitre.org/about/" TargetMode="External"/><Relationship Id="rId37" Type="http://schemas.openxmlformats.org/officeDocument/2006/relationships/hyperlink" Target="https://cve.mitre.org/cve/identifiers/syntaxchange.html" TargetMode="External"/><Relationship Id="rId38" Type="http://schemas.openxmlformats.org/officeDocument/2006/relationships/hyperlink" Target="http://www.icasi.org/the-common-vulnerability-reporting-framework-cvrf-v1-1/" TargetMode="External"/><Relationship Id="rId39" Type="http://schemas.openxmlformats.org/officeDocument/2006/relationships/hyperlink" Target="https://www.first.org/cvss/cvss-v2-guide.pdf" TargetMode="External"/><Relationship Id="rId70" Type="http://schemas.openxmlformats.org/officeDocument/2006/relationships/theme" Target="theme/theme1.xml"/><Relationship Id="rId20" Type="http://schemas.openxmlformats.org/officeDocument/2006/relationships/hyperlink" Target="https://www.oasis-open.org/policies-guidelines/tc-process" TargetMode="External"/><Relationship Id="rId21" Type="http://schemas.openxmlformats.org/officeDocument/2006/relationships/hyperlink" Target="https://www.oasis-open.org/policies-guidelines/ipr" TargetMode="External"/><Relationship Id="rId22" Type="http://schemas.openxmlformats.org/officeDocument/2006/relationships/footer" Target="footer1.xml"/><Relationship Id="rId23" Type="http://schemas.openxmlformats.org/officeDocument/2006/relationships/hyperlink" Target="http://www.icasi.org/" TargetMode="External"/><Relationship Id="rId24" Type="http://schemas.openxmlformats.org/officeDocument/2006/relationships/hyperlink" Target="https://www.oasis-open.org/" TargetMode="External"/><Relationship Id="rId25" Type="http://schemas.openxmlformats.org/officeDocument/2006/relationships/hyperlink" Target="http://www.ietf.org/rfc/rfc2119.txt" TargetMode="External"/><Relationship Id="rId26" Type="http://schemas.openxmlformats.org/officeDocument/2006/relationships/hyperlink" Target="http://www.w3.org/TR/2008/REC-xml-20081126/" TargetMode="External"/><Relationship Id="rId27" Type="http://schemas.openxmlformats.org/officeDocument/2006/relationships/hyperlink" Target="http://www.w3.org/TR/xml" TargetMode="External"/><Relationship Id="rId28" Type="http://schemas.openxmlformats.org/officeDocument/2006/relationships/hyperlink" Target="http://www.w3.org/TR/2012/REC-xmlschema11-1-20120405/" TargetMode="External"/><Relationship Id="rId29" Type="http://schemas.openxmlformats.org/officeDocument/2006/relationships/hyperlink" Target="http://www.w3.org/TR/xmlschema11-1/" TargetMode="External"/><Relationship Id="rId60" Type="http://schemas.openxmlformats.org/officeDocument/2006/relationships/image" Target="media/image13.png"/><Relationship Id="rId61" Type="http://schemas.openxmlformats.org/officeDocument/2006/relationships/image" Target="media/image14.png"/><Relationship Id="rId62" Type="http://schemas.openxmlformats.org/officeDocument/2006/relationships/image" Target="media/image15.png"/><Relationship Id="rId10" Type="http://schemas.openxmlformats.org/officeDocument/2006/relationships/hyperlink" Target="http://www.cisco.com/" TargetMode="External"/><Relationship Id="rId11" Type="http://schemas.openxmlformats.org/officeDocument/2006/relationships/hyperlink" Target="mailto:stefan@hagen.link" TargetMode="External"/><Relationship Id="rId12" Type="http://schemas.openxmlformats.org/officeDocument/2006/relationships/hyperlink" Target="http://docs.oasis-open.org/csaf/csaf-cvrf/v1.2/csd01/schema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o\tcadmin\templatess\rcc\StandardsTrackTemplate-dot1.dot" TargetMode="External"/></Relationships>
</file>

<file path=word/theme/theme1.xml><?xml version="1.0" encoding="utf-8"?>
<a:theme xmlns:a="http://schemas.openxmlformats.org/drawingml/2006/main" name="Theme_OASIS_CSA">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54ADDF-F3AF-FE42-AB08-CAF83B6E8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C:\o\tcadmin\templatess\rcc\StandardsTrackTemplate-dot1.dot</Template>
  <TotalTime>2069</TotalTime>
  <Pages>15</Pages>
  <Words>28482</Words>
  <Characters>187982</Characters>
  <Application>Microsoft Macintosh Word</Application>
  <DocSecurity>0</DocSecurity>
  <Lines>4272</Lines>
  <Paragraphs>2327</Paragraphs>
  <ScaleCrop>false</ScaleCrop>
  <HeadingPairs>
    <vt:vector size="2" baseType="variant">
      <vt:variant>
        <vt:lpstr>Title</vt:lpstr>
      </vt:variant>
      <vt:variant>
        <vt:i4>1</vt:i4>
      </vt:variant>
    </vt:vector>
  </HeadingPairs>
  <TitlesOfParts>
    <vt:vector size="1" baseType="lpstr">
      <vt:lpstr>CSAF Common Vulnerability Reporting Framework (CVRF) Version 1.2</vt:lpstr>
    </vt:vector>
  </TitlesOfParts>
  <Manager>Omar Santos (Cisco)</Manager>
  <Company>OASIS-open</Company>
  <LinksUpToDate>false</LinksUpToDate>
  <CharactersWithSpaces>214137</CharactersWithSpaces>
  <SharedDoc>false</SharedDoc>
  <HyperlinkBase/>
  <HLinks>
    <vt:vector size="192" baseType="variant">
      <vt:variant>
        <vt:i4>5373961</vt:i4>
      </vt:variant>
      <vt:variant>
        <vt:i4>152</vt:i4>
      </vt:variant>
      <vt:variant>
        <vt:i4>0</vt:i4>
      </vt:variant>
      <vt:variant>
        <vt:i4>5</vt:i4>
      </vt:variant>
      <vt:variant>
        <vt:lpwstr>http://docs.oasis-open.org/office/v1.2/OpenDocument-v1.2.html</vt:lpwstr>
      </vt:variant>
      <vt:variant>
        <vt:lpwstr/>
      </vt:variant>
      <vt:variant>
        <vt:i4>5373963</vt:i4>
      </vt:variant>
      <vt:variant>
        <vt:i4>149</vt:i4>
      </vt:variant>
      <vt:variant>
        <vt:i4>0</vt:i4>
      </vt:variant>
      <vt:variant>
        <vt:i4>5</vt:i4>
      </vt:variant>
      <vt:variant>
        <vt:lpwstr>http://docs.oasis-open.org/office/v1.2/csd07/OpenDocument-v1.2-csd07.html</vt:lpwstr>
      </vt:variant>
      <vt:variant>
        <vt:lpwstr/>
      </vt:variant>
      <vt:variant>
        <vt:i4>4194333</vt:i4>
      </vt:variant>
      <vt:variant>
        <vt:i4>146</vt:i4>
      </vt:variant>
      <vt:variant>
        <vt:i4>0</vt:i4>
      </vt:variant>
      <vt:variant>
        <vt:i4>5</vt:i4>
      </vt:variant>
      <vt:variant>
        <vt:lpwstr>http://docs.oasis-open.org/specGuidelines/ndr/namingDirectives.html</vt:lpwstr>
      </vt:variant>
      <vt:variant>
        <vt:lpwstr>latest-version</vt:lpwstr>
      </vt:variant>
      <vt:variant>
        <vt:i4>2818155</vt:i4>
      </vt:variant>
      <vt:variant>
        <vt:i4>143</vt:i4>
      </vt:variant>
      <vt:variant>
        <vt:i4>0</vt:i4>
      </vt:variant>
      <vt:variant>
        <vt:i4>5</vt:i4>
      </vt:variant>
      <vt:variant>
        <vt:lpwstr>http://docs.oasis-open.org/specGuidelines/ndr/namingDirectives.html</vt:lpwstr>
      </vt:variant>
      <vt:variant>
        <vt:lpwstr>this-version</vt:lpwstr>
      </vt:variant>
      <vt:variant>
        <vt:i4>3670074</vt:i4>
      </vt:variant>
      <vt:variant>
        <vt:i4>140</vt:i4>
      </vt:variant>
      <vt:variant>
        <vt:i4>0</vt:i4>
      </vt:variant>
      <vt:variant>
        <vt:i4>5</vt:i4>
      </vt:variant>
      <vt:variant>
        <vt:lpwstr>http://docs.oasis-open.org/specGuidelines/ndr/namingDirectives.html</vt:lpwstr>
      </vt:variant>
      <vt:variant>
        <vt:lpwstr>revision</vt:lpwstr>
      </vt:variant>
      <vt:variant>
        <vt:i4>2097200</vt:i4>
      </vt:variant>
      <vt:variant>
        <vt:i4>137</vt:i4>
      </vt:variant>
      <vt:variant>
        <vt:i4>0</vt:i4>
      </vt:variant>
      <vt:variant>
        <vt:i4>5</vt:i4>
      </vt:variant>
      <vt:variant>
        <vt:lpwstr>http://docs.oasis-open.org/specGuidelines/ndr/namingDirectives.html</vt:lpwstr>
      </vt:variant>
      <vt:variant>
        <vt:lpwstr>stage</vt:lpwstr>
      </vt:variant>
      <vt:variant>
        <vt:i4>4259928</vt:i4>
      </vt:variant>
      <vt:variant>
        <vt:i4>134</vt:i4>
      </vt:variant>
      <vt:variant>
        <vt:i4>0</vt:i4>
      </vt:variant>
      <vt:variant>
        <vt:i4>5</vt:i4>
      </vt:variant>
      <vt:variant>
        <vt:lpwstr>http://docs.oasis-open.org/specGuidelines/ndr/namingDirectives.html</vt:lpwstr>
      </vt:variant>
      <vt:variant>
        <vt:lpwstr>workProductName</vt:lpwstr>
      </vt:variant>
      <vt:variant>
        <vt:i4>4128807</vt:i4>
      </vt:variant>
      <vt:variant>
        <vt:i4>123</vt:i4>
      </vt:variant>
      <vt:variant>
        <vt:i4>0</vt:i4>
      </vt:variant>
      <vt:variant>
        <vt:i4>5</vt:i4>
      </vt:variant>
      <vt:variant>
        <vt:lpwstr>http://www.ietf.org/rfc/rfc2119.txt</vt:lpwstr>
      </vt:variant>
      <vt:variant>
        <vt:lpwstr/>
      </vt:variant>
      <vt:variant>
        <vt:i4>1179708</vt:i4>
      </vt:variant>
      <vt:variant>
        <vt:i4>113</vt:i4>
      </vt:variant>
      <vt:variant>
        <vt:i4>0</vt:i4>
      </vt:variant>
      <vt:variant>
        <vt:i4>5</vt:i4>
      </vt:variant>
      <vt:variant>
        <vt:lpwstr/>
      </vt:variant>
      <vt:variant>
        <vt:lpwstr>_Toc409437269</vt:lpwstr>
      </vt:variant>
      <vt:variant>
        <vt:i4>1179708</vt:i4>
      </vt:variant>
      <vt:variant>
        <vt:i4>107</vt:i4>
      </vt:variant>
      <vt:variant>
        <vt:i4>0</vt:i4>
      </vt:variant>
      <vt:variant>
        <vt:i4>5</vt:i4>
      </vt:variant>
      <vt:variant>
        <vt:lpwstr/>
      </vt:variant>
      <vt:variant>
        <vt:lpwstr>_Toc409437268</vt:lpwstr>
      </vt:variant>
      <vt:variant>
        <vt:i4>1179708</vt:i4>
      </vt:variant>
      <vt:variant>
        <vt:i4>101</vt:i4>
      </vt:variant>
      <vt:variant>
        <vt:i4>0</vt:i4>
      </vt:variant>
      <vt:variant>
        <vt:i4>5</vt:i4>
      </vt:variant>
      <vt:variant>
        <vt:lpwstr/>
      </vt:variant>
      <vt:variant>
        <vt:lpwstr>_Toc409437267</vt:lpwstr>
      </vt:variant>
      <vt:variant>
        <vt:i4>1179708</vt:i4>
      </vt:variant>
      <vt:variant>
        <vt:i4>95</vt:i4>
      </vt:variant>
      <vt:variant>
        <vt:i4>0</vt:i4>
      </vt:variant>
      <vt:variant>
        <vt:i4>5</vt:i4>
      </vt:variant>
      <vt:variant>
        <vt:lpwstr/>
      </vt:variant>
      <vt:variant>
        <vt:lpwstr>_Toc409437266</vt:lpwstr>
      </vt:variant>
      <vt:variant>
        <vt:i4>1179708</vt:i4>
      </vt:variant>
      <vt:variant>
        <vt:i4>89</vt:i4>
      </vt:variant>
      <vt:variant>
        <vt:i4>0</vt:i4>
      </vt:variant>
      <vt:variant>
        <vt:i4>5</vt:i4>
      </vt:variant>
      <vt:variant>
        <vt:lpwstr/>
      </vt:variant>
      <vt:variant>
        <vt:lpwstr>_Toc409437265</vt:lpwstr>
      </vt:variant>
      <vt:variant>
        <vt:i4>1179708</vt:i4>
      </vt:variant>
      <vt:variant>
        <vt:i4>83</vt:i4>
      </vt:variant>
      <vt:variant>
        <vt:i4>0</vt:i4>
      </vt:variant>
      <vt:variant>
        <vt:i4>5</vt:i4>
      </vt:variant>
      <vt:variant>
        <vt:lpwstr/>
      </vt:variant>
      <vt:variant>
        <vt:lpwstr>_Toc409437264</vt:lpwstr>
      </vt:variant>
      <vt:variant>
        <vt:i4>1179708</vt:i4>
      </vt:variant>
      <vt:variant>
        <vt:i4>77</vt:i4>
      </vt:variant>
      <vt:variant>
        <vt:i4>0</vt:i4>
      </vt:variant>
      <vt:variant>
        <vt:i4>5</vt:i4>
      </vt:variant>
      <vt:variant>
        <vt:lpwstr/>
      </vt:variant>
      <vt:variant>
        <vt:lpwstr>_Toc409437263</vt:lpwstr>
      </vt:variant>
      <vt:variant>
        <vt:i4>1179708</vt:i4>
      </vt:variant>
      <vt:variant>
        <vt:i4>71</vt:i4>
      </vt:variant>
      <vt:variant>
        <vt:i4>0</vt:i4>
      </vt:variant>
      <vt:variant>
        <vt:i4>5</vt:i4>
      </vt:variant>
      <vt:variant>
        <vt:lpwstr/>
      </vt:variant>
      <vt:variant>
        <vt:lpwstr>_Toc409437262</vt:lpwstr>
      </vt:variant>
      <vt:variant>
        <vt:i4>1179708</vt:i4>
      </vt:variant>
      <vt:variant>
        <vt:i4>65</vt:i4>
      </vt:variant>
      <vt:variant>
        <vt:i4>0</vt:i4>
      </vt:variant>
      <vt:variant>
        <vt:i4>5</vt:i4>
      </vt:variant>
      <vt:variant>
        <vt:lpwstr/>
      </vt:variant>
      <vt:variant>
        <vt:lpwstr>_Toc409437261</vt:lpwstr>
      </vt:variant>
      <vt:variant>
        <vt:i4>1179708</vt:i4>
      </vt:variant>
      <vt:variant>
        <vt:i4>59</vt:i4>
      </vt:variant>
      <vt:variant>
        <vt:i4>0</vt:i4>
      </vt:variant>
      <vt:variant>
        <vt:i4>5</vt:i4>
      </vt:variant>
      <vt:variant>
        <vt:lpwstr/>
      </vt:variant>
      <vt:variant>
        <vt:lpwstr>_Toc409437260</vt:lpwstr>
      </vt:variant>
      <vt:variant>
        <vt:i4>1114172</vt:i4>
      </vt:variant>
      <vt:variant>
        <vt:i4>53</vt:i4>
      </vt:variant>
      <vt:variant>
        <vt:i4>0</vt:i4>
      </vt:variant>
      <vt:variant>
        <vt:i4>5</vt:i4>
      </vt:variant>
      <vt:variant>
        <vt:lpwstr/>
      </vt:variant>
      <vt:variant>
        <vt:lpwstr>_Toc409437259</vt:lpwstr>
      </vt:variant>
      <vt:variant>
        <vt:i4>1114172</vt:i4>
      </vt:variant>
      <vt:variant>
        <vt:i4>47</vt:i4>
      </vt:variant>
      <vt:variant>
        <vt:i4>0</vt:i4>
      </vt:variant>
      <vt:variant>
        <vt:i4>5</vt:i4>
      </vt:variant>
      <vt:variant>
        <vt:lpwstr/>
      </vt:variant>
      <vt:variant>
        <vt:lpwstr>_Toc409437258</vt:lpwstr>
      </vt:variant>
      <vt:variant>
        <vt:i4>1114172</vt:i4>
      </vt:variant>
      <vt:variant>
        <vt:i4>41</vt:i4>
      </vt:variant>
      <vt:variant>
        <vt:i4>0</vt:i4>
      </vt:variant>
      <vt:variant>
        <vt:i4>5</vt:i4>
      </vt:variant>
      <vt:variant>
        <vt:lpwstr/>
      </vt:variant>
      <vt:variant>
        <vt:lpwstr>_Toc409437257</vt:lpwstr>
      </vt:variant>
      <vt:variant>
        <vt:i4>1114172</vt:i4>
      </vt:variant>
      <vt:variant>
        <vt:i4>35</vt:i4>
      </vt:variant>
      <vt:variant>
        <vt:i4>0</vt:i4>
      </vt:variant>
      <vt:variant>
        <vt:i4>5</vt:i4>
      </vt:variant>
      <vt:variant>
        <vt:lpwstr/>
      </vt:variant>
      <vt:variant>
        <vt:lpwstr>_Toc409437256</vt:lpwstr>
      </vt:variant>
      <vt:variant>
        <vt:i4>1114172</vt:i4>
      </vt:variant>
      <vt:variant>
        <vt:i4>29</vt:i4>
      </vt:variant>
      <vt:variant>
        <vt:i4>0</vt:i4>
      </vt:variant>
      <vt:variant>
        <vt:i4>5</vt:i4>
      </vt:variant>
      <vt:variant>
        <vt:lpwstr/>
      </vt:variant>
      <vt:variant>
        <vt:lpwstr>_Toc409437255</vt:lpwstr>
      </vt:variant>
      <vt:variant>
        <vt:i4>3604594</vt:i4>
      </vt:variant>
      <vt:variant>
        <vt:i4>24</vt:i4>
      </vt:variant>
      <vt:variant>
        <vt:i4>0</vt:i4>
      </vt:variant>
      <vt:variant>
        <vt:i4>5</vt:i4>
      </vt:variant>
      <vt:variant>
        <vt:lpwstr>https://www.oasis-open.org/policies-guidelines/ipr</vt:lpwstr>
      </vt:variant>
      <vt:variant>
        <vt:lpwstr/>
      </vt:variant>
      <vt:variant>
        <vt:i4>7995515</vt:i4>
      </vt:variant>
      <vt:variant>
        <vt:i4>21</vt:i4>
      </vt:variant>
      <vt:variant>
        <vt:i4>0</vt:i4>
      </vt:variant>
      <vt:variant>
        <vt:i4>5</vt:i4>
      </vt:variant>
      <vt:variant>
        <vt:lpwstr>https://www.oasis-open.org/policies-guidelines/tc-process</vt:lpwstr>
      </vt:variant>
      <vt:variant>
        <vt:lpwstr>standApprovProcess</vt:lpwstr>
      </vt:variant>
      <vt:variant>
        <vt:i4>7667833</vt:i4>
      </vt:variant>
      <vt:variant>
        <vt:i4>18</vt:i4>
      </vt:variant>
      <vt:variant>
        <vt:i4>0</vt:i4>
      </vt:variant>
      <vt:variant>
        <vt:i4>5</vt:i4>
      </vt:variant>
      <vt:variant>
        <vt:lpwstr>https://www.oasis-open.org/policies-guidelines/tc-process</vt:lpwstr>
      </vt:variant>
      <vt:variant>
        <vt:lpwstr>committeeDraft</vt:lpwstr>
      </vt:variant>
      <vt:variant>
        <vt:i4>524304</vt:i4>
      </vt:variant>
      <vt:variant>
        <vt:i4>15</vt:i4>
      </vt:variant>
      <vt:variant>
        <vt:i4>0</vt:i4>
      </vt:variant>
      <vt:variant>
        <vt:i4>5</vt:i4>
      </vt:variant>
      <vt:variant>
        <vt:lpwstr>https://www.oasis-open.org/policies-guidelines/tc-process</vt:lpwstr>
      </vt:variant>
      <vt:variant>
        <vt:lpwstr>dWorkingDraft</vt:lpwstr>
      </vt:variant>
      <vt:variant>
        <vt:i4>3407976</vt:i4>
      </vt:variant>
      <vt:variant>
        <vt:i4>12</vt:i4>
      </vt:variant>
      <vt:variant>
        <vt:i4>0</vt:i4>
      </vt:variant>
      <vt:variant>
        <vt:i4>5</vt:i4>
      </vt:variant>
      <vt:variant>
        <vt:lpwstr>http://www.example.com/</vt:lpwstr>
      </vt:variant>
      <vt:variant>
        <vt:lpwstr/>
      </vt:variant>
      <vt:variant>
        <vt:i4>3407955</vt:i4>
      </vt:variant>
      <vt:variant>
        <vt:i4>9</vt:i4>
      </vt:variant>
      <vt:variant>
        <vt:i4>0</vt:i4>
      </vt:variant>
      <vt:variant>
        <vt:i4>5</vt:i4>
      </vt:variant>
      <vt:variant>
        <vt:lpwstr>mailto:Editor.Name@example.com</vt:lpwstr>
      </vt:variant>
      <vt:variant>
        <vt:lpwstr/>
      </vt:variant>
      <vt:variant>
        <vt:i4>3407976</vt:i4>
      </vt:variant>
      <vt:variant>
        <vt:i4>6</vt:i4>
      </vt:variant>
      <vt:variant>
        <vt:i4>0</vt:i4>
      </vt:variant>
      <vt:variant>
        <vt:i4>5</vt:i4>
      </vt:variant>
      <vt:variant>
        <vt:lpwstr>http://www.example.com/</vt:lpwstr>
      </vt:variant>
      <vt:variant>
        <vt:lpwstr/>
      </vt:variant>
      <vt:variant>
        <vt:i4>6881299</vt:i4>
      </vt:variant>
      <vt:variant>
        <vt:i4>3</vt:i4>
      </vt:variant>
      <vt:variant>
        <vt:i4>0</vt:i4>
      </vt:variant>
      <vt:variant>
        <vt:i4>5</vt:i4>
      </vt:variant>
      <vt:variant>
        <vt:lpwstr>mailto:Chair.Name@example.com</vt:lpwstr>
      </vt:variant>
      <vt:variant>
        <vt:lpwstr/>
      </vt:variant>
      <vt:variant>
        <vt:i4>327772</vt:i4>
      </vt:variant>
      <vt:variant>
        <vt:i4>0</vt:i4>
      </vt:variant>
      <vt:variant>
        <vt:i4>0</vt:i4>
      </vt:variant>
      <vt:variant>
        <vt:i4>5</vt:i4>
      </vt:variant>
      <vt:variant>
        <vt:lpwstr>https://www.oasis-open.org/committees/TC-short-name/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CSAF Common Vulnerability Reporting Framework (CVRF) Version 1.2</dc:title>
  <dc:subject/>
  <dc:creator>Stefan Hagen (Individual)</dc:creator>
  <cp:keywords/>
  <dc:description/>
  <cp:lastModifiedBy>Stefan Hagen</cp:lastModifiedBy>
  <cp:revision>365</cp:revision>
  <cp:lastPrinted>2017-03-12T21:48:00Z</cp:lastPrinted>
  <dcterms:created xsi:type="dcterms:W3CDTF">2017-03-12T21:27:00Z</dcterms:created>
  <dcterms:modified xsi:type="dcterms:W3CDTF">2017-03-24T13:53:00Z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C Name">
    <vt:lpwstr>TC Name</vt:lpwstr>
  </property>
  <property fmtid="{D5CDD505-2E9C-101B-9397-08002B2CF9AE}" pid="3" name="WP abbreviation">
    <vt:lpwstr>WP abbreviation, no version or stage</vt:lpwstr>
  </property>
  <property fmtid="{D5CDD505-2E9C-101B-9397-08002B2CF9AE}" pid="4" name="TC Chair">
    <vt:lpwstr>TC Chair</vt:lpwstr>
  </property>
  <property fmtid="{D5CDD505-2E9C-101B-9397-08002B2CF9AE}" pid="5" name="Editor #1">
    <vt:lpwstr>Editor #1</vt:lpwstr>
  </property>
  <property fmtid="{D5CDD505-2E9C-101B-9397-08002B2CF9AE}" pid="6" name="Editor #2">
    <vt:lpwstr>Editor #2</vt:lpwstr>
  </property>
  <property fmtid="{D5CDD505-2E9C-101B-9397-08002B2CF9AE}" pid="7" name="Editor #3">
    <vt:lpwstr>Editor #3</vt:lpwstr>
  </property>
  <property fmtid="{D5CDD505-2E9C-101B-9397-08002B2CF9AE}" pid="8" name="namespace #1">
    <vt:lpwstr>namespace #1</vt:lpwstr>
  </property>
  <property fmtid="{D5CDD505-2E9C-101B-9397-08002B2CF9AE}" pid="9" name="namespace #2">
    <vt:lpwstr>namespace #2</vt:lpwstr>
  </property>
  <property fmtid="{D5CDD505-2E9C-101B-9397-08002B2CF9AE}" pid="10" name="namespace #3">
    <vt:lpwstr>namespace #3</vt:lpwstr>
  </property>
</Properties>
</file>